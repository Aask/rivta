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66CC582" w:rsidR="00933E2C" w:rsidRDefault="00C93417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Comission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27F0635" w:rsidR="00933E2C" w:rsidRPr="00D133DF" w:rsidRDefault="00C9341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2014-03-06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31D934A7" w14:textId="77777777" w:rsidR="00086A8C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863960" w:history="1">
        <w:r w:rsidR="00086A8C" w:rsidRPr="0085759B">
          <w:rPr>
            <w:rStyle w:val="Hyperlink"/>
          </w:rPr>
          <w:t>1.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Inledning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_Toc381863960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5</w:t>
        </w:r>
        <w:r w:rsidR="00086A8C">
          <w:rPr>
            <w:webHidden/>
          </w:rPr>
          <w:fldChar w:fldCharType="end"/>
        </w:r>
      </w:hyperlink>
    </w:p>
    <w:p w14:paraId="74C5B4D8" w14:textId="77777777" w:rsidR="00086A8C" w:rsidRDefault="00086A8C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1" w:history="1">
        <w:r w:rsidRPr="0085759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85759B">
          <w:rPr>
            <w:rStyle w:val="Hyperli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B7BBED" w14:textId="77777777" w:rsidR="00086A8C" w:rsidRDefault="00086A8C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2" w:history="1">
        <w:r w:rsidRPr="0085759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85759B">
          <w:rPr>
            <w:rStyle w:val="Hyperli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15DDF" w14:textId="77777777" w:rsidR="00086A8C" w:rsidRDefault="00086A8C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1863963" w:history="1">
        <w:r w:rsidRPr="0085759B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85759B">
          <w:rPr>
            <w:rStyle w:val="Hyperli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_Toc381863963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6B07A1" w14:textId="77777777" w:rsidR="00086A8C" w:rsidRDefault="00086A8C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4" w:history="1">
        <w:r w:rsidRPr="0085759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85759B">
          <w:rPr>
            <w:rStyle w:val="Hyperlink"/>
            <w:noProof/>
          </w:rPr>
          <w:t>AB: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10A09B" w14:textId="77777777" w:rsidR="00086A8C" w:rsidRDefault="00086A8C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5" w:history="1">
        <w:r w:rsidRPr="0085759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85759B">
          <w:rPr>
            <w:rStyle w:val="Hyperlink"/>
            <w:noProof/>
          </w:rPr>
          <w:t>AB: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_Toc381863965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  <w:bookmarkStart w:id="1" w:name="_GoBack"/>
      <w:bookmarkEnd w:id="1"/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724056B2" w:rsidR="00933E2C" w:rsidRDefault="00C93417" w:rsidP="00933E2C">
            <w:pPr>
              <w:pStyle w:val="TableText"/>
              <w:ind w:right="0"/>
            </w:pPr>
            <w:r>
              <w:t>Roger Öberg,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1863960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1863961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1863962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1863963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185913456"/>
      <w:bookmarkStart w:id="12" w:name="_Toc381863964"/>
      <w:r>
        <w:t>AB</w:t>
      </w:r>
      <w:r w:rsidR="00933E2C" w:rsidRPr="00DE35C6">
        <w:t>:</w:t>
      </w:r>
      <w:bookmarkEnd w:id="12"/>
      <w:r w:rsidR="00933E2C" w:rsidRPr="00DE35C6">
        <w:t xml:space="preserve"> 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381863965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A43FD" w14:textId="77777777" w:rsidR="00B36498" w:rsidRDefault="00B36498" w:rsidP="00C72B17">
      <w:pPr>
        <w:spacing w:line="240" w:lineRule="auto"/>
      </w:pPr>
      <w:r>
        <w:separator/>
      </w:r>
    </w:p>
  </w:endnote>
  <w:endnote w:type="continuationSeparator" w:id="0">
    <w:p w14:paraId="69644BCE" w14:textId="77777777" w:rsidR="00B36498" w:rsidRDefault="00B36498" w:rsidP="00C72B17">
      <w:pPr>
        <w:spacing w:line="240" w:lineRule="auto"/>
      </w:pPr>
      <w:r>
        <w:continuationSeparator/>
      </w:r>
    </w:p>
  </w:endnote>
  <w:endnote w:type="continuationNotice" w:id="1">
    <w:p w14:paraId="39B27FC9" w14:textId="77777777" w:rsidR="00B36498" w:rsidRDefault="00B364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D807" w14:textId="77777777" w:rsidR="00160514" w:rsidRDefault="00160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79BF" w14:textId="77777777" w:rsidR="00160514" w:rsidRDefault="00160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1638D" w14:textId="77777777" w:rsidR="00B36498" w:rsidRDefault="00B36498" w:rsidP="00C72B17">
      <w:pPr>
        <w:spacing w:line="240" w:lineRule="auto"/>
      </w:pPr>
      <w:r>
        <w:separator/>
      </w:r>
    </w:p>
  </w:footnote>
  <w:footnote w:type="continuationSeparator" w:id="0">
    <w:p w14:paraId="2CE00BD1" w14:textId="77777777" w:rsidR="00B36498" w:rsidRDefault="00B36498" w:rsidP="00C72B17">
      <w:pPr>
        <w:spacing w:line="240" w:lineRule="auto"/>
      </w:pPr>
      <w:r>
        <w:continuationSeparator/>
      </w:r>
    </w:p>
  </w:footnote>
  <w:footnote w:type="continuationNotice" w:id="1">
    <w:p w14:paraId="5E387A0F" w14:textId="77777777" w:rsidR="00B36498" w:rsidRDefault="00B364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A298" w14:textId="77777777" w:rsidR="00160514" w:rsidRDefault="00160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6A8C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B36498">
                            <w:fldChar w:fldCharType="begin"/>
                          </w:r>
                          <w:r w:rsidR="00B36498">
                            <w:instrText xml:space="preserve"> SECTIONPAGES   \* MERGEFORMAT </w:instrText>
                          </w:r>
                          <w:r w:rsidR="00B36498">
                            <w:fldChar w:fldCharType="separate"/>
                          </w:r>
                          <w:r w:rsidR="00086A8C" w:rsidRPr="00086A8C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B36498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86A8C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B36498">
                      <w:fldChar w:fldCharType="begin"/>
                    </w:r>
                    <w:r w:rsidR="00B36498">
                      <w:instrText xml:space="preserve"> SECTIONPAGES   \* MERGEFORMAT </w:instrText>
                    </w:r>
                    <w:r w:rsidR="00B36498">
                      <w:fldChar w:fldCharType="separate"/>
                    </w:r>
                    <w:r w:rsidR="00086A8C" w:rsidRPr="00086A8C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B36498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6A8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B36498">
                            <w:fldChar w:fldCharType="begin"/>
                          </w:r>
                          <w:r w:rsidR="00B36498">
                            <w:instrText xml:space="preserve"> SECTIONPAGES   \* MERGEFORMAT </w:instrText>
                          </w:r>
                          <w:r w:rsidR="00B36498">
                            <w:fldChar w:fldCharType="separate"/>
                          </w:r>
                          <w:r w:rsidR="00086A8C" w:rsidRPr="00086A8C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B36498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86A8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B36498">
                      <w:fldChar w:fldCharType="begin"/>
                    </w:r>
                    <w:r w:rsidR="00B36498">
                      <w:instrText xml:space="preserve"> SECTIONPAGES   \* MERGEFORMAT </w:instrText>
                    </w:r>
                    <w:r w:rsidR="00B36498">
                      <w:fldChar w:fldCharType="separate"/>
                    </w:r>
                    <w:r w:rsidR="00086A8C" w:rsidRPr="00086A8C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B36498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E50C1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6227B"/>
    <w:rsid w:val="00B72189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CC7F460D-EF00-433C-B1BD-90260AE0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D6B9F-60CD-483D-8556-70002D12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3</TotalTime>
  <Pages>7</Pages>
  <Words>350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Öberg, Roger</cp:lastModifiedBy>
  <cp:revision>4</cp:revision>
  <dcterms:created xsi:type="dcterms:W3CDTF">2013-08-28T13:45:00Z</dcterms:created>
  <dcterms:modified xsi:type="dcterms:W3CDTF">2014-03-06T09:10:00Z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