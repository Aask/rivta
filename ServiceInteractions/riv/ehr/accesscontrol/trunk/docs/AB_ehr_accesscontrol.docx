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10" w:type="dxa"/>
        <w:tblInd w:w="1951" w:type="dxa"/>
        <w:tblBorders>
          <w:left w:val="single" w:sz="18" w:space="0" w:color="00A9A7"/>
        </w:tblBorders>
        <w:tblLook w:val="0400" w:firstRow="0" w:lastRow="0" w:firstColumn="0" w:lastColumn="0" w:noHBand="0" w:noVBand="1"/>
      </w:tblPr>
      <w:tblGrid>
        <w:gridCol w:w="284"/>
        <w:gridCol w:w="7426"/>
      </w:tblGrid>
      <w:tr w:rsidR="006E0E27" w:rsidRPr="004A7C1C" w14:paraId="3E4A6056" w14:textId="77777777" w:rsidTr="006E0E27">
        <w:trPr>
          <w:cantSplit/>
          <w:trHeight w:val="3628"/>
        </w:trPr>
        <w:tc>
          <w:tcPr>
            <w:tcW w:w="284" w:type="dxa"/>
            <w:tcBorders>
              <w:left w:val="nil"/>
            </w:tcBorders>
            <w:shd w:val="clear" w:color="auto" w:fill="auto"/>
            <w:vAlign w:val="bottom"/>
          </w:tcPr>
          <w:p w14:paraId="71573515" w14:textId="77777777" w:rsidR="006E0E27" w:rsidRPr="004A7C1C" w:rsidRDefault="006E0E27" w:rsidP="006E0E27">
            <w:pPr>
              <w:pStyle w:val="Brdtext"/>
            </w:pPr>
          </w:p>
        </w:tc>
        <w:tc>
          <w:tcPr>
            <w:tcW w:w="7426" w:type="dxa"/>
            <w:shd w:val="clear" w:color="auto" w:fill="auto"/>
            <w:vAlign w:val="bottom"/>
          </w:tcPr>
          <w:p w14:paraId="399C5A8B" w14:textId="77777777" w:rsidR="006E0E27" w:rsidRPr="004A7C1C" w:rsidRDefault="006E0E27" w:rsidP="006E0E27"/>
        </w:tc>
      </w:tr>
      <w:tr w:rsidR="000927B9" w:rsidRPr="004A7C1C" w14:paraId="3A1AD88F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465E94EA" w14:textId="77777777" w:rsidR="000927B9" w:rsidRPr="004A7C1C" w:rsidRDefault="000927B9" w:rsidP="00C15048">
            <w:pPr>
              <w:pStyle w:val="Brdtext"/>
            </w:pPr>
          </w:p>
        </w:tc>
        <w:tc>
          <w:tcPr>
            <w:tcW w:w="7426" w:type="dxa"/>
            <w:shd w:val="clear" w:color="auto" w:fill="auto"/>
          </w:tcPr>
          <w:p w14:paraId="3583AE66" w14:textId="77777777" w:rsidR="00AC5707" w:rsidRPr="00AC5707" w:rsidRDefault="009243F3" w:rsidP="00AC5707">
            <w:pPr>
              <w:pStyle w:val="Rubrik"/>
              <w:rPr>
                <w:color w:val="008000"/>
              </w:rPr>
            </w:pPr>
            <w:r w:rsidRPr="009243F3">
              <w:rPr>
                <w:color w:val="008000"/>
              </w:rPr>
              <w:t>infrastruktur:</w:t>
            </w:r>
            <w:r>
              <w:rPr>
                <w:color w:val="008000"/>
              </w:rPr>
              <w:t xml:space="preserve"> </w:t>
            </w:r>
            <w:r w:rsidRPr="009243F3">
              <w:rPr>
                <w:color w:val="008000"/>
              </w:rPr>
              <w:t>säkerhetstjänster:</w:t>
            </w:r>
            <w:r>
              <w:rPr>
                <w:color w:val="008000"/>
              </w:rPr>
              <w:t xml:space="preserve"> </w:t>
            </w:r>
            <w:bookmarkStart w:id="0" w:name="_GoBack"/>
            <w:bookmarkEnd w:id="0"/>
            <w:r w:rsidRPr="009243F3">
              <w:rPr>
                <w:color w:val="008000"/>
              </w:rPr>
              <w:t>patientrelation (</w:t>
            </w:r>
            <w:proofErr w:type="spellStart"/>
            <w:r w:rsidRPr="009243F3">
              <w:rPr>
                <w:color w:val="008000"/>
              </w:rPr>
              <w:t>TGP</w:t>
            </w:r>
            <w:proofErr w:type="spellEnd"/>
            <w:r w:rsidRPr="009243F3">
              <w:rPr>
                <w:color w:val="008000"/>
              </w:rPr>
              <w:t>)</w:t>
            </w:r>
          </w:p>
          <w:p w14:paraId="17C64D48" w14:textId="77777777" w:rsidR="000927B9" w:rsidRDefault="00CF10DE" w:rsidP="00DE0233">
            <w:pPr>
              <w:pStyle w:val="FrsttsbladUnderrubrik"/>
            </w:pPr>
            <w:r>
              <w:t xml:space="preserve">Arkitekturella beslut </w:t>
            </w:r>
            <w:r w:rsidRPr="00CF10DE">
              <w:rPr>
                <w:i/>
              </w:rPr>
              <w:t>(beslut som påverkar arkitekturens utformning)</w:t>
            </w:r>
          </w:p>
          <w:p w14:paraId="2D8F8EE9" w14:textId="77777777" w:rsidR="00D31AA7" w:rsidRPr="00D31AA7" w:rsidRDefault="00F856C4" w:rsidP="00AC5707">
            <w:pPr>
              <w:pStyle w:val="Brdtext"/>
              <w:rPr>
                <w:sz w:val="32"/>
              </w:rPr>
            </w:pPr>
            <w:r w:rsidRPr="00F856C4">
              <w:rPr>
                <w:sz w:val="32"/>
              </w:rPr>
              <w:t>Version</w:t>
            </w:r>
            <w:r>
              <w:rPr>
                <w:sz w:val="32"/>
              </w:rPr>
              <w:t xml:space="preserve"> </w:t>
            </w:r>
            <w:r w:rsidR="00D31AA7">
              <w:rPr>
                <w:color w:val="008000"/>
                <w:sz w:val="32"/>
              </w:rPr>
              <w:fldChar w:fldCharType="begin"/>
            </w:r>
            <w:r w:rsidR="00D31AA7">
              <w:rPr>
                <w:color w:val="008000"/>
                <w:sz w:val="32"/>
              </w:rPr>
              <w:instrText xml:space="preserve"> DOCPROPERTY "version_1" \* MERGEFORMAT </w:instrText>
            </w:r>
            <w:r w:rsidR="00D31AA7">
              <w:rPr>
                <w:color w:val="008000"/>
                <w:sz w:val="32"/>
              </w:rPr>
              <w:fldChar w:fldCharType="separate"/>
            </w:r>
            <w:r w:rsidR="00D40967">
              <w:rPr>
                <w:color w:val="008000"/>
                <w:sz w:val="32"/>
              </w:rPr>
              <w:t>1</w:t>
            </w:r>
            <w:r w:rsidR="00D31AA7">
              <w:rPr>
                <w:color w:val="008000"/>
                <w:sz w:val="32"/>
              </w:rPr>
              <w:fldChar w:fldCharType="end"/>
            </w:r>
            <w:r w:rsidR="00D31AA7" w:rsidRPr="00D31AA7">
              <w:rPr>
                <w:sz w:val="32"/>
              </w:rPr>
              <w:t>.</w:t>
            </w:r>
            <w:r w:rsidR="00403EBF">
              <w:rPr>
                <w:color w:val="008000"/>
                <w:sz w:val="32"/>
              </w:rPr>
              <w:t>0</w:t>
            </w:r>
            <w:r w:rsidR="00D31AA7">
              <w:rPr>
                <w:sz w:val="32"/>
              </w:rPr>
              <w:t>.</w:t>
            </w:r>
            <w:r w:rsidR="00D31AA7" w:rsidRPr="00D31AA7">
              <w:rPr>
                <w:color w:val="008000"/>
                <w:sz w:val="32"/>
              </w:rPr>
              <w:fldChar w:fldCharType="begin"/>
            </w:r>
            <w:r w:rsidR="00D31AA7" w:rsidRPr="00D31AA7">
              <w:rPr>
                <w:color w:val="008000"/>
                <w:sz w:val="32"/>
              </w:rPr>
              <w:instrText xml:space="preserve"> DOCPROPERTY "version_3" \* MERGEFORMAT </w:instrText>
            </w:r>
            <w:r w:rsidR="00D31AA7" w:rsidRPr="00D31AA7">
              <w:rPr>
                <w:color w:val="008000"/>
                <w:sz w:val="32"/>
              </w:rPr>
              <w:fldChar w:fldCharType="separate"/>
            </w:r>
            <w:r w:rsidR="00D40967">
              <w:rPr>
                <w:color w:val="008000"/>
                <w:sz w:val="32"/>
              </w:rPr>
              <w:t>3</w:t>
            </w:r>
            <w:r w:rsidR="00D31AA7" w:rsidRPr="00D31AA7">
              <w:rPr>
                <w:color w:val="008000"/>
                <w:sz w:val="32"/>
              </w:rPr>
              <w:fldChar w:fldCharType="end"/>
            </w:r>
          </w:p>
          <w:p w14:paraId="776A4C9E" w14:textId="77777777" w:rsidR="00AC5707" w:rsidRDefault="00AC5707" w:rsidP="00AC5707">
            <w:pPr>
              <w:pStyle w:val="Brdtext"/>
              <w:rPr>
                <w:color w:val="008000"/>
                <w:sz w:val="28"/>
              </w:rPr>
            </w:pPr>
            <w:r w:rsidRPr="00AC5707">
              <w:rPr>
                <w:color w:val="008000"/>
                <w:sz w:val="40"/>
              </w:rPr>
              <w:fldChar w:fldCharType="begin"/>
            </w:r>
            <w:r w:rsidRPr="00F856C4">
              <w:rPr>
                <w:color w:val="008000"/>
                <w:sz w:val="40"/>
              </w:rPr>
              <w:instrText xml:space="preserve"> DOCPROPERTY  "arknummer" \* MERGEFORMAT </w:instrText>
            </w:r>
            <w:r w:rsidRPr="00AC5707">
              <w:rPr>
                <w:color w:val="008000"/>
                <w:sz w:val="40"/>
              </w:rPr>
              <w:fldChar w:fldCharType="separate"/>
            </w:r>
            <w:r w:rsidR="00D31AA7" w:rsidRPr="00D31AA7">
              <w:rPr>
                <w:color w:val="008000"/>
                <w:sz w:val="28"/>
              </w:rPr>
              <w:t>ARK_0023</w:t>
            </w:r>
            <w:r w:rsidRPr="00AC5707">
              <w:rPr>
                <w:color w:val="008000"/>
                <w:sz w:val="28"/>
              </w:rPr>
              <w:fldChar w:fldCharType="end"/>
            </w:r>
          </w:p>
          <w:p w14:paraId="440A50A5" w14:textId="77777777" w:rsidR="00AC5707" w:rsidRDefault="00F856C4" w:rsidP="00AC5707">
            <w:pPr>
              <w:pStyle w:val="Brdtext"/>
              <w:rPr>
                <w:color w:val="008000"/>
                <w:sz w:val="28"/>
              </w:rPr>
            </w:pPr>
            <w:r>
              <w:rPr>
                <w:color w:val="008000"/>
                <w:sz w:val="28"/>
              </w:rPr>
              <w:fldChar w:fldCharType="begin"/>
            </w:r>
            <w:r>
              <w:rPr>
                <w:color w:val="008000"/>
                <w:sz w:val="28"/>
              </w:rPr>
              <w:instrText xml:space="preserve"> DOCPROPERTY "publisheddate" \* MERGEFORMAT </w:instrText>
            </w:r>
            <w:r>
              <w:rPr>
                <w:color w:val="008000"/>
                <w:sz w:val="28"/>
              </w:rPr>
              <w:fldChar w:fldCharType="separate"/>
            </w:r>
            <w:r w:rsidR="00D40967">
              <w:rPr>
                <w:color w:val="008000"/>
                <w:sz w:val="28"/>
              </w:rPr>
              <w:t>2014-06-03</w:t>
            </w:r>
            <w:r>
              <w:rPr>
                <w:color w:val="008000"/>
                <w:sz w:val="28"/>
              </w:rPr>
              <w:fldChar w:fldCharType="end"/>
            </w:r>
          </w:p>
          <w:p w14:paraId="5AC49E89" w14:textId="77777777" w:rsidR="00F856C4" w:rsidRPr="00AC5707" w:rsidRDefault="00F856C4" w:rsidP="00AC5707">
            <w:pPr>
              <w:pStyle w:val="Brdtext"/>
              <w:rPr>
                <w:color w:val="008000"/>
                <w:sz w:val="28"/>
              </w:rPr>
            </w:pPr>
          </w:p>
          <w:p w14:paraId="4402CA62" w14:textId="77777777" w:rsidR="00AC5707" w:rsidRPr="00AC5707" w:rsidRDefault="00AC5707" w:rsidP="00AC5707">
            <w:pPr>
              <w:pStyle w:val="Brdtext"/>
            </w:pPr>
          </w:p>
        </w:tc>
      </w:tr>
      <w:tr w:rsidR="003E78D2" w:rsidRPr="004A7C1C" w14:paraId="1BA829B6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32F2C050" w14:textId="77777777" w:rsidR="003E78D2" w:rsidRPr="004A7C1C" w:rsidRDefault="003E78D2" w:rsidP="00C15048">
            <w:pPr>
              <w:pStyle w:val="Brdtext"/>
            </w:pPr>
          </w:p>
        </w:tc>
        <w:tc>
          <w:tcPr>
            <w:tcW w:w="7426" w:type="dxa"/>
            <w:shd w:val="clear" w:color="auto" w:fill="auto"/>
          </w:tcPr>
          <w:p w14:paraId="25C89927" w14:textId="77777777" w:rsidR="003E78D2" w:rsidRPr="00AC5707" w:rsidRDefault="003E78D2" w:rsidP="00AC5707">
            <w:pPr>
              <w:pStyle w:val="Rubrik"/>
              <w:rPr>
                <w:color w:val="008000"/>
              </w:rPr>
            </w:pPr>
          </w:p>
        </w:tc>
      </w:tr>
    </w:tbl>
    <w:p w14:paraId="1D54FBF8" w14:textId="77777777" w:rsidR="000927B9" w:rsidRPr="004A7C1C" w:rsidRDefault="000927B9" w:rsidP="00A47B77"/>
    <w:p w14:paraId="60530C31" w14:textId="77777777" w:rsidR="00495E86" w:rsidRDefault="000927B9" w:rsidP="00495E86">
      <w:pPr>
        <w:pStyle w:val="Indexrubrik"/>
      </w:pPr>
      <w:r w:rsidRPr="004A7C1C">
        <w:rPr>
          <w:rFonts w:cs="Arial"/>
          <w:color w:val="00A9A7"/>
          <w:sz w:val="56"/>
          <w:szCs w:val="56"/>
        </w:rPr>
        <w:br w:type="page"/>
      </w:r>
      <w:bookmarkStart w:id="1" w:name="_Toc321289647"/>
      <w:bookmarkStart w:id="2" w:name="_Toc32128982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en-GB"/>
        </w:rPr>
        <w:id w:val="1065996246"/>
        <w:docPartObj>
          <w:docPartGallery w:val="Table of Contents"/>
          <w:docPartUnique/>
        </w:docPartObj>
      </w:sdtPr>
      <w:sdtEndPr/>
      <w:sdtContent>
        <w:p w14:paraId="6D07AF5B" w14:textId="77777777" w:rsidR="00B26C77" w:rsidRPr="00B26C77" w:rsidRDefault="00B26C77" w:rsidP="00B26C77">
          <w:pPr>
            <w:pStyle w:val="Innehllsfrteckningsrubrik"/>
            <w:rPr>
              <w:rStyle w:val="FrsttsbladUnderrubrikChar"/>
            </w:rPr>
          </w:pPr>
          <w:r w:rsidRPr="00B26C77">
            <w:rPr>
              <w:rStyle w:val="FrsttsbladUnderrubrikChar"/>
            </w:rPr>
            <w:t>Innehåll</w:t>
          </w:r>
        </w:p>
        <w:p w14:paraId="5ADF240D" w14:textId="77777777" w:rsidR="001D6FDF" w:rsidRDefault="00D31AA7">
          <w:pPr>
            <w:pStyle w:val="Innehll1"/>
            <w:tabs>
              <w:tab w:val="left" w:pos="40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</w:instrText>
          </w:r>
          <w:r>
            <w:rPr>
              <w:b w:val="0"/>
            </w:rPr>
            <w:fldChar w:fldCharType="separate"/>
          </w:r>
          <w:r w:rsidR="001D6FDF">
            <w:rPr>
              <w:noProof/>
            </w:rPr>
            <w:t>1.</w:t>
          </w:r>
          <w:r w:rsidR="001D6FDF"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  <w:tab/>
          </w:r>
          <w:r w:rsidR="001D6FDF">
            <w:rPr>
              <w:noProof/>
            </w:rPr>
            <w:t>Inledning</w:t>
          </w:r>
          <w:r w:rsidR="001D6FDF">
            <w:rPr>
              <w:noProof/>
            </w:rPr>
            <w:tab/>
          </w:r>
          <w:r w:rsidR="001D6FDF">
            <w:rPr>
              <w:noProof/>
            </w:rPr>
            <w:fldChar w:fldCharType="begin"/>
          </w:r>
          <w:r w:rsidR="001D6FDF">
            <w:rPr>
              <w:noProof/>
            </w:rPr>
            <w:instrText xml:space="preserve"> PAGEREF _Toc263451255 \h </w:instrText>
          </w:r>
          <w:r w:rsidR="001D6FDF">
            <w:rPr>
              <w:noProof/>
            </w:rPr>
          </w:r>
          <w:r w:rsidR="001D6FDF">
            <w:rPr>
              <w:noProof/>
            </w:rPr>
            <w:fldChar w:fldCharType="separate"/>
          </w:r>
          <w:r w:rsidR="001D6FDF">
            <w:rPr>
              <w:noProof/>
            </w:rPr>
            <w:t>4</w:t>
          </w:r>
          <w:r w:rsidR="001D6FDF">
            <w:rPr>
              <w:noProof/>
            </w:rPr>
            <w:fldChar w:fldCharType="end"/>
          </w:r>
        </w:p>
        <w:p w14:paraId="3D76F970" w14:textId="77777777" w:rsidR="001D6FDF" w:rsidRDefault="001D6FDF">
          <w:pPr>
            <w:pStyle w:val="Innehll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>Syfte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_Toc263451256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84C1B0D" w14:textId="77777777" w:rsidR="001D6FDF" w:rsidRDefault="001D6FDF">
          <w:pPr>
            <w:pStyle w:val="Innehll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>Begrepp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_Toc263451257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AB681A3" w14:textId="77777777" w:rsidR="001D6FDF" w:rsidRDefault="001D6FDF">
          <w:pPr>
            <w:pStyle w:val="Innehll1"/>
            <w:tabs>
              <w:tab w:val="left" w:pos="40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>Arkitekturella beslut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_Toc263451258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69821BC" w14:textId="77777777" w:rsidR="001D6FDF" w:rsidRDefault="001D6FDF">
          <w:pPr>
            <w:pStyle w:val="Innehll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 xml:space="preserve">AB: </w:t>
          </w:r>
          <w:r w:rsidRPr="002B43EB">
            <w:rPr>
              <w:noProof/>
              <w:highlight w:val="yellow"/>
            </w:rPr>
            <w:t>Rubrik på område för beslut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_Toc263451259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552E2C5" w14:textId="77777777" w:rsidR="001D6FDF" w:rsidRDefault="001D6FDF">
          <w:pPr>
            <w:pStyle w:val="Innehll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 xml:space="preserve">AB: </w:t>
          </w:r>
          <w:r w:rsidRPr="002B43EB">
            <w:rPr>
              <w:noProof/>
              <w:color w:val="00A9A7" w:themeColor="accent1"/>
            </w:rPr>
            <w:t>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_Toc263451260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7D25F42" w14:textId="77777777" w:rsidR="001D6FDF" w:rsidRDefault="001D6FDF">
          <w:pPr>
            <w:pStyle w:val="Innehll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3.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_Toc263451261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C9D2996" w14:textId="77777777" w:rsidR="00B26C77" w:rsidRDefault="00D31AA7" w:rsidP="00B26C77">
          <w:r>
            <w:rPr>
              <w:rFonts w:ascii="Arial" w:hAnsi="Arial"/>
              <w:b/>
              <w:color w:val="1C1C1C"/>
              <w:sz w:val="20"/>
            </w:rPr>
            <w:fldChar w:fldCharType="end"/>
          </w:r>
        </w:p>
      </w:sdtContent>
    </w:sdt>
    <w:p w14:paraId="44514BB0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3" w:name="_Toc333492260"/>
      <w:r>
        <w:br w:type="page"/>
      </w:r>
    </w:p>
    <w:tbl>
      <w:tblPr>
        <w:tblStyle w:val="Tabellrutnt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4000"/>
      </w:tblGrid>
      <w:tr w:rsidR="0030019C" w14:paraId="69BCA8D3" w14:textId="77777777" w:rsidTr="00CF1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3"/>
          </w:tcPr>
          <w:p w14:paraId="7DD183DD" w14:textId="77777777" w:rsidR="0030019C" w:rsidRDefault="0030019C" w:rsidP="00CF10DE">
            <w:pPr>
              <w:pStyle w:val="Brdtext"/>
            </w:pPr>
            <w:r>
              <w:lastRenderedPageBreak/>
              <w:t>Revisionshistorik</w:t>
            </w:r>
            <w:r w:rsidR="00D31AA7">
              <w:t xml:space="preserve"> mall</w:t>
            </w:r>
          </w:p>
        </w:tc>
      </w:tr>
      <w:tr w:rsidR="0030019C" w14:paraId="2CF437CC" w14:textId="77777777" w:rsidTr="00CF10DE">
        <w:tc>
          <w:tcPr>
            <w:tcW w:w="1101" w:type="dxa"/>
          </w:tcPr>
          <w:p w14:paraId="05A58418" w14:textId="77777777" w:rsidR="0030019C" w:rsidRDefault="0030019C" w:rsidP="00CF10DE">
            <w:pPr>
              <w:pStyle w:val="Brdtext"/>
            </w:pPr>
            <w:r>
              <w:t>Version</w:t>
            </w:r>
          </w:p>
        </w:tc>
        <w:tc>
          <w:tcPr>
            <w:tcW w:w="3543" w:type="dxa"/>
          </w:tcPr>
          <w:p w14:paraId="39C92D3D" w14:textId="77777777" w:rsidR="0030019C" w:rsidRDefault="0030019C" w:rsidP="00CF10DE">
            <w:pPr>
              <w:pStyle w:val="Brdtext"/>
            </w:pPr>
            <w:r>
              <w:t>Författare</w:t>
            </w:r>
          </w:p>
        </w:tc>
        <w:tc>
          <w:tcPr>
            <w:tcW w:w="4000" w:type="dxa"/>
          </w:tcPr>
          <w:p w14:paraId="75D9508D" w14:textId="77777777" w:rsidR="0030019C" w:rsidRDefault="0030019C" w:rsidP="00CF10DE">
            <w:pPr>
              <w:pStyle w:val="Brdtext"/>
            </w:pPr>
            <w:r>
              <w:t>Kommentar</w:t>
            </w:r>
          </w:p>
        </w:tc>
      </w:tr>
      <w:tr w:rsidR="0030019C" w14:paraId="631B060D" w14:textId="77777777" w:rsidTr="00CF10DE">
        <w:tc>
          <w:tcPr>
            <w:tcW w:w="1101" w:type="dxa"/>
          </w:tcPr>
          <w:p w14:paraId="300D4947" w14:textId="77777777" w:rsidR="0030019C" w:rsidRDefault="00D31AA7" w:rsidP="00CF10DE">
            <w:pPr>
              <w:pStyle w:val="Brdtext"/>
            </w:pPr>
            <w:r>
              <w:t>1.0</w:t>
            </w:r>
          </w:p>
        </w:tc>
        <w:tc>
          <w:tcPr>
            <w:tcW w:w="3543" w:type="dxa"/>
          </w:tcPr>
          <w:p w14:paraId="08C0FD2A" w14:textId="77777777" w:rsidR="0030019C" w:rsidRDefault="00D31AA7" w:rsidP="00CF10DE">
            <w:pPr>
              <w:pStyle w:val="Brdtext"/>
            </w:pPr>
            <w:r>
              <w:t>Lennart Eriksson</w:t>
            </w:r>
          </w:p>
        </w:tc>
        <w:tc>
          <w:tcPr>
            <w:tcW w:w="4000" w:type="dxa"/>
          </w:tcPr>
          <w:p w14:paraId="6EBCFBF6" w14:textId="77777777" w:rsidR="0030019C" w:rsidRDefault="00D31AA7" w:rsidP="00CF10DE">
            <w:pPr>
              <w:pStyle w:val="Brdtext"/>
            </w:pPr>
            <w:r>
              <w:t>Första med nya mallen</w:t>
            </w:r>
          </w:p>
        </w:tc>
      </w:tr>
      <w:tr w:rsidR="0030019C" w14:paraId="360F1ECB" w14:textId="77777777" w:rsidTr="00CF10DE">
        <w:tc>
          <w:tcPr>
            <w:tcW w:w="1101" w:type="dxa"/>
          </w:tcPr>
          <w:p w14:paraId="1EC3F9F7" w14:textId="77777777" w:rsidR="0030019C" w:rsidRDefault="00D31AA7" w:rsidP="00CF10DE">
            <w:pPr>
              <w:pStyle w:val="Brdtext"/>
            </w:pPr>
            <w:r>
              <w:t>1.3</w:t>
            </w:r>
          </w:p>
        </w:tc>
        <w:tc>
          <w:tcPr>
            <w:tcW w:w="3543" w:type="dxa"/>
          </w:tcPr>
          <w:p w14:paraId="5F593904" w14:textId="77777777" w:rsidR="0030019C" w:rsidRDefault="00D31AA7" w:rsidP="00CF10DE">
            <w:pPr>
              <w:pStyle w:val="Brdtext"/>
            </w:pPr>
            <w:r>
              <w:t>Lennart Eriksson</w:t>
            </w:r>
          </w:p>
        </w:tc>
        <w:tc>
          <w:tcPr>
            <w:tcW w:w="4000" w:type="dxa"/>
          </w:tcPr>
          <w:p w14:paraId="7CED48CF" w14:textId="77777777" w:rsidR="0030019C" w:rsidRDefault="00D31AA7" w:rsidP="00CF10DE">
            <w:pPr>
              <w:pStyle w:val="Brdtext"/>
            </w:pPr>
            <w:r>
              <w:t>Bytt till Inera mall</w:t>
            </w:r>
          </w:p>
        </w:tc>
      </w:tr>
      <w:tr w:rsidR="00CD6E73" w14:paraId="59DE8393" w14:textId="77777777" w:rsidTr="00CF10DE">
        <w:tc>
          <w:tcPr>
            <w:tcW w:w="1101" w:type="dxa"/>
          </w:tcPr>
          <w:p w14:paraId="7D1D134E" w14:textId="77777777" w:rsidR="00CD6E73" w:rsidRDefault="00CD6E73" w:rsidP="00CF10DE">
            <w:pPr>
              <w:pStyle w:val="Brdtext"/>
            </w:pPr>
            <w:r>
              <w:t>1.3.1</w:t>
            </w:r>
          </w:p>
        </w:tc>
        <w:tc>
          <w:tcPr>
            <w:tcW w:w="3543" w:type="dxa"/>
          </w:tcPr>
          <w:p w14:paraId="5F7A9510" w14:textId="77777777" w:rsidR="00CD6E73" w:rsidRDefault="00CD6E73" w:rsidP="00CF10DE">
            <w:pPr>
              <w:pStyle w:val="Brdtext"/>
            </w:pPr>
            <w:r>
              <w:t>Lennart Eriksson</w:t>
            </w:r>
          </w:p>
        </w:tc>
        <w:tc>
          <w:tcPr>
            <w:tcW w:w="4000" w:type="dxa"/>
          </w:tcPr>
          <w:p w14:paraId="7CB57F38" w14:textId="77777777" w:rsidR="00CD6E73" w:rsidRDefault="00CD6E73" w:rsidP="00CF10DE">
            <w:pPr>
              <w:pStyle w:val="Brdtext"/>
            </w:pPr>
            <w:r>
              <w:t xml:space="preserve">Rättat fel i mall </w:t>
            </w:r>
          </w:p>
        </w:tc>
      </w:tr>
    </w:tbl>
    <w:p w14:paraId="486A7E89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tbl>
      <w:tblPr>
        <w:tblStyle w:val="Tabellrutnt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3261"/>
        <w:gridCol w:w="2440"/>
      </w:tblGrid>
      <w:tr w:rsidR="00D31AA7" w14:paraId="678F7A5E" w14:textId="7777777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14:paraId="38852955" w14:textId="77777777" w:rsidR="00D31AA7" w:rsidRDefault="00D31AA7" w:rsidP="00D31AA7">
            <w:pPr>
              <w:pStyle w:val="Brdtext"/>
            </w:pPr>
            <w:r>
              <w:t>Revisionshistorik inom projekt</w:t>
            </w:r>
          </w:p>
        </w:tc>
      </w:tr>
      <w:tr w:rsidR="00D31AA7" w14:paraId="53EBEA08" w14:textId="77777777" w:rsidTr="00D31AA7">
        <w:tc>
          <w:tcPr>
            <w:tcW w:w="1101" w:type="dxa"/>
          </w:tcPr>
          <w:p w14:paraId="065655D9" w14:textId="77777777" w:rsidR="00D31AA7" w:rsidRDefault="00D31AA7" w:rsidP="00D31AA7">
            <w:pPr>
              <w:pStyle w:val="Brdtext"/>
            </w:pPr>
            <w:r>
              <w:t>Revison nr</w:t>
            </w:r>
          </w:p>
        </w:tc>
        <w:tc>
          <w:tcPr>
            <w:tcW w:w="1842" w:type="dxa"/>
          </w:tcPr>
          <w:p w14:paraId="39281650" w14:textId="77777777" w:rsidR="00D31AA7" w:rsidRDefault="00D31AA7" w:rsidP="00D31AA7">
            <w:pPr>
              <w:pStyle w:val="Brdtext"/>
            </w:pPr>
            <w:r>
              <w:t>Revison Datum</w:t>
            </w:r>
          </w:p>
        </w:tc>
        <w:tc>
          <w:tcPr>
            <w:tcW w:w="3261" w:type="dxa"/>
          </w:tcPr>
          <w:p w14:paraId="51ECC28B" w14:textId="77777777" w:rsidR="00D31AA7" w:rsidRDefault="00D31AA7" w:rsidP="00D31AA7">
            <w:pPr>
              <w:pStyle w:val="Brdtext"/>
            </w:pPr>
            <w:r>
              <w:t>Kommentar</w:t>
            </w:r>
          </w:p>
        </w:tc>
        <w:tc>
          <w:tcPr>
            <w:tcW w:w="2440" w:type="dxa"/>
          </w:tcPr>
          <w:p w14:paraId="02F03347" w14:textId="77777777" w:rsidR="00D31AA7" w:rsidRDefault="00D31AA7" w:rsidP="00D31AA7">
            <w:pPr>
              <w:pStyle w:val="Brdtext"/>
            </w:pPr>
            <w:r>
              <w:t>Ändrat av</w:t>
            </w:r>
          </w:p>
        </w:tc>
      </w:tr>
      <w:tr w:rsidR="00D31AA7" w14:paraId="39149D72" w14:textId="77777777" w:rsidTr="00D31AA7">
        <w:tc>
          <w:tcPr>
            <w:tcW w:w="1101" w:type="dxa"/>
          </w:tcPr>
          <w:p w14:paraId="1C7E1A70" w14:textId="77777777" w:rsidR="00D31AA7" w:rsidRPr="00133E20" w:rsidRDefault="00133E20" w:rsidP="00D31AA7">
            <w:pPr>
              <w:pStyle w:val="Brdtext"/>
            </w:pPr>
            <w:r w:rsidRPr="00133E20">
              <w:t>RC1</w:t>
            </w:r>
          </w:p>
        </w:tc>
        <w:tc>
          <w:tcPr>
            <w:tcW w:w="1842" w:type="dxa"/>
          </w:tcPr>
          <w:p w14:paraId="2CC909E3" w14:textId="77777777" w:rsidR="00D31AA7" w:rsidRPr="00133E20" w:rsidRDefault="00133E20" w:rsidP="00D31AA7">
            <w:pPr>
              <w:pStyle w:val="Brdtext"/>
            </w:pPr>
            <w:r w:rsidRPr="00133E20">
              <w:t>2014-06-02</w:t>
            </w:r>
          </w:p>
        </w:tc>
        <w:tc>
          <w:tcPr>
            <w:tcW w:w="3261" w:type="dxa"/>
          </w:tcPr>
          <w:p w14:paraId="378D2314" w14:textId="77777777" w:rsidR="00D31AA7" w:rsidRDefault="00133E20" w:rsidP="00D31AA7">
            <w:pPr>
              <w:pStyle w:val="Brdtext"/>
            </w:pPr>
            <w:r>
              <w:t>Upprättad för befintlig tjänstedomän (”</w:t>
            </w:r>
            <w:proofErr w:type="spellStart"/>
            <w:r>
              <w:t>TGP</w:t>
            </w:r>
            <w:proofErr w:type="spellEnd"/>
            <w:r>
              <w:t>”)</w:t>
            </w:r>
          </w:p>
        </w:tc>
        <w:tc>
          <w:tcPr>
            <w:tcW w:w="2440" w:type="dxa"/>
          </w:tcPr>
          <w:p w14:paraId="3C879965" w14:textId="77777777" w:rsidR="00D31AA7" w:rsidRDefault="00133E20" w:rsidP="00D31AA7">
            <w:pPr>
              <w:pStyle w:val="Brdtext"/>
            </w:pPr>
            <w:r>
              <w:t xml:space="preserve">Johan Eltes, </w:t>
            </w:r>
            <w:proofErr w:type="spellStart"/>
            <w:r>
              <w:t>Inera</w:t>
            </w:r>
            <w:proofErr w:type="spellEnd"/>
          </w:p>
        </w:tc>
      </w:tr>
      <w:tr w:rsidR="00D31AA7" w14:paraId="3A3A1E09" w14:textId="77777777" w:rsidTr="00D31AA7">
        <w:tc>
          <w:tcPr>
            <w:tcW w:w="1101" w:type="dxa"/>
          </w:tcPr>
          <w:p w14:paraId="66E8EB83" w14:textId="77777777" w:rsidR="00D31AA7" w:rsidRDefault="00D31AA7" w:rsidP="00D31AA7">
            <w:pPr>
              <w:pStyle w:val="Brdtext"/>
            </w:pPr>
          </w:p>
        </w:tc>
        <w:tc>
          <w:tcPr>
            <w:tcW w:w="1842" w:type="dxa"/>
          </w:tcPr>
          <w:p w14:paraId="109FFD46" w14:textId="77777777" w:rsidR="00D31AA7" w:rsidRDefault="00D31AA7" w:rsidP="00D31AA7">
            <w:pPr>
              <w:pStyle w:val="Brdtext"/>
            </w:pPr>
          </w:p>
        </w:tc>
        <w:tc>
          <w:tcPr>
            <w:tcW w:w="3261" w:type="dxa"/>
          </w:tcPr>
          <w:p w14:paraId="64C4237F" w14:textId="77777777" w:rsidR="00D31AA7" w:rsidRDefault="00D31AA7" w:rsidP="00D31AA7">
            <w:pPr>
              <w:pStyle w:val="Brdtext"/>
            </w:pPr>
          </w:p>
        </w:tc>
        <w:tc>
          <w:tcPr>
            <w:tcW w:w="2440" w:type="dxa"/>
          </w:tcPr>
          <w:p w14:paraId="53929A66" w14:textId="77777777" w:rsidR="00D31AA7" w:rsidRDefault="00D31AA7" w:rsidP="00D31AA7">
            <w:pPr>
              <w:pStyle w:val="Brdtext"/>
            </w:pPr>
          </w:p>
        </w:tc>
      </w:tr>
    </w:tbl>
    <w:p w14:paraId="629F1715" w14:textId="77777777" w:rsidR="00D31AA7" w:rsidRDefault="00D31AA7" w:rsidP="0030019C">
      <w:pPr>
        <w:pStyle w:val="Brdtext"/>
        <w:rPr>
          <w:lang w:eastAsia="sv-SE"/>
        </w:rPr>
      </w:pPr>
    </w:p>
    <w:tbl>
      <w:tblPr>
        <w:tblStyle w:val="Tabellrutnt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3261"/>
        <w:gridCol w:w="2440"/>
      </w:tblGrid>
      <w:tr w:rsidR="00D31AA7" w14:paraId="60BFC4CF" w14:textId="7777777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14:paraId="0C457C57" w14:textId="77777777" w:rsidR="00D31AA7" w:rsidRDefault="00D31AA7" w:rsidP="00D31AA7">
            <w:pPr>
              <w:pStyle w:val="Brdtext"/>
            </w:pPr>
            <w:r>
              <w:t>Referenser</w:t>
            </w:r>
          </w:p>
        </w:tc>
      </w:tr>
      <w:tr w:rsidR="00D31AA7" w14:paraId="2915A3C8" w14:textId="77777777" w:rsidTr="00CA5524">
        <w:tc>
          <w:tcPr>
            <w:tcW w:w="1101" w:type="dxa"/>
          </w:tcPr>
          <w:p w14:paraId="37EE23AC" w14:textId="77777777" w:rsidR="00D31AA7" w:rsidRDefault="00D31AA7" w:rsidP="00D31AA7">
            <w:pPr>
              <w:pStyle w:val="Brdtext"/>
            </w:pPr>
            <w:r>
              <w:t>Namn</w:t>
            </w:r>
          </w:p>
        </w:tc>
        <w:tc>
          <w:tcPr>
            <w:tcW w:w="1842" w:type="dxa"/>
          </w:tcPr>
          <w:p w14:paraId="45DB5B98" w14:textId="77777777" w:rsidR="00D31AA7" w:rsidRDefault="00D31AA7" w:rsidP="00D31AA7">
            <w:pPr>
              <w:pStyle w:val="Brdtext"/>
            </w:pPr>
            <w:r>
              <w:t>Dokument</w:t>
            </w:r>
          </w:p>
        </w:tc>
        <w:tc>
          <w:tcPr>
            <w:tcW w:w="3261" w:type="dxa"/>
          </w:tcPr>
          <w:p w14:paraId="0B55B575" w14:textId="77777777" w:rsidR="00D31AA7" w:rsidRDefault="00D31AA7" w:rsidP="00D31AA7">
            <w:pPr>
              <w:pStyle w:val="Brdtext"/>
            </w:pPr>
            <w:r>
              <w:t>Kommentar</w:t>
            </w:r>
          </w:p>
        </w:tc>
        <w:tc>
          <w:tcPr>
            <w:tcW w:w="2440" w:type="dxa"/>
          </w:tcPr>
          <w:p w14:paraId="721EF7CF" w14:textId="77777777" w:rsidR="00D31AA7" w:rsidRDefault="00D31AA7" w:rsidP="00D31AA7">
            <w:pPr>
              <w:pStyle w:val="Brdtext"/>
            </w:pPr>
            <w:r>
              <w:t>Länk</w:t>
            </w:r>
          </w:p>
        </w:tc>
      </w:tr>
      <w:tr w:rsidR="00D31AA7" w14:paraId="4AD5B978" w14:textId="77777777" w:rsidTr="00CA5524">
        <w:tc>
          <w:tcPr>
            <w:tcW w:w="1101" w:type="dxa"/>
          </w:tcPr>
          <w:p w14:paraId="3E38F291" w14:textId="77777777" w:rsidR="00D31AA7" w:rsidRDefault="00D31AA7" w:rsidP="00D31AA7">
            <w:pPr>
              <w:pStyle w:val="Brdtext"/>
            </w:pPr>
          </w:p>
        </w:tc>
        <w:tc>
          <w:tcPr>
            <w:tcW w:w="1842" w:type="dxa"/>
          </w:tcPr>
          <w:p w14:paraId="29BE8662" w14:textId="77777777" w:rsidR="00D31AA7" w:rsidRDefault="00D31AA7" w:rsidP="00D31AA7">
            <w:pPr>
              <w:pStyle w:val="Brdtext"/>
            </w:pPr>
          </w:p>
        </w:tc>
        <w:tc>
          <w:tcPr>
            <w:tcW w:w="3261" w:type="dxa"/>
          </w:tcPr>
          <w:p w14:paraId="0D36320D" w14:textId="77777777" w:rsidR="00D31AA7" w:rsidRDefault="00D31AA7" w:rsidP="00D31AA7">
            <w:pPr>
              <w:pStyle w:val="Brdtext"/>
            </w:pPr>
          </w:p>
        </w:tc>
        <w:tc>
          <w:tcPr>
            <w:tcW w:w="2440" w:type="dxa"/>
          </w:tcPr>
          <w:p w14:paraId="732AC508" w14:textId="77777777" w:rsidR="00D31AA7" w:rsidRDefault="00D31AA7" w:rsidP="00D31AA7">
            <w:pPr>
              <w:pStyle w:val="Brdtext"/>
            </w:pPr>
          </w:p>
        </w:tc>
      </w:tr>
    </w:tbl>
    <w:p w14:paraId="04390A49" w14:textId="77777777" w:rsidR="0030019C" w:rsidRDefault="0030019C" w:rsidP="0030019C">
      <w:pPr>
        <w:pStyle w:val="Brdtext"/>
        <w:rPr>
          <w:lang w:eastAsia="sv-SE"/>
        </w:rPr>
      </w:pPr>
      <w:r>
        <w:rPr>
          <w:lang w:eastAsia="sv-SE"/>
        </w:rPr>
        <w:br w:type="page"/>
      </w:r>
    </w:p>
    <w:p w14:paraId="1B4C5642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p w14:paraId="5A95DD3E" w14:textId="77777777" w:rsidR="00CD6E73" w:rsidRPr="00C54BCA" w:rsidRDefault="00CD6E73" w:rsidP="00CD6E73">
      <w:pPr>
        <w:rPr>
          <w:b/>
          <w:color w:val="00A9A7" w:themeColor="accent1"/>
          <w:sz w:val="28"/>
          <w:szCs w:val="28"/>
        </w:rPr>
      </w:pPr>
      <w:r w:rsidRPr="00C54BCA">
        <w:rPr>
          <w:b/>
          <w:color w:val="00A9A7" w:themeColor="accent1"/>
          <w:sz w:val="28"/>
          <w:szCs w:val="28"/>
        </w:rPr>
        <w:t>Regler för ifyllande</w:t>
      </w:r>
    </w:p>
    <w:p w14:paraId="4255875D" w14:textId="77777777" w:rsidR="00CD6E73" w:rsidRPr="00C54BCA" w:rsidRDefault="00CD6E73" w:rsidP="00CD6E73">
      <w:pPr>
        <w:rPr>
          <w:b/>
          <w:color w:val="00A9A7" w:themeColor="accent1"/>
          <w:sz w:val="28"/>
          <w:szCs w:val="28"/>
        </w:rPr>
      </w:pPr>
    </w:p>
    <w:p w14:paraId="6636CD94" w14:textId="77777777" w:rsidR="00CD6E73" w:rsidRDefault="00CD6E73" w:rsidP="00CD6E73">
      <w:pPr>
        <w:rPr>
          <w:color w:val="00A9A7" w:themeColor="accent1"/>
        </w:rPr>
      </w:pPr>
      <w:r w:rsidRPr="00C54BCA">
        <w:rPr>
          <w:color w:val="00A9A7" w:themeColor="accent1"/>
        </w:rPr>
        <w:t xml:space="preserve">All </w:t>
      </w:r>
      <w:r w:rsidRPr="00C54BCA">
        <w:rPr>
          <w:color w:val="F6A519" w:themeColor="accent3"/>
        </w:rPr>
        <w:t xml:space="preserve">grön text </w:t>
      </w:r>
      <w:r w:rsidRPr="00C54BCA">
        <w:rPr>
          <w:color w:val="00A9A7" w:themeColor="accent1"/>
        </w:rPr>
        <w:t xml:space="preserve">motsvaras av variabler. I MS Word, gå in under </w:t>
      </w:r>
      <w:r w:rsidRPr="00C54BCA">
        <w:rPr>
          <w:i/>
          <w:color w:val="00A9A7" w:themeColor="accent1"/>
        </w:rPr>
        <w:t>Arkiv-Egenskaper</w:t>
      </w:r>
      <w:r w:rsidRPr="00C54BCA">
        <w:rPr>
          <w:color w:val="00A9A7" w:themeColor="accent1"/>
        </w:rPr>
        <w:t xml:space="preserve"> och välj fliken </w:t>
      </w:r>
      <w:r w:rsidRPr="00C54BCA">
        <w:rPr>
          <w:i/>
          <w:color w:val="00A9A7" w:themeColor="accent1"/>
        </w:rPr>
        <w:t>Eget</w:t>
      </w:r>
      <w:r w:rsidRPr="00C54BCA">
        <w:rPr>
          <w:color w:val="00A9A7" w:themeColor="accent1"/>
        </w:rPr>
        <w:t xml:space="preserve"> och fyll i rätt värden för variablerna.</w:t>
      </w:r>
    </w:p>
    <w:p w14:paraId="5F799BF4" w14:textId="77777777" w:rsidR="00CD6E73" w:rsidRPr="00C54BCA" w:rsidRDefault="00CD6E73" w:rsidP="00CD6E73">
      <w:pPr>
        <w:rPr>
          <w:color w:val="00A9A7" w:themeColor="accent1"/>
        </w:rPr>
      </w:pPr>
      <w:proofErr w:type="spellStart"/>
      <w:r w:rsidRPr="00C54BCA">
        <w:rPr>
          <w:color w:val="00A9A7" w:themeColor="accent1"/>
          <w:highlight w:val="yellow"/>
        </w:rPr>
        <w:t>Gulmarkerat</w:t>
      </w:r>
      <w:proofErr w:type="spellEnd"/>
      <w:r>
        <w:rPr>
          <w:color w:val="00A9A7" w:themeColor="accent1"/>
        </w:rPr>
        <w:t xml:space="preserve"> är text som skall fyllas i. </w:t>
      </w:r>
      <w:r w:rsidRPr="00C54BCA">
        <w:rPr>
          <w:color w:val="00A9A7" w:themeColor="accent1"/>
        </w:rPr>
        <w:t xml:space="preserve"> </w:t>
      </w:r>
    </w:p>
    <w:p w14:paraId="5760BCC6" w14:textId="77777777" w:rsidR="00CD6E73" w:rsidRDefault="00CD6E73" w:rsidP="00CD6E73">
      <w:pPr>
        <w:rPr>
          <w:color w:val="00A9A7" w:themeColor="accent1"/>
        </w:rPr>
      </w:pPr>
      <w:r w:rsidRPr="00C54BCA">
        <w:rPr>
          <w:color w:val="00A9A7" w:themeColor="accent1"/>
        </w:rPr>
        <w:t xml:space="preserve">Blå text är anvisningar för hur denna mall skall fyllas i. Den SKALL tas bort i det färdiga dokumentet. </w:t>
      </w:r>
    </w:p>
    <w:p w14:paraId="3536EFAB" w14:textId="77777777" w:rsidR="00CD6E73" w:rsidRDefault="00CD6E73" w:rsidP="00CD6E73">
      <w:pPr>
        <w:rPr>
          <w:color w:val="00A9A7" w:themeColor="accent1"/>
        </w:rPr>
      </w:pPr>
    </w:p>
    <w:p w14:paraId="179530A4" w14:textId="77777777" w:rsidR="00CD6E73" w:rsidRDefault="00CD6E73" w:rsidP="00CD6E73">
      <w:pPr>
        <w:rPr>
          <w:color w:val="00A9A7" w:themeColor="accent1"/>
        </w:rPr>
      </w:pPr>
      <w:r>
        <w:rPr>
          <w:color w:val="00A9A7" w:themeColor="accent1"/>
        </w:rPr>
        <w:t>Arkitekturella beslut</w:t>
      </w:r>
      <w:r w:rsidRPr="00847C72">
        <w:rPr>
          <w:color w:val="00A9A7" w:themeColor="accent1"/>
        </w:rPr>
        <w:t xml:space="preserve"> </w:t>
      </w:r>
      <w:r>
        <w:rPr>
          <w:color w:val="00A9A7" w:themeColor="accent1"/>
        </w:rPr>
        <w:t xml:space="preserve">(AB) </w:t>
      </w:r>
      <w:r w:rsidRPr="00847C72">
        <w:rPr>
          <w:color w:val="00A9A7" w:themeColor="accent1"/>
        </w:rPr>
        <w:t xml:space="preserve">är </w:t>
      </w:r>
      <w:r>
        <w:rPr>
          <w:color w:val="00A9A7" w:themeColor="accent1"/>
        </w:rPr>
        <w:t>metoden ett projekt eller förvaltning dokumenterar konsekvenser vid viktiga ställningstaganden och/eller vägval:</w:t>
      </w:r>
    </w:p>
    <w:p w14:paraId="5177BBEC" w14:textId="77777777" w:rsidR="00CD6E73" w:rsidRDefault="00CD6E73" w:rsidP="00CD6E73">
      <w:pPr>
        <w:rPr>
          <w:color w:val="00A9A7" w:themeColor="accent1"/>
        </w:rPr>
      </w:pPr>
    </w:p>
    <w:p w14:paraId="79713D59" w14:textId="77777777" w:rsidR="00CD6E73" w:rsidRDefault="00CD6E73" w:rsidP="00CD6E73">
      <w:pPr>
        <w:pStyle w:val="Liststycke"/>
        <w:numPr>
          <w:ilvl w:val="0"/>
          <w:numId w:val="33"/>
        </w:numPr>
        <w:rPr>
          <w:color w:val="00A9A7" w:themeColor="accent1"/>
        </w:rPr>
      </w:pPr>
      <w:r>
        <w:rPr>
          <w:color w:val="00A9A7" w:themeColor="accent1"/>
        </w:rPr>
        <w:t>Större arkitekturella beslut som berör projekt eller förvaltning (V, I, S, T)</w:t>
      </w:r>
    </w:p>
    <w:p w14:paraId="084B7FC3" w14:textId="77777777" w:rsidR="00CD6E73" w:rsidRPr="00D00475" w:rsidRDefault="00CD6E73" w:rsidP="00CD6E73">
      <w:pPr>
        <w:pStyle w:val="Liststycke"/>
        <w:numPr>
          <w:ilvl w:val="0"/>
          <w:numId w:val="33"/>
        </w:numPr>
        <w:rPr>
          <w:color w:val="00A9A7" w:themeColor="accent1"/>
        </w:rPr>
      </w:pPr>
      <w:r>
        <w:rPr>
          <w:color w:val="00A9A7" w:themeColor="accent1"/>
        </w:rPr>
        <w:t>Avsteg från VTIM…</w:t>
      </w:r>
    </w:p>
    <w:p w14:paraId="53711C34" w14:textId="77777777" w:rsidR="00CD6E73" w:rsidRDefault="00CD6E73" w:rsidP="00CD6E73">
      <w:pPr>
        <w:pStyle w:val="Liststycke"/>
        <w:numPr>
          <w:ilvl w:val="0"/>
          <w:numId w:val="33"/>
        </w:numPr>
        <w:rPr>
          <w:color w:val="00A9A7" w:themeColor="accent1"/>
        </w:rPr>
      </w:pPr>
      <w:r>
        <w:rPr>
          <w:color w:val="00A9A7" w:themeColor="accent1"/>
        </w:rPr>
        <w:t xml:space="preserve">Avsteg från T-boken rev B </w:t>
      </w:r>
    </w:p>
    <w:p w14:paraId="3553D1DB" w14:textId="77777777" w:rsidR="00CD6E73" w:rsidRDefault="00CD6E73" w:rsidP="00CD6E73">
      <w:pPr>
        <w:pStyle w:val="Liststycke"/>
        <w:numPr>
          <w:ilvl w:val="0"/>
          <w:numId w:val="33"/>
        </w:numPr>
        <w:rPr>
          <w:color w:val="00A9A7" w:themeColor="accent1"/>
        </w:rPr>
      </w:pPr>
      <w:r>
        <w:rPr>
          <w:color w:val="00A9A7" w:themeColor="accent1"/>
        </w:rPr>
        <w:t>Avsteg från RIV TA 2.1</w:t>
      </w:r>
    </w:p>
    <w:p w14:paraId="6BA685AA" w14:textId="77777777" w:rsidR="00CD6E73" w:rsidRDefault="00CD6E73" w:rsidP="00CD6E73">
      <w:pPr>
        <w:rPr>
          <w:color w:val="00A9A7" w:themeColor="accent1"/>
        </w:rPr>
      </w:pPr>
    </w:p>
    <w:p w14:paraId="6E62B30E" w14:textId="77777777" w:rsidR="00CD6E73" w:rsidRDefault="00CD6E73" w:rsidP="00CD6E73">
      <w:pPr>
        <w:rPr>
          <w:color w:val="00A9A7" w:themeColor="accent1"/>
        </w:rPr>
      </w:pPr>
      <w:r>
        <w:rPr>
          <w:color w:val="00A9A7" w:themeColor="accent1"/>
        </w:rPr>
        <w:t xml:space="preserve">Ett AB-dokument skall alltid åtfölja en SAD och en Tjänstekontraktsbeskrivning. AB-dokument kan därför produceras och sparas i flera sammanhang. </w:t>
      </w:r>
    </w:p>
    <w:p w14:paraId="5B7C1A4B" w14:textId="77777777" w:rsidR="00CD6E73" w:rsidRPr="00847C72" w:rsidRDefault="00CD6E73" w:rsidP="00CD6E73">
      <w:pPr>
        <w:rPr>
          <w:color w:val="00A9A7" w:themeColor="accent1"/>
        </w:rPr>
      </w:pPr>
    </w:p>
    <w:p w14:paraId="430992FA" w14:textId="77777777" w:rsidR="00CD6E73" w:rsidRPr="00847C72" w:rsidRDefault="00CD6E73" w:rsidP="00CD6E73">
      <w:pPr>
        <w:rPr>
          <w:color w:val="00A9A7" w:themeColor="accent1"/>
        </w:rPr>
      </w:pPr>
      <w:r w:rsidRPr="00847C72">
        <w:rPr>
          <w:color w:val="00A9A7" w:themeColor="accent1"/>
        </w:rPr>
        <w:t>E</w:t>
      </w:r>
      <w:r>
        <w:rPr>
          <w:color w:val="00A9A7" w:themeColor="accent1"/>
        </w:rPr>
        <w:t>tt AB</w:t>
      </w:r>
      <w:r w:rsidRPr="00847C72">
        <w:rPr>
          <w:color w:val="00A9A7" w:themeColor="accent1"/>
        </w:rPr>
        <w:t xml:space="preserve"> </w:t>
      </w:r>
      <w:proofErr w:type="spellStart"/>
      <w:r w:rsidRPr="00847C72">
        <w:rPr>
          <w:color w:val="00A9A7" w:themeColor="accent1"/>
        </w:rPr>
        <w:t>versionshanteras</w:t>
      </w:r>
      <w:proofErr w:type="spellEnd"/>
      <w:r w:rsidRPr="00847C72">
        <w:rPr>
          <w:color w:val="00A9A7" w:themeColor="accent1"/>
        </w:rPr>
        <w:t xml:space="preserve"> (förvaltas i original) och publiceras för presentation enligt riktlinjer fö</w:t>
      </w:r>
      <w:r>
        <w:rPr>
          <w:color w:val="00A9A7" w:themeColor="accent1"/>
        </w:rPr>
        <w:t>r SAD- eller tjänstekontraktsförvaltningen</w:t>
      </w:r>
      <w:r w:rsidRPr="00847C72">
        <w:rPr>
          <w:color w:val="00A9A7" w:themeColor="accent1"/>
        </w:rPr>
        <w:t xml:space="preserve">. </w:t>
      </w:r>
    </w:p>
    <w:p w14:paraId="61585197" w14:textId="77777777" w:rsidR="00CD6E73" w:rsidRPr="00847C72" w:rsidRDefault="00CD6E73" w:rsidP="00CD6E73">
      <w:pPr>
        <w:rPr>
          <w:color w:val="00A9A7" w:themeColor="accent1"/>
        </w:rPr>
      </w:pPr>
    </w:p>
    <w:p w14:paraId="143F06B8" w14:textId="77777777" w:rsidR="00D31AA7" w:rsidRDefault="00D31AA7">
      <w:pPr>
        <w:spacing w:before="0" w:after="0"/>
      </w:pPr>
    </w:p>
    <w:p w14:paraId="50F173CB" w14:textId="77777777" w:rsidR="00D31AA7" w:rsidRDefault="00D31AA7" w:rsidP="00D31AA7">
      <w:pPr>
        <w:pStyle w:val="Brdtext"/>
      </w:pPr>
      <w:r>
        <w:br w:type="page"/>
      </w:r>
    </w:p>
    <w:p w14:paraId="59F4205D" w14:textId="77777777" w:rsidR="00CA5524" w:rsidRPr="00C62266" w:rsidRDefault="00CA5524" w:rsidP="00CA5524">
      <w:pPr>
        <w:pStyle w:val="Rubrik1Nr"/>
      </w:pPr>
      <w:bookmarkStart w:id="4" w:name="_Toc230936749"/>
      <w:bookmarkStart w:id="5" w:name="_Toc263451255"/>
      <w:bookmarkEnd w:id="1"/>
      <w:bookmarkEnd w:id="2"/>
      <w:bookmarkEnd w:id="3"/>
      <w:r w:rsidRPr="00C62266">
        <w:lastRenderedPageBreak/>
        <w:t>Inledning</w:t>
      </w:r>
      <w:bookmarkEnd w:id="4"/>
      <w:bookmarkEnd w:id="5"/>
    </w:p>
    <w:p w14:paraId="058A8607" w14:textId="77777777" w:rsidR="00CA5524" w:rsidRDefault="00CA5524" w:rsidP="00CA5524">
      <w:r>
        <w:t xml:space="preserve">Detta dokument beskriver de viktiga arkitekturella beslut (AB) som fattats under projektet. Ett arkitekturellt beslut kan innefatta alla aspekter av arkitekturen såsom systemstruktur, funktionalitet, </w:t>
      </w:r>
      <w:proofErr w:type="spellStart"/>
      <w:r>
        <w:t>standarduppfyllnad</w:t>
      </w:r>
      <w:proofErr w:type="spellEnd"/>
      <w:r>
        <w:t xml:space="preserve"> samt operationella aspekter.</w:t>
      </w:r>
    </w:p>
    <w:p w14:paraId="2E445FC9" w14:textId="77777777" w:rsidR="00CA5524" w:rsidRDefault="00CA5524" w:rsidP="00CA5524">
      <w:pPr>
        <w:pStyle w:val="Brdtext"/>
      </w:pPr>
      <w: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101B6010" w14:textId="77777777" w:rsidR="00CA5524" w:rsidRDefault="00CA5524" w:rsidP="00CA5524">
      <w:pPr>
        <w:rPr>
          <w:b/>
        </w:rPr>
      </w:pPr>
    </w:p>
    <w:p w14:paraId="05410894" w14:textId="77777777" w:rsidR="00CA5524" w:rsidRPr="00CA5524" w:rsidRDefault="00CA5524" w:rsidP="00CA5524">
      <w:pPr>
        <w:pStyle w:val="Rubrik2Nr"/>
      </w:pPr>
      <w:bookmarkStart w:id="6" w:name="_Toc264866304"/>
      <w:bookmarkStart w:id="7" w:name="_Toc185913452"/>
      <w:bookmarkStart w:id="8" w:name="_Toc230936750"/>
      <w:bookmarkStart w:id="9" w:name="_Toc263451256"/>
      <w:r w:rsidRPr="00CA5524">
        <w:t>Syfte</w:t>
      </w:r>
      <w:bookmarkEnd w:id="6"/>
      <w:bookmarkEnd w:id="7"/>
      <w:bookmarkEnd w:id="8"/>
      <w:bookmarkEnd w:id="9"/>
    </w:p>
    <w:p w14:paraId="2AF2C32C" w14:textId="77777777" w:rsidR="00CA5524" w:rsidRDefault="00CA5524" w:rsidP="00CA5524">
      <w:pPr>
        <w:pStyle w:val="Brdtext"/>
      </w:pPr>
      <w:r>
        <w:t>Syftet med detta dokument:</w:t>
      </w:r>
    </w:p>
    <w:p w14:paraId="3E364BAC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Etablera en enda plats där alla viktiga arkitekturella beslut samlas</w:t>
      </w:r>
    </w:p>
    <w:p w14:paraId="4401D369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Explicit uttrycka skälen till och resultatet av att beslut har fattats</w:t>
      </w:r>
    </w:p>
    <w:p w14:paraId="15183964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arkitekturen är utbyggbar och att den stödjer ett system i utveckling</w:t>
      </w:r>
    </w:p>
    <w:p w14:paraId="5D5E676D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nya personer som startar i projektet snabbt kan sätta sig in i arkitekturen och skälen till att den ser ut som den gör.</w:t>
      </w:r>
      <w:r>
        <w:br/>
      </w:r>
    </w:p>
    <w:p w14:paraId="09B29FFC" w14:textId="77777777" w:rsidR="00CA5524" w:rsidRPr="00CC0C21" w:rsidRDefault="00CA5524" w:rsidP="00CA5524">
      <w:pPr>
        <w:pStyle w:val="Rubrik2Nr"/>
      </w:pPr>
      <w:bookmarkStart w:id="10" w:name="_Toc230936751"/>
      <w:bookmarkStart w:id="11" w:name="_Toc263451257"/>
      <w:r w:rsidRPr="00C929AE">
        <w:t>Begrepp</w:t>
      </w:r>
      <w:bookmarkEnd w:id="10"/>
      <w:bookmarkEnd w:id="11"/>
    </w:p>
    <w:p w14:paraId="24B042CB" w14:textId="77777777" w:rsidR="00CA5524" w:rsidRDefault="00CA5524" w:rsidP="00CA5524">
      <w:pPr>
        <w:pStyle w:val="Brdtext"/>
      </w:pPr>
      <w:r>
        <w:t xml:space="preserve">I texten relateras till följande begrepp, vilka man läsa mer om enligt hänvisningarna. </w:t>
      </w:r>
    </w:p>
    <w:p w14:paraId="18FF1AB9" w14:textId="77777777" w:rsidR="00CA5524" w:rsidRDefault="00CA5524" w:rsidP="00CA5524">
      <w:pPr>
        <w:pStyle w:val="Brdtext"/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CA5524" w14:paraId="4BEEA89D" w14:textId="77777777" w:rsidTr="000F3EA6">
        <w:trPr>
          <w:trHeight w:val="338"/>
        </w:trPr>
        <w:tc>
          <w:tcPr>
            <w:tcW w:w="1572" w:type="dxa"/>
          </w:tcPr>
          <w:p w14:paraId="0DB0EECC" w14:textId="77777777" w:rsidR="00CA5524" w:rsidRPr="00CC0C21" w:rsidRDefault="00CA5524" w:rsidP="000F3EA6">
            <w:pPr>
              <w:pStyle w:val="Brdtext"/>
              <w:snapToGrid w:val="0"/>
              <w:rPr>
                <w:b/>
              </w:rPr>
            </w:pPr>
            <w:r w:rsidRPr="00CC0C21">
              <w:rPr>
                <w:b/>
              </w:rPr>
              <w:t>Begrepp</w:t>
            </w:r>
          </w:p>
        </w:tc>
        <w:tc>
          <w:tcPr>
            <w:tcW w:w="3878" w:type="dxa"/>
          </w:tcPr>
          <w:p w14:paraId="57C5B571" w14:textId="77777777" w:rsidR="00CA5524" w:rsidRPr="00CC0C21" w:rsidRDefault="00CA5524" w:rsidP="000F3EA6">
            <w:pPr>
              <w:pStyle w:val="Brd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Hänvisning</w:t>
            </w:r>
          </w:p>
        </w:tc>
        <w:tc>
          <w:tcPr>
            <w:tcW w:w="3516" w:type="dxa"/>
          </w:tcPr>
          <w:p w14:paraId="56CE85C5" w14:textId="77777777" w:rsidR="00CA5524" w:rsidRPr="00CC0C21" w:rsidRDefault="00CA5524" w:rsidP="000F3EA6">
            <w:pPr>
              <w:pStyle w:val="Brd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Kommentar</w:t>
            </w:r>
          </w:p>
        </w:tc>
      </w:tr>
      <w:tr w:rsidR="00CA5524" w14:paraId="76D4AD3A" w14:textId="77777777" w:rsidTr="000F3EA6">
        <w:trPr>
          <w:trHeight w:val="351"/>
        </w:trPr>
        <w:tc>
          <w:tcPr>
            <w:tcW w:w="1572" w:type="dxa"/>
          </w:tcPr>
          <w:p w14:paraId="1DC764E8" w14:textId="77777777"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0576D1E8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3A5F588B" w14:textId="77777777" w:rsidR="00CA5524" w:rsidRPr="006478D5" w:rsidRDefault="00CA5524" w:rsidP="000F3EA6">
            <w:pPr>
              <w:pStyle w:val="Brdtext"/>
              <w:snapToGrid w:val="0"/>
            </w:pPr>
          </w:p>
        </w:tc>
      </w:tr>
      <w:tr w:rsidR="00CA5524" w14:paraId="76F6EEA2" w14:textId="77777777" w:rsidTr="000F3EA6">
        <w:trPr>
          <w:trHeight w:val="338"/>
        </w:trPr>
        <w:tc>
          <w:tcPr>
            <w:tcW w:w="1572" w:type="dxa"/>
          </w:tcPr>
          <w:p w14:paraId="58067704" w14:textId="77777777"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0B10B27E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1A9C3DAE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14:paraId="0B94E618" w14:textId="77777777" w:rsidTr="000F3EA6">
        <w:trPr>
          <w:trHeight w:val="351"/>
        </w:trPr>
        <w:tc>
          <w:tcPr>
            <w:tcW w:w="1572" w:type="dxa"/>
          </w:tcPr>
          <w:p w14:paraId="7A2DC66B" w14:textId="77777777"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4921E398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34250746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14:paraId="3115B3ED" w14:textId="77777777" w:rsidTr="000F3EA6">
        <w:trPr>
          <w:trHeight w:val="338"/>
        </w:trPr>
        <w:tc>
          <w:tcPr>
            <w:tcW w:w="1572" w:type="dxa"/>
          </w:tcPr>
          <w:p w14:paraId="6A4BDC24" w14:textId="77777777"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7B493E78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43EE894A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14:paraId="3BB6E8E1" w14:textId="77777777" w:rsidTr="000F3EA6">
        <w:trPr>
          <w:trHeight w:val="338"/>
        </w:trPr>
        <w:tc>
          <w:tcPr>
            <w:tcW w:w="1572" w:type="dxa"/>
          </w:tcPr>
          <w:p w14:paraId="28A44EFC" w14:textId="77777777"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4276E2C1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65E5CB58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</w:tr>
    </w:tbl>
    <w:p w14:paraId="7310C784" w14:textId="77777777" w:rsidR="00CA5524" w:rsidRDefault="00CA5524" w:rsidP="00CA5524">
      <w:pPr>
        <w:pStyle w:val="Brdtext"/>
      </w:pPr>
    </w:p>
    <w:p w14:paraId="65C3139A" w14:textId="77777777" w:rsidR="00CA5524" w:rsidRDefault="00CA5524" w:rsidP="00CA5524">
      <w:r>
        <w:br w:type="page"/>
      </w:r>
    </w:p>
    <w:p w14:paraId="07D3F681" w14:textId="77777777" w:rsidR="00CA5524" w:rsidRPr="008007C3" w:rsidRDefault="00CA5524" w:rsidP="00CA5524">
      <w:pPr>
        <w:pStyle w:val="Rubrik1Nr"/>
      </w:pPr>
      <w:bookmarkStart w:id="12" w:name="_Toc264866307"/>
      <w:bookmarkStart w:id="13" w:name="_Toc185913455"/>
      <w:bookmarkStart w:id="14" w:name="_Toc230936752"/>
      <w:bookmarkStart w:id="15" w:name="_Toc263451258"/>
      <w:r w:rsidRPr="008007C3">
        <w:lastRenderedPageBreak/>
        <w:t>Arkitekturella beslut</w:t>
      </w:r>
      <w:bookmarkEnd w:id="12"/>
      <w:bookmarkEnd w:id="13"/>
      <w:bookmarkEnd w:id="14"/>
      <w:bookmarkEnd w:id="15"/>
    </w:p>
    <w:p w14:paraId="69A47A7E" w14:textId="77777777" w:rsidR="00CA5524" w:rsidRPr="00DE35C6" w:rsidRDefault="00CA5524" w:rsidP="00CA5524">
      <w:pPr>
        <w:pStyle w:val="Rubrik2Nr"/>
      </w:pPr>
      <w:bookmarkStart w:id="16" w:name="_Toc230936753"/>
      <w:bookmarkStart w:id="17" w:name="_Toc263451259"/>
      <w:bookmarkStart w:id="18" w:name="_Toc185913456"/>
      <w:r>
        <w:t>AB</w:t>
      </w:r>
      <w:r w:rsidRPr="00DE35C6">
        <w:t xml:space="preserve">: </w:t>
      </w:r>
      <w:r w:rsidRPr="00DE35C6">
        <w:rPr>
          <w:highlight w:val="yellow"/>
        </w:rPr>
        <w:t>Rubrik på område för beslut</w:t>
      </w:r>
      <w:bookmarkEnd w:id="16"/>
      <w:bookmarkEnd w:id="17"/>
      <w:r w:rsidRPr="00DE35C6">
        <w:rPr>
          <w:highlight w:val="yellow"/>
        </w:rPr>
        <w:t xml:space="preserve"> </w:t>
      </w:r>
      <w:bookmarkEnd w:id="18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CA5524" w14:paraId="3B3C79D8" w14:textId="77777777" w:rsidTr="000F3EA6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FC267D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D66C6" w14:textId="77777777" w:rsidR="00CA5524" w:rsidRDefault="00CA5524" w:rsidP="000F3EA6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CA5524" w14:paraId="6408A04A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1B2AFD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E562" w14:textId="77777777" w:rsidR="00CA5524" w:rsidRPr="001E472A" w:rsidRDefault="00CA5524" w:rsidP="000F3EA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 w:rsidRPr="001E472A">
              <w:rPr>
                <w:color w:val="00A9A7" w:themeColor="accent1"/>
                <w:sz w:val="22"/>
              </w:rPr>
              <w:t>Beskriv problemet</w:t>
            </w:r>
          </w:p>
        </w:tc>
      </w:tr>
      <w:tr w:rsidR="00CA5524" w14:paraId="141AD10B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FA1FDC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500C1" w14:textId="77777777" w:rsidR="00CA5524" w:rsidRPr="001E472A" w:rsidRDefault="00CA5524" w:rsidP="000F3EA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 w:rsidRPr="001E472A">
              <w:rPr>
                <w:color w:val="00A9A7" w:themeColor="accent1"/>
                <w:sz w:val="22"/>
              </w:rPr>
              <w:t>Beskriv antaganden</w:t>
            </w:r>
          </w:p>
        </w:tc>
      </w:tr>
      <w:tr w:rsidR="00CA5524" w:rsidRPr="00736758" w14:paraId="3D519983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D2602C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18C05546" w14:textId="77777777" w:rsidR="00CA5524" w:rsidRDefault="00CA5524" w:rsidP="000F3EA6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1761" w14:textId="77777777" w:rsidR="00CA5524" w:rsidRPr="001E472A" w:rsidRDefault="00CA5524" w:rsidP="000F3EA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 w:rsidRPr="001E472A">
              <w:rPr>
                <w:color w:val="00A9A7" w:themeColor="accent1"/>
                <w:sz w:val="22"/>
              </w:rPr>
              <w:t>Motivera varför beslutet är viktigt</w:t>
            </w:r>
          </w:p>
        </w:tc>
      </w:tr>
      <w:tr w:rsidR="00CA5524" w14:paraId="5A8E7D11" w14:textId="77777777" w:rsidTr="000F3EA6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7B160C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09B3EF" w14:textId="77777777" w:rsidR="00CA5524" w:rsidRPr="00472837" w:rsidRDefault="00CA5524" w:rsidP="000F3EA6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8AF1E" w14:textId="77777777" w:rsidR="00CA5524" w:rsidRPr="00824A98" w:rsidRDefault="00CA5524" w:rsidP="000F3EA6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1E472A">
              <w:rPr>
                <w:b/>
                <w:bCs/>
                <w:smallCaps/>
                <w:highlight w:val="yellow"/>
                <w:lang w:val="sv-SE"/>
              </w:rPr>
              <w:t>Rubrik för alternativet</w:t>
            </w:r>
          </w:p>
          <w:p w14:paraId="1D72DCD4" w14:textId="77777777" w:rsidR="00CA5524" w:rsidRPr="001E472A" w:rsidRDefault="00CA5524" w:rsidP="000F3EA6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  <w:r w:rsidRPr="001E472A">
              <w:rPr>
                <w:color w:val="00A9A7" w:themeColor="accent1"/>
                <w:lang w:val="sv-SE"/>
              </w:rPr>
              <w:t>Beskriv alternativet i ord och om möjligt även i bild</w:t>
            </w:r>
          </w:p>
        </w:tc>
      </w:tr>
      <w:tr w:rsidR="00CA5524" w14:paraId="53A53EF7" w14:textId="77777777" w:rsidTr="000F3EA6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60DD07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0C25F1" w14:textId="77777777" w:rsidR="00CA5524" w:rsidRPr="00472837" w:rsidRDefault="00CA5524" w:rsidP="000F3EA6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86491" w14:textId="77777777" w:rsidR="00CA5524" w:rsidRPr="00824A98" w:rsidRDefault="00CA5524" w:rsidP="000F3EA6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1E472A">
              <w:rPr>
                <w:b/>
                <w:bCs/>
                <w:smallCaps/>
                <w:highlight w:val="yellow"/>
                <w:lang w:val="sv-SE"/>
              </w:rPr>
              <w:t>Rubrik för alternativet</w:t>
            </w:r>
          </w:p>
          <w:p w14:paraId="75D6FC98" w14:textId="77777777" w:rsidR="00CA5524" w:rsidRPr="001E472A" w:rsidRDefault="00CA5524" w:rsidP="000F3EA6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  <w:r w:rsidRPr="001E472A">
              <w:rPr>
                <w:color w:val="00A9A7" w:themeColor="accent1"/>
                <w:lang w:val="sv-SE"/>
              </w:rPr>
              <w:t>Beskriv alternativet i ord och om möjligt även i bild</w:t>
            </w:r>
          </w:p>
        </w:tc>
      </w:tr>
      <w:tr w:rsidR="00CA5524" w14:paraId="2770D28B" w14:textId="77777777" w:rsidTr="000F3EA6">
        <w:trPr>
          <w:cantSplit/>
          <w:trHeight w:val="76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6D6B5E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BC9C43" w14:textId="77777777" w:rsidR="00CA5524" w:rsidRPr="00472837" w:rsidRDefault="00CA5524" w:rsidP="000F3EA6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3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38923" w14:textId="77777777" w:rsidR="00CA5524" w:rsidRPr="001E472A" w:rsidRDefault="00CA5524" w:rsidP="000F3EA6">
            <w:pPr>
              <w:pStyle w:val="TableText"/>
              <w:snapToGrid w:val="0"/>
              <w:ind w:left="0"/>
              <w:rPr>
                <w:color w:val="00A9A7" w:themeColor="accent1"/>
                <w:sz w:val="20"/>
                <w:lang w:val="sv-SE"/>
              </w:rPr>
            </w:pPr>
            <w:r w:rsidRPr="001E472A">
              <w:rPr>
                <w:b/>
                <w:bCs/>
                <w:smallCaps/>
                <w:color w:val="00A9A7" w:themeColor="accent1"/>
                <w:lang w:val="sv-SE"/>
              </w:rPr>
              <w:t>…</w:t>
            </w:r>
          </w:p>
        </w:tc>
      </w:tr>
      <w:tr w:rsidR="00CA5524" w14:paraId="3701A663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49D545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78970" w14:textId="77777777" w:rsidR="00CA5524" w:rsidRPr="003D0EEC" w:rsidRDefault="00CA5524" w:rsidP="000F3EA6">
            <w:pPr>
              <w:pStyle w:val="TableText"/>
              <w:snapToGrid w:val="0"/>
              <w:rPr>
                <w:lang w:val="sv-SE"/>
              </w:rPr>
            </w:pPr>
            <w:r w:rsidRPr="001E472A">
              <w:rPr>
                <w:b/>
                <w:bCs/>
                <w:highlight w:val="yellow"/>
                <w:lang w:val="sv-SE"/>
              </w:rPr>
              <w:t>Alternativ x</w:t>
            </w:r>
            <w:r w:rsidRPr="001E472A">
              <w:rPr>
                <w:highlight w:val="yellow"/>
                <w:lang w:val="sv-SE"/>
              </w:rPr>
              <w:t xml:space="preserve"> (</w:t>
            </w:r>
            <w:r w:rsidRPr="001E472A">
              <w:rPr>
                <w:i/>
                <w:iCs/>
                <w:highlight w:val="yellow"/>
                <w:lang w:val="sv-SE"/>
              </w:rPr>
              <w:t>datum för beslut</w:t>
            </w:r>
            <w:r w:rsidRPr="001E472A">
              <w:rPr>
                <w:highlight w:val="yellow"/>
                <w:lang w:val="sv-SE"/>
              </w:rPr>
              <w:t>)</w:t>
            </w:r>
          </w:p>
          <w:p w14:paraId="27B07192" w14:textId="77777777" w:rsidR="00CA5524" w:rsidRPr="001E472A" w:rsidRDefault="00CA5524" w:rsidP="000F3EA6">
            <w:pPr>
              <w:pStyle w:val="Brdtext"/>
              <w:rPr>
                <w:rFonts w:ascii="Arial" w:hAnsi="Arial" w:cs="Arial"/>
                <w:color w:val="00A9A7" w:themeColor="accent1"/>
              </w:rPr>
            </w:pPr>
            <w:r w:rsidRPr="001E472A">
              <w:rPr>
                <w:rFonts w:ascii="Arial" w:hAnsi="Arial" w:cs="Arial"/>
                <w:color w:val="00A9A7" w:themeColor="accent1"/>
                <w:szCs w:val="20"/>
              </w:rPr>
              <w:t>Beslutet ska tas i samråd med xxx (exempelvis förvaltning, tekniskt ansvarig för tjänsten, CeHis arkitekturgrupp)</w:t>
            </w:r>
          </w:p>
        </w:tc>
      </w:tr>
      <w:tr w:rsidR="00CA5524" w:rsidRPr="00736758" w14:paraId="5590E05B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58EE38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B468" w14:textId="77777777" w:rsidR="00CA5524" w:rsidRPr="001E472A" w:rsidRDefault="00CA5524" w:rsidP="000F3EA6">
            <w:pPr>
              <w:pStyle w:val="Brdtext"/>
              <w:rPr>
                <w:color w:val="00A9A7" w:themeColor="accent1"/>
              </w:rPr>
            </w:pPr>
            <w:r w:rsidRPr="001E472A">
              <w:rPr>
                <w:rFonts w:ascii="Arial" w:hAnsi="Arial"/>
                <w:color w:val="00A9A7" w:themeColor="accent1"/>
                <w:szCs w:val="20"/>
                <w:lang w:eastAsia="ar-SA"/>
              </w:rPr>
              <w:t>Beskriv</w:t>
            </w:r>
          </w:p>
        </w:tc>
      </w:tr>
      <w:tr w:rsidR="00CA5524" w:rsidRPr="00736758" w14:paraId="380FD82D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FBF673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A6921" w14:textId="77777777" w:rsidR="00CA5524" w:rsidRPr="001E472A" w:rsidRDefault="00CA5524" w:rsidP="000F3EA6">
            <w:pPr>
              <w:pStyle w:val="Brdtext"/>
              <w:rPr>
                <w:color w:val="00A9A7" w:themeColor="accent1"/>
                <w:sz w:val="20"/>
                <w:szCs w:val="20"/>
              </w:rPr>
            </w:pPr>
            <w:r w:rsidRPr="001E472A">
              <w:rPr>
                <w:rFonts w:ascii="Arial" w:hAnsi="Arial"/>
                <w:color w:val="00A9A7" w:themeColor="accent1"/>
                <w:szCs w:val="20"/>
                <w:lang w:eastAsia="ar-SA"/>
              </w:rPr>
              <w:t>Beskriv</w:t>
            </w:r>
          </w:p>
        </w:tc>
      </w:tr>
      <w:tr w:rsidR="00CA5524" w:rsidRPr="00FC1187" w14:paraId="144B7D09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E5113C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114D" w14:textId="77777777" w:rsidR="00CA5524" w:rsidRPr="001E472A" w:rsidRDefault="00CA5524" w:rsidP="000F3EA6">
            <w:pPr>
              <w:pStyle w:val="TableText"/>
              <w:snapToGrid w:val="0"/>
              <w:rPr>
                <w:color w:val="00A9A7" w:themeColor="accent1"/>
                <w:sz w:val="20"/>
                <w:lang w:val="sv-SE"/>
              </w:rPr>
            </w:pPr>
            <w:r w:rsidRPr="001E472A">
              <w:rPr>
                <w:color w:val="00A9A7" w:themeColor="accent1"/>
                <w:lang w:val="sv-SE"/>
              </w:rPr>
              <w:t>Beskriv eventuella avvikelser från nationella regler</w:t>
            </w:r>
          </w:p>
        </w:tc>
      </w:tr>
    </w:tbl>
    <w:p w14:paraId="2F086F61" w14:textId="77777777" w:rsidR="00CA5524" w:rsidRDefault="00CA5524" w:rsidP="00CA5524">
      <w:pPr>
        <w:pStyle w:val="Brdtext"/>
      </w:pPr>
    </w:p>
    <w:p w14:paraId="71A59D0C" w14:textId="77777777" w:rsidR="00CA5524" w:rsidRDefault="00CA5524" w:rsidP="00CA5524">
      <w:pPr>
        <w:rPr>
          <w:bCs/>
          <w:sz w:val="24"/>
          <w:szCs w:val="26"/>
        </w:rPr>
      </w:pPr>
      <w:bookmarkStart w:id="19" w:name="_Toc185913457"/>
      <w:r>
        <w:br w:type="page"/>
      </w:r>
    </w:p>
    <w:p w14:paraId="7986DA21" w14:textId="77777777" w:rsidR="00CA5524" w:rsidRDefault="00CA5524" w:rsidP="00CA5524">
      <w:pPr>
        <w:pStyle w:val="Rubrik2Nr"/>
      </w:pPr>
      <w:bookmarkStart w:id="20" w:name="_Toc230936754"/>
      <w:bookmarkStart w:id="21" w:name="_Toc263451260"/>
      <w:r>
        <w:lastRenderedPageBreak/>
        <w:t xml:space="preserve">AB: </w:t>
      </w:r>
      <w:r w:rsidRPr="001E472A">
        <w:rPr>
          <w:color w:val="00A9A7" w:themeColor="accent1"/>
        </w:rPr>
        <w:t>…</w:t>
      </w:r>
      <w:bookmarkEnd w:id="20"/>
      <w:bookmarkEnd w:id="21"/>
    </w:p>
    <w:p w14:paraId="456B1F18" w14:textId="77777777" w:rsidR="00CA5524" w:rsidRDefault="00CA5524" w:rsidP="00CA5524">
      <w:pPr>
        <w:pStyle w:val="Brdtext"/>
      </w:pPr>
    </w:p>
    <w:bookmarkEnd w:id="19"/>
    <w:p w14:paraId="3994C658" w14:textId="77777777" w:rsidR="00CA5524" w:rsidRDefault="00CA5524" w:rsidP="00CA5524">
      <w:pPr>
        <w:rPr>
          <w:bCs/>
          <w:sz w:val="24"/>
          <w:szCs w:val="26"/>
        </w:rPr>
      </w:pPr>
    </w:p>
    <w:p w14:paraId="1B89E3A8" w14:textId="77777777" w:rsidR="00CA5524" w:rsidRDefault="00CA5524" w:rsidP="00CA5524"/>
    <w:p w14:paraId="13EF54AA" w14:textId="77777777" w:rsidR="004D2F92" w:rsidRPr="004D2F92" w:rsidRDefault="004D2F92" w:rsidP="00CA5524">
      <w:pPr>
        <w:pStyle w:val="Rubrik1Nr"/>
      </w:pPr>
      <w:bookmarkStart w:id="22" w:name="_Toc263451261"/>
      <w:bookmarkEnd w:id="22"/>
    </w:p>
    <w:sectPr w:rsidR="004D2F92" w:rsidRPr="004D2F92" w:rsidSect="001F54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948" w:right="1701" w:bottom="1814" w:left="1701" w:header="34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07BC76" w14:textId="77777777" w:rsidR="00D31AA7" w:rsidRDefault="00D31AA7" w:rsidP="00C15048">
      <w:r>
        <w:separator/>
      </w:r>
    </w:p>
    <w:p w14:paraId="13D5A1E8" w14:textId="77777777" w:rsidR="00D31AA7" w:rsidRDefault="00D31AA7" w:rsidP="00C15048"/>
    <w:p w14:paraId="05B10D1D" w14:textId="77777777" w:rsidR="00D31AA7" w:rsidRDefault="00D31AA7" w:rsidP="00C15048"/>
  </w:endnote>
  <w:endnote w:type="continuationSeparator" w:id="0">
    <w:p w14:paraId="589A61A9" w14:textId="77777777" w:rsidR="00D31AA7" w:rsidRDefault="00D31AA7" w:rsidP="00C15048">
      <w:r>
        <w:continuationSeparator/>
      </w:r>
    </w:p>
    <w:p w14:paraId="35A16570" w14:textId="77777777" w:rsidR="00D31AA7" w:rsidRDefault="00D31AA7" w:rsidP="00C15048"/>
    <w:p w14:paraId="0BBD59C0" w14:textId="77777777" w:rsidR="00D31AA7" w:rsidRDefault="00D31AA7" w:rsidP="00C15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D0D9C" w14:textId="77777777" w:rsidR="00182457" w:rsidRDefault="00182457">
    <w:pPr>
      <w:pStyle w:val="Sidfo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1702"/>
      <w:gridCol w:w="2384"/>
      <w:gridCol w:w="2293"/>
      <w:gridCol w:w="2410"/>
      <w:gridCol w:w="1134"/>
    </w:tblGrid>
    <w:tr w:rsidR="00D31AA7" w:rsidRPr="004A7C1C" w14:paraId="1DF6AC8C" w14:textId="77777777" w:rsidTr="00B16F63">
      <w:trPr>
        <w:trHeight w:val="629"/>
      </w:trPr>
      <w:tc>
        <w:tcPr>
          <w:tcW w:w="1702" w:type="dxa"/>
        </w:tcPr>
        <w:p w14:paraId="5534C9C8" w14:textId="77777777" w:rsidR="00D31AA7" w:rsidRPr="004A7C1C" w:rsidRDefault="00D31AA7" w:rsidP="00C15048">
          <w:pPr>
            <w:pStyle w:val="Sidfot"/>
          </w:pPr>
          <w:r w:rsidRPr="004A7C1C">
            <w:t>Inera AB</w:t>
          </w:r>
        </w:p>
      </w:tc>
      <w:tc>
        <w:tcPr>
          <w:tcW w:w="2384" w:type="dxa"/>
        </w:tcPr>
        <w:p w14:paraId="652DD2D9" w14:textId="77777777" w:rsidR="00D31AA7" w:rsidRPr="004A7C1C" w:rsidRDefault="00D31AA7" w:rsidP="00C15048">
          <w:pPr>
            <w:pStyle w:val="Sidfot"/>
          </w:pPr>
          <w:r w:rsidRPr="004A7C1C">
            <w:t>Box 177 03</w:t>
          </w:r>
        </w:p>
        <w:p w14:paraId="29FEBCD4" w14:textId="77777777" w:rsidR="00D31AA7" w:rsidRPr="004A7C1C" w:rsidRDefault="00D31AA7" w:rsidP="00C15048">
          <w:pPr>
            <w:pStyle w:val="Sidfot"/>
          </w:pPr>
          <w:r w:rsidRPr="004A7C1C">
            <w:t>Östgötagatan 12</w:t>
          </w:r>
        </w:p>
        <w:p w14:paraId="2C9EDD5E" w14:textId="77777777" w:rsidR="00D31AA7" w:rsidRPr="004A7C1C" w:rsidRDefault="00D31AA7" w:rsidP="00C15048">
          <w:pPr>
            <w:pStyle w:val="Sidfot"/>
          </w:pPr>
          <w:r w:rsidRPr="004A7C1C">
            <w:t>118 93 Stockholm</w:t>
          </w:r>
        </w:p>
      </w:tc>
      <w:tc>
        <w:tcPr>
          <w:tcW w:w="2293" w:type="dxa"/>
        </w:tcPr>
        <w:p w14:paraId="659F3C82" w14:textId="77777777" w:rsidR="00D31AA7" w:rsidRPr="00495E86" w:rsidRDefault="00D31AA7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Tel 08 452 71 60</w:t>
          </w:r>
        </w:p>
        <w:p w14:paraId="28E12D81" w14:textId="77777777" w:rsidR="00D31AA7" w:rsidRPr="00495E86" w:rsidRDefault="00D31AA7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info@inera.se</w:t>
          </w:r>
        </w:p>
        <w:p w14:paraId="619B8561" w14:textId="77777777" w:rsidR="00D31AA7" w:rsidRPr="00495E86" w:rsidRDefault="00D31AA7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 xml:space="preserve">www.inera.se </w:t>
          </w:r>
        </w:p>
      </w:tc>
      <w:tc>
        <w:tcPr>
          <w:tcW w:w="2410" w:type="dxa"/>
        </w:tcPr>
        <w:p w14:paraId="2658BA13" w14:textId="77777777" w:rsidR="00D31AA7" w:rsidRPr="004A7C1C" w:rsidRDefault="00D31AA7" w:rsidP="00C15048">
          <w:pPr>
            <w:pStyle w:val="Sidfot"/>
          </w:pPr>
          <w:r w:rsidRPr="004A7C1C">
            <w:t>Organisationsnummer</w:t>
          </w:r>
        </w:p>
        <w:p w14:paraId="34E72A98" w14:textId="77777777" w:rsidR="00D31AA7" w:rsidRPr="004A7C1C" w:rsidRDefault="00D31AA7" w:rsidP="00C15048">
          <w:pPr>
            <w:pStyle w:val="Sidfot"/>
          </w:pPr>
          <w:r w:rsidRPr="004A7C1C">
            <w:t>556559-4230</w:t>
          </w:r>
        </w:p>
        <w:p w14:paraId="2359CBD5" w14:textId="77777777" w:rsidR="00D31AA7" w:rsidRPr="004A7C1C" w:rsidRDefault="00D31AA7" w:rsidP="00C15048">
          <w:pPr>
            <w:pStyle w:val="Sidfot"/>
          </w:pPr>
        </w:p>
      </w:tc>
      <w:tc>
        <w:tcPr>
          <w:tcW w:w="1134" w:type="dxa"/>
        </w:tcPr>
        <w:p w14:paraId="46ED7036" w14:textId="77777777" w:rsidR="00D31AA7" w:rsidRPr="004A7C1C" w:rsidRDefault="00D31AA7" w:rsidP="00C15048">
          <w:pPr>
            <w:pStyle w:val="Sidfot"/>
            <w:rPr>
              <w:rStyle w:val="Sidnummer"/>
            </w:rPr>
          </w:pPr>
          <w:r w:rsidRPr="004A7C1C">
            <w:t xml:space="preserve"> </w:t>
          </w:r>
          <w:r w:rsidRPr="004A7C1C">
            <w:rPr>
              <w:rStyle w:val="Sidnummer"/>
            </w:rPr>
            <w:t xml:space="preserve">Sid 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PAGE </w:instrText>
          </w:r>
          <w:r w:rsidRPr="004A7C1C">
            <w:rPr>
              <w:rStyle w:val="Sidnummer"/>
            </w:rPr>
            <w:fldChar w:fldCharType="separate"/>
          </w:r>
          <w:r w:rsidR="009243F3">
            <w:rPr>
              <w:rStyle w:val="Sidnummer"/>
              <w:noProof/>
            </w:rPr>
            <w:t>6</w:t>
          </w:r>
          <w:r w:rsidRPr="004A7C1C">
            <w:rPr>
              <w:rStyle w:val="Sidnummer"/>
            </w:rPr>
            <w:fldChar w:fldCharType="end"/>
          </w:r>
          <w:r w:rsidRPr="004A7C1C">
            <w:rPr>
              <w:rStyle w:val="Sidnummer"/>
            </w:rPr>
            <w:t>/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NUMPAGES </w:instrText>
          </w:r>
          <w:r w:rsidRPr="004A7C1C">
            <w:rPr>
              <w:rStyle w:val="Sidnummer"/>
            </w:rPr>
            <w:fldChar w:fldCharType="separate"/>
          </w:r>
          <w:r w:rsidR="009243F3">
            <w:rPr>
              <w:rStyle w:val="Sidnummer"/>
              <w:noProof/>
            </w:rPr>
            <w:t>7</w:t>
          </w:r>
          <w:r w:rsidRPr="004A7C1C">
            <w:rPr>
              <w:rStyle w:val="Sidnummer"/>
            </w:rPr>
            <w:fldChar w:fldCharType="end"/>
          </w:r>
        </w:p>
      </w:tc>
    </w:tr>
  </w:tbl>
  <w:p w14:paraId="1B46440A" w14:textId="77777777" w:rsidR="00D31AA7" w:rsidRPr="004A7C1C" w:rsidRDefault="00D31AA7" w:rsidP="00C15048"/>
  <w:p w14:paraId="71ACEA8D" w14:textId="77777777" w:rsidR="00D31AA7" w:rsidRPr="004A7C1C" w:rsidRDefault="00D31AA7" w:rsidP="00C15048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DA944" w14:textId="77777777" w:rsidR="00182457" w:rsidRDefault="00182457">
    <w:pPr>
      <w:pStyle w:val="Sidfo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8FACD0" w14:textId="77777777" w:rsidR="00D31AA7" w:rsidRDefault="00D31AA7" w:rsidP="00C15048">
      <w:r>
        <w:separator/>
      </w:r>
    </w:p>
    <w:p w14:paraId="25E5841A" w14:textId="77777777" w:rsidR="00D31AA7" w:rsidRDefault="00D31AA7" w:rsidP="00C15048"/>
    <w:p w14:paraId="7109996E" w14:textId="77777777" w:rsidR="00D31AA7" w:rsidRDefault="00D31AA7" w:rsidP="00C15048"/>
  </w:footnote>
  <w:footnote w:type="continuationSeparator" w:id="0">
    <w:p w14:paraId="536181FC" w14:textId="77777777" w:rsidR="00D31AA7" w:rsidRDefault="00D31AA7" w:rsidP="00C15048">
      <w:r>
        <w:continuationSeparator/>
      </w:r>
    </w:p>
    <w:p w14:paraId="5EC48DF1" w14:textId="77777777" w:rsidR="00D31AA7" w:rsidRDefault="00D31AA7" w:rsidP="00C15048"/>
    <w:p w14:paraId="358637E2" w14:textId="77777777" w:rsidR="00D31AA7" w:rsidRDefault="00D31AA7" w:rsidP="00C1504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B321CC" w14:textId="77777777" w:rsidR="00D31AA7" w:rsidRDefault="00D31AA7" w:rsidP="00C15048"/>
  <w:p w14:paraId="38245611" w14:textId="77777777" w:rsidR="00D31AA7" w:rsidRDefault="00D31AA7" w:rsidP="00C15048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459"/>
      <w:gridCol w:w="3970"/>
      <w:gridCol w:w="3118"/>
      <w:gridCol w:w="1134"/>
    </w:tblGrid>
    <w:tr w:rsidR="00D31AA7" w:rsidRPr="00333716" w14:paraId="32674D76" w14:textId="77777777" w:rsidTr="00E6091D">
      <w:trPr>
        <w:trHeight w:hRule="exact" w:val="539"/>
      </w:trPr>
      <w:tc>
        <w:tcPr>
          <w:tcW w:w="2459" w:type="dxa"/>
          <w:tcBorders>
            <w:top w:val="nil"/>
            <w:bottom w:val="nil"/>
          </w:tcBorders>
        </w:tcPr>
        <w:p w14:paraId="4AE31E38" w14:textId="77777777" w:rsidR="00D31AA7" w:rsidRPr="00333716" w:rsidRDefault="00D31AA7" w:rsidP="00C15048">
          <w:pPr>
            <w:pStyle w:val="Sidfot"/>
          </w:pPr>
        </w:p>
      </w:tc>
      <w:tc>
        <w:tcPr>
          <w:tcW w:w="3970" w:type="dxa"/>
          <w:tcBorders>
            <w:top w:val="nil"/>
            <w:bottom w:val="nil"/>
          </w:tcBorders>
        </w:tcPr>
        <w:p w14:paraId="060B2D41" w14:textId="77777777" w:rsidR="00D31AA7" w:rsidRPr="001F54EF" w:rsidRDefault="009243F3" w:rsidP="002D2879">
          <w:pPr>
            <w:pStyle w:val="Sidfot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182457">
            <w:rPr>
              <w:noProof/>
            </w:rPr>
            <w:t>AB_ ehr_accesscontrol_1.0.1.docx</w:t>
          </w:r>
          <w:r>
            <w:rPr>
              <w:noProof/>
            </w:rPr>
            <w:fldChar w:fldCharType="end"/>
          </w:r>
          <w:r w:rsidR="00D31AA7">
            <w:rPr>
              <w:noProof/>
            </w:rPr>
            <w:t xml:space="preserve"> </w:t>
          </w:r>
          <w:r w:rsidR="00D31AA7">
            <w:rPr>
              <w:noProof/>
            </w:rPr>
            <w:br/>
          </w:r>
          <w:sdt>
            <w:sdtPr>
              <w:alias w:val="Version"/>
              <w:tag w:val="Version"/>
              <w:id w:val="1343812427"/>
              <w:temporary/>
              <w:showingPlcHdr/>
              <w:text/>
            </w:sdtPr>
            <w:sdtEndPr/>
            <w:sdtContent>
              <w:r w:rsidR="00D31AA7" w:rsidRPr="00E6091D">
                <w:t>Version: X.X</w:t>
              </w:r>
            </w:sdtContent>
          </w:sdt>
          <w:r w:rsidR="00D31AA7" w:rsidRPr="00E6091D">
            <w:t xml:space="preserve"> </w:t>
          </w:r>
          <w:r w:rsidR="00D31AA7">
            <w:t xml:space="preserve"> </w:t>
          </w:r>
          <w:r w:rsidR="00D31AA7">
            <w:br/>
          </w:r>
          <w:sdt>
            <w:sdtPr>
              <w:alias w:val="Diarienummer"/>
              <w:tag w:val="Diarienummer"/>
              <w:id w:val="-644748828"/>
              <w:temporary/>
              <w:showingPlcHdr/>
              <w:text/>
            </w:sdtPr>
            <w:sdtEndPr/>
            <w:sdtContent>
              <w:r w:rsidR="00D31AA7">
                <w:t>Diarienummer: XXX</w:t>
              </w:r>
              <w:r w:rsidR="00D31AA7" w:rsidRPr="00E6091D">
                <w:t>XXX</w:t>
              </w:r>
            </w:sdtContent>
          </w:sdt>
        </w:p>
      </w:tc>
      <w:tc>
        <w:tcPr>
          <w:tcW w:w="3118" w:type="dxa"/>
          <w:tcBorders>
            <w:top w:val="nil"/>
            <w:bottom w:val="nil"/>
          </w:tcBorders>
        </w:tcPr>
        <w:p w14:paraId="75D3C118" w14:textId="77777777" w:rsidR="00D31AA7" w:rsidRPr="00E6091D" w:rsidRDefault="009243F3" w:rsidP="00E6091D">
          <w:pPr>
            <w:pStyle w:val="Sidfot"/>
          </w:pPr>
          <w:sdt>
            <w:sdtPr>
              <w:alias w:val="Författare"/>
              <w:tag w:val="Författare"/>
              <w:id w:val="-1722819428"/>
              <w:temporary/>
              <w:text/>
            </w:sdtPr>
            <w:sdtEndPr/>
            <w:sdtContent>
              <w:r w:rsidR="00D31AA7" w:rsidRPr="00E6091D">
                <w:t>Författare</w:t>
              </w:r>
              <w:r w:rsidR="00D31AA7">
                <w:t>:</w:t>
              </w:r>
            </w:sdtContent>
          </w:sdt>
          <w:r w:rsidR="00D31AA7" w:rsidRPr="00E6091D">
            <w:br/>
          </w:r>
          <w:sdt>
            <w:sdtPr>
              <w:alias w:val="Dokumentägare"/>
              <w:tag w:val="Dokumentägare"/>
              <w:id w:val="1157034907"/>
              <w:temporary/>
              <w:text/>
            </w:sdtPr>
            <w:sdtEndPr/>
            <w:sdtContent>
              <w:r w:rsidR="00D31AA7" w:rsidRPr="00E6091D">
                <w:t>Dokumentägare:</w:t>
              </w:r>
            </w:sdtContent>
          </w:sdt>
        </w:p>
      </w:tc>
      <w:tc>
        <w:tcPr>
          <w:tcW w:w="1134" w:type="dxa"/>
          <w:tcBorders>
            <w:top w:val="nil"/>
            <w:bottom w:val="nil"/>
          </w:tcBorders>
        </w:tcPr>
        <w:p w14:paraId="57A3B58C" w14:textId="77777777" w:rsidR="00D31AA7" w:rsidRPr="001F54EF" w:rsidRDefault="00D31AA7" w:rsidP="00C15048">
          <w:pPr>
            <w:pStyle w:val="Sidfot"/>
          </w:pPr>
          <w:r w:rsidRPr="001F54EF">
            <w:t>Senast ändrad</w:t>
          </w:r>
        </w:p>
        <w:p w14:paraId="3E789134" w14:textId="77777777" w:rsidR="00D31AA7" w:rsidRPr="001F54EF" w:rsidRDefault="009243F3" w:rsidP="00C15048">
          <w:pPr>
            <w:pStyle w:val="Sidfot"/>
          </w:pPr>
          <w:sdt>
            <w:sdtPr>
              <w:alias w:val="Datum"/>
              <w:tag w:val="Datum"/>
              <w:id w:val="-765083030"/>
              <w:temporary/>
              <w:showingPlcHdr/>
              <w:text/>
            </w:sdtPr>
            <w:sdtEndPr/>
            <w:sdtContent>
              <w:r w:rsidR="00D31AA7" w:rsidRPr="00E6091D">
                <w:t>ÅÅÅÅ-MM-DD</w:t>
              </w:r>
            </w:sdtContent>
          </w:sdt>
        </w:p>
      </w:tc>
    </w:tr>
    <w:tr w:rsidR="00D31AA7" w:rsidRPr="00144360" w14:paraId="442233EE" w14:textId="77777777" w:rsidTr="0070295C">
      <w:tblPrEx>
        <w:tblBorders>
          <w:insideH w:val="none" w:sz="0" w:space="0" w:color="auto"/>
          <w:insideV w:val="none" w:sz="0" w:space="0" w:color="auto"/>
        </w:tblBorders>
      </w:tblPrEx>
      <w:trPr>
        <w:gridAfter w:val="3"/>
        <w:wAfter w:w="8222" w:type="dxa"/>
        <w:trHeight w:hRule="exact" w:val="1444"/>
      </w:trPr>
      <w:tc>
        <w:tcPr>
          <w:tcW w:w="245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0136BFA" w14:textId="77777777" w:rsidR="00D31AA7" w:rsidRDefault="00D31AA7" w:rsidP="0070295C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6C61C25A" wp14:editId="7D69D58D">
                <wp:extent cx="1087200" cy="867600"/>
                <wp:effectExtent l="0" t="0" r="0" b="8890"/>
                <wp:docPr id="23" name="Bild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nera-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200" cy="86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F2F10B1" w14:textId="77777777" w:rsidR="00D31AA7" w:rsidRDefault="00D31AA7" w:rsidP="00C15048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Layout w:type="fixed"/>
      <w:tblLook w:val="01E0" w:firstRow="1" w:lastRow="1" w:firstColumn="1" w:lastColumn="1" w:noHBand="0" w:noVBand="0"/>
    </w:tblPr>
    <w:tblGrid>
      <w:gridCol w:w="2460"/>
      <w:gridCol w:w="3969"/>
      <w:gridCol w:w="3118"/>
      <w:gridCol w:w="1134"/>
    </w:tblGrid>
    <w:tr w:rsidR="00D31AA7" w:rsidRPr="00144360" w14:paraId="40C2E116" w14:textId="77777777" w:rsidTr="0070295C">
      <w:trPr>
        <w:trHeight w:hRule="exact" w:val="539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</w:tcPr>
        <w:p w14:paraId="07C0B4D5" w14:textId="77777777" w:rsidR="00D31AA7" w:rsidRPr="002D1CAF" w:rsidRDefault="00D31AA7" w:rsidP="00C15048">
          <w:pPr>
            <w:pStyle w:val="Sidhuvud"/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06E6087A" w14:textId="77777777" w:rsidR="00D31AA7" w:rsidRPr="00E123DA" w:rsidRDefault="00D31AA7" w:rsidP="00C15048">
          <w:pPr>
            <w:pStyle w:val="Sidhuvud"/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14:paraId="41DFF388" w14:textId="77777777" w:rsidR="00D31AA7" w:rsidRPr="00E123DA" w:rsidRDefault="00D31AA7" w:rsidP="00C15048">
          <w:pPr>
            <w:pStyle w:val="Sidhuvud"/>
          </w:pP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14:paraId="478E7F9F" w14:textId="77777777" w:rsidR="00D31AA7" w:rsidRPr="00E123DA" w:rsidRDefault="00D31AA7" w:rsidP="00C15048">
          <w:pPr>
            <w:pStyle w:val="Sidhuvud"/>
          </w:pPr>
        </w:p>
      </w:tc>
    </w:tr>
    <w:tr w:rsidR="00D31AA7" w:rsidRPr="00144360" w14:paraId="6C3507BB" w14:textId="77777777" w:rsidTr="0070295C">
      <w:trPr>
        <w:gridAfter w:val="3"/>
        <w:wAfter w:w="8221" w:type="dxa"/>
        <w:trHeight w:hRule="exact" w:val="1446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F41D92B" w14:textId="77777777" w:rsidR="00D31AA7" w:rsidRDefault="00D31AA7" w:rsidP="0070295C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603280ED" wp14:editId="0C88E3EF">
                <wp:extent cx="1091565" cy="865505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565" cy="865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49768B37" w14:textId="77777777" w:rsidR="00D31AA7" w:rsidRDefault="00D31AA7" w:rsidP="00C15048">
    <w:pPr>
      <w:pStyle w:val="Sidhuvud"/>
    </w:pPr>
  </w:p>
  <w:p w14:paraId="63C7A79A" w14:textId="77777777" w:rsidR="00D31AA7" w:rsidRPr="00144360" w:rsidRDefault="00D31AA7" w:rsidP="00C15048">
    <w:pPr>
      <w:pStyle w:val="Sidhuvu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5.2pt;height:14.6pt" o:bullet="t">
        <v:imagedata r:id="rId1" o:title="Pil-v2-Word"/>
      </v:shape>
    </w:pict>
  </w:numPicBullet>
  <w:numPicBullet w:numPicBulletId="1">
    <w:pict>
      <v:shape id="_x0000_i1045" type="#_x0000_t75" style="width:5.2pt;height:11.75pt" o:bullet="t">
        <v:imagedata r:id="rId2" o:title="Pil-v2-Word"/>
      </v:shape>
    </w:pict>
  </w:numPicBullet>
  <w:numPicBullet w:numPicBulletId="2">
    <w:pict>
      <v:shape id="_x0000_i1046" type="#_x0000_t75" style="width:5.2pt;height:10.35pt" o:bullet="t">
        <v:imagedata r:id="rId3" o:title="Pil-v2-Word"/>
      </v:shape>
    </w:pict>
  </w:numPicBullet>
  <w:abstractNum w:abstractNumId="0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ECC5A7F"/>
    <w:multiLevelType w:val="hybridMultilevel"/>
    <w:tmpl w:val="238291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556D1"/>
    <w:multiLevelType w:val="multilevel"/>
    <w:tmpl w:val="C53AE64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7359D"/>
    <w:multiLevelType w:val="multilevel"/>
    <w:tmpl w:val="CFB009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61CF5"/>
    <w:multiLevelType w:val="hybridMultilevel"/>
    <w:tmpl w:val="C63A2888"/>
    <w:lvl w:ilvl="0" w:tplc="DF0C6F4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4F501482">
      <w:start w:val="1"/>
      <w:numFmt w:val="bullet"/>
      <w:lvlText w:val="»"/>
      <w:lvlJc w:val="left"/>
      <w:pPr>
        <w:tabs>
          <w:tab w:val="num" w:pos="737"/>
        </w:tabs>
        <w:ind w:left="737" w:hanging="170"/>
      </w:pPr>
      <w:rPr>
        <w:rFonts w:ascii="Arial" w:hAnsi="Arial" w:hint="default"/>
        <w:b/>
        <w:i w:val="0"/>
        <w:color w:val="9B0E59"/>
        <w:sz w:val="24"/>
        <w:szCs w:val="24"/>
      </w:rPr>
    </w:lvl>
    <w:lvl w:ilvl="2" w:tplc="377E31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D09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2F5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EC3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EEC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0DD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689B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9C6865"/>
    <w:multiLevelType w:val="multilevel"/>
    <w:tmpl w:val="50846754"/>
    <w:numStyleLink w:val="111111"/>
  </w:abstractNum>
  <w:abstractNum w:abstractNumId="8">
    <w:nsid w:val="292E12BE"/>
    <w:multiLevelType w:val="hybridMultilevel"/>
    <w:tmpl w:val="56BAB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56A8D"/>
    <w:multiLevelType w:val="hybridMultilevel"/>
    <w:tmpl w:val="D578F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F63C3"/>
    <w:multiLevelType w:val="multilevel"/>
    <w:tmpl w:val="50846754"/>
    <w:styleLink w:val="111111"/>
    <w:lvl w:ilvl="0">
      <w:start w:val="1"/>
      <w:numFmt w:val="decimal"/>
      <w:pStyle w:val="Rubrik1N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Rubrik2N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Rubrik3Nr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958272F"/>
    <w:multiLevelType w:val="multilevel"/>
    <w:tmpl w:val="C58893B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3">
    <w:nsid w:val="3D9C44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400714AB"/>
    <w:multiLevelType w:val="multilevel"/>
    <w:tmpl w:val="32FE8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A3926D6"/>
    <w:multiLevelType w:val="multilevel"/>
    <w:tmpl w:val="464E93B2"/>
    <w:lvl w:ilvl="0">
      <w:start w:val="1"/>
      <w:numFmt w:val="decimal"/>
      <w:pStyle w:val="Numreradlista"/>
      <w:lvlText w:val="%1."/>
      <w:lvlJc w:val="left"/>
      <w:pPr>
        <w:tabs>
          <w:tab w:val="num" w:pos="680"/>
        </w:tabs>
        <w:ind w:left="680" w:hanging="320"/>
      </w:pPr>
      <w:rPr>
        <w:rFonts w:hint="default"/>
        <w:b/>
        <w:color w:val="00A9A7"/>
        <w:sz w:val="22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  <w:b/>
        <w:color w:val="00A9A7"/>
        <w:sz w:val="22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23"/>
      </w:pPr>
      <w:rPr>
        <w:rFonts w:hint="default"/>
        <w:b/>
        <w:color w:val="00A9A7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969"/>
        </w:tabs>
        <w:ind w:left="3969" w:hanging="794"/>
      </w:pPr>
      <w:rPr>
        <w:rFonts w:hint="default"/>
        <w:color w:val="00A9A7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649"/>
        </w:tabs>
        <w:ind w:left="4649" w:hanging="963"/>
      </w:pPr>
      <w:rPr>
        <w:rFonts w:hint="default"/>
        <w:color w:val="00A9A7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706"/>
        </w:tabs>
        <w:ind w:left="4706" w:hanging="737"/>
      </w:pPr>
      <w:rPr>
        <w:rFonts w:hint="default"/>
        <w:color w:val="00A9A7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6124"/>
        </w:tabs>
        <w:ind w:left="6124" w:hanging="1304"/>
      </w:pPr>
      <w:rPr>
        <w:rFonts w:hint="default"/>
        <w:color w:val="00A9A7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6350"/>
        </w:tabs>
        <w:ind w:left="6350" w:hanging="1360"/>
      </w:pPr>
      <w:rPr>
        <w:rFonts w:hint="default"/>
        <w:color w:val="00A9A7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407"/>
        </w:tabs>
        <w:ind w:left="6407" w:hanging="1531"/>
      </w:pPr>
      <w:rPr>
        <w:rFonts w:hint="default"/>
        <w:color w:val="00A9A7"/>
        <w:sz w:val="22"/>
      </w:rPr>
    </w:lvl>
  </w:abstractNum>
  <w:abstractNum w:abstractNumId="16">
    <w:nsid w:val="4DAA45E6"/>
    <w:multiLevelType w:val="multilevel"/>
    <w:tmpl w:val="50846754"/>
    <w:numStyleLink w:val="111111"/>
  </w:abstractNum>
  <w:abstractNum w:abstractNumId="17">
    <w:nsid w:val="4DCC3EB0"/>
    <w:multiLevelType w:val="multilevel"/>
    <w:tmpl w:val="50846754"/>
    <w:numStyleLink w:val="111111"/>
  </w:abstractNum>
  <w:abstractNum w:abstractNumId="18">
    <w:nsid w:val="585205F3"/>
    <w:multiLevelType w:val="multilevel"/>
    <w:tmpl w:val="A464113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>
    <w:nsid w:val="60491874"/>
    <w:multiLevelType w:val="multilevel"/>
    <w:tmpl w:val="50846754"/>
    <w:numStyleLink w:val="111111"/>
  </w:abstractNum>
  <w:abstractNum w:abstractNumId="20">
    <w:nsid w:val="60D4610C"/>
    <w:multiLevelType w:val="multilevel"/>
    <w:tmpl w:val="B8ECC4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>
    <w:nsid w:val="6CBF3B2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0024556"/>
    <w:multiLevelType w:val="hybridMultilevel"/>
    <w:tmpl w:val="9104C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0E0FC1"/>
    <w:multiLevelType w:val="multilevel"/>
    <w:tmpl w:val="208292D2"/>
    <w:lvl w:ilvl="0">
      <w:start w:val="1"/>
      <w:numFmt w:val="bullet"/>
      <w:pStyle w:val="Punktlista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color w:val="00A9A7"/>
        <w:sz w:val="28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247"/>
        </w:tabs>
        <w:ind w:left="124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97"/>
        </w:tabs>
        <w:ind w:left="198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722"/>
        </w:tabs>
        <w:ind w:left="272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459"/>
        </w:tabs>
        <w:ind w:left="345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139"/>
        </w:tabs>
        <w:ind w:left="413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876"/>
        </w:tabs>
        <w:ind w:left="487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613"/>
        </w:tabs>
        <w:ind w:left="561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350"/>
        </w:tabs>
        <w:ind w:left="6350" w:hanging="230"/>
      </w:pPr>
      <w:rPr>
        <w:rFonts w:ascii="Symbol" w:hAnsi="Symbol" w:hint="default"/>
        <w:color w:val="auto"/>
      </w:rPr>
    </w:lvl>
  </w:abstractNum>
  <w:abstractNum w:abstractNumId="24">
    <w:nsid w:val="78441E38"/>
    <w:multiLevelType w:val="multilevel"/>
    <w:tmpl w:val="50846754"/>
    <w:numStyleLink w:val="111111"/>
  </w:abstractNum>
  <w:abstractNum w:abstractNumId="25">
    <w:nsid w:val="7A991A3D"/>
    <w:multiLevelType w:val="multilevel"/>
    <w:tmpl w:val="E7449D1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6">
    <w:nsid w:val="7AA30BAA"/>
    <w:multiLevelType w:val="multilevel"/>
    <w:tmpl w:val="BA94575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7">
    <w:nsid w:val="7EA67584"/>
    <w:multiLevelType w:val="multilevel"/>
    <w:tmpl w:val="4B989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3"/>
  </w:num>
  <w:num w:numId="2">
    <w:abstractNumId w:val="15"/>
  </w:num>
  <w:num w:numId="3">
    <w:abstractNumId w:val="11"/>
  </w:num>
  <w:num w:numId="4">
    <w:abstractNumId w:val="21"/>
  </w:num>
  <w:num w:numId="5">
    <w:abstractNumId w:val="27"/>
  </w:num>
  <w:num w:numId="6">
    <w:abstractNumId w:val="14"/>
  </w:num>
  <w:num w:numId="7">
    <w:abstractNumId w:val="6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2"/>
  </w:num>
  <w:num w:numId="13">
    <w:abstractNumId w:val="25"/>
  </w:num>
  <w:num w:numId="14">
    <w:abstractNumId w:val="20"/>
  </w:num>
  <w:num w:numId="15">
    <w:abstractNumId w:val="18"/>
  </w:num>
  <w:num w:numId="16">
    <w:abstractNumId w:val="2"/>
  </w:num>
  <w:num w:numId="17">
    <w:abstractNumId w:val="26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22"/>
  </w:num>
  <w:num w:numId="21">
    <w:abstractNumId w:val="8"/>
  </w:num>
  <w:num w:numId="22">
    <w:abstractNumId w:val="9"/>
  </w:num>
  <w:num w:numId="23">
    <w:abstractNumId w:val="1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9"/>
  </w:num>
  <w:num w:numId="27">
    <w:abstractNumId w:val="17"/>
  </w:num>
  <w:num w:numId="28">
    <w:abstractNumId w:val="24"/>
  </w:num>
  <w:num w:numId="29">
    <w:abstractNumId w:val="16"/>
  </w:num>
  <w:num w:numId="30">
    <w:abstractNumId w:val="10"/>
  </w:num>
  <w:num w:numId="31">
    <w:abstractNumId w:val="3"/>
  </w:num>
  <w:num w:numId="32">
    <w:abstractNumId w:val="0"/>
  </w:num>
  <w:num w:numId="3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2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>
      <o:colormru v:ext="edit" colors="#00a9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EF"/>
    <w:rsid w:val="00004227"/>
    <w:rsid w:val="00020563"/>
    <w:rsid w:val="000437A5"/>
    <w:rsid w:val="00047191"/>
    <w:rsid w:val="00066A88"/>
    <w:rsid w:val="00074AED"/>
    <w:rsid w:val="000753E2"/>
    <w:rsid w:val="000778A6"/>
    <w:rsid w:val="00084D4C"/>
    <w:rsid w:val="000927B9"/>
    <w:rsid w:val="00096A1A"/>
    <w:rsid w:val="000A7F19"/>
    <w:rsid w:val="000C0B90"/>
    <w:rsid w:val="000C415D"/>
    <w:rsid w:val="000D68C0"/>
    <w:rsid w:val="000E4174"/>
    <w:rsid w:val="000E630C"/>
    <w:rsid w:val="000F0090"/>
    <w:rsid w:val="000F0CAE"/>
    <w:rsid w:val="000F7331"/>
    <w:rsid w:val="00104E54"/>
    <w:rsid w:val="00115718"/>
    <w:rsid w:val="00133E20"/>
    <w:rsid w:val="00135988"/>
    <w:rsid w:val="00144360"/>
    <w:rsid w:val="00144BD5"/>
    <w:rsid w:val="0014548C"/>
    <w:rsid w:val="00152B7B"/>
    <w:rsid w:val="001613FB"/>
    <w:rsid w:val="00162DF2"/>
    <w:rsid w:val="00174DA4"/>
    <w:rsid w:val="0017735B"/>
    <w:rsid w:val="00182457"/>
    <w:rsid w:val="001B2728"/>
    <w:rsid w:val="001C21EE"/>
    <w:rsid w:val="001D5C9D"/>
    <w:rsid w:val="001D6FDF"/>
    <w:rsid w:val="001E1DAA"/>
    <w:rsid w:val="001E7969"/>
    <w:rsid w:val="001F54EF"/>
    <w:rsid w:val="001F5CE8"/>
    <w:rsid w:val="001F7A09"/>
    <w:rsid w:val="00233192"/>
    <w:rsid w:val="002375A5"/>
    <w:rsid w:val="00250D72"/>
    <w:rsid w:val="002516C6"/>
    <w:rsid w:val="002604AB"/>
    <w:rsid w:val="00264D83"/>
    <w:rsid w:val="002876DE"/>
    <w:rsid w:val="00290373"/>
    <w:rsid w:val="0029121D"/>
    <w:rsid w:val="002939F1"/>
    <w:rsid w:val="002A38D5"/>
    <w:rsid w:val="002A6CAB"/>
    <w:rsid w:val="002B779D"/>
    <w:rsid w:val="002C69AB"/>
    <w:rsid w:val="002D1CAF"/>
    <w:rsid w:val="002D2879"/>
    <w:rsid w:val="002D43B3"/>
    <w:rsid w:val="002E35E1"/>
    <w:rsid w:val="002F3745"/>
    <w:rsid w:val="0030019C"/>
    <w:rsid w:val="003017C6"/>
    <w:rsid w:val="00302E96"/>
    <w:rsid w:val="00307C5E"/>
    <w:rsid w:val="00310672"/>
    <w:rsid w:val="003121C3"/>
    <w:rsid w:val="00333716"/>
    <w:rsid w:val="00337587"/>
    <w:rsid w:val="00340ADE"/>
    <w:rsid w:val="003432B2"/>
    <w:rsid w:val="00343777"/>
    <w:rsid w:val="003441CA"/>
    <w:rsid w:val="00357B9A"/>
    <w:rsid w:val="00360D43"/>
    <w:rsid w:val="003657D7"/>
    <w:rsid w:val="003815C5"/>
    <w:rsid w:val="00385CD7"/>
    <w:rsid w:val="00390E50"/>
    <w:rsid w:val="003C0177"/>
    <w:rsid w:val="003C34CB"/>
    <w:rsid w:val="003C3F05"/>
    <w:rsid w:val="003E0904"/>
    <w:rsid w:val="003E573A"/>
    <w:rsid w:val="003E78D2"/>
    <w:rsid w:val="003F245C"/>
    <w:rsid w:val="004023CA"/>
    <w:rsid w:val="00403EBF"/>
    <w:rsid w:val="004167A1"/>
    <w:rsid w:val="00424F93"/>
    <w:rsid w:val="004276D7"/>
    <w:rsid w:val="004327B7"/>
    <w:rsid w:val="00434B16"/>
    <w:rsid w:val="0044037C"/>
    <w:rsid w:val="00452A87"/>
    <w:rsid w:val="00464328"/>
    <w:rsid w:val="004647EF"/>
    <w:rsid w:val="00465985"/>
    <w:rsid w:val="00471141"/>
    <w:rsid w:val="00477063"/>
    <w:rsid w:val="00480044"/>
    <w:rsid w:val="004873E3"/>
    <w:rsid w:val="00495E86"/>
    <w:rsid w:val="00497F53"/>
    <w:rsid w:val="004A2C65"/>
    <w:rsid w:val="004A7C1C"/>
    <w:rsid w:val="004B098E"/>
    <w:rsid w:val="004B34AD"/>
    <w:rsid w:val="004B4ADA"/>
    <w:rsid w:val="004B7C7D"/>
    <w:rsid w:val="004C4193"/>
    <w:rsid w:val="004C4DAE"/>
    <w:rsid w:val="004D2F92"/>
    <w:rsid w:val="00504E9E"/>
    <w:rsid w:val="0050730B"/>
    <w:rsid w:val="005073A3"/>
    <w:rsid w:val="00524F0D"/>
    <w:rsid w:val="005314F5"/>
    <w:rsid w:val="005320FC"/>
    <w:rsid w:val="00535525"/>
    <w:rsid w:val="0054331B"/>
    <w:rsid w:val="00557235"/>
    <w:rsid w:val="005636F2"/>
    <w:rsid w:val="00567047"/>
    <w:rsid w:val="00570215"/>
    <w:rsid w:val="005778E4"/>
    <w:rsid w:val="0059082A"/>
    <w:rsid w:val="005921EC"/>
    <w:rsid w:val="005A032B"/>
    <w:rsid w:val="005B0B2D"/>
    <w:rsid w:val="005B4045"/>
    <w:rsid w:val="005D064B"/>
    <w:rsid w:val="005E47E7"/>
    <w:rsid w:val="005F4DD4"/>
    <w:rsid w:val="005F7B47"/>
    <w:rsid w:val="00604800"/>
    <w:rsid w:val="00611088"/>
    <w:rsid w:val="006210F1"/>
    <w:rsid w:val="00630E61"/>
    <w:rsid w:val="00640358"/>
    <w:rsid w:val="006406AC"/>
    <w:rsid w:val="0065413A"/>
    <w:rsid w:val="006660F6"/>
    <w:rsid w:val="006A1F81"/>
    <w:rsid w:val="006A389B"/>
    <w:rsid w:val="006B6DB2"/>
    <w:rsid w:val="006C4354"/>
    <w:rsid w:val="006E0E27"/>
    <w:rsid w:val="006E21B0"/>
    <w:rsid w:val="006E69BB"/>
    <w:rsid w:val="006F63CB"/>
    <w:rsid w:val="0070295C"/>
    <w:rsid w:val="007117E5"/>
    <w:rsid w:val="0074710D"/>
    <w:rsid w:val="007560CB"/>
    <w:rsid w:val="0076353E"/>
    <w:rsid w:val="00764B55"/>
    <w:rsid w:val="00765DDC"/>
    <w:rsid w:val="007807ED"/>
    <w:rsid w:val="0079550A"/>
    <w:rsid w:val="007C4962"/>
    <w:rsid w:val="007C7DC9"/>
    <w:rsid w:val="007F1186"/>
    <w:rsid w:val="00803C09"/>
    <w:rsid w:val="00811A36"/>
    <w:rsid w:val="00812605"/>
    <w:rsid w:val="00813DD9"/>
    <w:rsid w:val="00815A4A"/>
    <w:rsid w:val="00826AFF"/>
    <w:rsid w:val="00832031"/>
    <w:rsid w:val="008679ED"/>
    <w:rsid w:val="0088630E"/>
    <w:rsid w:val="00890AB6"/>
    <w:rsid w:val="008A40AB"/>
    <w:rsid w:val="008C6F28"/>
    <w:rsid w:val="008D1435"/>
    <w:rsid w:val="008D2C37"/>
    <w:rsid w:val="008E5170"/>
    <w:rsid w:val="008F4354"/>
    <w:rsid w:val="008F5601"/>
    <w:rsid w:val="009013ED"/>
    <w:rsid w:val="00903A8C"/>
    <w:rsid w:val="009243F3"/>
    <w:rsid w:val="00930DEB"/>
    <w:rsid w:val="00937364"/>
    <w:rsid w:val="00942224"/>
    <w:rsid w:val="009506F6"/>
    <w:rsid w:val="00961C67"/>
    <w:rsid w:val="009654D1"/>
    <w:rsid w:val="00967AC6"/>
    <w:rsid w:val="009908AB"/>
    <w:rsid w:val="009A0859"/>
    <w:rsid w:val="009A0C7F"/>
    <w:rsid w:val="009C0B13"/>
    <w:rsid w:val="009C7FFA"/>
    <w:rsid w:val="009D2B37"/>
    <w:rsid w:val="009E765F"/>
    <w:rsid w:val="00A10931"/>
    <w:rsid w:val="00A15E99"/>
    <w:rsid w:val="00A37EE9"/>
    <w:rsid w:val="00A410AD"/>
    <w:rsid w:val="00A4265D"/>
    <w:rsid w:val="00A47B77"/>
    <w:rsid w:val="00A5360F"/>
    <w:rsid w:val="00A5683B"/>
    <w:rsid w:val="00A641FE"/>
    <w:rsid w:val="00A675BB"/>
    <w:rsid w:val="00A7154D"/>
    <w:rsid w:val="00A76D3E"/>
    <w:rsid w:val="00A90E90"/>
    <w:rsid w:val="00A92184"/>
    <w:rsid w:val="00A97A01"/>
    <w:rsid w:val="00AC5707"/>
    <w:rsid w:val="00AE42C5"/>
    <w:rsid w:val="00B0708C"/>
    <w:rsid w:val="00B16F63"/>
    <w:rsid w:val="00B201E6"/>
    <w:rsid w:val="00B23AAE"/>
    <w:rsid w:val="00B26C77"/>
    <w:rsid w:val="00B47003"/>
    <w:rsid w:val="00B60546"/>
    <w:rsid w:val="00B6207B"/>
    <w:rsid w:val="00B63972"/>
    <w:rsid w:val="00B66F6F"/>
    <w:rsid w:val="00B71CD5"/>
    <w:rsid w:val="00B81400"/>
    <w:rsid w:val="00B957BE"/>
    <w:rsid w:val="00B9611C"/>
    <w:rsid w:val="00B967C3"/>
    <w:rsid w:val="00BC1D83"/>
    <w:rsid w:val="00BD7C4A"/>
    <w:rsid w:val="00BE1DFD"/>
    <w:rsid w:val="00BE6519"/>
    <w:rsid w:val="00BE7E72"/>
    <w:rsid w:val="00BF05F7"/>
    <w:rsid w:val="00BF3126"/>
    <w:rsid w:val="00C008C5"/>
    <w:rsid w:val="00C07E72"/>
    <w:rsid w:val="00C15048"/>
    <w:rsid w:val="00C27FA3"/>
    <w:rsid w:val="00C346A8"/>
    <w:rsid w:val="00C3718E"/>
    <w:rsid w:val="00C41199"/>
    <w:rsid w:val="00C86683"/>
    <w:rsid w:val="00C94A5C"/>
    <w:rsid w:val="00CA2E69"/>
    <w:rsid w:val="00CA5524"/>
    <w:rsid w:val="00CC5010"/>
    <w:rsid w:val="00CD0298"/>
    <w:rsid w:val="00CD0F93"/>
    <w:rsid w:val="00CD1534"/>
    <w:rsid w:val="00CD6E73"/>
    <w:rsid w:val="00CE12F7"/>
    <w:rsid w:val="00CE2C77"/>
    <w:rsid w:val="00CF10DE"/>
    <w:rsid w:val="00CF19C2"/>
    <w:rsid w:val="00D0207B"/>
    <w:rsid w:val="00D049F3"/>
    <w:rsid w:val="00D04D21"/>
    <w:rsid w:val="00D103B1"/>
    <w:rsid w:val="00D20F1F"/>
    <w:rsid w:val="00D31AA7"/>
    <w:rsid w:val="00D366CD"/>
    <w:rsid w:val="00D40199"/>
    <w:rsid w:val="00D40967"/>
    <w:rsid w:val="00D46E78"/>
    <w:rsid w:val="00D51370"/>
    <w:rsid w:val="00D56684"/>
    <w:rsid w:val="00D618C7"/>
    <w:rsid w:val="00D63E12"/>
    <w:rsid w:val="00D658D8"/>
    <w:rsid w:val="00D74D0C"/>
    <w:rsid w:val="00D83D2E"/>
    <w:rsid w:val="00D86616"/>
    <w:rsid w:val="00D87FDF"/>
    <w:rsid w:val="00D90AC5"/>
    <w:rsid w:val="00DA7395"/>
    <w:rsid w:val="00DC1959"/>
    <w:rsid w:val="00DC710E"/>
    <w:rsid w:val="00DD6F80"/>
    <w:rsid w:val="00DE0233"/>
    <w:rsid w:val="00DE2580"/>
    <w:rsid w:val="00DF18EF"/>
    <w:rsid w:val="00DF4C32"/>
    <w:rsid w:val="00E02FD5"/>
    <w:rsid w:val="00E1002D"/>
    <w:rsid w:val="00E123DA"/>
    <w:rsid w:val="00E15DB0"/>
    <w:rsid w:val="00E255E5"/>
    <w:rsid w:val="00E26245"/>
    <w:rsid w:val="00E27C54"/>
    <w:rsid w:val="00E31BAF"/>
    <w:rsid w:val="00E3257D"/>
    <w:rsid w:val="00E325F4"/>
    <w:rsid w:val="00E350B7"/>
    <w:rsid w:val="00E35B04"/>
    <w:rsid w:val="00E36B43"/>
    <w:rsid w:val="00E435D9"/>
    <w:rsid w:val="00E43FAE"/>
    <w:rsid w:val="00E5401A"/>
    <w:rsid w:val="00E557D1"/>
    <w:rsid w:val="00E6091D"/>
    <w:rsid w:val="00E609E9"/>
    <w:rsid w:val="00E61829"/>
    <w:rsid w:val="00E7335D"/>
    <w:rsid w:val="00E75F85"/>
    <w:rsid w:val="00E944AA"/>
    <w:rsid w:val="00EA375D"/>
    <w:rsid w:val="00EB44BC"/>
    <w:rsid w:val="00EB690E"/>
    <w:rsid w:val="00EB72D9"/>
    <w:rsid w:val="00EC5077"/>
    <w:rsid w:val="00EC5E7A"/>
    <w:rsid w:val="00EC615D"/>
    <w:rsid w:val="00ED1F7E"/>
    <w:rsid w:val="00F044D5"/>
    <w:rsid w:val="00F10E7B"/>
    <w:rsid w:val="00F116B0"/>
    <w:rsid w:val="00F1522A"/>
    <w:rsid w:val="00F17D02"/>
    <w:rsid w:val="00F209E0"/>
    <w:rsid w:val="00F30EF7"/>
    <w:rsid w:val="00F47DCD"/>
    <w:rsid w:val="00F50257"/>
    <w:rsid w:val="00F5751F"/>
    <w:rsid w:val="00F606E4"/>
    <w:rsid w:val="00F64FED"/>
    <w:rsid w:val="00F729B4"/>
    <w:rsid w:val="00F75926"/>
    <w:rsid w:val="00F856C4"/>
    <w:rsid w:val="00FA363D"/>
    <w:rsid w:val="00FA5C95"/>
    <w:rsid w:val="00FA66C6"/>
    <w:rsid w:val="00FC1ABF"/>
    <w:rsid w:val="00FC2B29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00a9a7"/>
    </o:shapedefaults>
    <o:shapelayout v:ext="edit">
      <o:idmap v:ext="edit" data="1"/>
    </o:shapelayout>
  </w:shapeDefaults>
  <w:decimalSymbol w:val=","/>
  <w:listSeparator w:val=";"/>
  <w14:docId w14:val="753615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rd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Rubrik3"/>
    <w:next w:val="Normal"/>
    <w:rsid w:val="008F5601"/>
    <w:p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3F245C"/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4D2F92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"/>
    <w:link w:val="Rubrik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ubbeltext">
    <w:name w:val="Balloon Text"/>
    <w:basedOn w:val="Normal"/>
    <w:link w:val="Bubbel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ubbeltextChar">
    <w:name w:val="Bubbeltext Char"/>
    <w:link w:val="Bubbel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3F245C"/>
    <w:rPr>
      <w:sz w:val="22"/>
      <w:szCs w:val="24"/>
      <w:lang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tshllartext">
    <w:name w:val="Placeholder Text"/>
    <w:basedOn w:val="Standardstycketypsnit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rd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  <w:style w:type="paragraph" w:styleId="Liststycke">
    <w:name w:val="List Paragraph"/>
    <w:basedOn w:val="Normal"/>
    <w:link w:val="ListstyckeChar"/>
    <w:uiPriority w:val="34"/>
    <w:rsid w:val="00CD6E73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styckeChar">
    <w:name w:val="Liststycke Char"/>
    <w:basedOn w:val="Standardstycketypsnitt"/>
    <w:link w:val="Liststycke"/>
    <w:uiPriority w:val="34"/>
    <w:rsid w:val="00CD6E73"/>
    <w:rPr>
      <w:rFonts w:ascii="Georgia" w:eastAsia="Calibri" w:hAnsi="Georgia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rd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Rubrik3"/>
    <w:next w:val="Normal"/>
    <w:rsid w:val="008F5601"/>
    <w:p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3F245C"/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4D2F92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"/>
    <w:link w:val="Rubrik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ubbeltext">
    <w:name w:val="Balloon Text"/>
    <w:basedOn w:val="Normal"/>
    <w:link w:val="Bubbel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ubbeltextChar">
    <w:name w:val="Bubbeltext Char"/>
    <w:link w:val="Bubbel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3F245C"/>
    <w:rPr>
      <w:sz w:val="22"/>
      <w:szCs w:val="24"/>
      <w:lang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tshllartext">
    <w:name w:val="Placeholder Text"/>
    <w:basedOn w:val="Standardstycketypsnit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rd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  <w:style w:type="paragraph" w:styleId="Liststycke">
    <w:name w:val="List Paragraph"/>
    <w:basedOn w:val="Normal"/>
    <w:link w:val="ListstyckeChar"/>
    <w:uiPriority w:val="34"/>
    <w:rsid w:val="00CD6E73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styckeChar">
    <w:name w:val="Liststycke Char"/>
    <w:basedOn w:val="Standardstycketypsnitt"/>
    <w:link w:val="Liststycke"/>
    <w:uiPriority w:val="34"/>
    <w:rsid w:val="00CD6E73"/>
    <w:rPr>
      <w:rFonts w:ascii="Georgia" w:eastAsia="Calibri" w:hAnsi="Georgia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emensam\Mallar\Office\Inera%20Mallar\Dokumentmall_med_forsattsblad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0A9A7"/>
      </a:dk2>
      <a:lt2>
        <a:srgbClr val="6F5D4C"/>
      </a:lt2>
      <a:accent1>
        <a:srgbClr val="00A9A7"/>
      </a:accent1>
      <a:accent2>
        <a:srgbClr val="382819"/>
      </a:accent2>
      <a:accent3>
        <a:srgbClr val="F6A519"/>
      </a:accent3>
      <a:accent4>
        <a:srgbClr val="3FC0C2"/>
      </a:accent4>
      <a:accent5>
        <a:srgbClr val="6E5D4C"/>
      </a:accent5>
      <a:accent6>
        <a:srgbClr val="F2BC5D"/>
      </a:accent6>
      <a:hlink>
        <a:srgbClr val="CE5028"/>
      </a:hlink>
      <a:folHlink>
        <a:srgbClr val="5244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4CA23-179B-C644-8AF8-CADDB4F4F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\Gemensam\Mallar\Office\Inera Mallar\Dokumentmall_med_forsattsblad.dotx</Template>
  <TotalTime>12</TotalTime>
  <Pages>7</Pages>
  <Words>547</Words>
  <Characters>3223</Characters>
  <Application>Microsoft Macintosh Word</Application>
  <DocSecurity>0</DocSecurity>
  <Lines>201</Lines>
  <Paragraphs>125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eller system namn</vt:lpstr>
    </vt:vector>
  </TitlesOfParts>
  <Manager/>
  <Company>Inera AB</Company>
  <LinksUpToDate>false</LinksUpToDate>
  <CharactersWithSpaces>3645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 namn</dc:title>
  <dc:subject>AB</dc:subject>
  <dc:creator>Brunzell Maria</dc:creator>
  <cp:keywords>AB;Arkitekturella beslut</cp:keywords>
  <dc:description/>
  <cp:lastModifiedBy>Johan Eltes</cp:lastModifiedBy>
  <cp:revision>9</cp:revision>
  <cp:lastPrinted>2012-03-29T16:27:00Z</cp:lastPrinted>
  <dcterms:created xsi:type="dcterms:W3CDTF">2014-05-21T08:49:00Z</dcterms:created>
  <dcterms:modified xsi:type="dcterms:W3CDTF">2014-06-04T14:59:00Z</dcterms:modified>
  <cp:category>Arkitekturella beslut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ddate">
    <vt:lpwstr>2014-06-06</vt:lpwstr>
  </property>
  <property fmtid="{D5CDD505-2E9C-101B-9397-08002B2CF9AE}" pid="3" name="ARKnummer">
    <vt:lpwstr>ARK_0023</vt:lpwstr>
  </property>
  <property fmtid="{D5CDD505-2E9C-101B-9397-08002B2CF9AE}" pid="4" name="Version_1">
    <vt:lpwstr>1</vt:lpwstr>
  </property>
  <property fmtid="{D5CDD505-2E9C-101B-9397-08002B2CF9AE}" pid="5" name="Version_2">
    <vt:lpwstr>0</vt:lpwstr>
  </property>
  <property fmtid="{D5CDD505-2E9C-101B-9397-08002B2CF9AE}" pid="6" name="Version_3">
    <vt:lpwstr>3</vt:lpwstr>
  </property>
  <property fmtid="{D5CDD505-2E9C-101B-9397-08002B2CF9AE}" pid="7" name="Version_RC">
    <vt:lpwstr>RC1</vt:lpwstr>
  </property>
</Properties>
</file>