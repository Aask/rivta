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77249D82" w:rsidR="00933E2C" w:rsidRDefault="00512A2E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Patientrelation</w:t>
      </w:r>
      <w:bookmarkStart w:id="1" w:name="_GoBack"/>
      <w:bookmarkEnd w:id="1"/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3D78D45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93417">
        <w:rPr>
          <w:color w:val="92D050"/>
          <w:sz w:val="36"/>
          <w:szCs w:val="36"/>
        </w:rPr>
        <w:t>1.0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27F0635" w:rsidR="00933E2C" w:rsidRPr="00D133DF" w:rsidRDefault="00C93417" w:rsidP="00933E2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2014-03-06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24737BF1" w14:textId="7C45016F" w:rsidR="00933E2C" w:rsidRPr="00C93417" w:rsidRDefault="00933E2C" w:rsidP="00C93417">
      <w:pPr>
        <w:spacing w:line="240" w:lineRule="auto"/>
      </w:pPr>
      <w:r>
        <w:br w:type="page"/>
      </w: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31D934A7" w14:textId="77777777" w:rsidR="00086A8C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863960" w:history="1">
        <w:r w:rsidR="00086A8C" w:rsidRPr="0085759B">
          <w:rPr>
            <w:rStyle w:val="Hyperlink"/>
          </w:rPr>
          <w:t>1.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Inledning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_Toc381863960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5</w:t>
        </w:r>
        <w:r w:rsidR="00086A8C">
          <w:rPr>
            <w:webHidden/>
          </w:rPr>
          <w:fldChar w:fldCharType="end"/>
        </w:r>
      </w:hyperlink>
    </w:p>
    <w:p w14:paraId="74C5B4D8" w14:textId="77777777" w:rsidR="00086A8C" w:rsidRDefault="009C6AF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1" w:history="1">
        <w:r w:rsidR="00086A8C" w:rsidRPr="0085759B">
          <w:rPr>
            <w:rStyle w:val="Hyperlink"/>
            <w:noProof/>
          </w:rPr>
          <w:t>1.1.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Syfte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_Toc381863961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5FB7BBED" w14:textId="77777777" w:rsidR="00086A8C" w:rsidRDefault="009C6AF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2" w:history="1">
        <w:r w:rsidR="00086A8C" w:rsidRPr="0085759B">
          <w:rPr>
            <w:rStyle w:val="Hyperlink"/>
            <w:noProof/>
          </w:rPr>
          <w:t>1.2.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Begrepp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_Toc381863962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26B15DDF" w14:textId="77777777" w:rsidR="00086A8C" w:rsidRDefault="009C6AFA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1863963" w:history="1">
        <w:r w:rsidR="00086A8C" w:rsidRPr="0085759B">
          <w:rPr>
            <w:rStyle w:val="Hyperlink"/>
          </w:rPr>
          <w:t>2.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Arkitekturella beslut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_Toc381863963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6</w:t>
        </w:r>
        <w:r w:rsidR="00086A8C">
          <w:rPr>
            <w:webHidden/>
          </w:rPr>
          <w:fldChar w:fldCharType="end"/>
        </w:r>
      </w:hyperlink>
    </w:p>
    <w:p w14:paraId="7D6B07A1" w14:textId="77777777" w:rsidR="00086A8C" w:rsidRDefault="009C6AF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4" w:history="1">
        <w:r w:rsidR="00086A8C" w:rsidRPr="0085759B">
          <w:rPr>
            <w:rStyle w:val="Hyperlink"/>
            <w:noProof/>
          </w:rPr>
          <w:t>2.1.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_Toc381863964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6</w:t>
        </w:r>
        <w:r w:rsidR="00086A8C">
          <w:rPr>
            <w:noProof/>
            <w:webHidden/>
          </w:rPr>
          <w:fldChar w:fldCharType="end"/>
        </w:r>
      </w:hyperlink>
    </w:p>
    <w:p w14:paraId="0E10A09B" w14:textId="77777777" w:rsidR="00086A8C" w:rsidRDefault="009C6AFA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5" w:history="1">
        <w:r w:rsidR="00086A8C" w:rsidRPr="0085759B">
          <w:rPr>
            <w:rStyle w:val="Hyperlink"/>
            <w:noProof/>
          </w:rPr>
          <w:t>2.2.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 …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_Toc381863965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7</w:t>
        </w:r>
        <w:r w:rsidR="00086A8C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F503655" w:rsidR="00933E2C" w:rsidRDefault="00C9341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0ECE29ED" w:rsidR="00933E2C" w:rsidRDefault="00C93417" w:rsidP="00933E2C">
            <w:pPr>
              <w:pStyle w:val="TableText"/>
              <w:ind w:right="0"/>
              <w:jc w:val="center"/>
            </w:pPr>
            <w:r>
              <w:t>2014-03-06</w:t>
            </w:r>
          </w:p>
        </w:tc>
        <w:tc>
          <w:tcPr>
            <w:tcW w:w="4140" w:type="dxa"/>
          </w:tcPr>
          <w:p w14:paraId="76E04CE7" w14:textId="2A69AF75" w:rsidR="00933E2C" w:rsidRDefault="00C93417" w:rsidP="00933E2C">
            <w:pPr>
              <w:pStyle w:val="TableText"/>
              <w:ind w:right="0"/>
            </w:pPr>
            <w:r>
              <w:t>Första version</w:t>
            </w:r>
          </w:p>
        </w:tc>
        <w:tc>
          <w:tcPr>
            <w:tcW w:w="1980" w:type="dxa"/>
          </w:tcPr>
          <w:p w14:paraId="15F338C6" w14:textId="724056B2" w:rsidR="00933E2C" w:rsidRDefault="00C93417" w:rsidP="00933E2C">
            <w:pPr>
              <w:pStyle w:val="TableText"/>
              <w:ind w:right="0"/>
            </w:pPr>
            <w:r>
              <w:t>Roger Öberg, CGI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392423C7" w:rsidR="00933E2C" w:rsidRDefault="00933E2C" w:rsidP="00933E2C">
            <w:pPr>
              <w:pStyle w:val="TableText"/>
              <w:ind w:right="0"/>
              <w:jc w:val="center"/>
            </w:pPr>
          </w:p>
        </w:tc>
        <w:tc>
          <w:tcPr>
            <w:tcW w:w="2892" w:type="dxa"/>
          </w:tcPr>
          <w:p w14:paraId="070B81AF" w14:textId="294AE446" w:rsidR="00933E2C" w:rsidRPr="00D133DF" w:rsidRDefault="00933E2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3A7D54A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381863960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381863961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381863962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381863963"/>
      <w:r w:rsidRPr="008007C3">
        <w:lastRenderedPageBreak/>
        <w:t>Arkitekturella beslut</w:t>
      </w:r>
      <w:bookmarkEnd w:id="8"/>
      <w:bookmarkEnd w:id="9"/>
      <w:bookmarkEnd w:id="10"/>
    </w:p>
    <w:p w14:paraId="0641428B" w14:textId="10A278D5" w:rsidR="00C93417" w:rsidRPr="00C93417" w:rsidRDefault="00C93417" w:rsidP="00C93417">
      <w:r>
        <w:t>Inga avsteg gjorda</w:t>
      </w:r>
    </w:p>
    <w:p w14:paraId="54E2828A" w14:textId="752619FB" w:rsidR="00933E2C" w:rsidRPr="00DE35C6" w:rsidRDefault="00DE35C6" w:rsidP="00DE35C6">
      <w:pPr>
        <w:pStyle w:val="Heading2"/>
      </w:pPr>
      <w:bookmarkStart w:id="11" w:name="_Toc381863964"/>
      <w:bookmarkStart w:id="12" w:name="_Toc185913456"/>
      <w:r>
        <w:t>AB</w:t>
      </w:r>
      <w:r w:rsidR="00933E2C" w:rsidRPr="00DE35C6">
        <w:t>:</w:t>
      </w:r>
      <w:bookmarkEnd w:id="11"/>
      <w:r w:rsidR="00933E2C" w:rsidRPr="00DE35C6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2799F7B8" w:rsidR="00933E2C" w:rsidRDefault="00C93417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58C114BA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244F6F8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2AC341F1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D0B0" w14:textId="1FC576B9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8A8" w14:textId="75685C3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3FA68EFC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C93417">
              <w:rPr>
                <w:b/>
                <w:bCs/>
                <w:lang w:val="sv-SE"/>
              </w:rPr>
              <w:t>Alternativ x</w:t>
            </w:r>
            <w:r w:rsidRPr="00C93417">
              <w:rPr>
                <w:lang w:val="sv-SE"/>
              </w:rPr>
              <w:t xml:space="preserve"> (</w:t>
            </w:r>
            <w:r w:rsidRPr="00C93417">
              <w:rPr>
                <w:i/>
                <w:iCs/>
                <w:lang w:val="sv-SE"/>
              </w:rPr>
              <w:t>datum för beslut</w:t>
            </w:r>
            <w:r w:rsidRPr="00C93417">
              <w:rPr>
                <w:lang w:val="sv-SE"/>
              </w:rPr>
              <w:t>)</w:t>
            </w:r>
          </w:p>
          <w:p w14:paraId="00A2E264" w14:textId="73C82DB0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618DB8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14EA8D11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284DE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Heading2"/>
      </w:pPr>
      <w:bookmarkStart w:id="14" w:name="_Toc381863965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ody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9271E" w14:textId="77777777" w:rsidR="009C6AFA" w:rsidRDefault="009C6AFA" w:rsidP="00C72B17">
      <w:pPr>
        <w:spacing w:line="240" w:lineRule="auto"/>
      </w:pPr>
      <w:r>
        <w:separator/>
      </w:r>
    </w:p>
  </w:endnote>
  <w:endnote w:type="continuationSeparator" w:id="0">
    <w:p w14:paraId="6EDD0E36" w14:textId="77777777" w:rsidR="009C6AFA" w:rsidRDefault="009C6AFA" w:rsidP="00C72B17">
      <w:pPr>
        <w:spacing w:line="240" w:lineRule="auto"/>
      </w:pPr>
      <w:r>
        <w:continuationSeparator/>
      </w:r>
    </w:p>
  </w:endnote>
  <w:endnote w:type="continuationNotice" w:id="1">
    <w:p w14:paraId="4242C44D" w14:textId="77777777" w:rsidR="009C6AFA" w:rsidRDefault="009C6A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FD807" w14:textId="77777777" w:rsidR="00160514" w:rsidRDefault="001605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879BF" w14:textId="77777777" w:rsidR="00160514" w:rsidRDefault="001605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FAB2F" w14:textId="77777777" w:rsidR="009C6AFA" w:rsidRDefault="009C6AFA" w:rsidP="00C72B17">
      <w:pPr>
        <w:spacing w:line="240" w:lineRule="auto"/>
      </w:pPr>
      <w:r>
        <w:separator/>
      </w:r>
    </w:p>
  </w:footnote>
  <w:footnote w:type="continuationSeparator" w:id="0">
    <w:p w14:paraId="48EC082A" w14:textId="77777777" w:rsidR="009C6AFA" w:rsidRDefault="009C6AFA" w:rsidP="00C72B17">
      <w:pPr>
        <w:spacing w:line="240" w:lineRule="auto"/>
      </w:pPr>
      <w:r>
        <w:continuationSeparator/>
      </w:r>
    </w:p>
  </w:footnote>
  <w:footnote w:type="continuationNotice" w:id="1">
    <w:p w14:paraId="43DA0876" w14:textId="77777777" w:rsidR="009C6AFA" w:rsidRDefault="009C6A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A298" w14:textId="77777777" w:rsidR="00160514" w:rsidRDefault="001605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12A2E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9C6AFA">
                            <w:fldChar w:fldCharType="begin"/>
                          </w:r>
                          <w:r w:rsidR="009C6AFA">
                            <w:instrText xml:space="preserve"> SECTIONPAGES   \* MERGEFORMAT </w:instrText>
                          </w:r>
                          <w:r w:rsidR="009C6AFA">
                            <w:fldChar w:fldCharType="separate"/>
                          </w:r>
                          <w:r w:rsidR="00512A2E" w:rsidRPr="00512A2E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9C6AFA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73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12A2E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9C6AFA">
                      <w:fldChar w:fldCharType="begin"/>
                    </w:r>
                    <w:r w:rsidR="009C6AFA">
                      <w:instrText xml:space="preserve"> SECTIONPAGES   \* MERGEFORMAT </w:instrText>
                    </w:r>
                    <w:r w:rsidR="009C6AFA">
                      <w:fldChar w:fldCharType="separate"/>
                    </w:r>
                    <w:r w:rsidR="00512A2E" w:rsidRPr="00512A2E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9C6AFA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647B" w14:textId="77777777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>
      <w:t>23 maj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7" w:name="Radera2"/>
    <w:bookmarkEnd w:id="27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12A2E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9C6AFA">
                            <w:fldChar w:fldCharType="begin"/>
                          </w:r>
                          <w:r w:rsidR="009C6AFA">
                            <w:instrText xml:space="preserve"> SECTIONPAGES   \* MERGEFORMAT </w:instrText>
                          </w:r>
                          <w:r w:rsidR="009C6AFA">
                            <w:fldChar w:fldCharType="separate"/>
                          </w:r>
                          <w:r w:rsidR="00512A2E" w:rsidRPr="00512A2E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9C6AFA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C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12A2E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9C6AFA">
                      <w:fldChar w:fldCharType="begin"/>
                    </w:r>
                    <w:r w:rsidR="009C6AFA">
                      <w:instrText xml:space="preserve"> SECTIONPAGES   \* MERGEFORMAT </w:instrText>
                    </w:r>
                    <w:r w:rsidR="009C6AFA">
                      <w:fldChar w:fldCharType="separate"/>
                    </w:r>
                    <w:r w:rsidR="00512A2E" w:rsidRPr="00512A2E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9C6AFA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86A8C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E50C1"/>
    <w:rsid w:val="004F2686"/>
    <w:rsid w:val="004F39E1"/>
    <w:rsid w:val="00512A2E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C6AFA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6498"/>
    <w:rsid w:val="00B512EA"/>
    <w:rsid w:val="00B6227B"/>
    <w:rsid w:val="00B72189"/>
    <w:rsid w:val="00B77D5E"/>
    <w:rsid w:val="00B86215"/>
    <w:rsid w:val="00B90A42"/>
    <w:rsid w:val="00BB02BA"/>
    <w:rsid w:val="00BB154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93417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  <w15:docId w15:val="{CC7F460D-EF00-433C-B1BD-90260AE0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F86CB-44DF-43AB-9CF1-4BF4F537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4</TotalTime>
  <Pages>7</Pages>
  <Words>350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2207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Öberg, Roger</cp:lastModifiedBy>
  <cp:revision>6</cp:revision>
  <dcterms:created xsi:type="dcterms:W3CDTF">2013-08-28T13:45:00Z</dcterms:created>
  <dcterms:modified xsi:type="dcterms:W3CDTF">2014-03-07T12:22:00Z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