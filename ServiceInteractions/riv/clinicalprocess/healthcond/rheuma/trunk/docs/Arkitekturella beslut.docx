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17020A85" w:rsidR="00933E2C" w:rsidRDefault="00CC540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Vård- och omsorgsprocess: h</w:t>
      </w:r>
      <w:r w:rsidR="00F76386">
        <w:rPr>
          <w:rFonts w:ascii="Arial" w:hAnsi="Arial" w:cs="Arial"/>
          <w:sz w:val="56"/>
          <w:szCs w:val="56"/>
        </w:rPr>
        <w:t>antera hälsorelaterade</w:t>
      </w:r>
      <w:r>
        <w:rPr>
          <w:rFonts w:ascii="Arial" w:hAnsi="Arial" w:cs="Arial"/>
          <w:sz w:val="56"/>
          <w:szCs w:val="56"/>
        </w:rPr>
        <w:t xml:space="preserve"> tillstånd:</w:t>
      </w:r>
      <w:r w:rsidR="00F76386">
        <w:rPr>
          <w:rFonts w:ascii="Arial" w:hAnsi="Arial" w:cs="Arial"/>
          <w:sz w:val="56"/>
          <w:szCs w:val="56"/>
        </w:rPr>
        <w:t xml:space="preserve"> </w:t>
      </w:r>
      <w:r w:rsidR="00DF66CC">
        <w:rPr>
          <w:rFonts w:ascii="Arial" w:hAnsi="Arial" w:cs="Arial"/>
          <w:sz w:val="56"/>
          <w:szCs w:val="56"/>
        </w:rPr>
        <w:t>reumatismdata</w:t>
      </w:r>
    </w:p>
    <w:p w14:paraId="33642303" w14:textId="77777777" w:rsidR="00F76386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0BE096C6" w:rsidR="00933E2C" w:rsidRDefault="00F7638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</w:t>
      </w:r>
      <w:proofErr w:type="spellEnd"/>
      <w:r w:rsidR="00933E2C"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6B19DC39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3976CFF3" w14:textId="77777777" w:rsidR="00933E2C" w:rsidRDefault="00933E2C" w:rsidP="00933E2C">
      <w:r>
        <w:t xml:space="preserve"> </w:t>
      </w:r>
    </w:p>
    <w:p w14:paraId="1E147B51" w14:textId="5973AC07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AA016A">
        <w:rPr>
          <w:sz w:val="36"/>
          <w:szCs w:val="36"/>
        </w:rPr>
        <w:t>RC1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115BD587" w:rsidR="00933E2C" w:rsidRPr="007B7455" w:rsidRDefault="00D133DF" w:rsidP="00933E2C">
      <w:pPr>
        <w:jc w:val="center"/>
        <w:rPr>
          <w:sz w:val="36"/>
          <w:szCs w:val="36"/>
        </w:rPr>
      </w:pPr>
      <w:r w:rsidRPr="007B7455">
        <w:rPr>
          <w:sz w:val="36"/>
          <w:szCs w:val="36"/>
        </w:rPr>
        <w:fldChar w:fldCharType="begin"/>
      </w:r>
      <w:r w:rsidRPr="007B7455">
        <w:rPr>
          <w:sz w:val="36"/>
          <w:szCs w:val="36"/>
        </w:rPr>
        <w:instrText xml:space="preserve"> DOCPROPERTY  Slutdatum  \* MERGEFORMAT </w:instrText>
      </w:r>
      <w:r w:rsidRPr="007B7455">
        <w:rPr>
          <w:sz w:val="36"/>
          <w:szCs w:val="36"/>
        </w:rPr>
        <w:fldChar w:fldCharType="separate"/>
      </w:r>
      <w:r w:rsidR="00F76386" w:rsidRPr="007B7455">
        <w:rPr>
          <w:sz w:val="36"/>
          <w:szCs w:val="36"/>
        </w:rPr>
        <w:t>2014-02</w:t>
      </w:r>
      <w:r w:rsidR="004972DF" w:rsidRPr="007B7455">
        <w:rPr>
          <w:sz w:val="36"/>
          <w:szCs w:val="36"/>
        </w:rPr>
        <w:t>-</w:t>
      </w:r>
      <w:r w:rsidRPr="007B7455">
        <w:rPr>
          <w:sz w:val="36"/>
          <w:szCs w:val="36"/>
        </w:rPr>
        <w:fldChar w:fldCharType="end"/>
      </w:r>
      <w:r w:rsidR="007B7455" w:rsidRPr="007B7455">
        <w:rPr>
          <w:sz w:val="36"/>
          <w:szCs w:val="36"/>
        </w:rPr>
        <w:t>12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56D247B1" w14:textId="77777777" w:rsidR="00D254DD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9202696" w:history="1">
        <w:r w:rsidR="00D254DD" w:rsidRPr="00496FDF">
          <w:rPr>
            <w:rStyle w:val="Hyperlnk"/>
          </w:rPr>
          <w:t>1.</w:t>
        </w:r>
        <w:r w:rsidR="00D254DD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254DD" w:rsidRPr="00496FDF">
          <w:rPr>
            <w:rStyle w:val="Hyperlnk"/>
          </w:rPr>
          <w:t>Inledning</w:t>
        </w:r>
        <w:r w:rsidR="00D254DD">
          <w:rPr>
            <w:webHidden/>
          </w:rPr>
          <w:tab/>
        </w:r>
        <w:r w:rsidR="00D254DD">
          <w:rPr>
            <w:webHidden/>
          </w:rPr>
          <w:fldChar w:fldCharType="begin"/>
        </w:r>
        <w:r w:rsidR="00D254DD">
          <w:rPr>
            <w:webHidden/>
          </w:rPr>
          <w:instrText xml:space="preserve"> PAGEREF _Toc379202696 \h </w:instrText>
        </w:r>
        <w:r w:rsidR="00D254DD">
          <w:rPr>
            <w:webHidden/>
          </w:rPr>
        </w:r>
        <w:r w:rsidR="00D254DD">
          <w:rPr>
            <w:webHidden/>
          </w:rPr>
          <w:fldChar w:fldCharType="separate"/>
        </w:r>
        <w:r w:rsidR="00D254DD">
          <w:rPr>
            <w:webHidden/>
          </w:rPr>
          <w:t>4</w:t>
        </w:r>
        <w:r w:rsidR="00D254DD">
          <w:rPr>
            <w:webHidden/>
          </w:rPr>
          <w:fldChar w:fldCharType="end"/>
        </w:r>
      </w:hyperlink>
    </w:p>
    <w:p w14:paraId="5C15278B" w14:textId="77777777" w:rsidR="00D254DD" w:rsidRDefault="00175437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697" w:history="1">
        <w:r w:rsidR="00D254DD" w:rsidRPr="00496FDF">
          <w:rPr>
            <w:rStyle w:val="Hyperlnk"/>
            <w:noProof/>
          </w:rPr>
          <w:t>1.1.</w:t>
        </w:r>
        <w:r w:rsidR="00D254DD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254DD" w:rsidRPr="00496FDF">
          <w:rPr>
            <w:rStyle w:val="Hyperlnk"/>
            <w:noProof/>
          </w:rPr>
          <w:t>Syfte</w:t>
        </w:r>
        <w:r w:rsidR="00D254DD">
          <w:rPr>
            <w:noProof/>
            <w:webHidden/>
          </w:rPr>
          <w:tab/>
        </w:r>
        <w:r w:rsidR="00D254DD">
          <w:rPr>
            <w:noProof/>
            <w:webHidden/>
          </w:rPr>
          <w:fldChar w:fldCharType="begin"/>
        </w:r>
        <w:r w:rsidR="00D254DD">
          <w:rPr>
            <w:noProof/>
            <w:webHidden/>
          </w:rPr>
          <w:instrText xml:space="preserve"> PAGEREF _Toc379202697 \h </w:instrText>
        </w:r>
        <w:r w:rsidR="00D254DD">
          <w:rPr>
            <w:noProof/>
            <w:webHidden/>
          </w:rPr>
        </w:r>
        <w:r w:rsidR="00D254DD">
          <w:rPr>
            <w:noProof/>
            <w:webHidden/>
          </w:rPr>
          <w:fldChar w:fldCharType="separate"/>
        </w:r>
        <w:r w:rsidR="00D254DD">
          <w:rPr>
            <w:noProof/>
            <w:webHidden/>
          </w:rPr>
          <w:t>4</w:t>
        </w:r>
        <w:r w:rsidR="00D254DD">
          <w:rPr>
            <w:noProof/>
            <w:webHidden/>
          </w:rPr>
          <w:fldChar w:fldCharType="end"/>
        </w:r>
      </w:hyperlink>
    </w:p>
    <w:p w14:paraId="329ADBF5" w14:textId="77777777" w:rsidR="00D254DD" w:rsidRDefault="00175437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698" w:history="1">
        <w:r w:rsidR="00D254DD" w:rsidRPr="00496FDF">
          <w:rPr>
            <w:rStyle w:val="Hyperlnk"/>
            <w:noProof/>
          </w:rPr>
          <w:t>1.2.</w:t>
        </w:r>
        <w:r w:rsidR="00D254DD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254DD" w:rsidRPr="00496FDF">
          <w:rPr>
            <w:rStyle w:val="Hyperlnk"/>
            <w:noProof/>
          </w:rPr>
          <w:t>Begrepp</w:t>
        </w:r>
        <w:r w:rsidR="00D254DD">
          <w:rPr>
            <w:noProof/>
            <w:webHidden/>
          </w:rPr>
          <w:tab/>
        </w:r>
        <w:r w:rsidR="00D254DD">
          <w:rPr>
            <w:noProof/>
            <w:webHidden/>
          </w:rPr>
          <w:fldChar w:fldCharType="begin"/>
        </w:r>
        <w:r w:rsidR="00D254DD">
          <w:rPr>
            <w:noProof/>
            <w:webHidden/>
          </w:rPr>
          <w:instrText xml:space="preserve"> PAGEREF _Toc379202698 \h </w:instrText>
        </w:r>
        <w:r w:rsidR="00D254DD">
          <w:rPr>
            <w:noProof/>
            <w:webHidden/>
          </w:rPr>
        </w:r>
        <w:r w:rsidR="00D254DD">
          <w:rPr>
            <w:noProof/>
            <w:webHidden/>
          </w:rPr>
          <w:fldChar w:fldCharType="separate"/>
        </w:r>
        <w:r w:rsidR="00D254DD">
          <w:rPr>
            <w:noProof/>
            <w:webHidden/>
          </w:rPr>
          <w:t>4</w:t>
        </w:r>
        <w:r w:rsidR="00D254DD">
          <w:rPr>
            <w:noProof/>
            <w:webHidden/>
          </w:rPr>
          <w:fldChar w:fldCharType="end"/>
        </w:r>
      </w:hyperlink>
    </w:p>
    <w:p w14:paraId="79F52562" w14:textId="77777777" w:rsidR="00D254DD" w:rsidRDefault="00175437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9202699" w:history="1">
        <w:r w:rsidR="00D254DD" w:rsidRPr="00496FDF">
          <w:rPr>
            <w:rStyle w:val="Hyperlnk"/>
          </w:rPr>
          <w:t>2.</w:t>
        </w:r>
        <w:r w:rsidR="00D254DD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D254DD" w:rsidRPr="00496FDF">
          <w:rPr>
            <w:rStyle w:val="Hyperlnk"/>
          </w:rPr>
          <w:t>Arkitekturella beslut</w:t>
        </w:r>
        <w:r w:rsidR="00D254DD">
          <w:rPr>
            <w:webHidden/>
          </w:rPr>
          <w:tab/>
        </w:r>
        <w:r w:rsidR="00D254DD">
          <w:rPr>
            <w:webHidden/>
          </w:rPr>
          <w:fldChar w:fldCharType="begin"/>
        </w:r>
        <w:r w:rsidR="00D254DD">
          <w:rPr>
            <w:webHidden/>
          </w:rPr>
          <w:instrText xml:space="preserve"> PAGEREF _Toc379202699 \h </w:instrText>
        </w:r>
        <w:r w:rsidR="00D254DD">
          <w:rPr>
            <w:webHidden/>
          </w:rPr>
        </w:r>
        <w:r w:rsidR="00D254DD">
          <w:rPr>
            <w:webHidden/>
          </w:rPr>
          <w:fldChar w:fldCharType="separate"/>
        </w:r>
        <w:r w:rsidR="00D254DD">
          <w:rPr>
            <w:webHidden/>
          </w:rPr>
          <w:t>5</w:t>
        </w:r>
        <w:r w:rsidR="00D254DD">
          <w:rPr>
            <w:webHidden/>
          </w:rPr>
          <w:fldChar w:fldCharType="end"/>
        </w:r>
      </w:hyperlink>
    </w:p>
    <w:p w14:paraId="4CA82992" w14:textId="77777777" w:rsidR="00D254DD" w:rsidRDefault="00175437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9202700" w:history="1">
        <w:r w:rsidR="00D254DD" w:rsidRPr="00496FDF">
          <w:rPr>
            <w:rStyle w:val="Hyperlnk"/>
            <w:noProof/>
          </w:rPr>
          <w:t>2.1.</w:t>
        </w:r>
        <w:r w:rsidR="00D254DD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D254DD" w:rsidRPr="00496FDF">
          <w:rPr>
            <w:rStyle w:val="Hyperlnk"/>
            <w:noProof/>
          </w:rPr>
          <w:t>AB: Beslut om att utveckla ett monolitiskt kontrakt</w:t>
        </w:r>
        <w:r w:rsidR="00D254DD">
          <w:rPr>
            <w:noProof/>
            <w:webHidden/>
          </w:rPr>
          <w:tab/>
        </w:r>
        <w:r w:rsidR="00D254DD">
          <w:rPr>
            <w:noProof/>
            <w:webHidden/>
          </w:rPr>
          <w:fldChar w:fldCharType="begin"/>
        </w:r>
        <w:r w:rsidR="00D254DD">
          <w:rPr>
            <w:noProof/>
            <w:webHidden/>
          </w:rPr>
          <w:instrText xml:space="preserve"> PAGEREF _Toc379202700 \h </w:instrText>
        </w:r>
        <w:r w:rsidR="00D254DD">
          <w:rPr>
            <w:noProof/>
            <w:webHidden/>
          </w:rPr>
        </w:r>
        <w:r w:rsidR="00D254DD">
          <w:rPr>
            <w:noProof/>
            <w:webHidden/>
          </w:rPr>
          <w:fldChar w:fldCharType="separate"/>
        </w:r>
        <w:r w:rsidR="00D254DD">
          <w:rPr>
            <w:noProof/>
            <w:webHidden/>
          </w:rPr>
          <w:t>5</w:t>
        </w:r>
        <w:r w:rsidR="00D254DD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0443439F" w:rsidR="00933E2C" w:rsidRPr="001E472A" w:rsidRDefault="00582A1F" w:rsidP="00933E2C">
      <w:pPr>
        <w:rPr>
          <w:b/>
        </w:rPr>
      </w:pPr>
      <w:r>
        <w:rPr>
          <w:b/>
        </w:rPr>
        <w:lastRenderedPageBreak/>
        <w:t>Revisions</w:t>
      </w:r>
      <w:r w:rsidR="00933E2C" w:rsidRPr="001E472A">
        <w:rPr>
          <w:b/>
        </w:rPr>
        <w:t>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4DC1C55" w:rsidR="00933E2C" w:rsidRPr="00031B12" w:rsidRDefault="00F76386" w:rsidP="00F76386">
            <w:pPr>
              <w:pStyle w:val="TableText"/>
              <w:ind w:right="0"/>
              <w:jc w:val="center"/>
            </w:pPr>
            <w:r>
              <w:t>2014-01-10</w:t>
            </w:r>
          </w:p>
        </w:tc>
        <w:tc>
          <w:tcPr>
            <w:tcW w:w="4140" w:type="dxa"/>
          </w:tcPr>
          <w:p w14:paraId="76E04CE7" w14:textId="789DDF0C" w:rsidR="00933E2C" w:rsidRPr="001D2365" w:rsidRDefault="00933E2C" w:rsidP="001D2365">
            <w:pPr>
              <w:pStyle w:val="TableText"/>
              <w:ind w:right="0"/>
              <w:rPr>
                <w:lang w:val="sv-SE"/>
              </w:rPr>
            </w:pPr>
            <w:r w:rsidRPr="001D2365">
              <w:rPr>
                <w:lang w:val="sv-SE"/>
              </w:rPr>
              <w:t>Första version</w:t>
            </w:r>
            <w:r w:rsidR="001D2365">
              <w:rPr>
                <w:lang w:val="sv-SE"/>
              </w:rPr>
              <w:t>.</w:t>
            </w:r>
          </w:p>
        </w:tc>
        <w:tc>
          <w:tcPr>
            <w:tcW w:w="1980" w:type="dxa"/>
          </w:tcPr>
          <w:p w14:paraId="15F338C6" w14:textId="40904508" w:rsidR="00933E2C" w:rsidRPr="00031B12" w:rsidRDefault="001D2365" w:rsidP="004972DF">
            <w:pPr>
              <w:pStyle w:val="TableText"/>
              <w:ind w:right="0"/>
            </w:pPr>
            <w:r>
              <w:t>Björn Genfors, Mawell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F76386" w14:paraId="02AB3C28" w14:textId="77777777" w:rsidTr="00933E2C">
        <w:tc>
          <w:tcPr>
            <w:tcW w:w="964" w:type="dxa"/>
          </w:tcPr>
          <w:p w14:paraId="3DA79D20" w14:textId="7E2F753D" w:rsidR="00F76386" w:rsidRPr="00031B12" w:rsidRDefault="00F76386" w:rsidP="00933E2C">
            <w:pPr>
              <w:pStyle w:val="TableText"/>
              <w:ind w:right="0"/>
              <w:jc w:val="center"/>
            </w:pPr>
            <w:r>
              <w:t>PA2</w:t>
            </w:r>
          </w:p>
        </w:tc>
        <w:tc>
          <w:tcPr>
            <w:tcW w:w="1224" w:type="dxa"/>
          </w:tcPr>
          <w:p w14:paraId="624397FC" w14:textId="5FC7DF07" w:rsidR="00F76386" w:rsidRPr="00031B12" w:rsidRDefault="00F76386" w:rsidP="004972DF">
            <w:pPr>
              <w:pStyle w:val="TableText"/>
              <w:ind w:right="0"/>
              <w:jc w:val="center"/>
            </w:pPr>
            <w:r>
              <w:t>2014-02-04</w:t>
            </w:r>
          </w:p>
        </w:tc>
        <w:tc>
          <w:tcPr>
            <w:tcW w:w="4140" w:type="dxa"/>
          </w:tcPr>
          <w:p w14:paraId="562A83B3" w14:textId="06452E3E" w:rsidR="00F76386" w:rsidRPr="001D2365" w:rsidRDefault="00F76386" w:rsidP="001D2365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Reviderat dokumentet efter återkoppling från AL.</w:t>
            </w:r>
          </w:p>
        </w:tc>
        <w:tc>
          <w:tcPr>
            <w:tcW w:w="1980" w:type="dxa"/>
          </w:tcPr>
          <w:p w14:paraId="380B4C1C" w14:textId="15794EB3" w:rsidR="00F76386" w:rsidRPr="00F76386" w:rsidRDefault="00F76386" w:rsidP="004972DF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  <w:tc>
          <w:tcPr>
            <w:tcW w:w="1440" w:type="dxa"/>
          </w:tcPr>
          <w:p w14:paraId="24739F19" w14:textId="77777777" w:rsidR="00F76386" w:rsidRPr="00F76386" w:rsidRDefault="00F76386" w:rsidP="00933E2C">
            <w:pPr>
              <w:pStyle w:val="TableText"/>
              <w:ind w:right="0"/>
              <w:jc w:val="center"/>
              <w:rPr>
                <w:lang w:val="sv-SE"/>
              </w:rPr>
            </w:pPr>
          </w:p>
        </w:tc>
      </w:tr>
      <w:tr w:rsidR="001A4DD6" w:rsidRPr="00582A1F" w14:paraId="5D2B7DE1" w14:textId="77777777" w:rsidTr="00933E2C">
        <w:tc>
          <w:tcPr>
            <w:tcW w:w="964" w:type="dxa"/>
          </w:tcPr>
          <w:p w14:paraId="637EF8C9" w14:textId="30C75478" w:rsidR="001A4DD6" w:rsidRDefault="00CF2B32" w:rsidP="00933E2C">
            <w:pPr>
              <w:pStyle w:val="TableText"/>
              <w:ind w:right="0"/>
              <w:jc w:val="center"/>
            </w:pPr>
            <w:r>
              <w:t>RC1</w:t>
            </w:r>
          </w:p>
        </w:tc>
        <w:tc>
          <w:tcPr>
            <w:tcW w:w="1224" w:type="dxa"/>
          </w:tcPr>
          <w:p w14:paraId="191B0FF6" w14:textId="1ACA70E7" w:rsidR="001A4DD6" w:rsidRDefault="00AA016A" w:rsidP="004972DF">
            <w:pPr>
              <w:pStyle w:val="TableText"/>
              <w:ind w:right="0"/>
              <w:jc w:val="center"/>
            </w:pPr>
            <w:r>
              <w:t>2014-02-12</w:t>
            </w:r>
          </w:p>
        </w:tc>
        <w:tc>
          <w:tcPr>
            <w:tcW w:w="4140" w:type="dxa"/>
          </w:tcPr>
          <w:p w14:paraId="3E401B25" w14:textId="506EF849" w:rsidR="001A4DD6" w:rsidRDefault="001A4DD6" w:rsidP="001A4DD6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Korrigerat svenskt namn så det följer regelverket. Korrigerat versionsangivelse på förstasidan.</w:t>
            </w:r>
          </w:p>
        </w:tc>
        <w:tc>
          <w:tcPr>
            <w:tcW w:w="1980" w:type="dxa"/>
          </w:tcPr>
          <w:p w14:paraId="3C5E3EEC" w14:textId="2385D0FA" w:rsidR="001A4DD6" w:rsidRPr="00582A1F" w:rsidRDefault="001A4DD6" w:rsidP="004972DF">
            <w:pPr>
              <w:pStyle w:val="TableText"/>
              <w:ind w:right="0"/>
            </w:pPr>
            <w:r w:rsidRPr="00582A1F">
              <w:t xml:space="preserve">Björn Genfors, </w:t>
            </w:r>
            <w:r w:rsidR="00582A1F" w:rsidRPr="00582A1F">
              <w:t xml:space="preserve">Marcus Claus, </w:t>
            </w:r>
            <w:r w:rsidRPr="00582A1F">
              <w:t>Mawell</w:t>
            </w:r>
          </w:p>
        </w:tc>
        <w:tc>
          <w:tcPr>
            <w:tcW w:w="1440" w:type="dxa"/>
          </w:tcPr>
          <w:p w14:paraId="06A0AD78" w14:textId="77777777" w:rsidR="001A4DD6" w:rsidRPr="00582A1F" w:rsidRDefault="001A4DD6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Pr="00582A1F" w:rsidRDefault="00933E2C" w:rsidP="00933E2C">
      <w:pPr>
        <w:rPr>
          <w:lang w:val="en-US"/>
        </w:rPr>
      </w:pPr>
    </w:p>
    <w:p w14:paraId="1DB9AAC2" w14:textId="77777777" w:rsidR="00933E2C" w:rsidRDefault="00933E2C" w:rsidP="00933E2C">
      <w:pPr>
        <w:rPr>
          <w:b/>
        </w:rPr>
      </w:pPr>
      <w:bookmarkStart w:id="1" w:name="_Toc185913451"/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1A4DD6" w:rsidRDefault="00933E2C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1A4DD6">
              <w:rPr>
                <w:lang w:val="sv-SE"/>
              </w:rPr>
              <w:t>R1</w:t>
            </w:r>
          </w:p>
        </w:tc>
        <w:tc>
          <w:tcPr>
            <w:tcW w:w="2892" w:type="dxa"/>
          </w:tcPr>
          <w:p w14:paraId="070B81AF" w14:textId="2B895FA5" w:rsidR="00933E2C" w:rsidRPr="00D133DF" w:rsidRDefault="00582A1F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>Tjä</w:t>
            </w:r>
            <w:r w:rsidR="008715A5" w:rsidRPr="008715A5">
              <w:rPr>
                <w:lang w:val="sv-SE"/>
              </w:rPr>
              <w:t>nstekontraktsbeskrivning clinicalprocess_healthcond_rheuma</w:t>
            </w:r>
            <w:r w:rsidR="008715A5" w:rsidRPr="003926BB">
              <w:rPr>
                <w:lang w:val="sv-SE"/>
              </w:rPr>
              <w:t>.docx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2D101C02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2" w:name="_Toc379202696"/>
      <w:r w:rsidRPr="00C62266">
        <w:lastRenderedPageBreak/>
        <w:t>Inledning</w:t>
      </w:r>
      <w:bookmarkEnd w:id="1"/>
      <w:bookmarkEnd w:id="2"/>
    </w:p>
    <w:p w14:paraId="5FAED2B9" w14:textId="77777777" w:rsidR="00582A1F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</w:t>
      </w:r>
      <w:r w:rsidR="001D2365">
        <w:t xml:space="preserve">utvecklingen av </w:t>
      </w:r>
      <w:proofErr w:type="spellStart"/>
      <w:r w:rsidR="001D2365">
        <w:t>GetRheumaticArthritisData</w:t>
      </w:r>
      <w:proofErr w:type="spellEnd"/>
      <w:r w:rsidR="001D2365">
        <w:t>-kontraktet</w:t>
      </w:r>
      <w:r>
        <w:t xml:space="preserve">. </w:t>
      </w:r>
    </w:p>
    <w:p w14:paraId="5DEDC6E6" w14:textId="77777777" w:rsidR="00582A1F" w:rsidRDefault="00582A1F" w:rsidP="00933E2C"/>
    <w:p w14:paraId="11F189ED" w14:textId="06D6B051" w:rsidR="00933E2C" w:rsidRDefault="00933E2C" w:rsidP="00582A1F">
      <w:r>
        <w:t xml:space="preserve">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  <w:r w:rsidR="00582A1F">
        <w:t xml:space="preserve"> </w:t>
      </w: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434708D3" w14:textId="77777777" w:rsidR="00933E2C" w:rsidRDefault="00933E2C" w:rsidP="001F2F8E">
      <w:pPr>
        <w:pStyle w:val="Rubrik2"/>
      </w:pPr>
      <w:bookmarkStart w:id="3" w:name="_Toc264866304"/>
      <w:bookmarkStart w:id="4" w:name="_Toc185913452"/>
      <w:bookmarkStart w:id="5" w:name="_Toc379202697"/>
      <w:r w:rsidRPr="001F2F8E">
        <w:t>Syfte</w:t>
      </w:r>
      <w:bookmarkEnd w:id="3"/>
      <w:bookmarkEnd w:id="4"/>
      <w:bookmarkEnd w:id="5"/>
    </w:p>
    <w:p w14:paraId="322481BA" w14:textId="77777777" w:rsidR="001F2F8E" w:rsidRPr="001F2F8E" w:rsidRDefault="001F2F8E" w:rsidP="001F2F8E"/>
    <w:p w14:paraId="172A648A" w14:textId="3D9190A4" w:rsidR="00933E2C" w:rsidRPr="001F2F8E" w:rsidRDefault="00933E2C" w:rsidP="00933E2C">
      <w:pPr>
        <w:pStyle w:val="Brdtex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Syftet med detta dokument</w:t>
      </w:r>
      <w:r w:rsidR="001F2F8E">
        <w:rPr>
          <w:rFonts w:ascii="Georgia" w:eastAsia="Calibri" w:hAnsi="Georgia"/>
          <w:sz w:val="20"/>
          <w:szCs w:val="22"/>
          <w:lang w:val="sv-SE" w:eastAsia="en-US"/>
        </w:rPr>
        <w:t xml:space="preserve"> är att</w:t>
      </w:r>
      <w:r w:rsidRPr="001F2F8E">
        <w:rPr>
          <w:rFonts w:ascii="Georgia" w:eastAsia="Calibri" w:hAnsi="Georgia"/>
          <w:sz w:val="20"/>
          <w:szCs w:val="22"/>
          <w:lang w:val="sv-SE" w:eastAsia="en-US"/>
        </w:rPr>
        <w:t>:</w:t>
      </w:r>
    </w:p>
    <w:p w14:paraId="505FCC76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 xml:space="preserve">Etablera en enda plats där alla viktiga </w:t>
      </w:r>
      <w:proofErr w:type="spellStart"/>
      <w:r w:rsidRPr="001F2F8E">
        <w:rPr>
          <w:rFonts w:ascii="Georgia" w:eastAsia="Calibri" w:hAnsi="Georgia"/>
          <w:sz w:val="20"/>
          <w:szCs w:val="22"/>
          <w:lang w:val="sv-SE" w:eastAsia="en-US"/>
        </w:rPr>
        <w:t>arkitekturella</w:t>
      </w:r>
      <w:proofErr w:type="spellEnd"/>
      <w:r w:rsidRPr="001F2F8E">
        <w:rPr>
          <w:rFonts w:ascii="Georgia" w:eastAsia="Calibri" w:hAnsi="Georgia"/>
          <w:sz w:val="20"/>
          <w:szCs w:val="22"/>
          <w:lang w:val="sv-SE" w:eastAsia="en-US"/>
        </w:rPr>
        <w:t xml:space="preserve"> beslut samlas</w:t>
      </w:r>
    </w:p>
    <w:p w14:paraId="0633ABE7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Explicit uttrycka skälen till och resultatet av att beslut har fattats</w:t>
      </w:r>
    </w:p>
    <w:p w14:paraId="07567904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Säkerställa att arkitekturen är utbyggbar och att den stödjer ett system i utveckling</w:t>
      </w:r>
    </w:p>
    <w:p w14:paraId="1B6D357E" w14:textId="77777777" w:rsidR="00933E2C" w:rsidRPr="001F2F8E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>Säkerställa att nya personer som startar i projektet snabbt kan sätta sig in i arkitekturen och skälen till att den ser ut som den gör.</w:t>
      </w:r>
      <w:r w:rsidRPr="001F2F8E">
        <w:rPr>
          <w:rFonts w:ascii="Georgia" w:eastAsia="Calibri" w:hAnsi="Georgia"/>
          <w:sz w:val="20"/>
          <w:szCs w:val="22"/>
          <w:lang w:val="sv-SE" w:eastAsia="en-US"/>
        </w:rPr>
        <w:br/>
      </w:r>
    </w:p>
    <w:p w14:paraId="167F7398" w14:textId="77777777" w:rsidR="00933E2C" w:rsidRDefault="00933E2C" w:rsidP="00DE35C6">
      <w:pPr>
        <w:pStyle w:val="Rubrik2"/>
      </w:pPr>
      <w:bookmarkStart w:id="6" w:name="_Toc379202698"/>
      <w:r w:rsidRPr="001F2F8E">
        <w:t>Begrepp</w:t>
      </w:r>
      <w:bookmarkEnd w:id="6"/>
    </w:p>
    <w:p w14:paraId="1253C11F" w14:textId="77777777" w:rsidR="001F2F8E" w:rsidRPr="001F2F8E" w:rsidRDefault="001F2F8E" w:rsidP="001F2F8E"/>
    <w:p w14:paraId="32823CC0" w14:textId="77777777" w:rsidR="00933E2C" w:rsidRPr="001F2F8E" w:rsidRDefault="00933E2C" w:rsidP="00933E2C">
      <w:pPr>
        <w:pStyle w:val="Brdtext"/>
        <w:rPr>
          <w:rFonts w:ascii="Georgia" w:eastAsia="Calibri" w:hAnsi="Georgia"/>
          <w:sz w:val="20"/>
          <w:szCs w:val="22"/>
          <w:lang w:val="sv-SE" w:eastAsia="en-US"/>
        </w:rPr>
      </w:pPr>
      <w:r w:rsidRPr="001F2F8E">
        <w:rPr>
          <w:rFonts w:ascii="Georgia" w:eastAsia="Calibri" w:hAnsi="Georgia"/>
          <w:sz w:val="20"/>
          <w:szCs w:val="22"/>
          <w:lang w:val="sv-SE" w:eastAsia="en-US"/>
        </w:rPr>
        <w:t xml:space="preserve">I texten relateras till följande begrepp, vilka man läsa mer om enligt hänvisningarna. </w:t>
      </w: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7" w:name="_Toc264866307"/>
      <w:bookmarkStart w:id="8" w:name="_Toc185913455"/>
      <w:bookmarkStart w:id="9" w:name="_Toc379202699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7"/>
      <w:bookmarkEnd w:id="8"/>
      <w:bookmarkEnd w:id="9"/>
    </w:p>
    <w:p w14:paraId="54E2828A" w14:textId="0A53919B" w:rsidR="00933E2C" w:rsidRDefault="00DE35C6" w:rsidP="00DE35C6">
      <w:pPr>
        <w:pStyle w:val="Rubrik2"/>
      </w:pPr>
      <w:bookmarkStart w:id="10" w:name="_Toc379202700"/>
      <w:bookmarkStart w:id="11" w:name="_Toc185913456"/>
      <w:r>
        <w:t>AB</w:t>
      </w:r>
      <w:r w:rsidR="00933E2C" w:rsidRPr="005132B7">
        <w:t xml:space="preserve">: </w:t>
      </w:r>
      <w:bookmarkEnd w:id="10"/>
      <w:bookmarkEnd w:id="11"/>
      <w:r w:rsidR="00B409B4">
        <w:t>Beslut om typ av tjänstekontrakt som behöver utvecklas</w:t>
      </w:r>
    </w:p>
    <w:p w14:paraId="1466B5C7" w14:textId="77777777" w:rsidR="001F2F8E" w:rsidRPr="001F2F8E" w:rsidRDefault="001F2F8E" w:rsidP="001F2F8E"/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7888F3B9" w:rsidR="00933E2C" w:rsidRPr="00B946EC" w:rsidRDefault="00F76386" w:rsidP="00A66F1E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 w:rsidRPr="00A465DD">
              <w:rPr>
                <w:sz w:val="22"/>
              </w:rPr>
              <w:t>Syftet är att ge patienten åtkomst till sina r</w:t>
            </w:r>
            <w:r w:rsidR="000318E7">
              <w:rPr>
                <w:sz w:val="22"/>
              </w:rPr>
              <w:t>eumatismdata från journalsystem</w:t>
            </w:r>
            <w:r w:rsidR="00B946EC">
              <w:rPr>
                <w:sz w:val="22"/>
              </w:rPr>
              <w:t>.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7290CFCB" w:rsidR="00933E2C" w:rsidRPr="00B946EC" w:rsidRDefault="001D2365" w:rsidP="00E11E33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 w:rsidRPr="00A465DD">
              <w:rPr>
                <w:sz w:val="22"/>
              </w:rPr>
              <w:t xml:space="preserve">Det är </w:t>
            </w:r>
            <w:r w:rsidR="00147EA3">
              <w:rPr>
                <w:sz w:val="22"/>
              </w:rPr>
              <w:t>nödvändigt</w:t>
            </w:r>
            <w:r w:rsidRPr="00A465DD">
              <w:rPr>
                <w:sz w:val="22"/>
              </w:rPr>
              <w:t xml:space="preserve"> att hålla uppsatt deadline</w:t>
            </w:r>
            <w:r w:rsidR="000318E7">
              <w:rPr>
                <w:sz w:val="22"/>
              </w:rPr>
              <w:t xml:space="preserve"> i projektet (piloter) samt ta hänsyn till producerande system </w:t>
            </w:r>
            <w:r w:rsidR="00AE493B">
              <w:rPr>
                <w:sz w:val="22"/>
              </w:rPr>
              <w:t xml:space="preserve">(beslutsstödsjournalen Reuma) </w:t>
            </w:r>
            <w:r w:rsidR="000318E7">
              <w:rPr>
                <w:sz w:val="22"/>
              </w:rPr>
              <w:t xml:space="preserve">vad gäller vissa begränsningar i förmåga i närtid att ge högstrukturerad och kodad information via </w:t>
            </w:r>
            <w:r w:rsidR="00E11E33">
              <w:rPr>
                <w:sz w:val="22"/>
              </w:rPr>
              <w:t>tjänste</w:t>
            </w:r>
            <w:r w:rsidR="00826DA2">
              <w:rPr>
                <w:sz w:val="22"/>
              </w:rPr>
              <w:t>kontrakt.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46035212" w:rsidR="00933E2C" w:rsidRPr="00B946EC" w:rsidRDefault="00C034D9" w:rsidP="00E5686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sz w:val="22"/>
              </w:rPr>
            </w:pPr>
            <w:r w:rsidRPr="00B946EC">
              <w:rPr>
                <w:sz w:val="22"/>
              </w:rPr>
              <w:t xml:space="preserve">Det är nödvändigt att komma vidare i projektet och visa på fungerande informationsförsörjning från beslutsstödsjournalen </w:t>
            </w:r>
            <w:r w:rsidR="00E56869" w:rsidRPr="00B946EC">
              <w:rPr>
                <w:sz w:val="22"/>
              </w:rPr>
              <w:t xml:space="preserve">(Reuma) </w:t>
            </w:r>
            <w:r w:rsidRPr="00B946EC">
              <w:rPr>
                <w:sz w:val="22"/>
              </w:rPr>
              <w:t>till konsumerande e</w:t>
            </w:r>
            <w:r w:rsidR="003645A0" w:rsidRPr="00B946EC">
              <w:rPr>
                <w:sz w:val="22"/>
              </w:rPr>
              <w:t>-</w:t>
            </w:r>
            <w:r w:rsidRPr="00B946EC">
              <w:rPr>
                <w:sz w:val="22"/>
              </w:rPr>
              <w:t>tjänst för patienten</w:t>
            </w:r>
            <w:r w:rsidR="003645A0" w:rsidRPr="00B946EC">
              <w:rPr>
                <w:sz w:val="22"/>
              </w:rPr>
              <w:t xml:space="preserve">, i </w:t>
            </w:r>
            <w:r w:rsidR="00E56869" w:rsidRPr="00B946EC">
              <w:rPr>
                <w:sz w:val="22"/>
              </w:rPr>
              <w:t xml:space="preserve">avvaktan på att information i framtiden kan </w:t>
            </w:r>
            <w:r w:rsidR="003645A0" w:rsidRPr="00B946EC">
              <w:rPr>
                <w:sz w:val="22"/>
              </w:rPr>
              <w:t xml:space="preserve">ges via </w:t>
            </w:r>
            <w:r w:rsidR="00E56869" w:rsidRPr="00B946EC">
              <w:rPr>
                <w:sz w:val="22"/>
              </w:rPr>
              <w:t xml:space="preserve">andra </w:t>
            </w:r>
            <w:r w:rsidR="003645A0" w:rsidRPr="00B946EC">
              <w:rPr>
                <w:sz w:val="22"/>
              </w:rPr>
              <w:t xml:space="preserve">kontrakt </w:t>
            </w:r>
            <w:r w:rsidR="00622955" w:rsidRPr="00B946EC">
              <w:rPr>
                <w:sz w:val="22"/>
              </w:rPr>
              <w:t>som är under fram</w:t>
            </w:r>
            <w:r w:rsidR="005D23B2" w:rsidRPr="00B946EC">
              <w:rPr>
                <w:sz w:val="22"/>
              </w:rPr>
              <w:t>tagande</w:t>
            </w:r>
            <w:r w:rsidR="00E56869" w:rsidRPr="00B946EC">
              <w:rPr>
                <w:sz w:val="22"/>
              </w:rPr>
              <w:t xml:space="preserve"> inom ramen för andra projekt (t.ex. inom </w:t>
            </w:r>
            <w:proofErr w:type="spellStart"/>
            <w:r w:rsidR="00E56869" w:rsidRPr="00B946EC">
              <w:rPr>
                <w:sz w:val="22"/>
              </w:rPr>
              <w:t>NPDi</w:t>
            </w:r>
            <w:proofErr w:type="spellEnd"/>
            <w:r w:rsidR="00E56869" w:rsidRPr="00B946EC">
              <w:rPr>
                <w:sz w:val="22"/>
              </w:rPr>
              <w:t>, kontrakt för ”grunddata”)</w:t>
            </w:r>
            <w:r w:rsidR="003645A0" w:rsidRPr="00B946EC">
              <w:rPr>
                <w:sz w:val="22"/>
              </w:rPr>
              <w:t>.</w:t>
            </w:r>
            <w:r w:rsidR="00FD0CE3" w:rsidRPr="00B946EC">
              <w:rPr>
                <w:sz w:val="22"/>
              </w:rPr>
              <w:t xml:space="preserve"> </w:t>
            </w: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A465DD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A465DD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5A5E51C6" w:rsidR="00933E2C" w:rsidRPr="00A465DD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A465DD">
              <w:rPr>
                <w:b/>
                <w:bCs/>
                <w:smallCaps/>
                <w:lang w:val="sv-SE"/>
              </w:rPr>
              <w:t>Utveckla ett kontrakt</w:t>
            </w:r>
            <w:r w:rsidR="009F23C3">
              <w:rPr>
                <w:b/>
                <w:bCs/>
                <w:smallCaps/>
                <w:lang w:val="sv-SE"/>
              </w:rPr>
              <w:t xml:space="preserve"> för tidsbegränsat bruk</w:t>
            </w:r>
          </w:p>
          <w:p w14:paraId="0407D0B0" w14:textId="20563AD6" w:rsidR="00933E2C" w:rsidRPr="00A465DD" w:rsidRDefault="00933E2C" w:rsidP="00B946EC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 w:rsidRPr="00A465DD">
              <w:br/>
            </w:r>
            <w:r w:rsidR="005132B7" w:rsidRPr="00B946EC">
              <w:rPr>
                <w:sz w:val="22"/>
              </w:rPr>
              <w:t xml:space="preserve">Utveckla ett kontrakt som </w:t>
            </w:r>
            <w:r w:rsidR="00AF2E77" w:rsidRPr="00B946EC">
              <w:rPr>
                <w:sz w:val="22"/>
              </w:rPr>
              <w:t>t</w:t>
            </w:r>
            <w:r w:rsidR="005132B7" w:rsidRPr="00B946EC">
              <w:rPr>
                <w:sz w:val="22"/>
              </w:rPr>
              <w:t>i</w:t>
            </w:r>
            <w:r w:rsidR="00AF2E77" w:rsidRPr="00B946EC">
              <w:rPr>
                <w:sz w:val="22"/>
              </w:rPr>
              <w:t>ll</w:t>
            </w:r>
            <w:r w:rsidR="005132B7" w:rsidRPr="00B946EC">
              <w:rPr>
                <w:sz w:val="22"/>
              </w:rPr>
              <w:t xml:space="preserve"> sin informationsarkitektur är hårt kopplat</w:t>
            </w:r>
            <w:r w:rsidR="00F76386" w:rsidRPr="00B946EC">
              <w:rPr>
                <w:sz w:val="22"/>
              </w:rPr>
              <w:t xml:space="preserve"> till Reuma beslutsstödsjournal, men </w:t>
            </w:r>
            <w:r w:rsidR="00595AFA" w:rsidRPr="00B946EC">
              <w:rPr>
                <w:sz w:val="22"/>
              </w:rPr>
              <w:t>som har</w:t>
            </w:r>
            <w:r w:rsidR="00AA09BC" w:rsidRPr="00B946EC">
              <w:rPr>
                <w:sz w:val="22"/>
              </w:rPr>
              <w:t xml:space="preserve"> begränsad levnadstid, i syfte att tillgodose projektets informationsförsörjningsbehov</w:t>
            </w:r>
            <w:r w:rsidR="009F23C3" w:rsidRPr="00B946EC">
              <w:rPr>
                <w:sz w:val="22"/>
              </w:rPr>
              <w:t xml:space="preserve"> i närtid</w:t>
            </w:r>
            <w:r w:rsidR="00AA09BC" w:rsidRPr="00B946EC">
              <w:rPr>
                <w:sz w:val="22"/>
              </w:rPr>
              <w:t>.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A465DD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A465DD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0DBDB9A5" w:rsidR="00933E2C" w:rsidRPr="00A465DD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A465DD">
              <w:rPr>
                <w:b/>
                <w:bCs/>
                <w:smallCaps/>
                <w:lang w:val="sv-SE"/>
              </w:rPr>
              <w:t>Dela upp datamängd</w:t>
            </w:r>
            <w:r w:rsidR="009F23C3">
              <w:rPr>
                <w:b/>
                <w:bCs/>
                <w:smallCaps/>
                <w:lang w:val="sv-SE"/>
              </w:rPr>
              <w:t>en i flera delar och överför dessa</w:t>
            </w:r>
            <w:r w:rsidRPr="00A465DD">
              <w:rPr>
                <w:b/>
                <w:bCs/>
                <w:smallCaps/>
                <w:lang w:val="sv-SE"/>
              </w:rPr>
              <w:t xml:space="preserve"> via </w:t>
            </w:r>
            <w:r w:rsidR="009F23C3">
              <w:rPr>
                <w:b/>
                <w:bCs/>
                <w:smallCaps/>
                <w:lang w:val="sv-SE"/>
              </w:rPr>
              <w:t xml:space="preserve">andra tjänstekontrakt som </w:t>
            </w:r>
            <w:r w:rsidR="00351EAC">
              <w:rPr>
                <w:b/>
                <w:bCs/>
                <w:smallCaps/>
                <w:lang w:val="sv-SE"/>
              </w:rPr>
              <w:t xml:space="preserve">redan finns eller </w:t>
            </w:r>
            <w:r w:rsidR="009F23C3">
              <w:rPr>
                <w:b/>
                <w:bCs/>
                <w:smallCaps/>
                <w:lang w:val="sv-SE"/>
              </w:rPr>
              <w:t>är under framtagande</w:t>
            </w:r>
          </w:p>
          <w:p w14:paraId="25CDE8A8" w14:textId="5F227114" w:rsidR="00933E2C" w:rsidRPr="00A465DD" w:rsidRDefault="00933E2C" w:rsidP="00C311DA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 w:rsidRPr="00A465DD">
              <w:br/>
            </w:r>
            <w:r w:rsidR="005132B7" w:rsidRPr="00B946EC">
              <w:rPr>
                <w:sz w:val="22"/>
              </w:rPr>
              <w:t>Beskriv</w:t>
            </w:r>
            <w:r w:rsidR="00AF2E77" w:rsidRPr="00B946EC">
              <w:rPr>
                <w:sz w:val="22"/>
              </w:rPr>
              <w:t>a</w:t>
            </w:r>
            <w:r w:rsidR="005132B7" w:rsidRPr="00B946EC">
              <w:rPr>
                <w:sz w:val="22"/>
              </w:rPr>
              <w:t xml:space="preserve"> en </w:t>
            </w:r>
            <w:r w:rsidR="00C311DA">
              <w:rPr>
                <w:sz w:val="22"/>
              </w:rPr>
              <w:t xml:space="preserve">mappnings- och </w:t>
            </w:r>
            <w:r w:rsidR="009F23C3" w:rsidRPr="00B946EC">
              <w:rPr>
                <w:sz w:val="22"/>
              </w:rPr>
              <w:t>tillämpningss</w:t>
            </w:r>
            <w:r w:rsidR="005132B7" w:rsidRPr="00B946EC">
              <w:rPr>
                <w:sz w:val="22"/>
              </w:rPr>
              <w:t>trategi för informationen som ska överföras</w:t>
            </w:r>
            <w:r w:rsidR="009F23C3" w:rsidRPr="00B946EC">
              <w:rPr>
                <w:sz w:val="22"/>
              </w:rPr>
              <w:t xml:space="preserve"> från beslutsstödsjournalen</w:t>
            </w:r>
            <w:r w:rsidR="005132B7" w:rsidRPr="00B946EC">
              <w:rPr>
                <w:sz w:val="22"/>
              </w:rPr>
              <w:t xml:space="preserve">, där ett </w:t>
            </w:r>
            <w:r w:rsidR="009F23C3" w:rsidRPr="00B946EC">
              <w:rPr>
                <w:sz w:val="22"/>
              </w:rPr>
              <w:t xml:space="preserve">antal andra </w:t>
            </w:r>
            <w:r w:rsidR="005132B7" w:rsidRPr="00B946EC">
              <w:rPr>
                <w:sz w:val="22"/>
              </w:rPr>
              <w:t>kontrakt</w:t>
            </w:r>
            <w:r w:rsidR="009F23C3" w:rsidRPr="00B946EC">
              <w:rPr>
                <w:sz w:val="22"/>
              </w:rPr>
              <w:t xml:space="preserve"> </w:t>
            </w:r>
            <w:r w:rsidR="005132B7" w:rsidRPr="00B946EC">
              <w:rPr>
                <w:sz w:val="22"/>
              </w:rPr>
              <w:t>används för att föra över data</w:t>
            </w:r>
            <w:r w:rsidR="0012308D">
              <w:rPr>
                <w:sz w:val="22"/>
              </w:rPr>
              <w:t>.</w:t>
            </w:r>
            <w:r w:rsidR="005132B7" w:rsidRPr="00B946EC">
              <w:rPr>
                <w:sz w:val="22"/>
              </w:rPr>
              <w:t xml:space="preserve"> (</w:t>
            </w:r>
            <w:r w:rsidR="00A465DD" w:rsidRPr="00B946EC">
              <w:rPr>
                <w:sz w:val="22"/>
              </w:rPr>
              <w:t>potentiella kandidater för detta</w:t>
            </w:r>
            <w:r w:rsidR="009F23C3" w:rsidRPr="00B946EC">
              <w:rPr>
                <w:sz w:val="22"/>
              </w:rPr>
              <w:t xml:space="preserve"> är de mer strukturerade</w:t>
            </w:r>
            <w:r w:rsidR="00A465DD" w:rsidRPr="00B946EC">
              <w:rPr>
                <w:sz w:val="22"/>
              </w:rPr>
              <w:t xml:space="preserve"> </w:t>
            </w:r>
            <w:proofErr w:type="spellStart"/>
            <w:r w:rsidR="00A465DD" w:rsidRPr="00B946EC">
              <w:rPr>
                <w:sz w:val="22"/>
              </w:rPr>
              <w:t>GetMeasurement</w:t>
            </w:r>
            <w:proofErr w:type="spellEnd"/>
            <w:r w:rsidR="00A465DD" w:rsidRPr="00B946EC">
              <w:rPr>
                <w:sz w:val="22"/>
              </w:rPr>
              <w:t xml:space="preserve">, </w:t>
            </w:r>
            <w:proofErr w:type="spellStart"/>
            <w:r w:rsidR="00A465DD" w:rsidRPr="00B946EC">
              <w:rPr>
                <w:sz w:val="22"/>
              </w:rPr>
              <w:t>GetObservation</w:t>
            </w:r>
            <w:proofErr w:type="spellEnd"/>
            <w:r w:rsidR="00A465DD" w:rsidRPr="00B946EC">
              <w:rPr>
                <w:sz w:val="22"/>
              </w:rPr>
              <w:t xml:space="preserve">, </w:t>
            </w:r>
            <w:proofErr w:type="spellStart"/>
            <w:r w:rsidR="00A465DD" w:rsidRPr="00B946EC">
              <w:rPr>
                <w:sz w:val="22"/>
              </w:rPr>
              <w:t>GetCareContacts</w:t>
            </w:r>
            <w:proofErr w:type="spellEnd"/>
            <w:r w:rsidR="00A465DD" w:rsidRPr="00B946EC">
              <w:rPr>
                <w:sz w:val="22"/>
              </w:rPr>
              <w:t xml:space="preserve">, </w:t>
            </w:r>
            <w:proofErr w:type="spellStart"/>
            <w:r w:rsidR="009F23C3" w:rsidRPr="00B946EC">
              <w:rPr>
                <w:sz w:val="22"/>
              </w:rPr>
              <w:t>GetMedicationHistory</w:t>
            </w:r>
            <w:proofErr w:type="spellEnd"/>
            <w:r w:rsidR="009F23C3" w:rsidRPr="00B946EC">
              <w:rPr>
                <w:sz w:val="22"/>
              </w:rPr>
              <w:t xml:space="preserve"> samt </w:t>
            </w:r>
            <w:proofErr w:type="spellStart"/>
            <w:r w:rsidR="005132B7" w:rsidRPr="00B946EC">
              <w:rPr>
                <w:sz w:val="22"/>
              </w:rPr>
              <w:t>GetCareDocumentation</w:t>
            </w:r>
            <w:proofErr w:type="spellEnd"/>
            <w:r w:rsidR="005132B7" w:rsidRPr="00B946EC">
              <w:rPr>
                <w:sz w:val="22"/>
              </w:rPr>
              <w:t>).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0F55D26B" w:rsidR="00933E2C" w:rsidRPr="003D0EEC" w:rsidRDefault="001D2365" w:rsidP="00933E2C">
            <w:pPr>
              <w:pStyle w:val="TableText"/>
              <w:snapToGrid w:val="0"/>
              <w:rPr>
                <w:lang w:val="sv-SE"/>
              </w:rPr>
            </w:pPr>
            <w:r w:rsidRPr="005132B7">
              <w:rPr>
                <w:b/>
                <w:bCs/>
                <w:lang w:val="sv-SE"/>
              </w:rPr>
              <w:t>Alternativ 1</w:t>
            </w:r>
            <w:r w:rsidR="00933E2C" w:rsidRPr="005132B7">
              <w:rPr>
                <w:lang w:val="sv-SE"/>
              </w:rPr>
              <w:t xml:space="preserve"> (</w:t>
            </w:r>
            <w:r w:rsidR="005132B7" w:rsidRPr="005132B7">
              <w:rPr>
                <w:i/>
                <w:iCs/>
                <w:lang w:val="sv-SE"/>
              </w:rPr>
              <w:t>2014-01-10</w:t>
            </w:r>
            <w:r w:rsidR="00933E2C" w:rsidRPr="005132B7">
              <w:rPr>
                <w:lang w:val="sv-SE"/>
              </w:rPr>
              <w:t>)</w:t>
            </w:r>
          </w:p>
          <w:p w14:paraId="00A2E264" w14:textId="6A761255" w:rsidR="00933E2C" w:rsidRPr="001E472A" w:rsidRDefault="00933E2C" w:rsidP="00933E2C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lastRenderedPageBreak/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4040" w14:textId="6CA24DA9" w:rsidR="00933E2C" w:rsidRPr="00A465DD" w:rsidRDefault="005132B7" w:rsidP="005132B7">
            <w:pPr>
              <w:pStyle w:val="Brdtext"/>
              <w:rPr>
                <w:rFonts w:ascii="Arial" w:hAnsi="Arial"/>
                <w:szCs w:val="20"/>
                <w:lang w:val="sv-SE" w:eastAsia="ar-SA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Beslutet fattades med en </w:t>
            </w:r>
            <w:proofErr w:type="spellStart"/>
            <w:r w:rsidRPr="00A465DD">
              <w:rPr>
                <w:rFonts w:ascii="Arial" w:hAnsi="Arial"/>
                <w:szCs w:val="20"/>
                <w:lang w:val="sv-SE" w:eastAsia="ar-SA"/>
              </w:rPr>
              <w:t>proof</w:t>
            </w:r>
            <w:proofErr w:type="spellEnd"/>
            <w:r w:rsidRPr="00A465DD">
              <w:rPr>
                <w:rFonts w:ascii="Arial" w:hAnsi="Arial"/>
                <w:szCs w:val="20"/>
                <w:lang w:val="sv-SE" w:eastAsia="ar-SA"/>
              </w:rPr>
              <w:t>-</w:t>
            </w:r>
            <w:proofErr w:type="spellStart"/>
            <w:r w:rsidRPr="00A465DD">
              <w:rPr>
                <w:rFonts w:ascii="Arial" w:hAnsi="Arial"/>
                <w:szCs w:val="20"/>
                <w:lang w:val="sv-SE" w:eastAsia="ar-SA"/>
              </w:rPr>
              <w:t>of</w:t>
            </w:r>
            <w:proofErr w:type="spellEnd"/>
            <w:r w:rsidRPr="00A465DD">
              <w:rPr>
                <w:rFonts w:ascii="Arial" w:hAnsi="Arial"/>
                <w:szCs w:val="20"/>
                <w:lang w:val="sv-SE" w:eastAsia="ar-SA"/>
              </w:rPr>
              <w:t>-</w:t>
            </w:r>
            <w:proofErr w:type="spellStart"/>
            <w:r w:rsidRPr="00A465DD">
              <w:rPr>
                <w:rFonts w:ascii="Arial" w:hAnsi="Arial"/>
                <w:szCs w:val="20"/>
                <w:lang w:val="sv-SE" w:eastAsia="ar-SA"/>
              </w:rPr>
              <w:t>concept</w:t>
            </w:r>
            <w:proofErr w:type="spellEnd"/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-visning </w:t>
            </w:r>
            <w:r w:rsidR="00F76386" w:rsidRPr="00A465DD">
              <w:rPr>
                <w:rFonts w:ascii="Arial" w:hAnsi="Arial"/>
                <w:szCs w:val="20"/>
                <w:lang w:val="sv-SE" w:eastAsia="ar-SA"/>
              </w:rPr>
              <w:t xml:space="preserve">som ska ske 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>vid en demonstration sista veckan i februari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2014</w:t>
            </w:r>
            <w:r w:rsidR="00F76386" w:rsidRPr="00A465DD">
              <w:rPr>
                <w:rFonts w:ascii="Arial" w:hAnsi="Arial"/>
                <w:szCs w:val="20"/>
                <w:lang w:val="sv-SE" w:eastAsia="ar-SA"/>
              </w:rPr>
              <w:t xml:space="preserve"> i åtanke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>. Denna deadline skulle bli omöjlig att nå med uppdelning av informationen på flera kontrakt av följande skäl:</w:t>
            </w:r>
          </w:p>
          <w:p w14:paraId="501D2A74" w14:textId="28786CBC" w:rsidR="005132B7" w:rsidRPr="00A465DD" w:rsidRDefault="005132B7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Ett förarbete till ett </w:t>
            </w:r>
            <w:r w:rsidR="008F0C20">
              <w:rPr>
                <w:rFonts w:ascii="Arial" w:hAnsi="Arial"/>
                <w:szCs w:val="20"/>
                <w:lang w:val="sv-SE" w:eastAsia="ar-SA"/>
              </w:rPr>
              <w:t>tidsbegränsat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kontrakt var redan gjort</w:t>
            </w:r>
            <w:r w:rsidR="008F0C20">
              <w:rPr>
                <w:rFonts w:ascii="Arial" w:hAnsi="Arial"/>
                <w:szCs w:val="20"/>
                <w:lang w:val="sv-SE" w:eastAsia="ar-SA"/>
              </w:rPr>
              <w:t xml:space="preserve"> inom ramen för projektet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, och all tidplanering av arbetsmoment efter kontraktsutveckling var byggd på detta förarbete. Uppdelning av data på flera kontrakt skulle </w:t>
            </w:r>
            <w:r w:rsidR="008F0C20">
              <w:rPr>
                <w:rFonts w:ascii="Arial" w:hAnsi="Arial"/>
                <w:szCs w:val="20"/>
                <w:lang w:val="sv-SE" w:eastAsia="ar-SA"/>
              </w:rPr>
              <w:t xml:space="preserve">leda till merarbete inom flera områden, 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 xml:space="preserve">ta 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>mer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 xml:space="preserve"> tid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i anspråk</w:t>
            </w:r>
            <w:r w:rsidR="00AC29F6" w:rsidRPr="00A465DD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22BDE7A2" w14:textId="22B6AACB" w:rsidR="005132B7" w:rsidRPr="00A465DD" w:rsidRDefault="008F0C20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>
              <w:rPr>
                <w:rFonts w:ascii="Arial" w:hAnsi="Arial"/>
                <w:szCs w:val="20"/>
                <w:lang w:val="sv-SE" w:eastAsia="ar-SA"/>
              </w:rPr>
              <w:t xml:space="preserve">De nya kontrakt som är under framtagande och </w:t>
            </w:r>
            <w:proofErr w:type="gramStart"/>
            <w:r>
              <w:rPr>
                <w:rFonts w:ascii="Arial" w:hAnsi="Arial"/>
                <w:szCs w:val="20"/>
                <w:lang w:val="sv-SE" w:eastAsia="ar-SA"/>
              </w:rPr>
              <w:t>framgent</w:t>
            </w:r>
            <w:proofErr w:type="gramEnd"/>
            <w:r>
              <w:rPr>
                <w:rFonts w:ascii="Arial" w:hAnsi="Arial"/>
                <w:szCs w:val="20"/>
                <w:lang w:val="sv-SE" w:eastAsia="ar-SA"/>
              </w:rPr>
              <w:t xml:space="preserve"> bedöms kunna användas, e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xempelvis </w:t>
            </w:r>
            <w:proofErr w:type="spellStart"/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GetMeasurement</w:t>
            </w:r>
            <w:proofErr w:type="spellEnd"/>
            <w:r>
              <w:rPr>
                <w:rFonts w:ascii="Arial" w:hAnsi="Arial"/>
                <w:szCs w:val="20"/>
                <w:lang w:val="sv-SE" w:eastAsia="ar-SA"/>
              </w:rPr>
              <w:t xml:space="preserve">, och </w:t>
            </w:r>
            <w:proofErr w:type="spellStart"/>
            <w:r>
              <w:rPr>
                <w:rFonts w:ascii="Arial" w:hAnsi="Arial"/>
                <w:szCs w:val="20"/>
                <w:lang w:val="sv-SE" w:eastAsia="ar-SA"/>
              </w:rPr>
              <w:t>GetMedicationHistory</w:t>
            </w:r>
            <w:proofErr w:type="spellEnd"/>
            <w:r>
              <w:rPr>
                <w:rFonts w:ascii="Arial" w:hAnsi="Arial"/>
                <w:szCs w:val="20"/>
                <w:lang w:val="sv-SE" w:eastAsia="ar-SA"/>
              </w:rPr>
              <w:t>,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</w:t>
            </w:r>
            <w:r>
              <w:rPr>
                <w:rFonts w:ascii="Arial" w:hAnsi="Arial"/>
                <w:szCs w:val="20"/>
                <w:lang w:val="sv-SE" w:eastAsia="ar-SA"/>
              </w:rPr>
              <w:t>är/</w:t>
            </w:r>
            <w:r w:rsidR="00856660" w:rsidRPr="00A465DD">
              <w:rPr>
                <w:rFonts w:ascii="Arial" w:hAnsi="Arial"/>
                <w:szCs w:val="20"/>
                <w:lang w:val="sv-SE" w:eastAsia="ar-SA"/>
              </w:rPr>
              <w:t>var</w:t>
            </w:r>
            <w:r>
              <w:rPr>
                <w:rFonts w:ascii="Arial" w:hAnsi="Arial"/>
                <w:szCs w:val="20"/>
                <w:lang w:val="sv-SE" w:eastAsia="ar-SA"/>
              </w:rPr>
              <w:t xml:space="preserve"> ännu inte godkända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 xml:space="preserve"> av Cehis</w:t>
            </w:r>
            <w:r w:rsidR="00856660" w:rsidRPr="00A465DD">
              <w:rPr>
                <w:rFonts w:ascii="Arial" w:hAnsi="Arial"/>
                <w:szCs w:val="20"/>
                <w:lang w:val="sv-SE" w:eastAsia="ar-SA"/>
              </w:rPr>
              <w:t xml:space="preserve"> vid tidpunkten för kontraktsutvecklingsarbetets start</w:t>
            </w:r>
            <w:r w:rsidR="005132B7" w:rsidRPr="00A465DD">
              <w:rPr>
                <w:rFonts w:ascii="Arial" w:hAnsi="Arial"/>
                <w:szCs w:val="20"/>
                <w:lang w:val="sv-SE" w:eastAsia="ar-SA"/>
              </w:rPr>
              <w:t>.</w:t>
            </w:r>
          </w:p>
          <w:p w14:paraId="01A94461" w14:textId="15BB3D6F" w:rsidR="005132B7" w:rsidRPr="00A465DD" w:rsidRDefault="005132B7" w:rsidP="005132B7">
            <w:pPr>
              <w:pStyle w:val="Brdtext"/>
              <w:numPr>
                <w:ilvl w:val="0"/>
                <w:numId w:val="25"/>
              </w:numPr>
              <w:rPr>
                <w:lang w:val="sv-SE"/>
              </w:rPr>
            </w:pPr>
            <w:r w:rsidRPr="00A465DD">
              <w:rPr>
                <w:rFonts w:ascii="Arial" w:hAnsi="Arial"/>
                <w:szCs w:val="20"/>
                <w:lang w:val="sv-SE" w:eastAsia="ar-SA"/>
              </w:rPr>
              <w:t>Reuma beslutsstöds</w:t>
            </w:r>
            <w:r w:rsidR="00E912E7" w:rsidRPr="00A465DD">
              <w:rPr>
                <w:rFonts w:ascii="Arial" w:hAnsi="Arial"/>
                <w:szCs w:val="20"/>
                <w:lang w:val="sv-SE" w:eastAsia="ar-SA"/>
              </w:rPr>
              <w:t>journal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innehåller inte</w:t>
            </w:r>
            <w:r w:rsidR="00B73EF6" w:rsidRPr="00A465DD">
              <w:rPr>
                <w:rFonts w:ascii="Arial" w:hAnsi="Arial"/>
                <w:szCs w:val="20"/>
                <w:lang w:val="sv-SE" w:eastAsia="ar-SA"/>
              </w:rPr>
              <w:t xml:space="preserve"> i dagsläget</w:t>
            </w:r>
            <w:r w:rsidRPr="00A465DD">
              <w:rPr>
                <w:rFonts w:ascii="Arial" w:hAnsi="Arial"/>
                <w:szCs w:val="20"/>
                <w:lang w:val="sv-SE" w:eastAsia="ar-SA"/>
              </w:rPr>
              <w:t xml:space="preserve"> höggradigt kodad data, vilket </w:t>
            </w:r>
            <w:r w:rsidR="00676F40">
              <w:rPr>
                <w:rFonts w:ascii="Arial" w:hAnsi="Arial"/>
                <w:szCs w:val="20"/>
                <w:lang w:val="sv-SE" w:eastAsia="ar-SA"/>
              </w:rPr>
              <w:t>kommer krävas vid användning av vissa andra kontrakt som är under framtagande.</w:t>
            </w:r>
          </w:p>
          <w:p w14:paraId="48C8A9C8" w14:textId="35C35121" w:rsidR="005132B7" w:rsidRPr="00A465DD" w:rsidRDefault="00AC29F6" w:rsidP="008715A5">
            <w:pPr>
              <w:pStyle w:val="Brdtext"/>
              <w:rPr>
                <w:rFonts w:ascii="Arial" w:hAnsi="Arial" w:cs="Arial"/>
                <w:szCs w:val="22"/>
                <w:lang w:val="sv-SE"/>
              </w:rPr>
            </w:pPr>
            <w:r w:rsidRPr="00A465DD">
              <w:rPr>
                <w:rFonts w:ascii="Arial" w:hAnsi="Arial" w:cs="Arial"/>
                <w:lang w:val="sv-SE"/>
              </w:rPr>
              <w:t xml:space="preserve">Det kontrakt som tas fram är </w:t>
            </w:r>
            <w:r w:rsidR="00666B04">
              <w:rPr>
                <w:rFonts w:ascii="Arial" w:hAnsi="Arial" w:cs="Arial"/>
                <w:lang w:val="sv-SE"/>
              </w:rPr>
              <w:t xml:space="preserve">emellertid </w:t>
            </w:r>
            <w:r w:rsidR="00355AEB">
              <w:rPr>
                <w:rFonts w:ascii="Arial" w:hAnsi="Arial" w:cs="Arial"/>
                <w:lang w:val="sv-SE"/>
              </w:rPr>
              <w:t xml:space="preserve">så </w:t>
            </w:r>
            <w:r w:rsidRPr="00A465DD">
              <w:rPr>
                <w:rFonts w:ascii="Arial" w:hAnsi="Arial" w:cs="Arial"/>
                <w:lang w:val="sv-SE"/>
              </w:rPr>
              <w:t>strukturerat som situationen tillåter</w:t>
            </w:r>
            <w:r w:rsidR="00666B04">
              <w:rPr>
                <w:rFonts w:ascii="Arial" w:hAnsi="Arial" w:cs="Arial"/>
                <w:lang w:val="sv-SE"/>
              </w:rPr>
              <w:t xml:space="preserve"> i dagsläget</w:t>
            </w:r>
            <w:r w:rsidRPr="00A465DD">
              <w:rPr>
                <w:rFonts w:ascii="Arial" w:hAnsi="Arial" w:cs="Arial"/>
                <w:lang w:val="sv-SE"/>
              </w:rPr>
              <w:t>. Gemensamma typer som har använts i ett f</w:t>
            </w:r>
            <w:r w:rsidR="00E912E7" w:rsidRPr="00A465DD">
              <w:rPr>
                <w:rFonts w:ascii="Arial" w:hAnsi="Arial" w:cs="Arial"/>
                <w:lang w:val="sv-SE"/>
              </w:rPr>
              <w:t xml:space="preserve">lertal andra kontrakt </w:t>
            </w:r>
            <w:r w:rsidR="00E912E7" w:rsidRPr="00A465DD">
              <w:rPr>
                <w:rFonts w:ascii="Arial" w:hAnsi="Arial" w:cs="Arial"/>
                <w:szCs w:val="22"/>
                <w:lang w:val="sv-SE"/>
              </w:rPr>
              <w:t>använ</w:t>
            </w:r>
            <w:r w:rsidR="008715A5" w:rsidRPr="00A465DD">
              <w:rPr>
                <w:rFonts w:ascii="Arial" w:hAnsi="Arial" w:cs="Arial"/>
                <w:szCs w:val="22"/>
                <w:lang w:val="sv-SE"/>
              </w:rPr>
              <w:t>d</w:t>
            </w:r>
            <w:r w:rsidRPr="00A465DD">
              <w:rPr>
                <w:rFonts w:ascii="Arial" w:hAnsi="Arial" w:cs="Arial"/>
                <w:szCs w:val="22"/>
                <w:lang w:val="sv-SE"/>
              </w:rPr>
              <w:t xml:space="preserve">s även här, och medan dessa tillåter mindre höggradigt kodad data, är de </w:t>
            </w:r>
            <w:r w:rsidR="00E912E7" w:rsidRPr="00A465DD">
              <w:rPr>
                <w:rFonts w:ascii="Arial" w:hAnsi="Arial" w:cs="Arial"/>
                <w:szCs w:val="22"/>
                <w:lang w:val="sv-SE"/>
              </w:rPr>
              <w:t>byggda för att kunna ko</w:t>
            </w:r>
            <w:r w:rsidR="00856660" w:rsidRPr="00A465DD">
              <w:rPr>
                <w:rFonts w:ascii="Arial" w:hAnsi="Arial" w:cs="Arial"/>
                <w:szCs w:val="22"/>
                <w:lang w:val="sv-SE"/>
              </w:rPr>
              <w:t xml:space="preserve">mmunicera </w:t>
            </w:r>
            <w:proofErr w:type="spellStart"/>
            <w:r w:rsidR="00856660" w:rsidRPr="00A465DD">
              <w:rPr>
                <w:rFonts w:ascii="Arial" w:hAnsi="Arial" w:cs="Arial"/>
                <w:szCs w:val="22"/>
                <w:lang w:val="sv-SE"/>
              </w:rPr>
              <w:t>välkodad</w:t>
            </w:r>
            <w:proofErr w:type="spellEnd"/>
            <w:r w:rsidR="00856660" w:rsidRPr="00A465DD">
              <w:rPr>
                <w:rFonts w:ascii="Arial" w:hAnsi="Arial" w:cs="Arial"/>
                <w:szCs w:val="22"/>
                <w:lang w:val="sv-SE"/>
              </w:rPr>
              <w:t xml:space="preserve"> information.</w:t>
            </w:r>
          </w:p>
          <w:p w14:paraId="0B1DEA78" w14:textId="3B4B0BDF" w:rsidR="00856660" w:rsidRPr="003637D1" w:rsidRDefault="00856660" w:rsidP="00816888">
            <w:pPr>
              <w:pStyle w:val="Brdtext"/>
              <w:rPr>
                <w:rFonts w:ascii="Arial" w:hAnsi="Arial" w:cs="Arial"/>
                <w:sz w:val="24"/>
                <w:lang w:val="sv-SE"/>
              </w:rPr>
            </w:pPr>
            <w:r w:rsidRPr="003637D1">
              <w:rPr>
                <w:rFonts w:ascii="Arial" w:hAnsi="Arial" w:cs="Arial"/>
                <w:szCs w:val="22"/>
                <w:lang w:val="sv-SE"/>
              </w:rPr>
              <w:t>Detta kontrak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>t</w:t>
            </w:r>
            <w:r w:rsidR="00816888" w:rsidRPr="003637D1">
              <w:rPr>
                <w:rFonts w:ascii="Arial" w:hAnsi="Arial" w:cs="Arial"/>
                <w:szCs w:val="22"/>
                <w:lang w:val="sv-SE"/>
              </w:rPr>
              <w:t xml:space="preserve"> ska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>, liksom domänen,</w:t>
            </w:r>
            <w:r w:rsidRPr="003637D1">
              <w:rPr>
                <w:rFonts w:ascii="Arial" w:hAnsi="Arial" w:cs="Arial"/>
                <w:szCs w:val="22"/>
                <w:lang w:val="sv-SE"/>
              </w:rPr>
              <w:t xml:space="preserve"> ha en begränsad levnadstid 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 xml:space="preserve">och får bara finnas på gemensamma tjänsteplattformen till </w:t>
            </w:r>
            <w:r w:rsidRPr="003637D1">
              <w:rPr>
                <w:rFonts w:ascii="Arial" w:hAnsi="Arial" w:cs="Arial"/>
                <w:szCs w:val="22"/>
                <w:lang w:val="sv-SE"/>
              </w:rPr>
              <w:t>utgången av kvartal 3 2014.</w:t>
            </w:r>
            <w:r w:rsidR="00A465DD" w:rsidRPr="003637D1">
              <w:rPr>
                <w:rFonts w:ascii="Arial" w:hAnsi="Arial" w:cs="Arial"/>
                <w:szCs w:val="22"/>
                <w:lang w:val="sv-SE"/>
              </w:rPr>
              <w:t xml:space="preserve"> Dessa ska därefter ersättas av tillvägagångssättet som beskrivs i alternativ 2.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6A6BEE04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36444A71" w:rsidR="00303412" w:rsidRPr="00A465DD" w:rsidRDefault="00DE55EA" w:rsidP="002F69D1">
            <w:pPr>
              <w:pStyle w:val="Brdtext"/>
              <w:rPr>
                <w:sz w:val="20"/>
                <w:szCs w:val="20"/>
                <w:lang w:val="sv-SE"/>
              </w:rPr>
            </w:pPr>
            <w:r w:rsidRPr="00A465DD">
              <w:rPr>
                <w:rFonts w:ascii="Arial" w:hAnsi="Arial" w:cs="Arial"/>
                <w:szCs w:val="22"/>
                <w:lang w:val="sv-SE"/>
              </w:rPr>
              <w:t>Konsekvenserna av detta beslut är att alternativ 2 realiseras något senare än vad som skulle vara fallet</w:t>
            </w:r>
            <w:r w:rsidR="00E0353A">
              <w:rPr>
                <w:rFonts w:ascii="Arial" w:hAnsi="Arial" w:cs="Arial"/>
                <w:szCs w:val="22"/>
                <w:lang w:val="sv-SE"/>
              </w:rPr>
              <w:t xml:space="preserve"> om det vore möjligt att möta projektets deadline och anpassa producentsystemet i motsvarande avseenden, </w:t>
            </w:r>
            <w:bookmarkStart w:id="12" w:name="_GoBack"/>
            <w:bookmarkEnd w:id="12"/>
            <w:r w:rsidR="00E0353A">
              <w:rPr>
                <w:rFonts w:ascii="Arial" w:hAnsi="Arial" w:cs="Arial"/>
                <w:szCs w:val="22"/>
                <w:lang w:val="sv-SE"/>
              </w:rPr>
              <w:t>enligt alternativ 2.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4B0B13A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053682E0" w:rsidR="00933E2C" w:rsidRPr="001E472A" w:rsidRDefault="00EE6340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  <w:r w:rsidRPr="00EE6340">
              <w:rPr>
                <w:sz w:val="20"/>
                <w:lang w:val="sv-SE"/>
              </w:rPr>
              <w:t>-</w:t>
            </w:r>
          </w:p>
        </w:tc>
      </w:tr>
    </w:tbl>
    <w:p w14:paraId="6A81F1E2" w14:textId="77777777" w:rsidR="00933E2C" w:rsidRDefault="00933E2C" w:rsidP="00933E2C">
      <w:pPr>
        <w:pStyle w:val="Brdtext"/>
        <w:rPr>
          <w:lang w:val="sv-SE"/>
        </w:rPr>
      </w:pPr>
    </w:p>
    <w:p w14:paraId="0BD6976C" w14:textId="03D1F4CA" w:rsidR="00E127E3" w:rsidRPr="00E912E7" w:rsidRDefault="00E127E3" w:rsidP="00E912E7">
      <w:pPr>
        <w:spacing w:line="240" w:lineRule="auto"/>
        <w:rPr>
          <w:rFonts w:eastAsia="Times New Roman"/>
          <w:bCs/>
          <w:sz w:val="24"/>
          <w:szCs w:val="26"/>
        </w:rPr>
      </w:pPr>
    </w:p>
    <w:sectPr w:rsidR="00E127E3" w:rsidRPr="00E912E7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29AAEA" w14:textId="77777777" w:rsidR="00175437" w:rsidRDefault="00175437" w:rsidP="00C72B17">
      <w:pPr>
        <w:spacing w:line="240" w:lineRule="auto"/>
      </w:pPr>
      <w:r>
        <w:separator/>
      </w:r>
    </w:p>
  </w:endnote>
  <w:endnote w:type="continuationSeparator" w:id="0">
    <w:p w14:paraId="01A665B4" w14:textId="77777777" w:rsidR="00175437" w:rsidRDefault="00175437" w:rsidP="00C72B17">
      <w:pPr>
        <w:spacing w:line="240" w:lineRule="auto"/>
      </w:pPr>
      <w:r>
        <w:continuationSeparator/>
      </w:r>
    </w:p>
  </w:endnote>
  <w:endnote w:type="continuationNotice" w:id="1">
    <w:p w14:paraId="5D5E27E9" w14:textId="77777777" w:rsidR="00175437" w:rsidRDefault="0017543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3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3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DF3ED" w14:textId="77777777" w:rsidR="00175437" w:rsidRDefault="00175437" w:rsidP="00C72B17">
      <w:pPr>
        <w:spacing w:line="240" w:lineRule="auto"/>
      </w:pPr>
      <w:r>
        <w:separator/>
      </w:r>
    </w:p>
  </w:footnote>
  <w:footnote w:type="continuationSeparator" w:id="0">
    <w:p w14:paraId="0B38E491" w14:textId="77777777" w:rsidR="00175437" w:rsidRDefault="00175437" w:rsidP="00C72B17">
      <w:pPr>
        <w:spacing w:line="240" w:lineRule="auto"/>
      </w:pPr>
      <w:r>
        <w:continuationSeparator/>
      </w:r>
    </w:p>
  </w:footnote>
  <w:footnote w:type="continuationNotice" w:id="1">
    <w:p w14:paraId="7EB6C609" w14:textId="77777777" w:rsidR="00175437" w:rsidRDefault="0017543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6DB64EF9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>
      <w:t>2</w:t>
    </w:r>
    <w:r w:rsidR="001D2365">
      <w:t>7</w:t>
    </w:r>
    <w:r>
      <w:t xml:space="preserve"> </w:t>
    </w:r>
    <w:r w:rsidR="001D2365">
      <w:t>januari</w:t>
    </w:r>
    <w:r>
      <w:t xml:space="preserve"> 201</w:t>
    </w:r>
    <w:bookmarkEnd w:id="13"/>
    <w:r w:rsidR="001D2365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F69D1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175437">
                            <w:fldChar w:fldCharType="begin"/>
                          </w:r>
                          <w:r w:rsidR="00175437">
                            <w:instrText xml:space="preserve"> SECTIONPAGES   \* MERGEFORMAT </w:instrText>
                          </w:r>
                          <w:r w:rsidR="00175437">
                            <w:fldChar w:fldCharType="separate"/>
                          </w:r>
                          <w:r w:rsidR="002F69D1" w:rsidRPr="002F69D1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175437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2F69D1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175437">
                      <w:fldChar w:fldCharType="begin"/>
                    </w:r>
                    <w:r w:rsidR="00175437">
                      <w:instrText xml:space="preserve"> SECTIONPAGES   \* MERGEFORMAT </w:instrText>
                    </w:r>
                    <w:r w:rsidR="00175437">
                      <w:fldChar w:fldCharType="separate"/>
                    </w:r>
                    <w:r w:rsidR="002F69D1" w:rsidRPr="002F69D1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175437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2289B921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7B7455">
      <w:t>12</w:t>
    </w:r>
    <w:r>
      <w:t xml:space="preserve"> </w:t>
    </w:r>
    <w:r w:rsidR="007B7455">
      <w:t xml:space="preserve">februari </w:t>
    </w:r>
    <w:r>
      <w:t>201</w:t>
    </w:r>
    <w:bookmarkEnd w:id="16"/>
    <w:r w:rsidR="001D2365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2B725691" w:rsidR="00D133DF" w:rsidRPr="0024387D" w:rsidRDefault="007B7455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Journal på nätet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19" w:name="Email"/>
          <w:bookmarkEnd w:id="19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0" w:name="slask"/>
          <w:bookmarkStart w:id="21" w:name="Addressee"/>
          <w:bookmarkEnd w:id="20"/>
          <w:bookmarkEnd w:id="21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2" w:name="Radera2"/>
    <w:bookmarkEnd w:id="22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946E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175437">
                            <w:fldChar w:fldCharType="begin"/>
                          </w:r>
                          <w:r w:rsidR="00175437">
                            <w:instrText xml:space="preserve"> SECTIONPAGES   \* MERGEFORMAT </w:instrText>
                          </w:r>
                          <w:r w:rsidR="00175437">
                            <w:fldChar w:fldCharType="separate"/>
                          </w:r>
                          <w:r w:rsidR="00B946EC" w:rsidRPr="00B946EC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175437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B946EC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175437">
                      <w:fldChar w:fldCharType="begin"/>
                    </w:r>
                    <w:r w:rsidR="00175437">
                      <w:instrText xml:space="preserve"> SECTIONPAGES   \* MERGEFORMAT </w:instrText>
                    </w:r>
                    <w:r w:rsidR="00175437">
                      <w:fldChar w:fldCharType="separate"/>
                    </w:r>
                    <w:r w:rsidR="00B946EC" w:rsidRPr="00B946EC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175437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680E62B8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8E7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08D"/>
    <w:rsid w:val="001233FB"/>
    <w:rsid w:val="00147EA3"/>
    <w:rsid w:val="001502F9"/>
    <w:rsid w:val="00160052"/>
    <w:rsid w:val="00160514"/>
    <w:rsid w:val="001677D5"/>
    <w:rsid w:val="001714C5"/>
    <w:rsid w:val="001752B9"/>
    <w:rsid w:val="00175437"/>
    <w:rsid w:val="00183401"/>
    <w:rsid w:val="00184750"/>
    <w:rsid w:val="00191B2C"/>
    <w:rsid w:val="001A4DD6"/>
    <w:rsid w:val="001B2C00"/>
    <w:rsid w:val="001C046C"/>
    <w:rsid w:val="001C1E6E"/>
    <w:rsid w:val="001D2365"/>
    <w:rsid w:val="001F2F8E"/>
    <w:rsid w:val="002047F2"/>
    <w:rsid w:val="00212825"/>
    <w:rsid w:val="00224269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69D1"/>
    <w:rsid w:val="002F7E28"/>
    <w:rsid w:val="00303412"/>
    <w:rsid w:val="0030710D"/>
    <w:rsid w:val="00322A41"/>
    <w:rsid w:val="00325EBF"/>
    <w:rsid w:val="00351EAC"/>
    <w:rsid w:val="00355AEB"/>
    <w:rsid w:val="003637D1"/>
    <w:rsid w:val="003645A0"/>
    <w:rsid w:val="00364AE6"/>
    <w:rsid w:val="00364D31"/>
    <w:rsid w:val="00370C03"/>
    <w:rsid w:val="003755FD"/>
    <w:rsid w:val="003775FA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73C81"/>
    <w:rsid w:val="00482B99"/>
    <w:rsid w:val="00491FA2"/>
    <w:rsid w:val="0049416E"/>
    <w:rsid w:val="004972DF"/>
    <w:rsid w:val="004B0B17"/>
    <w:rsid w:val="004B347C"/>
    <w:rsid w:val="004C349F"/>
    <w:rsid w:val="004F2686"/>
    <w:rsid w:val="004F39E1"/>
    <w:rsid w:val="005132B7"/>
    <w:rsid w:val="00525CF4"/>
    <w:rsid w:val="005408F3"/>
    <w:rsid w:val="005477ED"/>
    <w:rsid w:val="005521B0"/>
    <w:rsid w:val="005577EF"/>
    <w:rsid w:val="0056497A"/>
    <w:rsid w:val="0057032F"/>
    <w:rsid w:val="00582A1F"/>
    <w:rsid w:val="0059544B"/>
    <w:rsid w:val="005957FC"/>
    <w:rsid w:val="00595AFA"/>
    <w:rsid w:val="005A0069"/>
    <w:rsid w:val="005A11F9"/>
    <w:rsid w:val="005A2DFC"/>
    <w:rsid w:val="005A6077"/>
    <w:rsid w:val="005A6380"/>
    <w:rsid w:val="005B6762"/>
    <w:rsid w:val="005C172A"/>
    <w:rsid w:val="005C5369"/>
    <w:rsid w:val="005D23B2"/>
    <w:rsid w:val="005D655F"/>
    <w:rsid w:val="005D6C3E"/>
    <w:rsid w:val="005E710A"/>
    <w:rsid w:val="005F17D8"/>
    <w:rsid w:val="00602874"/>
    <w:rsid w:val="006217E0"/>
    <w:rsid w:val="00622955"/>
    <w:rsid w:val="00633EAD"/>
    <w:rsid w:val="00650709"/>
    <w:rsid w:val="00653081"/>
    <w:rsid w:val="00661F2C"/>
    <w:rsid w:val="006648CB"/>
    <w:rsid w:val="00666B04"/>
    <w:rsid w:val="006740B5"/>
    <w:rsid w:val="00676F40"/>
    <w:rsid w:val="00686189"/>
    <w:rsid w:val="0069359C"/>
    <w:rsid w:val="00695C6F"/>
    <w:rsid w:val="006A4A7F"/>
    <w:rsid w:val="006A4E14"/>
    <w:rsid w:val="006E6C94"/>
    <w:rsid w:val="006E7C71"/>
    <w:rsid w:val="006F28D3"/>
    <w:rsid w:val="00702AFD"/>
    <w:rsid w:val="00707704"/>
    <w:rsid w:val="00714272"/>
    <w:rsid w:val="00714301"/>
    <w:rsid w:val="0072035C"/>
    <w:rsid w:val="007231DB"/>
    <w:rsid w:val="00727057"/>
    <w:rsid w:val="007306AD"/>
    <w:rsid w:val="007804CB"/>
    <w:rsid w:val="007871FB"/>
    <w:rsid w:val="00793886"/>
    <w:rsid w:val="007A0162"/>
    <w:rsid w:val="007A2939"/>
    <w:rsid w:val="007A6318"/>
    <w:rsid w:val="007B025E"/>
    <w:rsid w:val="007B2DED"/>
    <w:rsid w:val="007B7455"/>
    <w:rsid w:val="007C2A05"/>
    <w:rsid w:val="007C34B3"/>
    <w:rsid w:val="007C7D7A"/>
    <w:rsid w:val="007E481B"/>
    <w:rsid w:val="007F0F3A"/>
    <w:rsid w:val="0080336A"/>
    <w:rsid w:val="00805333"/>
    <w:rsid w:val="00816888"/>
    <w:rsid w:val="00817886"/>
    <w:rsid w:val="00826DA2"/>
    <w:rsid w:val="008303EF"/>
    <w:rsid w:val="00832F02"/>
    <w:rsid w:val="008465AF"/>
    <w:rsid w:val="00856660"/>
    <w:rsid w:val="008715A5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0C20"/>
    <w:rsid w:val="008F38AA"/>
    <w:rsid w:val="008F6ADA"/>
    <w:rsid w:val="009036DE"/>
    <w:rsid w:val="00917AF8"/>
    <w:rsid w:val="00933E2C"/>
    <w:rsid w:val="00934DF5"/>
    <w:rsid w:val="00956547"/>
    <w:rsid w:val="009737BD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23C3"/>
    <w:rsid w:val="009F3594"/>
    <w:rsid w:val="00A03D94"/>
    <w:rsid w:val="00A35D2A"/>
    <w:rsid w:val="00A3758B"/>
    <w:rsid w:val="00A45C1B"/>
    <w:rsid w:val="00A465DD"/>
    <w:rsid w:val="00A50E40"/>
    <w:rsid w:val="00A66F1E"/>
    <w:rsid w:val="00A7347F"/>
    <w:rsid w:val="00A80E12"/>
    <w:rsid w:val="00A81BE1"/>
    <w:rsid w:val="00A8749F"/>
    <w:rsid w:val="00AA016A"/>
    <w:rsid w:val="00AA09BC"/>
    <w:rsid w:val="00AA3E23"/>
    <w:rsid w:val="00AB63BF"/>
    <w:rsid w:val="00AC29F6"/>
    <w:rsid w:val="00AD6D79"/>
    <w:rsid w:val="00AE493B"/>
    <w:rsid w:val="00AF1559"/>
    <w:rsid w:val="00AF2E77"/>
    <w:rsid w:val="00AF3B49"/>
    <w:rsid w:val="00AF7B2A"/>
    <w:rsid w:val="00B10EEB"/>
    <w:rsid w:val="00B1310A"/>
    <w:rsid w:val="00B14DBA"/>
    <w:rsid w:val="00B33821"/>
    <w:rsid w:val="00B409B4"/>
    <w:rsid w:val="00B6227B"/>
    <w:rsid w:val="00B72189"/>
    <w:rsid w:val="00B73EF6"/>
    <w:rsid w:val="00B77D5E"/>
    <w:rsid w:val="00B81E18"/>
    <w:rsid w:val="00B86215"/>
    <w:rsid w:val="00B90A42"/>
    <w:rsid w:val="00B946EC"/>
    <w:rsid w:val="00BB02BA"/>
    <w:rsid w:val="00BD3476"/>
    <w:rsid w:val="00BD68EB"/>
    <w:rsid w:val="00C00D40"/>
    <w:rsid w:val="00C034D9"/>
    <w:rsid w:val="00C04B41"/>
    <w:rsid w:val="00C07CC1"/>
    <w:rsid w:val="00C10D6D"/>
    <w:rsid w:val="00C14D25"/>
    <w:rsid w:val="00C20DBF"/>
    <w:rsid w:val="00C26EAC"/>
    <w:rsid w:val="00C311DA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540C"/>
    <w:rsid w:val="00CC7016"/>
    <w:rsid w:val="00CC70DA"/>
    <w:rsid w:val="00CE0FA6"/>
    <w:rsid w:val="00CE1031"/>
    <w:rsid w:val="00CE7C05"/>
    <w:rsid w:val="00CE7DFC"/>
    <w:rsid w:val="00CF2B32"/>
    <w:rsid w:val="00CF4460"/>
    <w:rsid w:val="00CF47A0"/>
    <w:rsid w:val="00D037DF"/>
    <w:rsid w:val="00D133DF"/>
    <w:rsid w:val="00D21C11"/>
    <w:rsid w:val="00D254DD"/>
    <w:rsid w:val="00D53970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DE55EA"/>
    <w:rsid w:val="00DF66CC"/>
    <w:rsid w:val="00E0353A"/>
    <w:rsid w:val="00E1012B"/>
    <w:rsid w:val="00E11E33"/>
    <w:rsid w:val="00E127E3"/>
    <w:rsid w:val="00E12C4A"/>
    <w:rsid w:val="00E2294E"/>
    <w:rsid w:val="00E46C51"/>
    <w:rsid w:val="00E56869"/>
    <w:rsid w:val="00E738E4"/>
    <w:rsid w:val="00E809F3"/>
    <w:rsid w:val="00E912E7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340"/>
    <w:rsid w:val="00EE64E3"/>
    <w:rsid w:val="00EE7FE7"/>
    <w:rsid w:val="00EF08F3"/>
    <w:rsid w:val="00F01C49"/>
    <w:rsid w:val="00F07598"/>
    <w:rsid w:val="00F34EBF"/>
    <w:rsid w:val="00F430D2"/>
    <w:rsid w:val="00F456CC"/>
    <w:rsid w:val="00F46893"/>
    <w:rsid w:val="00F76386"/>
    <w:rsid w:val="00F85F1F"/>
    <w:rsid w:val="00FA6F98"/>
    <w:rsid w:val="00FB1144"/>
    <w:rsid w:val="00FB20B9"/>
    <w:rsid w:val="00FB3539"/>
    <w:rsid w:val="00FD0CE3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1F2F8E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1F2F8E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1F2F8E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1F2F8E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8553D-1281-4CB2-8198-09248A133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</Template>
  <TotalTime>287</TotalTime>
  <Pages>6</Pages>
  <Words>895</Words>
  <Characters>4748</Characters>
  <Application>Microsoft Office Word</Application>
  <DocSecurity>0</DocSecurity>
  <Lines>39</Lines>
  <Paragraphs>11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Manager/>
  <Company>Center för eHälsa i samverkan</Company>
  <LinksUpToDate>false</LinksUpToDate>
  <CharactersWithSpaces>5632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Marcus Claus</cp:lastModifiedBy>
  <cp:revision>63</cp:revision>
  <dcterms:created xsi:type="dcterms:W3CDTF">2013-08-28T13:45:00Z</dcterms:created>
  <dcterms:modified xsi:type="dcterms:W3CDTF">2014-02-12T13:29:00Z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