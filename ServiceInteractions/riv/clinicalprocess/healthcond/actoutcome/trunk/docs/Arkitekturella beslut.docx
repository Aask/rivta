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08B936F7" w14:textId="719F0AD6" w:rsidR="00740A81" w:rsidRPr="00740A81" w:rsidRDefault="00740A81" w:rsidP="00933E2C">
      <w:pPr>
        <w:spacing w:before="120" w:after="120"/>
        <w:jc w:val="center"/>
        <w:rPr>
          <w:sz w:val="48"/>
          <w:szCs w:val="48"/>
        </w:rPr>
      </w:pPr>
      <w:bookmarkStart w:id="0" w:name="Start"/>
      <w:bookmarkEnd w:id="0"/>
      <w:r w:rsidRPr="00740A81">
        <w:rPr>
          <w:sz w:val="48"/>
          <w:szCs w:val="48"/>
        </w:rPr>
        <w:t xml:space="preserve">Hantera </w:t>
      </w:r>
      <w:r w:rsidRPr="002D5403">
        <w:rPr>
          <w:sz w:val="48"/>
          <w:szCs w:val="48"/>
        </w:rPr>
        <w:t>hälsorelaterat tillstånd, utfall av aktivitet</w:t>
      </w:r>
      <w:r w:rsidRPr="001E472A">
        <w:rPr>
          <w:rFonts w:ascii="Arial" w:hAnsi="Arial" w:cs="Arial"/>
          <w:sz w:val="56"/>
          <w:szCs w:val="56"/>
        </w:rPr>
        <w:t xml:space="preserve"> </w:t>
      </w:r>
      <w:r>
        <w:rPr>
          <w:rFonts w:ascii="Arial" w:hAnsi="Arial" w:cs="Arial"/>
          <w:sz w:val="56"/>
          <w:szCs w:val="56"/>
        </w:rPr>
        <w:t>-</w:t>
      </w:r>
    </w:p>
    <w:p w14:paraId="7DCB611A" w14:textId="447E5009" w:rsidR="00933E2C" w:rsidRPr="00740A81" w:rsidRDefault="00933E2C" w:rsidP="00933E2C">
      <w:pPr>
        <w:spacing w:before="120" w:after="120"/>
        <w:jc w:val="center"/>
        <w:rPr>
          <w:sz w:val="48"/>
          <w:szCs w:val="48"/>
        </w:rPr>
      </w:pPr>
      <w:r w:rsidRPr="00740A81">
        <w:rPr>
          <w:sz w:val="48"/>
          <w:szCs w:val="48"/>
        </w:rPr>
        <w:t>arkitekturella beslut</w:t>
      </w:r>
    </w:p>
    <w:p w14:paraId="7E590DE4" w14:textId="0BE54995" w:rsidR="00933E2C" w:rsidRPr="00740A81" w:rsidRDefault="003C2350" w:rsidP="00933E2C">
      <w:pPr>
        <w:spacing w:before="120" w:after="120"/>
        <w:jc w:val="center"/>
        <w:rPr>
          <w:sz w:val="48"/>
          <w:szCs w:val="48"/>
        </w:rPr>
      </w:pPr>
      <w:r w:rsidRPr="00740A81">
        <w:rPr>
          <w:sz w:val="48"/>
          <w:szCs w:val="48"/>
        </w:rPr>
        <w:t xml:space="preserve"> </w:t>
      </w:r>
    </w:p>
    <w:p w14:paraId="1E147B51" w14:textId="1B2E041D" w:rsidR="00933E2C" w:rsidRPr="00740A81" w:rsidRDefault="00933E2C" w:rsidP="00740A81">
      <w:pPr>
        <w:spacing w:before="120" w:after="120"/>
        <w:jc w:val="center"/>
        <w:rPr>
          <w:sz w:val="48"/>
          <w:szCs w:val="48"/>
        </w:rPr>
      </w:pPr>
      <w:r w:rsidRPr="00740A81">
        <w:rPr>
          <w:sz w:val="48"/>
          <w:szCs w:val="48"/>
        </w:rPr>
        <w:t xml:space="preserve"> Version </w:t>
      </w:r>
      <w:r w:rsidR="004D2AFE">
        <w:rPr>
          <w:sz w:val="48"/>
          <w:szCs w:val="48"/>
        </w:rPr>
        <w:t>2.1.RC2</w:t>
      </w:r>
    </w:p>
    <w:p w14:paraId="12CB8455" w14:textId="77777777" w:rsidR="00933E2C" w:rsidRPr="00740A81" w:rsidRDefault="00933E2C" w:rsidP="00740A81">
      <w:pPr>
        <w:spacing w:before="120" w:after="120"/>
        <w:jc w:val="center"/>
        <w:rPr>
          <w:sz w:val="48"/>
          <w:szCs w:val="48"/>
        </w:rPr>
      </w:pPr>
    </w:p>
    <w:p w14:paraId="24A0634F" w14:textId="0EC8C667" w:rsidR="00933E2C" w:rsidRPr="00740A81" w:rsidRDefault="00D133DF" w:rsidP="00740A81">
      <w:pPr>
        <w:spacing w:before="120" w:after="120"/>
        <w:jc w:val="center"/>
        <w:rPr>
          <w:sz w:val="48"/>
          <w:szCs w:val="48"/>
        </w:rPr>
      </w:pPr>
      <w:r w:rsidRPr="00740A81">
        <w:rPr>
          <w:sz w:val="48"/>
          <w:szCs w:val="48"/>
        </w:rPr>
        <w:fldChar w:fldCharType="begin"/>
      </w:r>
      <w:r w:rsidRPr="00740A81">
        <w:rPr>
          <w:sz w:val="48"/>
          <w:szCs w:val="48"/>
        </w:rPr>
        <w:instrText xml:space="preserve"> DOCPROPERTY  Slutdatum  \* MERGEFORMAT </w:instrText>
      </w:r>
      <w:r w:rsidRPr="00740A81">
        <w:rPr>
          <w:sz w:val="48"/>
          <w:szCs w:val="48"/>
        </w:rPr>
        <w:fldChar w:fldCharType="separate"/>
      </w:r>
      <w:r w:rsidR="004D2AFE">
        <w:rPr>
          <w:sz w:val="48"/>
          <w:szCs w:val="48"/>
        </w:rPr>
        <w:t>2014-02-24</w:t>
      </w:r>
      <w:r w:rsidRPr="00740A81">
        <w:rPr>
          <w:sz w:val="48"/>
          <w:szCs w:val="48"/>
        </w:rPr>
        <w:fldChar w:fldCharType="end"/>
      </w:r>
    </w:p>
    <w:p w14:paraId="380E8A8B" w14:textId="77777777" w:rsidR="00933E2C" w:rsidRPr="00740A81" w:rsidRDefault="00933E2C" w:rsidP="00740A81">
      <w:pPr>
        <w:spacing w:before="120" w:after="120"/>
        <w:jc w:val="center"/>
        <w:rPr>
          <w:sz w:val="48"/>
          <w:szCs w:val="48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5F82F154" w14:textId="77777777" w:rsidR="004D2AFE" w:rsidRDefault="00933E2C">
      <w:pPr>
        <w:pStyle w:val="TOC1"/>
        <w:tabs>
          <w:tab w:val="left" w:pos="436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 w:rsidR="004D2AFE">
        <w:t>1.</w:t>
      </w:r>
      <w:r w:rsidR="004D2AFE"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 w:rsidR="004D2AFE">
        <w:t>Inledning</w:t>
      </w:r>
      <w:r w:rsidR="004D2AFE">
        <w:tab/>
      </w:r>
      <w:r w:rsidR="004D2AFE">
        <w:fldChar w:fldCharType="begin"/>
      </w:r>
      <w:r w:rsidR="004D2AFE">
        <w:instrText xml:space="preserve"> PAGEREF _Toc254858745 \h </w:instrText>
      </w:r>
      <w:r w:rsidR="004D2AFE">
        <w:fldChar w:fldCharType="separate"/>
      </w:r>
      <w:r w:rsidR="004D2AFE">
        <w:t>4</w:t>
      </w:r>
      <w:r w:rsidR="004D2AFE">
        <w:fldChar w:fldCharType="end"/>
      </w:r>
    </w:p>
    <w:p w14:paraId="3D711C4D" w14:textId="77777777" w:rsidR="004D2AFE" w:rsidRDefault="004D2AFE">
      <w:pPr>
        <w:pStyle w:val="TOC2"/>
        <w:tabs>
          <w:tab w:val="left" w:pos="720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Syfte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_Toc254858746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578852" w14:textId="77777777" w:rsidR="004D2AFE" w:rsidRDefault="004D2AFE">
      <w:pPr>
        <w:pStyle w:val="TOC2"/>
        <w:tabs>
          <w:tab w:val="left" w:pos="745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Begrepp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_Toc254858747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157D2B" w14:textId="77777777" w:rsidR="004D2AFE" w:rsidRDefault="004D2AFE">
      <w:pPr>
        <w:pStyle w:val="TOC1"/>
        <w:tabs>
          <w:tab w:val="left" w:pos="472"/>
        </w:tabs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</w:pPr>
      <w:r>
        <w:t>2.</w:t>
      </w:r>
      <w:r>
        <w:rPr>
          <w:rFonts w:asciiTheme="minorHAnsi" w:eastAsiaTheme="minorEastAsia" w:hAnsiTheme="minorHAnsi" w:cstheme="minorBidi"/>
          <w:sz w:val="24"/>
          <w:szCs w:val="24"/>
          <w:lang w:val="en-US" w:eastAsia="ja-JP"/>
        </w:rPr>
        <w:tab/>
      </w:r>
      <w:r>
        <w:t>Arkitekturella beslut</w:t>
      </w:r>
      <w:r>
        <w:tab/>
      </w:r>
      <w:r>
        <w:fldChar w:fldCharType="begin"/>
      </w:r>
      <w:r>
        <w:instrText xml:space="preserve"> PAGEREF _Toc254858748 \h </w:instrText>
      </w:r>
      <w:r>
        <w:fldChar w:fldCharType="separate"/>
      </w:r>
      <w:r>
        <w:t>5</w:t>
      </w:r>
      <w:r>
        <w:fldChar w:fldCharType="end"/>
      </w:r>
    </w:p>
    <w:p w14:paraId="376FAA1F" w14:textId="77777777" w:rsidR="004D2AFE" w:rsidRDefault="004D2AFE">
      <w:pPr>
        <w:pStyle w:val="TOC2"/>
        <w:tabs>
          <w:tab w:val="left" w:pos="745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AB: Tydliggörande avseende tjänstekontraktsbeskrivningen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_Toc254858749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5EABE8C" w:rsidR="00933E2C" w:rsidRPr="00031B12" w:rsidRDefault="004972DF" w:rsidP="004972DF">
            <w:pPr>
              <w:pStyle w:val="TableText"/>
              <w:ind w:right="0"/>
              <w:jc w:val="center"/>
            </w:pPr>
            <w:r w:rsidRPr="00031B12">
              <w:t>2013</w:t>
            </w:r>
            <w:r w:rsidR="00933E2C" w:rsidRPr="00031B12">
              <w:t>-</w:t>
            </w:r>
            <w:r w:rsidRPr="00031B12">
              <w:t>11</w:t>
            </w:r>
            <w:r w:rsidR="00933E2C" w:rsidRPr="00031B12">
              <w:t>-</w:t>
            </w:r>
            <w:r w:rsidRPr="00031B12">
              <w:t>21</w:t>
            </w:r>
          </w:p>
        </w:tc>
        <w:tc>
          <w:tcPr>
            <w:tcW w:w="4140" w:type="dxa"/>
          </w:tcPr>
          <w:p w14:paraId="76E04CE7" w14:textId="49CD08F8" w:rsidR="00933E2C" w:rsidRPr="00740537" w:rsidRDefault="00933E2C" w:rsidP="00933E2C">
            <w:pPr>
              <w:pStyle w:val="TableText"/>
              <w:ind w:right="0"/>
              <w:rPr>
                <w:lang w:val="sv-SE"/>
              </w:rPr>
            </w:pPr>
            <w:r w:rsidRPr="00740537">
              <w:rPr>
                <w:lang w:val="sv-SE"/>
              </w:rPr>
              <w:t>Första version</w:t>
            </w:r>
            <w:r w:rsidR="00714272" w:rsidRPr="00740537">
              <w:rPr>
                <w:lang w:val="sv-SE"/>
              </w:rPr>
              <w:t>. Inget att rapportera.</w:t>
            </w:r>
          </w:p>
        </w:tc>
        <w:tc>
          <w:tcPr>
            <w:tcW w:w="1980" w:type="dxa"/>
          </w:tcPr>
          <w:p w14:paraId="15F338C6" w14:textId="6425F242" w:rsidR="00933E2C" w:rsidRPr="00031B12" w:rsidRDefault="004972DF" w:rsidP="004972DF">
            <w:pPr>
              <w:pStyle w:val="TableText"/>
              <w:ind w:right="0"/>
            </w:pPr>
            <w:r w:rsidRPr="00031B12">
              <w:t>Johan Eltes</w:t>
            </w:r>
            <w:r w:rsidR="00933E2C" w:rsidRPr="00031B12">
              <w:t xml:space="preserve">, </w:t>
            </w:r>
            <w:r w:rsidRPr="00031B12">
              <w:t>Cynergia AB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740537" w14:paraId="132F1A8E" w14:textId="77777777" w:rsidTr="00933E2C">
        <w:tc>
          <w:tcPr>
            <w:tcW w:w="964" w:type="dxa"/>
          </w:tcPr>
          <w:p w14:paraId="4D24AAF7" w14:textId="3F66D08C" w:rsidR="00740537" w:rsidRDefault="00740A81" w:rsidP="00933E2C">
            <w:pPr>
              <w:pStyle w:val="TableText"/>
              <w:ind w:right="0"/>
              <w:jc w:val="center"/>
            </w:pPr>
            <w:r>
              <w:t>2.0</w:t>
            </w:r>
            <w:r w:rsidR="00740537">
              <w:t>.RC</w:t>
            </w:r>
            <w:r>
              <w:t>1</w:t>
            </w:r>
            <w:r w:rsidR="00740537">
              <w:t>3</w:t>
            </w:r>
          </w:p>
        </w:tc>
        <w:tc>
          <w:tcPr>
            <w:tcW w:w="1224" w:type="dxa"/>
          </w:tcPr>
          <w:p w14:paraId="12BFAA10" w14:textId="7BD07CC9" w:rsidR="00740537" w:rsidRDefault="00740537" w:rsidP="004972DF">
            <w:pPr>
              <w:pStyle w:val="TableText"/>
              <w:ind w:right="0"/>
              <w:jc w:val="center"/>
            </w:pPr>
            <w:r>
              <w:t>2014-02-20</w:t>
            </w:r>
          </w:p>
        </w:tc>
        <w:tc>
          <w:tcPr>
            <w:tcW w:w="4140" w:type="dxa"/>
          </w:tcPr>
          <w:p w14:paraId="5DEBE39B" w14:textId="161AE1D4" w:rsidR="00740537" w:rsidRPr="00740537" w:rsidRDefault="00740537" w:rsidP="00740537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Rättat skrivfel och rc nummer</w:t>
            </w:r>
            <w:r w:rsidR="00740A81">
              <w:rPr>
                <w:lang w:val="sv-SE"/>
              </w:rPr>
              <w:t xml:space="preserve">. </w:t>
            </w:r>
            <w:r w:rsidR="00740A81" w:rsidRPr="00740537">
              <w:rPr>
                <w:lang w:val="sv-SE"/>
              </w:rPr>
              <w:t>Lagt till kommentar om anslutningskatalog</w:t>
            </w:r>
          </w:p>
        </w:tc>
        <w:tc>
          <w:tcPr>
            <w:tcW w:w="1980" w:type="dxa"/>
          </w:tcPr>
          <w:p w14:paraId="027FE5D0" w14:textId="50AF771B" w:rsidR="00634D23" w:rsidRDefault="00634D23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Khaled Da</w:t>
            </w:r>
            <w:r w:rsidR="00680C38">
              <w:rPr>
                <w:lang w:val="sv-SE"/>
              </w:rPr>
              <w:t>h</w:t>
            </w:r>
            <w:r>
              <w:rPr>
                <w:lang w:val="sv-SE"/>
              </w:rPr>
              <w:t>am</w:t>
            </w:r>
          </w:p>
          <w:p w14:paraId="3D878933" w14:textId="3E4F465E" w:rsidR="00740537" w:rsidRPr="00740537" w:rsidRDefault="00740537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Marcus Claus</w:t>
            </w:r>
          </w:p>
        </w:tc>
        <w:tc>
          <w:tcPr>
            <w:tcW w:w="1440" w:type="dxa"/>
          </w:tcPr>
          <w:p w14:paraId="13A745D8" w14:textId="77777777" w:rsidR="00740537" w:rsidRPr="00740537" w:rsidRDefault="00740537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  <w:tr w:rsidR="000D59E5" w14:paraId="74C25C74" w14:textId="77777777" w:rsidTr="00933E2C">
        <w:tc>
          <w:tcPr>
            <w:tcW w:w="964" w:type="dxa"/>
          </w:tcPr>
          <w:p w14:paraId="51854759" w14:textId="5F61BB62" w:rsidR="000D59E5" w:rsidRDefault="000D59E5" w:rsidP="00933E2C">
            <w:pPr>
              <w:pStyle w:val="TableText"/>
              <w:ind w:right="0"/>
              <w:jc w:val="center"/>
            </w:pPr>
            <w:r>
              <w:t>2.1.RC2</w:t>
            </w:r>
          </w:p>
        </w:tc>
        <w:tc>
          <w:tcPr>
            <w:tcW w:w="1224" w:type="dxa"/>
          </w:tcPr>
          <w:p w14:paraId="010F07B0" w14:textId="435E9883" w:rsidR="000D59E5" w:rsidRDefault="000D59E5" w:rsidP="004972DF">
            <w:pPr>
              <w:pStyle w:val="TableText"/>
              <w:ind w:right="0"/>
              <w:jc w:val="center"/>
            </w:pPr>
            <w:r>
              <w:t>2014-02-24</w:t>
            </w:r>
          </w:p>
        </w:tc>
        <w:tc>
          <w:tcPr>
            <w:tcW w:w="4140" w:type="dxa"/>
          </w:tcPr>
          <w:p w14:paraId="38A6A30F" w14:textId="1F0DA160" w:rsidR="000D59E5" w:rsidRDefault="000D59E5" w:rsidP="00740537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Uppdaterat version och datum</w:t>
            </w:r>
          </w:p>
        </w:tc>
        <w:tc>
          <w:tcPr>
            <w:tcW w:w="1980" w:type="dxa"/>
          </w:tcPr>
          <w:p w14:paraId="6BCA5229" w14:textId="68F493CC" w:rsidR="000D59E5" w:rsidRDefault="000D59E5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Khaled Daham</w:t>
            </w:r>
            <w:bookmarkStart w:id="1" w:name="_GoBack"/>
            <w:bookmarkEnd w:id="1"/>
          </w:p>
        </w:tc>
        <w:tc>
          <w:tcPr>
            <w:tcW w:w="1440" w:type="dxa"/>
          </w:tcPr>
          <w:p w14:paraId="4BBEE0C9" w14:textId="77777777" w:rsidR="000D59E5" w:rsidRPr="00740537" w:rsidRDefault="000D59E5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</w:tbl>
    <w:p w14:paraId="57CB5C72" w14:textId="7FA02072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Pr="00740A81" w:rsidRDefault="00933E2C" w:rsidP="00933E2C">
            <w:pPr>
              <w:pStyle w:val="TableText"/>
              <w:ind w:right="0"/>
              <w:jc w:val="center"/>
              <w:rPr>
                <w:lang w:val="sv-SE"/>
              </w:rPr>
            </w:pPr>
            <w:r w:rsidRPr="00740A81">
              <w:rPr>
                <w:lang w:val="sv-SE"/>
              </w:rPr>
              <w:t>R1</w:t>
            </w:r>
          </w:p>
        </w:tc>
        <w:tc>
          <w:tcPr>
            <w:tcW w:w="2892" w:type="dxa"/>
          </w:tcPr>
          <w:p w14:paraId="070B81AF" w14:textId="1B1E6B84" w:rsidR="00933E2C" w:rsidRPr="00D133DF" w:rsidRDefault="002C6615" w:rsidP="00337D9A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>
              <w:rPr>
                <w:lang w:val="sv-SE"/>
              </w:rPr>
              <w:t>Tjänstekontraktsbeskrivning clinicalprocess_</w:t>
            </w:r>
            <w:r w:rsidR="00337D9A">
              <w:rPr>
                <w:lang w:val="sv-SE"/>
              </w:rPr>
              <w:t>healthcond_actoutcome</w:t>
            </w:r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---</w:t>
            </w:r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ody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Heading1"/>
        <w:ind w:left="720"/>
      </w:pPr>
      <w:bookmarkStart w:id="3" w:name="_Toc254858745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Heading2"/>
      </w:pPr>
      <w:bookmarkStart w:id="4" w:name="_Toc264866304"/>
      <w:bookmarkStart w:id="5" w:name="_Toc185913452"/>
      <w:bookmarkStart w:id="6" w:name="_Toc254858746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Heading2"/>
      </w:pPr>
      <w:bookmarkStart w:id="7" w:name="_Toc254858747"/>
      <w:r w:rsidRPr="00C929AE">
        <w:t>Begrepp</w:t>
      </w:r>
      <w:bookmarkEnd w:id="7"/>
    </w:p>
    <w:p w14:paraId="32823CC0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ody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ody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6AFC3EE2" w:rsidR="00933E2C" w:rsidRDefault="004E45E9" w:rsidP="00933E2C">
            <w:pPr>
              <w:pStyle w:val="BodyText"/>
              <w:snapToGrid w:val="0"/>
              <w:rPr>
                <w:lang w:val="sv-SE"/>
              </w:rPr>
            </w:pPr>
            <w:r>
              <w:rPr>
                <w:lang w:val="sv-SE"/>
              </w:rPr>
              <w:t>Anslutningskatalog</w:t>
            </w:r>
          </w:p>
        </w:tc>
        <w:tc>
          <w:tcPr>
            <w:tcW w:w="3878" w:type="dxa"/>
          </w:tcPr>
          <w:p w14:paraId="31DAEA29" w14:textId="0F042A6C" w:rsidR="00933E2C" w:rsidRDefault="004E45E9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Referens R1</w:t>
            </w:r>
          </w:p>
        </w:tc>
        <w:tc>
          <w:tcPr>
            <w:tcW w:w="3516" w:type="dxa"/>
          </w:tcPr>
          <w:p w14:paraId="3655E696" w14:textId="66ECA4E2" w:rsidR="00933E2C" w:rsidRPr="006478D5" w:rsidRDefault="004E45E9" w:rsidP="00EE2E70">
            <w:pPr>
              <w:pStyle w:val="BodyText"/>
              <w:snapToGrid w:val="0"/>
              <w:rPr>
                <w:lang w:val="sv-SE"/>
              </w:rPr>
            </w:pPr>
            <w:r>
              <w:rPr>
                <w:lang w:val="sv-SE"/>
              </w:rPr>
              <w:t>Anslutningskatalog är en framtida stödtjänst för att hämta anslutna PDL-enheter och dess infomängder som är tillgängliga för tillämpningen, men som vid tidpunkten för detta kontrakt inte är en del av arkitekturen.</w:t>
            </w: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ody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Heading1"/>
        <w:ind w:left="720"/>
      </w:pPr>
      <w:bookmarkStart w:id="8" w:name="_Toc264866307"/>
      <w:bookmarkStart w:id="9" w:name="_Toc185913455"/>
      <w:bookmarkStart w:id="10" w:name="_Toc254858748"/>
      <w:r w:rsidRPr="008007C3">
        <w:lastRenderedPageBreak/>
        <w:t>Arkitekturella beslut</w:t>
      </w:r>
      <w:bookmarkEnd w:id="8"/>
      <w:bookmarkEnd w:id="9"/>
      <w:bookmarkEnd w:id="10"/>
    </w:p>
    <w:p w14:paraId="54E2828A" w14:textId="6CCEF23C" w:rsidR="00933E2C" w:rsidRDefault="00DE35C6" w:rsidP="00DE35C6">
      <w:pPr>
        <w:pStyle w:val="Heading2"/>
      </w:pPr>
      <w:bookmarkStart w:id="11" w:name="_Toc185913456"/>
      <w:bookmarkStart w:id="12" w:name="_Toc254858749"/>
      <w:r>
        <w:t>AB</w:t>
      </w:r>
      <w:r w:rsidR="00933E2C" w:rsidRPr="00DE35C6">
        <w:t xml:space="preserve">: </w:t>
      </w:r>
      <w:bookmarkEnd w:id="11"/>
      <w:r w:rsidR="004F3285">
        <w:t>Tydliggörande avseende tjänstekontraktsbeskrivningen</w:t>
      </w:r>
      <w:bookmarkEnd w:id="12"/>
    </w:p>
    <w:p w14:paraId="68284AEA" w14:textId="2BD789AE" w:rsidR="004F3285" w:rsidRDefault="004F3285" w:rsidP="004F3285">
      <w:r>
        <w:t xml:space="preserve">Den i tjänstekontraktsbeskrivningen </w:t>
      </w:r>
      <w:r w:rsidR="00D13D4A">
        <w:t xml:space="preserve">[R1] </w:t>
      </w:r>
      <w:r>
        <w:t xml:space="preserve">i vissa avsnitt och illustrationer angivna s.k. </w:t>
      </w:r>
      <w:r w:rsidR="00D13D4A">
        <w:t>”</w:t>
      </w:r>
      <w:r>
        <w:t>Anslutningskatalogen</w:t>
      </w:r>
      <w:r w:rsidR="00D13D4A">
        <w:t>”</w:t>
      </w:r>
      <w:r>
        <w:t xml:space="preserve"> är en framtida stödtj</w:t>
      </w:r>
      <w:r w:rsidR="00D13D4A">
        <w:t>änst för att hämta anslutna vård</w:t>
      </w:r>
      <w:r>
        <w:t>enheter och dess info</w:t>
      </w:r>
      <w:r w:rsidR="00D13D4A">
        <w:t>rmations</w:t>
      </w:r>
      <w:r>
        <w:t>mängder som är tillgängliga för tillämpningen, men som vid tidpunkten för detta kontrakts framtagande inte är en del av den gemensamm</w:t>
      </w:r>
      <w:r w:rsidR="000E67AD">
        <w:t>a</w:t>
      </w:r>
      <w:r>
        <w:t xml:space="preserve"> arkitekturen.</w:t>
      </w:r>
    </w:p>
    <w:p w14:paraId="2F313DD2" w14:textId="77777777" w:rsidR="004F3285" w:rsidRPr="004F3285" w:rsidRDefault="004F3285" w:rsidP="004F3285"/>
    <w:sectPr w:rsidR="004F3285" w:rsidRPr="004F3285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40824" w14:textId="77777777" w:rsidR="004D2AFE" w:rsidRDefault="004D2AFE" w:rsidP="00C72B17">
      <w:pPr>
        <w:spacing w:line="240" w:lineRule="auto"/>
      </w:pPr>
      <w:r>
        <w:separator/>
      </w:r>
    </w:p>
  </w:endnote>
  <w:endnote w:type="continuationSeparator" w:id="0">
    <w:p w14:paraId="458A2F0B" w14:textId="77777777" w:rsidR="004D2AFE" w:rsidRDefault="004D2AFE" w:rsidP="00C72B17">
      <w:pPr>
        <w:spacing w:line="240" w:lineRule="auto"/>
      </w:pPr>
      <w:r>
        <w:continuationSeparator/>
      </w:r>
    </w:p>
  </w:endnote>
  <w:endnote w:type="continuationNotice" w:id="1">
    <w:p w14:paraId="429FEE64" w14:textId="77777777" w:rsidR="004D2AFE" w:rsidRDefault="004D2AF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4D2AFE" w:rsidRDefault="004D2AFE">
    <w:pPr>
      <w:pStyle w:val="Footer"/>
    </w:pPr>
  </w:p>
  <w:p w14:paraId="00DB5B55" w14:textId="77777777" w:rsidR="004D2AFE" w:rsidRDefault="004D2AFE">
    <w:pPr>
      <w:pStyle w:val="Footer"/>
    </w:pPr>
  </w:p>
  <w:p w14:paraId="7A4B8CFE" w14:textId="77777777" w:rsidR="004D2AFE" w:rsidRDefault="004D2AFE">
    <w:pPr>
      <w:pStyle w:val="Footer"/>
    </w:pPr>
  </w:p>
  <w:p w14:paraId="3F6CD731" w14:textId="77777777" w:rsidR="004D2AFE" w:rsidRDefault="004D2AFE">
    <w:pPr>
      <w:pStyle w:val="Footer"/>
    </w:pPr>
  </w:p>
  <w:p w14:paraId="4D884140" w14:textId="77777777" w:rsidR="004D2AFE" w:rsidRDefault="004D2AFE">
    <w:pPr>
      <w:pStyle w:val="Footer"/>
    </w:pPr>
  </w:p>
  <w:p w14:paraId="7F3C14E7" w14:textId="77777777" w:rsidR="004D2AFE" w:rsidRDefault="004D2AFE">
    <w:pPr>
      <w:pStyle w:val="Footer"/>
    </w:pPr>
  </w:p>
  <w:p w14:paraId="3EFAEE42" w14:textId="77777777" w:rsidR="004D2AFE" w:rsidRDefault="004D2AFE" w:rsidP="00956547">
    <w:pPr>
      <w:pStyle w:val="Footer"/>
    </w:pPr>
    <w:bookmarkStart w:id="25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5"/>
    <w:r>
      <w:rPr>
        <w:rFonts w:cs="Georgia"/>
        <w:noProof/>
        <w:color w:val="001610"/>
        <w:szCs w:val="12"/>
        <w:lang w:val="en-US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83EB5" w14:textId="77777777" w:rsidR="004D2AFE" w:rsidRDefault="004D2AFE" w:rsidP="00C72B17">
      <w:pPr>
        <w:spacing w:line="240" w:lineRule="auto"/>
      </w:pPr>
      <w:r>
        <w:separator/>
      </w:r>
    </w:p>
  </w:footnote>
  <w:footnote w:type="continuationSeparator" w:id="0">
    <w:p w14:paraId="3EF4A44D" w14:textId="77777777" w:rsidR="004D2AFE" w:rsidRDefault="004D2AFE" w:rsidP="00C72B17">
      <w:pPr>
        <w:spacing w:line="240" w:lineRule="auto"/>
      </w:pPr>
      <w:r>
        <w:continuationSeparator/>
      </w:r>
    </w:p>
  </w:footnote>
  <w:footnote w:type="continuationNotice" w:id="1">
    <w:p w14:paraId="793054BD" w14:textId="77777777" w:rsidR="004D2AFE" w:rsidRDefault="004D2AF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09539AAF" w:rsidR="004D2AFE" w:rsidRDefault="004D2AFE" w:rsidP="008303EF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3" w:name="Date1"/>
    <w:r w:rsidR="00582FAC">
      <w:t>24</w:t>
    </w:r>
    <w:r>
      <w:t xml:space="preserve"> februari 201</w:t>
    </w:r>
    <w:bookmarkEnd w:id="13"/>
    <w:r>
      <w:t>4</w:t>
    </w:r>
  </w:p>
  <w:p w14:paraId="5C6B38DA" w14:textId="77777777" w:rsidR="004D2AFE" w:rsidRDefault="004D2AFE" w:rsidP="008303EF">
    <w:pPr>
      <w:tabs>
        <w:tab w:val="left" w:pos="6237"/>
      </w:tabs>
    </w:pPr>
    <w:r>
      <w:tab/>
    </w:r>
    <w:bookmarkStart w:id="14" w:name="LDnr1"/>
    <w:bookmarkEnd w:id="14"/>
    <w:r>
      <w:t xml:space="preserve"> </w:t>
    </w:r>
    <w:bookmarkStart w:id="15" w:name="Dnr1"/>
    <w:bookmarkEnd w:id="15"/>
    <w:r>
      <w:rPr>
        <w:rFonts w:cs="Georgia"/>
        <w:noProof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4D2AFE" w:rsidRPr="00C05223" w:rsidRDefault="004D2AFE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D59E5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0D59E5" w:rsidRPr="000D59E5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" fillcolor="white [3212]" stroked="f">
              <v:textbox>
                <w:txbxContent>
                  <w:p w14:paraId="071A0DC2" w14:textId="77777777" w:rsidR="004D2AFE" w:rsidRPr="00C05223" w:rsidRDefault="004D2AFE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0D59E5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0D59E5" w:rsidRPr="000D59E5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65467309" w:rsidR="004D2AFE" w:rsidRDefault="004D2AFE" w:rsidP="00D774BC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6" w:name="Date"/>
    <w:r w:rsidR="00582FAC">
      <w:t>24</w:t>
    </w:r>
    <w:r>
      <w:t xml:space="preserve"> februari 201</w:t>
    </w:r>
    <w:bookmarkEnd w:id="16"/>
    <w:r>
      <w:t>4</w:t>
    </w:r>
  </w:p>
  <w:p w14:paraId="074A8BD1" w14:textId="77777777" w:rsidR="004D2AFE" w:rsidRDefault="004D2AFE" w:rsidP="00D774BC">
    <w:pPr>
      <w:tabs>
        <w:tab w:val="left" w:pos="6237"/>
      </w:tabs>
    </w:pPr>
    <w:r>
      <w:tab/>
    </w:r>
    <w:bookmarkStart w:id="17" w:name="LDnr"/>
    <w:bookmarkEnd w:id="17"/>
    <w:r>
      <w:t xml:space="preserve"> </w:t>
    </w:r>
    <w:bookmarkStart w:id="18" w:name="Dnr"/>
    <w:bookmarkEnd w:id="18"/>
  </w:p>
  <w:p w14:paraId="51E28F31" w14:textId="77777777" w:rsidR="004D2AFE" w:rsidRDefault="004D2AFE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4D2AFE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4D2AFE" w:rsidRPr="0024387D" w:rsidRDefault="004D2AFE" w:rsidP="00933E2C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4D2AFE" w:rsidRPr="0024387D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4D2AFE" w:rsidRPr="0024387D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0858B90B" w:rsidR="004D2AFE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PhoneDirect"/>
          <w:bookmarkEnd w:id="19"/>
          <w:r>
            <w:rPr>
              <w:rFonts w:cs="Georgia"/>
              <w:sz w:val="12"/>
              <w:szCs w:val="12"/>
            </w:rPr>
            <w:t xml:space="preserve"> </w:t>
          </w:r>
          <w:r w:rsidRPr="00082370">
            <w:rPr>
              <w:rFonts w:cs="Georgia"/>
              <w:sz w:val="12"/>
              <w:szCs w:val="12"/>
            </w:rPr>
            <w:t>0708-224186</w:t>
          </w:r>
        </w:p>
        <w:p w14:paraId="53010CBF" w14:textId="77777777" w:rsidR="004D2AFE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  <w:bookmarkStart w:id="20" w:name="LMobile"/>
          <w:bookmarkEnd w:id="20"/>
        </w:p>
        <w:p w14:paraId="0AAD7700" w14:textId="77777777" w:rsidR="004D2AFE" w:rsidRPr="0024387D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  <w:bookmarkStart w:id="21" w:name="Email"/>
          <w:bookmarkEnd w:id="21"/>
        </w:p>
      </w:tc>
      <w:tc>
        <w:tcPr>
          <w:tcW w:w="4049" w:type="dxa"/>
        </w:tcPr>
        <w:p w14:paraId="3BBAE795" w14:textId="77777777" w:rsidR="004D2AFE" w:rsidRPr="0024387D" w:rsidRDefault="004D2AFE" w:rsidP="00933E2C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4D2AFE" w:rsidRDefault="004D2AFE" w:rsidP="00933E2C">
          <w:r>
            <w:t xml:space="preserve"> </w:t>
          </w:r>
          <w:bookmarkStart w:id="22" w:name="slask"/>
          <w:bookmarkStart w:id="23" w:name="Addressee"/>
          <w:bookmarkEnd w:id="22"/>
          <w:bookmarkEnd w:id="23"/>
        </w:p>
      </w:tc>
    </w:tr>
    <w:tr w:rsidR="004D2AFE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4D2AFE" w:rsidRPr="00F456CC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4D2AFE" w:rsidRPr="00F456CC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4D2AFE" w:rsidRPr="002C11AF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4D2AFE" w:rsidRPr="002C11AF" w:rsidRDefault="004D2AFE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4D2AFE" w:rsidRDefault="004D2AFE" w:rsidP="003755FD">
    <w:pPr>
      <w:pStyle w:val="Header"/>
    </w:pPr>
    <w:bookmarkStart w:id="24" w:name="Radera2"/>
    <w:bookmarkEnd w:id="24"/>
  </w:p>
  <w:p w14:paraId="26042467" w14:textId="77777777" w:rsidR="004D2AFE" w:rsidRDefault="004D2AFE" w:rsidP="003755FD">
    <w:pPr>
      <w:pStyle w:val="Header"/>
    </w:pPr>
  </w:p>
  <w:p w14:paraId="07F53C84" w14:textId="77777777" w:rsidR="004D2AFE" w:rsidRDefault="004D2AFE" w:rsidP="003755FD">
    <w:pPr>
      <w:pStyle w:val="Header"/>
    </w:pPr>
  </w:p>
  <w:p w14:paraId="661F5729" w14:textId="77777777" w:rsidR="004D2AFE" w:rsidRPr="003755FD" w:rsidRDefault="004D2AFE" w:rsidP="007306AD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4D2AFE" w:rsidRPr="00C05223" w:rsidRDefault="004D2AFE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D59E5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0D59E5" w:rsidRPr="000D59E5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" fillcolor="white [3212]" stroked="f">
              <v:textbox>
                <w:txbxContent>
                  <w:p w14:paraId="2FCB7B40" w14:textId="77777777" w:rsidR="004D2AFE" w:rsidRPr="00C05223" w:rsidRDefault="004D2AFE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0D59E5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0D59E5" w:rsidRPr="000D59E5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D59E5"/>
    <w:rsid w:val="000E020A"/>
    <w:rsid w:val="000E190F"/>
    <w:rsid w:val="000E67AD"/>
    <w:rsid w:val="00100B52"/>
    <w:rsid w:val="00116504"/>
    <w:rsid w:val="001233FB"/>
    <w:rsid w:val="001502F9"/>
    <w:rsid w:val="00150921"/>
    <w:rsid w:val="00160052"/>
    <w:rsid w:val="00160514"/>
    <w:rsid w:val="0016752C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C6615"/>
    <w:rsid w:val="002D5B10"/>
    <w:rsid w:val="002E6348"/>
    <w:rsid w:val="002F7E28"/>
    <w:rsid w:val="0030710D"/>
    <w:rsid w:val="00322A41"/>
    <w:rsid w:val="00325EBF"/>
    <w:rsid w:val="00337D9A"/>
    <w:rsid w:val="00364AE6"/>
    <w:rsid w:val="00364D31"/>
    <w:rsid w:val="00370C03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D2AFE"/>
    <w:rsid w:val="004E45E9"/>
    <w:rsid w:val="004F2686"/>
    <w:rsid w:val="004F3285"/>
    <w:rsid w:val="004F39E1"/>
    <w:rsid w:val="00525CF4"/>
    <w:rsid w:val="005408F3"/>
    <w:rsid w:val="005477ED"/>
    <w:rsid w:val="005521B0"/>
    <w:rsid w:val="0056497A"/>
    <w:rsid w:val="0057032F"/>
    <w:rsid w:val="00582FAC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34D23"/>
    <w:rsid w:val="00650709"/>
    <w:rsid w:val="00653081"/>
    <w:rsid w:val="00661F2C"/>
    <w:rsid w:val="006648CB"/>
    <w:rsid w:val="00680C38"/>
    <w:rsid w:val="00686189"/>
    <w:rsid w:val="0069359C"/>
    <w:rsid w:val="006A4A7F"/>
    <w:rsid w:val="006A4E14"/>
    <w:rsid w:val="006E6C94"/>
    <w:rsid w:val="006E7C71"/>
    <w:rsid w:val="00702AFD"/>
    <w:rsid w:val="00707704"/>
    <w:rsid w:val="00714272"/>
    <w:rsid w:val="00714301"/>
    <w:rsid w:val="0072035C"/>
    <w:rsid w:val="007231DB"/>
    <w:rsid w:val="00727057"/>
    <w:rsid w:val="007306AD"/>
    <w:rsid w:val="00740537"/>
    <w:rsid w:val="00740A81"/>
    <w:rsid w:val="007603DA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5940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3392E"/>
    <w:rsid w:val="00B6227B"/>
    <w:rsid w:val="00B72189"/>
    <w:rsid w:val="00B77D5E"/>
    <w:rsid w:val="00B81E18"/>
    <w:rsid w:val="00B86215"/>
    <w:rsid w:val="00B90A42"/>
    <w:rsid w:val="00BB02BA"/>
    <w:rsid w:val="00BD3476"/>
    <w:rsid w:val="00BD6630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C05"/>
    <w:rsid w:val="00CE7DFC"/>
    <w:rsid w:val="00CF4460"/>
    <w:rsid w:val="00CF47A0"/>
    <w:rsid w:val="00D037DF"/>
    <w:rsid w:val="00D133DF"/>
    <w:rsid w:val="00D13D4A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2E70"/>
    <w:rsid w:val="00EE64E3"/>
    <w:rsid w:val="00EE7FE7"/>
    <w:rsid w:val="00F07598"/>
    <w:rsid w:val="00F34EBF"/>
    <w:rsid w:val="00F456CC"/>
    <w:rsid w:val="00F46893"/>
    <w:rsid w:val="00F80F81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B3DB1-AC7B-844E-90B1-3C2FF3391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\Users\mves1\Desktop\Wordmall_CeHis_Office_2007_svensk_130523_Lennart.dotm</Template>
  <TotalTime>19</TotalTime>
  <Pages>5</Pages>
  <Words>369</Words>
  <Characters>2369</Characters>
  <Application>Microsoft Macintosh Word</Application>
  <DocSecurity>0</DocSecurity>
  <Lines>139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2668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Khaled Daham</cp:lastModifiedBy>
  <cp:revision>27</cp:revision>
  <dcterms:created xsi:type="dcterms:W3CDTF">2013-08-28T13:45:00Z</dcterms:created>
  <dcterms:modified xsi:type="dcterms:W3CDTF">2014-02-24T09:59:00Z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2</vt:lpwstr>
  </property>
  <property fmtid="{D5CDD505-2E9C-101B-9397-08002B2CF9AE}" pid="3" name="Version_2">
    <vt:lpwstr>1</vt:lpwstr>
  </property>
  <property fmtid="{D5CDD505-2E9C-101B-9397-08002B2CF9AE}" pid="4" name="Version_3">
    <vt:lpwstr>RC2</vt:lpwstr>
  </property>
  <property fmtid="{D5CDD505-2E9C-101B-9397-08002B2CF9AE}" pid="5" name="Slutdatum">
    <vt:lpwstr>2014-02-24</vt:lpwstr>
  </property>
  <property fmtid="{D5CDD505-2E9C-101B-9397-08002B2CF9AE}" pid="6" name="Arknummer">
    <vt:lpwstr>ARK_0023</vt:lpwstr>
  </property>
</Properties>
</file>