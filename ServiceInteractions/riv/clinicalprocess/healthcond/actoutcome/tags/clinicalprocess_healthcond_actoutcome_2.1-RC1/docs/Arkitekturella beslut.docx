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66A621DD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871DFB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871DFB">
        <w:rPr>
          <w:color w:val="92D050"/>
          <w:sz w:val="36"/>
          <w:szCs w:val="36"/>
        </w:rPr>
        <w:t>1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871DFB">
        <w:rPr>
          <w:color w:val="92D050"/>
          <w:sz w:val="36"/>
          <w:szCs w:val="36"/>
        </w:rPr>
        <w:t>RC1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6022E8F2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871DFB">
        <w:rPr>
          <w:color w:val="92D050"/>
          <w:sz w:val="36"/>
          <w:szCs w:val="36"/>
        </w:rPr>
        <w:t>2014-02-14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  <w:bookmarkStart w:id="1" w:name="_GoBack"/>
      <w:bookmarkEnd w:id="1"/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highlight w:val="yellow"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proofErr w:type="spellStart"/>
            <w:r w:rsidRPr="00031B12">
              <w:t>Första</w:t>
            </w:r>
            <w:proofErr w:type="spellEnd"/>
            <w:r w:rsidRPr="00031B12">
              <w:t xml:space="preserve"> version</w:t>
            </w:r>
            <w:r w:rsidR="00714272">
              <w:t xml:space="preserve">. </w:t>
            </w:r>
            <w:proofErr w:type="spellStart"/>
            <w:r w:rsidR="00714272">
              <w:t>Inget</w:t>
            </w:r>
            <w:proofErr w:type="spellEnd"/>
            <w:r w:rsidR="00714272">
              <w:t xml:space="preserve"> </w:t>
            </w:r>
            <w:proofErr w:type="spellStart"/>
            <w:r w:rsidR="00714272">
              <w:t>att</w:t>
            </w:r>
            <w:proofErr w:type="spellEnd"/>
            <w:r w:rsidR="00714272">
              <w:t xml:space="preserve"> </w:t>
            </w:r>
            <w:proofErr w:type="spellStart"/>
            <w:r w:rsidR="00714272">
              <w:t>rapportera</w:t>
            </w:r>
            <w:proofErr w:type="spellEnd"/>
            <w:r w:rsidR="00714272">
              <w:t>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6E55F63D" w:rsidR="00933E2C" w:rsidRPr="00D133DF" w:rsidRDefault="00031B12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proofErr w:type="gramStart"/>
            <w:r w:rsidRPr="00031B12">
              <w:rPr>
                <w:lang w:val="sv-SE"/>
              </w:rPr>
              <w:t>---</w:t>
            </w:r>
            <w:proofErr w:type="gram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53694AFD" w:rsidR="00933E2C" w:rsidRPr="00DE35C6" w:rsidRDefault="00933E2C" w:rsidP="004F2297">
      <w:pPr>
        <w:pStyle w:val="Heading2"/>
        <w:numPr>
          <w:ilvl w:val="0"/>
          <w:numId w:val="0"/>
        </w:numPr>
        <w:ind w:left="792" w:hanging="432"/>
      </w:pPr>
    </w:p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41841A6" w:rsidR="00933E2C" w:rsidRPr="00872692" w:rsidRDefault="00933E2C" w:rsidP="00872692">
      <w:pPr>
        <w:spacing w:line="240" w:lineRule="auto"/>
        <w:rPr>
          <w:rFonts w:eastAsia="Times New Roman"/>
          <w:bCs/>
          <w:sz w:val="24"/>
          <w:szCs w:val="26"/>
        </w:rPr>
      </w:pPr>
      <w:bookmarkStart w:id="11" w:name="_Toc185913457"/>
      <w:r>
        <w:br w:type="page"/>
      </w:r>
    </w:p>
    <w:bookmarkEnd w:id="11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69504D" w:rsidRDefault="0069504D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69504D" w:rsidRDefault="0069504D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69504D" w:rsidRDefault="006950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69504D" w:rsidRDefault="0069504D">
    <w:pPr>
      <w:pStyle w:val="Footer"/>
    </w:pPr>
  </w:p>
  <w:p w14:paraId="00DB5B55" w14:textId="77777777" w:rsidR="0069504D" w:rsidRDefault="0069504D">
    <w:pPr>
      <w:pStyle w:val="Footer"/>
    </w:pPr>
  </w:p>
  <w:p w14:paraId="7A4B8CFE" w14:textId="77777777" w:rsidR="0069504D" w:rsidRDefault="0069504D">
    <w:pPr>
      <w:pStyle w:val="Footer"/>
    </w:pPr>
  </w:p>
  <w:p w14:paraId="3F6CD731" w14:textId="77777777" w:rsidR="0069504D" w:rsidRDefault="0069504D">
    <w:pPr>
      <w:pStyle w:val="Footer"/>
    </w:pPr>
  </w:p>
  <w:p w14:paraId="4D884140" w14:textId="77777777" w:rsidR="0069504D" w:rsidRDefault="0069504D">
    <w:pPr>
      <w:pStyle w:val="Footer"/>
    </w:pPr>
  </w:p>
  <w:p w14:paraId="7F3C14E7" w14:textId="77777777" w:rsidR="0069504D" w:rsidRDefault="0069504D">
    <w:pPr>
      <w:pStyle w:val="Footer"/>
    </w:pPr>
  </w:p>
  <w:p w14:paraId="3EFAEE42" w14:textId="77777777" w:rsidR="0069504D" w:rsidRDefault="0069504D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69504D" w:rsidRDefault="0069504D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69504D" w:rsidRDefault="0069504D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69504D" w:rsidRDefault="006950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69504D" w:rsidRDefault="0069504D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>
      <w:t>23 maj 2013</w:t>
    </w:r>
    <w:bookmarkEnd w:id="12"/>
  </w:p>
  <w:p w14:paraId="5C6B38DA" w14:textId="77777777" w:rsidR="0069504D" w:rsidRDefault="0069504D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69504D" w:rsidRPr="00C05223" w:rsidRDefault="0069504D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1DFB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71DFB">
                            <w:fldChar w:fldCharType="begin"/>
                          </w:r>
                          <w:r w:rsidR="00871DFB">
                            <w:instrText xml:space="preserve"> SECTIONPAGES   \* MERGEFORMAT </w:instrText>
                          </w:r>
                          <w:r w:rsidR="00871DFB">
                            <w:fldChar w:fldCharType="separate"/>
                          </w:r>
                          <w:r w:rsidR="00871DFB" w:rsidRPr="00871DFB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71DFB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69504D" w:rsidRPr="00C05223" w:rsidRDefault="0069504D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71DFB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71DFB">
                      <w:fldChar w:fldCharType="begin"/>
                    </w:r>
                    <w:r w:rsidR="00871DFB">
                      <w:instrText xml:space="preserve"> SECTIONPAGES   \* MERGEFORMAT </w:instrText>
                    </w:r>
                    <w:r w:rsidR="00871DFB">
                      <w:fldChar w:fldCharType="separate"/>
                    </w:r>
                    <w:r w:rsidR="00871DFB" w:rsidRPr="00871DFB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71DFB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69504D" w:rsidRDefault="0069504D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>
      <w:t>21 november 2013</w:t>
    </w:r>
    <w:bookmarkEnd w:id="15"/>
  </w:p>
  <w:p w14:paraId="074A8BD1" w14:textId="77777777" w:rsidR="0069504D" w:rsidRDefault="0069504D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69504D" w:rsidRDefault="0069504D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9504D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69504D" w:rsidRPr="00160514" w:rsidRDefault="0069504D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 xml:space="preserve">Johan </w:t>
          </w:r>
          <w:proofErr w:type="spellStart"/>
          <w:r>
            <w:rPr>
              <w:rFonts w:cs="Georgia"/>
              <w:sz w:val="12"/>
              <w:szCs w:val="12"/>
            </w:rPr>
            <w:t>Eltes</w:t>
          </w:r>
          <w:proofErr w:type="spellEnd"/>
        </w:p>
        <w:p w14:paraId="0AAD77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69504D" w:rsidRDefault="0069504D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69504D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69504D" w:rsidRDefault="0069504D" w:rsidP="003755FD">
    <w:pPr>
      <w:pStyle w:val="Header"/>
    </w:pPr>
    <w:bookmarkStart w:id="24" w:name="Radera2"/>
    <w:bookmarkEnd w:id="24"/>
  </w:p>
  <w:p w14:paraId="26042467" w14:textId="77777777" w:rsidR="0069504D" w:rsidRDefault="0069504D" w:rsidP="003755FD">
    <w:pPr>
      <w:pStyle w:val="Header"/>
    </w:pPr>
  </w:p>
  <w:p w14:paraId="07F53C84" w14:textId="77777777" w:rsidR="0069504D" w:rsidRDefault="0069504D" w:rsidP="003755FD">
    <w:pPr>
      <w:pStyle w:val="Header"/>
    </w:pPr>
  </w:p>
  <w:p w14:paraId="661F5729" w14:textId="77777777" w:rsidR="0069504D" w:rsidRPr="003755FD" w:rsidRDefault="0069504D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69504D" w:rsidRPr="00C05223" w:rsidRDefault="0069504D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1DFB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71DFB">
                            <w:fldChar w:fldCharType="begin"/>
                          </w:r>
                          <w:r w:rsidR="00871DFB">
                            <w:instrText xml:space="preserve"> SECTIONPAGES   \* MERGEFORMAT </w:instrText>
                          </w:r>
                          <w:r w:rsidR="00871DFB">
                            <w:fldChar w:fldCharType="separate"/>
                          </w:r>
                          <w:r w:rsidR="00871DFB" w:rsidRPr="00871DFB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71DFB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69504D" w:rsidRPr="00C05223" w:rsidRDefault="0069504D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71DFB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71DFB">
                      <w:fldChar w:fldCharType="begin"/>
                    </w:r>
                    <w:r w:rsidR="00871DFB">
                      <w:instrText xml:space="preserve"> SECTIONPAGES   \* MERGEFORMAT </w:instrText>
                    </w:r>
                    <w:r w:rsidR="00871DFB">
                      <w:fldChar w:fldCharType="separate"/>
                    </w:r>
                    <w:r w:rsidR="00871DFB" w:rsidRPr="00871DFB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71DFB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023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297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9504D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D2C5C"/>
    <w:rsid w:val="007E481B"/>
    <w:rsid w:val="007F0F3A"/>
    <w:rsid w:val="00805333"/>
    <w:rsid w:val="00817886"/>
    <w:rsid w:val="008303EF"/>
    <w:rsid w:val="00832F02"/>
    <w:rsid w:val="008465AF"/>
    <w:rsid w:val="00871DFB"/>
    <w:rsid w:val="00872692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9D37-584E-7C4D-8F45-6AFEC7A5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8</TotalTime>
  <Pages>6</Pages>
  <Words>292</Words>
  <Characters>1718</Characters>
  <Application>Microsoft Macintosh Word</Application>
  <DocSecurity>0</DocSecurity>
  <Lines>143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1944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12</cp:revision>
  <dcterms:created xsi:type="dcterms:W3CDTF">2013-08-28T13:45:00Z</dcterms:created>
  <dcterms:modified xsi:type="dcterms:W3CDTF">2014-02-18T17:54:00Z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RC1</vt:lpwstr>
  </property>
  <property fmtid="{D5CDD505-2E9C-101B-9397-08002B2CF9AE}" pid="5" name="Slutdatum">
    <vt:lpwstr>2014-02-14</vt:lpwstr>
  </property>
  <property fmtid="{D5CDD505-2E9C-101B-9397-08002B2CF9AE}" pid="6" name="Arknummer">
    <vt:lpwstr>ARK_0023</vt:lpwstr>
  </property>
</Properties>
</file>