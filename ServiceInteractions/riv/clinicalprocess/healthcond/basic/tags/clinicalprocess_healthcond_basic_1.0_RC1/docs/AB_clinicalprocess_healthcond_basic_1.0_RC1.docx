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6D16D7" w14:textId="77777777" w:rsidR="00933E2C" w:rsidRDefault="00933E2C" w:rsidP="00933E2C"/>
    <w:p w14:paraId="60121B1B" w14:textId="77777777" w:rsidR="00933E2C" w:rsidRDefault="00933E2C" w:rsidP="00933E2C"/>
    <w:p w14:paraId="31A6D551" w14:textId="77777777" w:rsidR="00933E2C" w:rsidRDefault="00933E2C" w:rsidP="00933E2C"/>
    <w:p w14:paraId="68525D97" w14:textId="77777777" w:rsidR="00933E2C" w:rsidRDefault="00933E2C" w:rsidP="00933E2C"/>
    <w:p w14:paraId="3ADD498A" w14:textId="77777777" w:rsidR="00933E2C" w:rsidRPr="003D5078" w:rsidRDefault="00933E2C" w:rsidP="00933E2C"/>
    <w:p w14:paraId="59C5FABF" w14:textId="3FFF37E4" w:rsidR="00DE0C17" w:rsidRDefault="00A332A1" w:rsidP="00DE0C17">
      <w:pPr>
        <w:spacing w:before="120" w:after="120"/>
        <w:jc w:val="center"/>
        <w:rPr>
          <w:rFonts w:ascii="Arial" w:hAnsi="Arial" w:cs="Arial"/>
          <w:sz w:val="56"/>
          <w:szCs w:val="56"/>
        </w:rPr>
      </w:pPr>
      <w:bookmarkStart w:id="0" w:name="Start"/>
      <w:bookmarkEnd w:id="0"/>
      <w:proofErr w:type="spellStart"/>
      <w:proofErr w:type="gramStart"/>
      <w:r>
        <w:rPr>
          <w:rFonts w:ascii="Arial" w:hAnsi="Arial" w:cs="Arial"/>
          <w:sz w:val="56"/>
          <w:szCs w:val="56"/>
        </w:rPr>
        <w:t>clinicalprocess:healthcond</w:t>
      </w:r>
      <w:proofErr w:type="gramEnd"/>
      <w:r>
        <w:rPr>
          <w:rFonts w:ascii="Arial" w:hAnsi="Arial" w:cs="Arial"/>
          <w:sz w:val="56"/>
          <w:szCs w:val="56"/>
        </w:rPr>
        <w:t>:basic</w:t>
      </w:r>
      <w:proofErr w:type="spellEnd"/>
    </w:p>
    <w:p w14:paraId="7B688759" w14:textId="77777777" w:rsidR="00DE0C17" w:rsidRDefault="00DE0C17" w:rsidP="00DE0C17">
      <w:pPr>
        <w:spacing w:before="120" w:after="120"/>
        <w:jc w:val="center"/>
        <w:rPr>
          <w:rFonts w:ascii="Arial" w:hAnsi="Arial" w:cs="Arial"/>
          <w:sz w:val="56"/>
          <w:szCs w:val="56"/>
        </w:rPr>
      </w:pPr>
    </w:p>
    <w:p w14:paraId="7DCB611A" w14:textId="655155B5" w:rsidR="00933E2C" w:rsidRDefault="00DE0C17" w:rsidP="00DE0C17">
      <w:pPr>
        <w:spacing w:before="120" w:after="120"/>
        <w:jc w:val="center"/>
        <w:rPr>
          <w:rFonts w:ascii="Arial" w:hAnsi="Arial" w:cs="Arial"/>
          <w:sz w:val="56"/>
          <w:szCs w:val="56"/>
        </w:rPr>
      </w:pPr>
      <w:proofErr w:type="spellStart"/>
      <w:r>
        <w:rPr>
          <w:rFonts w:ascii="Arial" w:hAnsi="Arial" w:cs="Arial"/>
          <w:sz w:val="56"/>
          <w:szCs w:val="56"/>
        </w:rPr>
        <w:t>A</w:t>
      </w:r>
      <w:r w:rsidR="00933E2C" w:rsidRPr="001E472A">
        <w:rPr>
          <w:rFonts w:ascii="Arial" w:hAnsi="Arial" w:cs="Arial"/>
          <w:sz w:val="56"/>
          <w:szCs w:val="56"/>
        </w:rPr>
        <w:t>rkitekturella</w:t>
      </w:r>
      <w:proofErr w:type="spellEnd"/>
      <w:r w:rsidR="00933E2C" w:rsidRPr="001E472A">
        <w:rPr>
          <w:rFonts w:ascii="Arial" w:hAnsi="Arial" w:cs="Arial"/>
          <w:sz w:val="56"/>
          <w:szCs w:val="56"/>
        </w:rPr>
        <w:t xml:space="preserve"> beslut</w:t>
      </w:r>
    </w:p>
    <w:p w14:paraId="7E590DE4" w14:textId="77777777" w:rsidR="00933E2C" w:rsidRPr="003C6923" w:rsidRDefault="003C2350" w:rsidP="00933E2C">
      <w:pPr>
        <w:spacing w:before="120" w:after="120"/>
        <w:jc w:val="center"/>
        <w:rPr>
          <w:rFonts w:ascii="Arial" w:hAnsi="Arial" w:cs="Arial"/>
          <w:i/>
          <w:iCs/>
          <w:sz w:val="32"/>
          <w:szCs w:val="32"/>
        </w:rPr>
      </w:pPr>
      <w:r w:rsidRPr="003C6923">
        <w:rPr>
          <w:rFonts w:ascii="Arial" w:hAnsi="Arial" w:cs="Arial"/>
          <w:i/>
          <w:iCs/>
          <w:sz w:val="32"/>
          <w:szCs w:val="32"/>
        </w:rPr>
        <w:t xml:space="preserve"> </w:t>
      </w:r>
      <w:r w:rsidR="00933E2C" w:rsidRPr="003C6923">
        <w:rPr>
          <w:rFonts w:ascii="Arial" w:hAnsi="Arial" w:cs="Arial"/>
          <w:i/>
          <w:iCs/>
          <w:sz w:val="32"/>
          <w:szCs w:val="32"/>
        </w:rPr>
        <w:t>(Beslut som påverkar arkitekturens utformning)</w:t>
      </w:r>
    </w:p>
    <w:p w14:paraId="3976CFF3" w14:textId="77777777" w:rsidR="00933E2C" w:rsidRDefault="00933E2C" w:rsidP="00933E2C">
      <w:r>
        <w:t xml:space="preserve"> </w:t>
      </w:r>
    </w:p>
    <w:p w14:paraId="1E147B51" w14:textId="5616441D" w:rsidR="00933E2C" w:rsidRPr="00385C6E" w:rsidRDefault="00933E2C" w:rsidP="00933E2C">
      <w:pPr>
        <w:jc w:val="center"/>
        <w:rPr>
          <w:sz w:val="36"/>
          <w:szCs w:val="36"/>
        </w:rPr>
      </w:pPr>
      <w:r w:rsidRPr="00385C6E">
        <w:rPr>
          <w:sz w:val="36"/>
          <w:szCs w:val="36"/>
        </w:rPr>
        <w:t xml:space="preserve">Version </w:t>
      </w:r>
      <w:r w:rsidR="00385C6E" w:rsidRPr="00385C6E">
        <w:rPr>
          <w:sz w:val="36"/>
          <w:szCs w:val="36"/>
        </w:rPr>
        <w:t>1.0 RC1</w:t>
      </w:r>
    </w:p>
    <w:p w14:paraId="12CB8455" w14:textId="77777777" w:rsidR="00933E2C" w:rsidRDefault="00933E2C" w:rsidP="00933E2C">
      <w:pPr>
        <w:jc w:val="center"/>
        <w:rPr>
          <w:sz w:val="36"/>
          <w:szCs w:val="36"/>
        </w:rPr>
      </w:pPr>
    </w:p>
    <w:p w14:paraId="24A0634F" w14:textId="310398C4" w:rsidR="00933E2C" w:rsidRPr="00D133DF" w:rsidRDefault="00D133DF" w:rsidP="00933E2C">
      <w:pPr>
        <w:jc w:val="center"/>
        <w:rPr>
          <w:color w:val="92D050"/>
          <w:sz w:val="36"/>
          <w:szCs w:val="36"/>
        </w:rPr>
      </w:pPr>
      <w:r w:rsidRPr="00D133DF">
        <w:rPr>
          <w:color w:val="92D050"/>
          <w:sz w:val="36"/>
          <w:szCs w:val="36"/>
        </w:rPr>
        <w:fldChar w:fldCharType="begin"/>
      </w:r>
      <w:r w:rsidRPr="00D133DF">
        <w:rPr>
          <w:color w:val="92D050"/>
          <w:sz w:val="36"/>
          <w:szCs w:val="36"/>
        </w:rPr>
        <w:instrText xml:space="preserve"> DOCPROPERTY  Slutdatum  \* MERGEFORMAT </w:instrText>
      </w:r>
      <w:r w:rsidRPr="00D133DF">
        <w:rPr>
          <w:color w:val="92D050"/>
          <w:sz w:val="36"/>
          <w:szCs w:val="36"/>
        </w:rPr>
        <w:fldChar w:fldCharType="separate"/>
      </w:r>
      <w:r w:rsidR="00D24788">
        <w:rPr>
          <w:color w:val="92D050"/>
          <w:sz w:val="36"/>
          <w:szCs w:val="36"/>
        </w:rPr>
        <w:t>2014</w:t>
      </w:r>
      <w:r w:rsidRPr="00D133DF">
        <w:rPr>
          <w:color w:val="92D050"/>
          <w:sz w:val="36"/>
          <w:szCs w:val="36"/>
        </w:rPr>
        <w:t>-</w:t>
      </w:r>
      <w:r w:rsidR="00D24788">
        <w:rPr>
          <w:color w:val="92D050"/>
          <w:sz w:val="36"/>
          <w:szCs w:val="36"/>
        </w:rPr>
        <w:t>03</w:t>
      </w:r>
      <w:r w:rsidRPr="00D133DF">
        <w:rPr>
          <w:color w:val="92D050"/>
          <w:sz w:val="36"/>
          <w:szCs w:val="36"/>
        </w:rPr>
        <w:t>-</w:t>
      </w:r>
      <w:r w:rsidR="00D24788">
        <w:rPr>
          <w:color w:val="92D050"/>
          <w:sz w:val="36"/>
          <w:szCs w:val="36"/>
        </w:rPr>
        <w:t>18</w:t>
      </w:r>
      <w:r w:rsidRPr="00D133DF">
        <w:rPr>
          <w:color w:val="92D050"/>
          <w:sz w:val="36"/>
          <w:szCs w:val="36"/>
        </w:rPr>
        <w:fldChar w:fldCharType="end"/>
      </w:r>
    </w:p>
    <w:p w14:paraId="380E8A8B" w14:textId="77777777" w:rsidR="00933E2C" w:rsidRDefault="00933E2C" w:rsidP="00933E2C">
      <w:pPr>
        <w:jc w:val="center"/>
        <w:rPr>
          <w:sz w:val="36"/>
          <w:szCs w:val="36"/>
        </w:rPr>
      </w:pPr>
    </w:p>
    <w:p w14:paraId="20E5BCDB" w14:textId="77777777" w:rsidR="00933E2C" w:rsidRPr="003D5078" w:rsidRDefault="00933E2C" w:rsidP="00933E2C">
      <w:pPr>
        <w:jc w:val="center"/>
        <w:rPr>
          <w:sz w:val="36"/>
          <w:szCs w:val="36"/>
        </w:rPr>
      </w:pPr>
    </w:p>
    <w:p w14:paraId="288AE68A" w14:textId="77777777" w:rsidR="00933E2C" w:rsidRDefault="00933E2C" w:rsidP="00933E2C"/>
    <w:p w14:paraId="73BB12D2" w14:textId="77777777" w:rsidR="00933E2C" w:rsidRDefault="00933E2C" w:rsidP="00933E2C">
      <w:pPr>
        <w:jc w:val="center"/>
      </w:pPr>
    </w:p>
    <w:p w14:paraId="6ACE088F" w14:textId="77777777" w:rsidR="00933E2C" w:rsidRDefault="00933E2C" w:rsidP="00933E2C"/>
    <w:p w14:paraId="7D2B42F7" w14:textId="77777777" w:rsidR="00933E2C" w:rsidRDefault="00933E2C" w:rsidP="00933E2C"/>
    <w:p w14:paraId="7FB50905" w14:textId="77777777" w:rsidR="00933E2C" w:rsidRDefault="00933E2C" w:rsidP="00933E2C">
      <w:pPr>
        <w:tabs>
          <w:tab w:val="left" w:pos="3871"/>
        </w:tabs>
      </w:pPr>
    </w:p>
    <w:p w14:paraId="5F27F86E" w14:textId="77777777" w:rsidR="00933E2C" w:rsidRDefault="00933E2C">
      <w:pPr>
        <w:spacing w:line="240" w:lineRule="auto"/>
      </w:pPr>
      <w:r>
        <w:br w:type="page"/>
      </w:r>
    </w:p>
    <w:p w14:paraId="09CC6BCF" w14:textId="77777777" w:rsidR="00933E2C" w:rsidRPr="00931830" w:rsidRDefault="00933E2C" w:rsidP="00933E2C">
      <w:pPr>
        <w:rPr>
          <w:b/>
          <w:sz w:val="36"/>
          <w:szCs w:val="36"/>
        </w:rPr>
      </w:pPr>
      <w:r w:rsidRPr="00931830">
        <w:rPr>
          <w:b/>
          <w:sz w:val="36"/>
          <w:szCs w:val="36"/>
        </w:rPr>
        <w:lastRenderedPageBreak/>
        <w:t>Innehållsförteckning</w:t>
      </w:r>
    </w:p>
    <w:p w14:paraId="0250938F" w14:textId="77777777" w:rsidR="00933E2C" w:rsidRPr="00931830" w:rsidRDefault="00933E2C" w:rsidP="00933E2C"/>
    <w:p w14:paraId="456B2E21" w14:textId="77777777" w:rsidR="00F35BE1" w:rsidRDefault="00933E2C">
      <w:pPr>
        <w:pStyle w:val="Innehll1"/>
        <w:tabs>
          <w:tab w:val="left" w:pos="440"/>
        </w:tabs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74971753" w:history="1">
        <w:r w:rsidR="00F35BE1" w:rsidRPr="002C481E">
          <w:rPr>
            <w:rStyle w:val="Hyperlnk"/>
          </w:rPr>
          <w:t>1.</w:t>
        </w:r>
        <w:r w:rsidR="00F35BE1"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="00F35BE1" w:rsidRPr="002C481E">
          <w:rPr>
            <w:rStyle w:val="Hyperlnk"/>
          </w:rPr>
          <w:t>Inledning</w:t>
        </w:r>
        <w:r w:rsidR="00F35BE1">
          <w:rPr>
            <w:webHidden/>
          </w:rPr>
          <w:tab/>
        </w:r>
        <w:r w:rsidR="00F35BE1">
          <w:rPr>
            <w:webHidden/>
          </w:rPr>
          <w:fldChar w:fldCharType="begin"/>
        </w:r>
        <w:r w:rsidR="00F35BE1">
          <w:rPr>
            <w:webHidden/>
          </w:rPr>
          <w:instrText xml:space="preserve"> PAGEREF _Toc374971753 \h </w:instrText>
        </w:r>
        <w:r w:rsidR="00F35BE1">
          <w:rPr>
            <w:webHidden/>
          </w:rPr>
        </w:r>
        <w:r w:rsidR="00F35BE1">
          <w:rPr>
            <w:webHidden/>
          </w:rPr>
          <w:fldChar w:fldCharType="separate"/>
        </w:r>
        <w:r w:rsidR="00F35BE1">
          <w:rPr>
            <w:webHidden/>
          </w:rPr>
          <w:t>4</w:t>
        </w:r>
        <w:r w:rsidR="00F35BE1">
          <w:rPr>
            <w:webHidden/>
          </w:rPr>
          <w:fldChar w:fldCharType="end"/>
        </w:r>
      </w:hyperlink>
    </w:p>
    <w:p w14:paraId="3BD58653" w14:textId="77777777" w:rsidR="00F35BE1" w:rsidRDefault="00DC01EE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74971754" w:history="1">
        <w:r w:rsidR="00F35BE1" w:rsidRPr="002C481E">
          <w:rPr>
            <w:rStyle w:val="Hyperlnk"/>
            <w:noProof/>
          </w:rPr>
          <w:t>1.1.</w:t>
        </w:r>
        <w:r w:rsidR="00F35BE1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F35BE1" w:rsidRPr="002C481E">
          <w:rPr>
            <w:rStyle w:val="Hyperlnk"/>
            <w:noProof/>
          </w:rPr>
          <w:t>Syfte</w:t>
        </w:r>
        <w:r w:rsidR="00F35BE1">
          <w:rPr>
            <w:noProof/>
            <w:webHidden/>
          </w:rPr>
          <w:tab/>
        </w:r>
        <w:r w:rsidR="00F35BE1">
          <w:rPr>
            <w:noProof/>
            <w:webHidden/>
          </w:rPr>
          <w:fldChar w:fldCharType="begin"/>
        </w:r>
        <w:r w:rsidR="00F35BE1">
          <w:rPr>
            <w:noProof/>
            <w:webHidden/>
          </w:rPr>
          <w:instrText xml:space="preserve"> PAGEREF _Toc374971754 \h </w:instrText>
        </w:r>
        <w:r w:rsidR="00F35BE1">
          <w:rPr>
            <w:noProof/>
            <w:webHidden/>
          </w:rPr>
        </w:r>
        <w:r w:rsidR="00F35BE1">
          <w:rPr>
            <w:noProof/>
            <w:webHidden/>
          </w:rPr>
          <w:fldChar w:fldCharType="separate"/>
        </w:r>
        <w:r w:rsidR="00F35BE1">
          <w:rPr>
            <w:noProof/>
            <w:webHidden/>
          </w:rPr>
          <w:t>4</w:t>
        </w:r>
        <w:r w:rsidR="00F35BE1">
          <w:rPr>
            <w:noProof/>
            <w:webHidden/>
          </w:rPr>
          <w:fldChar w:fldCharType="end"/>
        </w:r>
      </w:hyperlink>
    </w:p>
    <w:p w14:paraId="098EEBEE" w14:textId="77777777" w:rsidR="00F35BE1" w:rsidRDefault="00DC01EE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74971755" w:history="1">
        <w:r w:rsidR="00F35BE1" w:rsidRPr="002C481E">
          <w:rPr>
            <w:rStyle w:val="Hyperlnk"/>
            <w:noProof/>
          </w:rPr>
          <w:t>1.2.</w:t>
        </w:r>
        <w:r w:rsidR="00F35BE1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F35BE1" w:rsidRPr="002C481E">
          <w:rPr>
            <w:rStyle w:val="Hyperlnk"/>
            <w:noProof/>
          </w:rPr>
          <w:t>Begrepp</w:t>
        </w:r>
        <w:r w:rsidR="00F35BE1">
          <w:rPr>
            <w:noProof/>
            <w:webHidden/>
          </w:rPr>
          <w:tab/>
        </w:r>
        <w:r w:rsidR="00F35BE1">
          <w:rPr>
            <w:noProof/>
            <w:webHidden/>
          </w:rPr>
          <w:fldChar w:fldCharType="begin"/>
        </w:r>
        <w:r w:rsidR="00F35BE1">
          <w:rPr>
            <w:noProof/>
            <w:webHidden/>
          </w:rPr>
          <w:instrText xml:space="preserve"> PAGEREF _Toc374971755 \h </w:instrText>
        </w:r>
        <w:r w:rsidR="00F35BE1">
          <w:rPr>
            <w:noProof/>
            <w:webHidden/>
          </w:rPr>
        </w:r>
        <w:r w:rsidR="00F35BE1">
          <w:rPr>
            <w:noProof/>
            <w:webHidden/>
          </w:rPr>
          <w:fldChar w:fldCharType="separate"/>
        </w:r>
        <w:r w:rsidR="00F35BE1">
          <w:rPr>
            <w:noProof/>
            <w:webHidden/>
          </w:rPr>
          <w:t>4</w:t>
        </w:r>
        <w:r w:rsidR="00F35BE1">
          <w:rPr>
            <w:noProof/>
            <w:webHidden/>
          </w:rPr>
          <w:fldChar w:fldCharType="end"/>
        </w:r>
      </w:hyperlink>
    </w:p>
    <w:p w14:paraId="4AFDD1C4" w14:textId="77777777" w:rsidR="00F35BE1" w:rsidRDefault="00DC01EE">
      <w:pPr>
        <w:pStyle w:val="Innehll1"/>
        <w:tabs>
          <w:tab w:val="left" w:pos="660"/>
        </w:tabs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hyperlink w:anchor="_Toc374971756" w:history="1">
        <w:r w:rsidR="00F35BE1" w:rsidRPr="002C481E">
          <w:rPr>
            <w:rStyle w:val="Hyperlnk"/>
          </w:rPr>
          <w:t>2.</w:t>
        </w:r>
        <w:r w:rsidR="00F35BE1"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="00F35BE1" w:rsidRPr="002C481E">
          <w:rPr>
            <w:rStyle w:val="Hyperlnk"/>
          </w:rPr>
          <w:t>Arkitekturella beslut</w:t>
        </w:r>
        <w:r w:rsidR="00F35BE1">
          <w:rPr>
            <w:webHidden/>
          </w:rPr>
          <w:tab/>
        </w:r>
        <w:r w:rsidR="00F35BE1">
          <w:rPr>
            <w:webHidden/>
          </w:rPr>
          <w:fldChar w:fldCharType="begin"/>
        </w:r>
        <w:r w:rsidR="00F35BE1">
          <w:rPr>
            <w:webHidden/>
          </w:rPr>
          <w:instrText xml:space="preserve"> PAGEREF _Toc374971756 \h </w:instrText>
        </w:r>
        <w:r w:rsidR="00F35BE1">
          <w:rPr>
            <w:webHidden/>
          </w:rPr>
        </w:r>
        <w:r w:rsidR="00F35BE1">
          <w:rPr>
            <w:webHidden/>
          </w:rPr>
          <w:fldChar w:fldCharType="separate"/>
        </w:r>
        <w:r w:rsidR="00F35BE1">
          <w:rPr>
            <w:webHidden/>
          </w:rPr>
          <w:t>5</w:t>
        </w:r>
        <w:r w:rsidR="00F35BE1">
          <w:rPr>
            <w:webHidden/>
          </w:rPr>
          <w:fldChar w:fldCharType="end"/>
        </w:r>
      </w:hyperlink>
    </w:p>
    <w:p w14:paraId="066530E9" w14:textId="77777777" w:rsidR="00F35BE1" w:rsidRDefault="00DC01EE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74971757" w:history="1">
        <w:r w:rsidR="00F35BE1" w:rsidRPr="002C481E">
          <w:rPr>
            <w:rStyle w:val="Hyperlnk"/>
            <w:noProof/>
          </w:rPr>
          <w:t>2.1.</w:t>
        </w:r>
        <w:r w:rsidR="00F35BE1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F35BE1" w:rsidRPr="002C481E">
          <w:rPr>
            <w:rStyle w:val="Hyperlnk"/>
            <w:noProof/>
          </w:rPr>
          <w:t>AB: Beslut om att inte avvika från gemensam arkitektur</w:t>
        </w:r>
        <w:r w:rsidR="00F35BE1">
          <w:rPr>
            <w:noProof/>
            <w:webHidden/>
          </w:rPr>
          <w:tab/>
        </w:r>
        <w:r w:rsidR="00F35BE1">
          <w:rPr>
            <w:noProof/>
            <w:webHidden/>
          </w:rPr>
          <w:fldChar w:fldCharType="begin"/>
        </w:r>
        <w:r w:rsidR="00F35BE1">
          <w:rPr>
            <w:noProof/>
            <w:webHidden/>
          </w:rPr>
          <w:instrText xml:space="preserve"> PAGEREF _Toc374971757 \h </w:instrText>
        </w:r>
        <w:r w:rsidR="00F35BE1">
          <w:rPr>
            <w:noProof/>
            <w:webHidden/>
          </w:rPr>
        </w:r>
        <w:r w:rsidR="00F35BE1">
          <w:rPr>
            <w:noProof/>
            <w:webHidden/>
          </w:rPr>
          <w:fldChar w:fldCharType="separate"/>
        </w:r>
        <w:r w:rsidR="00F35BE1">
          <w:rPr>
            <w:noProof/>
            <w:webHidden/>
          </w:rPr>
          <w:t>5</w:t>
        </w:r>
        <w:r w:rsidR="00F35BE1">
          <w:rPr>
            <w:noProof/>
            <w:webHidden/>
          </w:rPr>
          <w:fldChar w:fldCharType="end"/>
        </w:r>
      </w:hyperlink>
    </w:p>
    <w:p w14:paraId="2021ECA6" w14:textId="77777777" w:rsidR="00933E2C" w:rsidRDefault="00933E2C" w:rsidP="00933E2C">
      <w:r>
        <w:fldChar w:fldCharType="end"/>
      </w:r>
    </w:p>
    <w:p w14:paraId="508054E0" w14:textId="77777777" w:rsidR="00933E2C" w:rsidRDefault="00933E2C" w:rsidP="00933E2C">
      <w:pPr>
        <w:spacing w:line="240" w:lineRule="auto"/>
      </w:pPr>
      <w:r>
        <w:br w:type="page"/>
      </w:r>
    </w:p>
    <w:p w14:paraId="6644F488" w14:textId="77777777" w:rsidR="00933E2C" w:rsidRPr="001E472A" w:rsidRDefault="00933E2C" w:rsidP="00933E2C">
      <w:pPr>
        <w:rPr>
          <w:b/>
        </w:rPr>
      </w:pPr>
      <w:r w:rsidRPr="001E472A">
        <w:rPr>
          <w:b/>
        </w:rPr>
        <w:lastRenderedPageBreak/>
        <w:t>Revisions historik</w:t>
      </w:r>
    </w:p>
    <w:p w14:paraId="7E65F977" w14:textId="77777777" w:rsidR="00933E2C" w:rsidRDefault="00933E2C" w:rsidP="00933E2C">
      <w:pPr>
        <w:rPr>
          <w:b/>
        </w:rPr>
      </w:pPr>
    </w:p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4140"/>
        <w:gridCol w:w="1980"/>
        <w:gridCol w:w="1440"/>
      </w:tblGrid>
      <w:tr w:rsidR="00933E2C" w14:paraId="3F42BB75" w14:textId="77777777" w:rsidTr="00933E2C">
        <w:tc>
          <w:tcPr>
            <w:tcW w:w="964" w:type="dxa"/>
            <w:shd w:val="clear" w:color="auto" w:fill="CCCCCC"/>
          </w:tcPr>
          <w:p w14:paraId="2920584C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Nr</w:t>
            </w:r>
          </w:p>
        </w:tc>
        <w:tc>
          <w:tcPr>
            <w:tcW w:w="1224" w:type="dxa"/>
            <w:shd w:val="clear" w:color="auto" w:fill="CCCCCC"/>
          </w:tcPr>
          <w:p w14:paraId="58E81E12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Datum</w:t>
            </w:r>
          </w:p>
        </w:tc>
        <w:tc>
          <w:tcPr>
            <w:tcW w:w="4140" w:type="dxa"/>
            <w:shd w:val="clear" w:color="auto" w:fill="CCCCCC"/>
          </w:tcPr>
          <w:p w14:paraId="5BD676CC" w14:textId="77777777" w:rsidR="00933E2C" w:rsidRPr="000B116B" w:rsidRDefault="00933E2C" w:rsidP="00933E2C">
            <w:pPr>
              <w:rPr>
                <w:b/>
              </w:rPr>
            </w:pPr>
            <w:r w:rsidRPr="000B116B">
              <w:rPr>
                <w:b/>
              </w:rPr>
              <w:t>Beskrivning av ändringar</w:t>
            </w:r>
          </w:p>
        </w:tc>
        <w:tc>
          <w:tcPr>
            <w:tcW w:w="1980" w:type="dxa"/>
            <w:shd w:val="clear" w:color="auto" w:fill="CCCCCC"/>
          </w:tcPr>
          <w:p w14:paraId="4D985D48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proofErr w:type="spellStart"/>
            <w:r w:rsidRPr="000B116B">
              <w:rPr>
                <w:b/>
                <w:sz w:val="20"/>
              </w:rPr>
              <w:t>Ändringar</w:t>
            </w:r>
            <w:proofErr w:type="spellEnd"/>
            <w:r w:rsidRPr="000B116B">
              <w:rPr>
                <w:b/>
                <w:sz w:val="20"/>
              </w:rPr>
              <w:t xml:space="preserve"> </w:t>
            </w:r>
            <w:proofErr w:type="spellStart"/>
            <w:r w:rsidRPr="000B116B">
              <w:rPr>
                <w:b/>
                <w:sz w:val="20"/>
              </w:rPr>
              <w:t>gjorda</w:t>
            </w:r>
            <w:proofErr w:type="spellEnd"/>
            <w:r w:rsidRPr="000B116B">
              <w:rPr>
                <w:b/>
                <w:sz w:val="20"/>
              </w:rPr>
              <w:t xml:space="preserve"> </w:t>
            </w:r>
            <w:proofErr w:type="spellStart"/>
            <w:r w:rsidRPr="000B116B">
              <w:rPr>
                <w:b/>
                <w:sz w:val="20"/>
              </w:rPr>
              <w:t>av</w:t>
            </w:r>
            <w:proofErr w:type="spellEnd"/>
          </w:p>
        </w:tc>
        <w:tc>
          <w:tcPr>
            <w:tcW w:w="1440" w:type="dxa"/>
            <w:shd w:val="clear" w:color="auto" w:fill="CCCCCC"/>
          </w:tcPr>
          <w:p w14:paraId="693F5F95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proofErr w:type="spellStart"/>
            <w:r w:rsidRPr="000B116B">
              <w:rPr>
                <w:b/>
                <w:sz w:val="20"/>
              </w:rPr>
              <w:t>Granskad</w:t>
            </w:r>
            <w:proofErr w:type="spellEnd"/>
            <w:r w:rsidRPr="000B116B">
              <w:rPr>
                <w:b/>
                <w:sz w:val="20"/>
              </w:rPr>
              <w:t xml:space="preserve"> </w:t>
            </w:r>
            <w:proofErr w:type="spellStart"/>
            <w:r w:rsidRPr="000B116B">
              <w:rPr>
                <w:b/>
                <w:sz w:val="20"/>
              </w:rPr>
              <w:t>av</w:t>
            </w:r>
            <w:proofErr w:type="spellEnd"/>
          </w:p>
        </w:tc>
      </w:tr>
      <w:tr w:rsidR="00933E2C" w:rsidRPr="003926BB" w14:paraId="5AE6800D" w14:textId="77777777" w:rsidTr="00933E2C">
        <w:tc>
          <w:tcPr>
            <w:tcW w:w="964" w:type="dxa"/>
          </w:tcPr>
          <w:p w14:paraId="7E1E59A8" w14:textId="419E00BD" w:rsidR="00933E2C" w:rsidRPr="003926BB" w:rsidRDefault="00385C6E" w:rsidP="00933E2C">
            <w:pPr>
              <w:pStyle w:val="TableText"/>
              <w:ind w:right="0"/>
              <w:jc w:val="center"/>
            </w:pPr>
            <w:r>
              <w:t>1.0 RC1</w:t>
            </w:r>
          </w:p>
        </w:tc>
        <w:tc>
          <w:tcPr>
            <w:tcW w:w="1224" w:type="dxa"/>
          </w:tcPr>
          <w:p w14:paraId="6D628048" w14:textId="0320C45A" w:rsidR="00933E2C" w:rsidRPr="003926BB" w:rsidRDefault="00532630" w:rsidP="00532630">
            <w:pPr>
              <w:pStyle w:val="TableText"/>
              <w:ind w:right="0"/>
              <w:jc w:val="center"/>
            </w:pPr>
            <w:r>
              <w:t>2014</w:t>
            </w:r>
            <w:r w:rsidR="003926BB" w:rsidRPr="003926BB">
              <w:t>-</w:t>
            </w:r>
            <w:r>
              <w:t>03</w:t>
            </w:r>
            <w:r w:rsidR="003926BB" w:rsidRPr="003926BB">
              <w:t>-</w:t>
            </w:r>
            <w:r>
              <w:t>18</w:t>
            </w:r>
          </w:p>
        </w:tc>
        <w:tc>
          <w:tcPr>
            <w:tcW w:w="4140" w:type="dxa"/>
          </w:tcPr>
          <w:p w14:paraId="76E04CE7" w14:textId="77777777" w:rsidR="00933E2C" w:rsidRPr="003926BB" w:rsidRDefault="00933E2C" w:rsidP="00933E2C">
            <w:pPr>
              <w:pStyle w:val="TableText"/>
              <w:ind w:right="0"/>
            </w:pPr>
            <w:proofErr w:type="spellStart"/>
            <w:r w:rsidRPr="003926BB">
              <w:t>Första</w:t>
            </w:r>
            <w:proofErr w:type="spellEnd"/>
            <w:r w:rsidRPr="003926BB">
              <w:t xml:space="preserve"> version</w:t>
            </w:r>
          </w:p>
        </w:tc>
        <w:tc>
          <w:tcPr>
            <w:tcW w:w="1980" w:type="dxa"/>
          </w:tcPr>
          <w:p w14:paraId="15F338C6" w14:textId="50F2F6DD" w:rsidR="00933E2C" w:rsidRPr="003926BB" w:rsidRDefault="003926BB" w:rsidP="00933E2C">
            <w:pPr>
              <w:pStyle w:val="TableText"/>
              <w:ind w:right="0"/>
            </w:pPr>
            <w:r w:rsidRPr="003926BB">
              <w:t xml:space="preserve">Nadeem Hossain, </w:t>
            </w:r>
            <w:proofErr w:type="spellStart"/>
            <w:r w:rsidRPr="003926BB">
              <w:t>Mawell</w:t>
            </w:r>
            <w:proofErr w:type="spellEnd"/>
          </w:p>
        </w:tc>
        <w:tc>
          <w:tcPr>
            <w:tcW w:w="1440" w:type="dxa"/>
          </w:tcPr>
          <w:p w14:paraId="2ED5CB56" w14:textId="77777777" w:rsidR="00933E2C" w:rsidRPr="003926BB" w:rsidRDefault="00933E2C" w:rsidP="00933E2C">
            <w:pPr>
              <w:pStyle w:val="TableText"/>
              <w:ind w:right="0"/>
              <w:jc w:val="center"/>
            </w:pPr>
          </w:p>
        </w:tc>
      </w:tr>
    </w:tbl>
    <w:p w14:paraId="57CB5C72" w14:textId="77777777" w:rsidR="00933E2C" w:rsidRPr="003926BB" w:rsidRDefault="00933E2C" w:rsidP="00933E2C"/>
    <w:p w14:paraId="2FA66692" w14:textId="77777777" w:rsidR="00933E2C" w:rsidRPr="003926BB" w:rsidRDefault="00933E2C" w:rsidP="00933E2C">
      <w:pPr>
        <w:rPr>
          <w:sz w:val="36"/>
        </w:rPr>
      </w:pPr>
      <w:bookmarkStart w:id="1" w:name="_Toc185913451"/>
    </w:p>
    <w:p w14:paraId="1DB9AAC2" w14:textId="77777777" w:rsidR="00933E2C" w:rsidRPr="003926BB" w:rsidRDefault="00933E2C" w:rsidP="00933E2C">
      <w:pPr>
        <w:rPr>
          <w:b/>
        </w:rPr>
      </w:pPr>
      <w:r w:rsidRPr="003926BB">
        <w:rPr>
          <w:b/>
        </w:rPr>
        <w:t>Referenser</w:t>
      </w:r>
    </w:p>
    <w:p w14:paraId="76D8A565" w14:textId="77777777" w:rsidR="00933E2C" w:rsidRPr="003926BB" w:rsidRDefault="00933E2C" w:rsidP="00933E2C">
      <w:pPr>
        <w:rPr>
          <w:b/>
        </w:rPr>
      </w:pPr>
    </w:p>
    <w:tbl>
      <w:tblPr>
        <w:tblW w:w="96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2892"/>
        <w:gridCol w:w="2472"/>
        <w:gridCol w:w="3339"/>
      </w:tblGrid>
      <w:tr w:rsidR="00933E2C" w:rsidRPr="003926BB" w14:paraId="5A135217" w14:textId="77777777" w:rsidTr="00933E2C">
        <w:tc>
          <w:tcPr>
            <w:tcW w:w="964" w:type="dxa"/>
            <w:shd w:val="clear" w:color="auto" w:fill="C0C0C0"/>
          </w:tcPr>
          <w:p w14:paraId="704E1A7C" w14:textId="77777777" w:rsidR="00933E2C" w:rsidRPr="003926BB" w:rsidRDefault="00933E2C" w:rsidP="00933E2C">
            <w:pPr>
              <w:rPr>
                <w:b/>
              </w:rPr>
            </w:pPr>
            <w:r w:rsidRPr="003926BB">
              <w:rPr>
                <w:b/>
              </w:rPr>
              <w:t>Namn</w:t>
            </w:r>
          </w:p>
        </w:tc>
        <w:tc>
          <w:tcPr>
            <w:tcW w:w="2892" w:type="dxa"/>
            <w:shd w:val="clear" w:color="auto" w:fill="C0C0C0"/>
          </w:tcPr>
          <w:p w14:paraId="7F5AFE8E" w14:textId="77777777" w:rsidR="00933E2C" w:rsidRPr="003926BB" w:rsidRDefault="00933E2C" w:rsidP="00933E2C">
            <w:pPr>
              <w:rPr>
                <w:b/>
              </w:rPr>
            </w:pPr>
            <w:r w:rsidRPr="003926BB">
              <w:rPr>
                <w:b/>
              </w:rPr>
              <w:t>Dokument</w:t>
            </w:r>
          </w:p>
        </w:tc>
        <w:tc>
          <w:tcPr>
            <w:tcW w:w="2472" w:type="dxa"/>
            <w:shd w:val="clear" w:color="auto" w:fill="C0C0C0"/>
          </w:tcPr>
          <w:p w14:paraId="60E482FF" w14:textId="77777777" w:rsidR="00933E2C" w:rsidRPr="003926BB" w:rsidRDefault="00933E2C" w:rsidP="00933E2C">
            <w:pPr>
              <w:rPr>
                <w:b/>
              </w:rPr>
            </w:pPr>
            <w:r w:rsidRPr="003926BB">
              <w:rPr>
                <w:b/>
              </w:rPr>
              <w:t>Kommentar</w:t>
            </w:r>
          </w:p>
        </w:tc>
        <w:tc>
          <w:tcPr>
            <w:tcW w:w="3339" w:type="dxa"/>
            <w:shd w:val="clear" w:color="auto" w:fill="C0C0C0"/>
          </w:tcPr>
          <w:p w14:paraId="398262C1" w14:textId="77777777" w:rsidR="00933E2C" w:rsidRPr="003926BB" w:rsidRDefault="00933E2C" w:rsidP="00933E2C">
            <w:pPr>
              <w:rPr>
                <w:b/>
              </w:rPr>
            </w:pPr>
            <w:r w:rsidRPr="003926BB">
              <w:rPr>
                <w:b/>
              </w:rPr>
              <w:t>Länk</w:t>
            </w:r>
          </w:p>
        </w:tc>
      </w:tr>
      <w:tr w:rsidR="00933E2C" w:rsidRPr="00532630" w14:paraId="55B4A034" w14:textId="77777777" w:rsidTr="00933E2C">
        <w:tc>
          <w:tcPr>
            <w:tcW w:w="964" w:type="dxa"/>
          </w:tcPr>
          <w:p w14:paraId="32411D3D" w14:textId="77777777" w:rsidR="00933E2C" w:rsidRPr="003926BB" w:rsidRDefault="00933E2C" w:rsidP="00933E2C">
            <w:pPr>
              <w:pStyle w:val="TableText"/>
              <w:ind w:right="0"/>
              <w:jc w:val="center"/>
            </w:pPr>
            <w:r w:rsidRPr="003926BB">
              <w:t>R1</w:t>
            </w:r>
          </w:p>
        </w:tc>
        <w:tc>
          <w:tcPr>
            <w:tcW w:w="2892" w:type="dxa"/>
          </w:tcPr>
          <w:p w14:paraId="070B81AF" w14:textId="188C89FE" w:rsidR="00933E2C" w:rsidRPr="00532630" w:rsidRDefault="00D24788" w:rsidP="00933E2C">
            <w:pPr>
              <w:pStyle w:val="TableText"/>
              <w:ind w:right="0"/>
              <w:jc w:val="center"/>
            </w:pPr>
            <w:r w:rsidRPr="00532630">
              <w:t>TKB</w:t>
            </w:r>
            <w:r w:rsidR="003926BB" w:rsidRPr="00532630">
              <w:t xml:space="preserve"> – clinicalprocess_healthcond_basic.docx</w:t>
            </w:r>
            <w:r w:rsidR="00933E2C" w:rsidRPr="00532630">
              <w:t xml:space="preserve"> </w:t>
            </w:r>
          </w:p>
        </w:tc>
        <w:tc>
          <w:tcPr>
            <w:tcW w:w="2472" w:type="dxa"/>
          </w:tcPr>
          <w:p w14:paraId="5F7AC5DA" w14:textId="77777777" w:rsidR="00933E2C" w:rsidRPr="00532630" w:rsidRDefault="00933E2C" w:rsidP="00933E2C">
            <w:pPr>
              <w:pStyle w:val="TableText"/>
              <w:ind w:right="0"/>
            </w:pPr>
          </w:p>
        </w:tc>
        <w:tc>
          <w:tcPr>
            <w:tcW w:w="3339" w:type="dxa"/>
          </w:tcPr>
          <w:p w14:paraId="04052DA4" w14:textId="43953BFA" w:rsidR="00933E2C" w:rsidRPr="00532630" w:rsidRDefault="00933E2C" w:rsidP="00933E2C">
            <w:pPr>
              <w:pStyle w:val="TableText"/>
              <w:ind w:right="0"/>
              <w:rPr>
                <w:color w:val="4F81BD" w:themeColor="accent1"/>
              </w:rPr>
            </w:pPr>
          </w:p>
        </w:tc>
      </w:tr>
    </w:tbl>
    <w:p w14:paraId="0D72CA81" w14:textId="77777777" w:rsidR="00933E2C" w:rsidRPr="00532630" w:rsidRDefault="00933E2C" w:rsidP="00933E2C">
      <w:pPr>
        <w:rPr>
          <w:b/>
          <w:lang w:val="en-US"/>
        </w:rPr>
      </w:pPr>
    </w:p>
    <w:p w14:paraId="07CF61A7" w14:textId="77777777" w:rsidR="00933E2C" w:rsidRPr="00532630" w:rsidRDefault="00933E2C" w:rsidP="00933E2C">
      <w:pPr>
        <w:rPr>
          <w:rStyle w:val="BrdtextChar"/>
          <w:rFonts w:eastAsia="Calibri"/>
          <w:szCs w:val="20"/>
          <w:lang w:val="en-US"/>
        </w:rPr>
      </w:pPr>
    </w:p>
    <w:p w14:paraId="39E1EC48" w14:textId="77777777" w:rsidR="00933E2C" w:rsidRPr="00532630" w:rsidRDefault="00933E2C" w:rsidP="00933E2C">
      <w:pPr>
        <w:spacing w:line="240" w:lineRule="auto"/>
        <w:rPr>
          <w:rFonts w:eastAsia="Times New Roman"/>
          <w:bCs/>
          <w:sz w:val="30"/>
          <w:szCs w:val="28"/>
          <w:lang w:val="en-US"/>
        </w:rPr>
      </w:pPr>
      <w:r w:rsidRPr="00532630">
        <w:rPr>
          <w:lang w:val="en-US"/>
        </w:rPr>
        <w:br w:type="page"/>
      </w:r>
    </w:p>
    <w:p w14:paraId="2B324ADE" w14:textId="77777777" w:rsidR="00933E2C" w:rsidRPr="00C62266" w:rsidRDefault="00933E2C" w:rsidP="00933E2C">
      <w:pPr>
        <w:pStyle w:val="Rubrik1"/>
        <w:ind w:left="720"/>
      </w:pPr>
      <w:bookmarkStart w:id="2" w:name="_Toc374971753"/>
      <w:r w:rsidRPr="00C62266">
        <w:lastRenderedPageBreak/>
        <w:t>Inledning</w:t>
      </w:r>
      <w:bookmarkEnd w:id="1"/>
      <w:bookmarkEnd w:id="2"/>
    </w:p>
    <w:p w14:paraId="436EEFC7" w14:textId="77777777" w:rsidR="00933E2C" w:rsidRDefault="00933E2C" w:rsidP="00933E2C">
      <w:r>
        <w:t xml:space="preserve">Detta dokument beskriver de viktiga </w:t>
      </w:r>
      <w:proofErr w:type="spellStart"/>
      <w:r>
        <w:t>arkitekturella</w:t>
      </w:r>
      <w:proofErr w:type="spellEnd"/>
      <w:r>
        <w:t xml:space="preserve"> beslut (AB) som fattats under projektet. Ett </w:t>
      </w:r>
      <w:proofErr w:type="spellStart"/>
      <w:r>
        <w:t>arkitekturellt</w:t>
      </w:r>
      <w:proofErr w:type="spellEnd"/>
      <w:r>
        <w:t xml:space="preserve"> beslut kan innefatta alla aspekter av arkitekturen såsom systemstruktur, funktionalitet, standarduppfyllnad samt operationella aspekter.</w:t>
      </w:r>
    </w:p>
    <w:p w14:paraId="11F189ED" w14:textId="77777777" w:rsidR="00933E2C" w:rsidRDefault="00933E2C" w:rsidP="00933E2C">
      <w:pPr>
        <w:pStyle w:val="Brdtext"/>
        <w:rPr>
          <w:lang w:val="sv-SE"/>
        </w:rPr>
      </w:pPr>
      <w:r>
        <w:rPr>
          <w:lang w:val="sv-SE"/>
        </w:rPr>
        <w:t>En arkitektur kan delvis förstås genom de beslut som fattats för att komma fram till den, därför är det viktigt att dessa beslut dokumenteras. Varje beslut som beskrivs i detta dokument motiveras och dess påverkan på resten av arkitekturen eller andra faktorer beskrivs.</w:t>
      </w:r>
    </w:p>
    <w:p w14:paraId="7A44FA66" w14:textId="77777777" w:rsidR="00933E2C" w:rsidRDefault="00933E2C" w:rsidP="00933E2C">
      <w:pPr>
        <w:rPr>
          <w:b/>
        </w:rPr>
      </w:pPr>
    </w:p>
    <w:p w14:paraId="434708D3" w14:textId="77777777" w:rsidR="00933E2C" w:rsidRPr="00CC0C21" w:rsidRDefault="00933E2C" w:rsidP="00DE35C6">
      <w:pPr>
        <w:pStyle w:val="Rubrik2"/>
      </w:pPr>
      <w:bookmarkStart w:id="3" w:name="_Toc264866304"/>
      <w:bookmarkStart w:id="4" w:name="_Toc185913452"/>
      <w:bookmarkStart w:id="5" w:name="_Toc374971754"/>
      <w:r w:rsidRPr="00C929AE">
        <w:t>Syfte</w:t>
      </w:r>
      <w:bookmarkEnd w:id="3"/>
      <w:bookmarkEnd w:id="4"/>
      <w:bookmarkEnd w:id="5"/>
    </w:p>
    <w:p w14:paraId="172A648A" w14:textId="77777777" w:rsidR="00933E2C" w:rsidRDefault="00933E2C" w:rsidP="00933E2C">
      <w:pPr>
        <w:pStyle w:val="Brdtext"/>
        <w:rPr>
          <w:lang w:val="sv-SE"/>
        </w:rPr>
      </w:pPr>
      <w:r>
        <w:rPr>
          <w:lang w:val="sv-SE"/>
        </w:rPr>
        <w:t>Syftet med detta dokument:</w:t>
      </w:r>
    </w:p>
    <w:p w14:paraId="505FCC76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 xml:space="preserve">Etablera en enda plats där alla viktiga </w:t>
      </w:r>
      <w:proofErr w:type="spellStart"/>
      <w:r>
        <w:rPr>
          <w:lang w:val="sv-SE"/>
        </w:rPr>
        <w:t>arkitekturella</w:t>
      </w:r>
      <w:proofErr w:type="spellEnd"/>
      <w:r>
        <w:rPr>
          <w:lang w:val="sv-SE"/>
        </w:rPr>
        <w:t xml:space="preserve"> beslut samlas</w:t>
      </w:r>
    </w:p>
    <w:p w14:paraId="0633ABE7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Explicit uttrycka skälen till och resultatet av att beslut har fattats</w:t>
      </w:r>
    </w:p>
    <w:p w14:paraId="07567904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arkitekturen är utbyggbar och att den stödjer ett system i utveckling</w:t>
      </w:r>
    </w:p>
    <w:p w14:paraId="1B6D357E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nya personer som startar i projektet snabbt kan sätta sig in i arkitekturen och skälen till att den ser ut som den gör.</w:t>
      </w:r>
      <w:r>
        <w:rPr>
          <w:lang w:val="sv-SE"/>
        </w:rPr>
        <w:br/>
      </w:r>
    </w:p>
    <w:p w14:paraId="167F7398" w14:textId="77777777" w:rsidR="00933E2C" w:rsidRPr="00CC0C21" w:rsidRDefault="00933E2C" w:rsidP="00DE35C6">
      <w:pPr>
        <w:pStyle w:val="Rubrik2"/>
      </w:pPr>
      <w:bookmarkStart w:id="6" w:name="_Toc374971755"/>
      <w:r w:rsidRPr="00C929AE">
        <w:t>Begrepp</w:t>
      </w:r>
      <w:bookmarkEnd w:id="6"/>
    </w:p>
    <w:p w14:paraId="32823CC0" w14:textId="77777777" w:rsidR="00933E2C" w:rsidRDefault="00933E2C" w:rsidP="00933E2C">
      <w:pPr>
        <w:pStyle w:val="Brdtext"/>
        <w:rPr>
          <w:lang w:val="sv-SE"/>
        </w:rPr>
      </w:pPr>
      <w:r>
        <w:rPr>
          <w:lang w:val="sv-SE"/>
        </w:rPr>
        <w:t xml:space="preserve">I texten relateras till följande begrepp, vilka man läsa mer om enligt hänvisningarna. </w:t>
      </w:r>
    </w:p>
    <w:p w14:paraId="496163DF" w14:textId="77777777" w:rsidR="00933E2C" w:rsidRDefault="00933E2C" w:rsidP="00933E2C">
      <w:pPr>
        <w:pStyle w:val="Brdtext"/>
        <w:rPr>
          <w:lang w:val="sv-SE"/>
        </w:rPr>
      </w:pPr>
    </w:p>
    <w:tbl>
      <w:tblPr>
        <w:tblW w:w="89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3878"/>
        <w:gridCol w:w="3516"/>
      </w:tblGrid>
      <w:tr w:rsidR="00933E2C" w14:paraId="76D03EF7" w14:textId="77777777" w:rsidTr="00933E2C">
        <w:trPr>
          <w:trHeight w:val="338"/>
        </w:trPr>
        <w:tc>
          <w:tcPr>
            <w:tcW w:w="1572" w:type="dxa"/>
          </w:tcPr>
          <w:p w14:paraId="38413ED9" w14:textId="77777777" w:rsidR="00933E2C" w:rsidRPr="00CC0C21" w:rsidRDefault="00933E2C" w:rsidP="00933E2C">
            <w:pPr>
              <w:pStyle w:val="Brdtext"/>
              <w:snapToGrid w:val="0"/>
              <w:rPr>
                <w:b/>
                <w:lang w:val="sv-SE"/>
              </w:rPr>
            </w:pPr>
            <w:r w:rsidRPr="00CC0C21">
              <w:rPr>
                <w:b/>
                <w:lang w:val="sv-SE"/>
              </w:rPr>
              <w:t>Begrepp</w:t>
            </w:r>
          </w:p>
        </w:tc>
        <w:tc>
          <w:tcPr>
            <w:tcW w:w="3878" w:type="dxa"/>
          </w:tcPr>
          <w:p w14:paraId="3A14E6B2" w14:textId="77777777" w:rsidR="00933E2C" w:rsidRPr="00CC0C21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Hänvisning</w:t>
            </w:r>
          </w:p>
        </w:tc>
        <w:tc>
          <w:tcPr>
            <w:tcW w:w="3516" w:type="dxa"/>
          </w:tcPr>
          <w:p w14:paraId="4EE308AA" w14:textId="77777777" w:rsidR="00933E2C" w:rsidRPr="00CC0C21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Kommentar</w:t>
            </w:r>
          </w:p>
        </w:tc>
      </w:tr>
      <w:tr w:rsidR="00933E2C" w14:paraId="187BCB1B" w14:textId="77777777" w:rsidTr="00933E2C">
        <w:trPr>
          <w:trHeight w:val="351"/>
        </w:trPr>
        <w:tc>
          <w:tcPr>
            <w:tcW w:w="1572" w:type="dxa"/>
          </w:tcPr>
          <w:p w14:paraId="2E0C8870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31DAEA29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3655E696" w14:textId="77777777" w:rsidR="00933E2C" w:rsidRPr="006478D5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</w:tr>
      <w:tr w:rsidR="00933E2C" w14:paraId="5BE37CB4" w14:textId="77777777" w:rsidTr="00933E2C">
        <w:trPr>
          <w:trHeight w:val="338"/>
        </w:trPr>
        <w:tc>
          <w:tcPr>
            <w:tcW w:w="1572" w:type="dxa"/>
          </w:tcPr>
          <w:p w14:paraId="602B90A4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58C883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2310F068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497EBCCE" w14:textId="77777777" w:rsidTr="00933E2C">
        <w:trPr>
          <w:trHeight w:val="351"/>
        </w:trPr>
        <w:tc>
          <w:tcPr>
            <w:tcW w:w="1572" w:type="dxa"/>
          </w:tcPr>
          <w:p w14:paraId="4133FBB4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4BFAF7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37E78FA7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255D8F47" w14:textId="77777777" w:rsidTr="00933E2C">
        <w:trPr>
          <w:trHeight w:val="338"/>
        </w:trPr>
        <w:tc>
          <w:tcPr>
            <w:tcW w:w="1572" w:type="dxa"/>
          </w:tcPr>
          <w:p w14:paraId="1E1E1217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A8BB60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E28FC23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11D20A16" w14:textId="77777777" w:rsidTr="00933E2C">
        <w:trPr>
          <w:trHeight w:val="338"/>
        </w:trPr>
        <w:tc>
          <w:tcPr>
            <w:tcW w:w="1572" w:type="dxa"/>
          </w:tcPr>
          <w:p w14:paraId="114E68FE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81E95B8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8626539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</w:tbl>
    <w:p w14:paraId="41D9A151" w14:textId="77777777" w:rsidR="00933E2C" w:rsidRDefault="00933E2C" w:rsidP="00933E2C">
      <w:pPr>
        <w:pStyle w:val="Brdtext"/>
        <w:rPr>
          <w:lang w:val="sv-SE"/>
        </w:rPr>
      </w:pPr>
    </w:p>
    <w:p w14:paraId="550E8A86" w14:textId="77777777" w:rsidR="00933E2C" w:rsidRDefault="00933E2C" w:rsidP="00933E2C">
      <w:pPr>
        <w:rPr>
          <w:rFonts w:ascii="Times New Roman" w:eastAsia="Times New Roman" w:hAnsi="Times New Roman"/>
          <w:sz w:val="22"/>
          <w:szCs w:val="24"/>
          <w:lang w:eastAsia="en-GB"/>
        </w:rPr>
      </w:pPr>
      <w:r>
        <w:br w:type="page"/>
      </w:r>
    </w:p>
    <w:p w14:paraId="29E51850" w14:textId="77777777" w:rsidR="00933E2C" w:rsidRDefault="00933E2C" w:rsidP="00933E2C">
      <w:pPr>
        <w:pStyle w:val="Rubrik1"/>
        <w:ind w:left="720"/>
      </w:pPr>
      <w:bookmarkStart w:id="7" w:name="_Toc264866307"/>
      <w:bookmarkStart w:id="8" w:name="_Toc185913455"/>
      <w:bookmarkStart w:id="9" w:name="_Toc374971756"/>
      <w:proofErr w:type="spellStart"/>
      <w:r w:rsidRPr="008007C3">
        <w:lastRenderedPageBreak/>
        <w:t>Arkitekturella</w:t>
      </w:r>
      <w:proofErr w:type="spellEnd"/>
      <w:r w:rsidRPr="008007C3">
        <w:t xml:space="preserve"> beslut</w:t>
      </w:r>
      <w:bookmarkEnd w:id="7"/>
      <w:bookmarkEnd w:id="8"/>
      <w:bookmarkEnd w:id="9"/>
    </w:p>
    <w:p w14:paraId="140544F5" w14:textId="77777777" w:rsidR="00532630" w:rsidRPr="00DE35C6" w:rsidRDefault="00532630" w:rsidP="00532630">
      <w:pPr>
        <w:pStyle w:val="Rubrik2"/>
      </w:pPr>
      <w:bookmarkStart w:id="10" w:name="_Toc374971757"/>
      <w:r>
        <w:t>AB</w:t>
      </w:r>
      <w:r w:rsidRPr="00DE35C6">
        <w:t xml:space="preserve">: </w:t>
      </w:r>
      <w:bookmarkEnd w:id="10"/>
      <w:r>
        <w:t>Aggregeringsplattform finns inte i produktion</w:t>
      </w:r>
    </w:p>
    <w:tbl>
      <w:tblPr>
        <w:tblW w:w="931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88"/>
        <w:gridCol w:w="395"/>
        <w:gridCol w:w="6533"/>
      </w:tblGrid>
      <w:tr w:rsidR="00532630" w14:paraId="05769ABF" w14:textId="77777777" w:rsidTr="00AC39D8"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331CE8" w14:textId="77777777" w:rsidR="00532630" w:rsidRDefault="00532630" w:rsidP="00AC39D8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ID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8C913" w14:textId="77777777" w:rsidR="00532630" w:rsidRDefault="00532630" w:rsidP="00AC39D8">
            <w:pPr>
              <w:pStyle w:val="TableText"/>
              <w:snapToGrid w:val="0"/>
              <w:rPr>
                <w:lang w:val="sv-SE"/>
              </w:rPr>
            </w:pPr>
            <w:r>
              <w:rPr>
                <w:lang w:val="sv-SE"/>
              </w:rPr>
              <w:t>AB-2.1</w:t>
            </w:r>
          </w:p>
        </w:tc>
      </w:tr>
      <w:tr w:rsidR="00532630" w14:paraId="0E4803D8" w14:textId="77777777" w:rsidTr="00AC39D8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1B57BF" w14:textId="77777777" w:rsidR="00532630" w:rsidRDefault="00532630" w:rsidP="00AC39D8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Problembeskrivning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2035E" w14:textId="77777777" w:rsidR="00532630" w:rsidRPr="001E472A" w:rsidRDefault="00532630" w:rsidP="00AC39D8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  <w:r>
              <w:t>Aggregeringsplattformen finns idag inte i produktion. Tjänsterna i denna domän är beroende av aggregeringsplattformen.</w:t>
            </w:r>
          </w:p>
        </w:tc>
      </w:tr>
      <w:tr w:rsidR="00532630" w14:paraId="770CDE19" w14:textId="77777777" w:rsidTr="00AC39D8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C82F03" w14:textId="77777777" w:rsidR="00532630" w:rsidRDefault="00532630" w:rsidP="00AC39D8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Antaganden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0731C" w14:textId="77777777" w:rsidR="00532630" w:rsidRPr="001E472A" w:rsidRDefault="00532630" w:rsidP="00AC39D8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  <w:r>
              <w:t>Det finns ingen alternativ lösning för att fylla motsvarande behov.</w:t>
            </w:r>
          </w:p>
        </w:tc>
      </w:tr>
      <w:tr w:rsidR="00532630" w:rsidRPr="00736758" w14:paraId="561C1F8A" w14:textId="77777777" w:rsidTr="00AC39D8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B1589F" w14:textId="77777777" w:rsidR="00532630" w:rsidRDefault="00532630" w:rsidP="00AC39D8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Motivation </w:t>
            </w:r>
          </w:p>
          <w:p w14:paraId="05A1A934" w14:textId="77777777" w:rsidR="00532630" w:rsidRDefault="00532630" w:rsidP="00AC39D8">
            <w:pPr>
              <w:pStyle w:val="TableHeader"/>
              <w:jc w:val="left"/>
              <w:rPr>
                <w:b w:val="0"/>
                <w:bCs w:val="0"/>
                <w:sz w:val="16"/>
                <w:szCs w:val="16"/>
                <w:lang w:val="sv-SE"/>
              </w:rPr>
            </w:pPr>
            <w:r>
              <w:rPr>
                <w:b w:val="0"/>
                <w:bCs w:val="0"/>
                <w:sz w:val="16"/>
                <w:szCs w:val="16"/>
                <w:lang w:val="sv-SE"/>
              </w:rPr>
              <w:t>(varför detta beslut är viktigt)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4D069" w14:textId="77777777" w:rsidR="00532630" w:rsidRPr="001E472A" w:rsidRDefault="00532630" w:rsidP="00AC39D8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  <w:r w:rsidRPr="00A859AC">
              <w:t>Utan aggregering kan dessa tjänster inte användas som avsett.</w:t>
            </w:r>
          </w:p>
        </w:tc>
      </w:tr>
      <w:tr w:rsidR="00532630" w14:paraId="3C437517" w14:textId="77777777" w:rsidTr="00AC39D8">
        <w:trPr>
          <w:cantSplit/>
          <w:trHeight w:val="75"/>
        </w:trPr>
        <w:tc>
          <w:tcPr>
            <w:tcW w:w="2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F2D158" w14:textId="77777777" w:rsidR="00532630" w:rsidRDefault="00532630" w:rsidP="00AC39D8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Alternativ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55D922" w14:textId="77777777" w:rsidR="00532630" w:rsidRPr="00472837" w:rsidRDefault="00532630" w:rsidP="00AC39D8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1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7E817" w14:textId="77777777" w:rsidR="00532630" w:rsidRPr="00824A98" w:rsidRDefault="00532630" w:rsidP="00AC39D8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>
              <w:rPr>
                <w:b/>
                <w:bCs/>
                <w:smallCaps/>
                <w:lang w:val="sv-SE"/>
              </w:rPr>
              <w:t>Produktionssätt aggregeringstjänst</w:t>
            </w:r>
          </w:p>
          <w:p w14:paraId="640F5BD9" w14:textId="77777777" w:rsidR="00532630" w:rsidRPr="001E472A" w:rsidRDefault="00532630" w:rsidP="00AC39D8">
            <w:pPr>
              <w:pStyle w:val="TableText"/>
              <w:ind w:left="0"/>
              <w:rPr>
                <w:color w:val="4F81BD" w:themeColor="accent1"/>
                <w:sz w:val="20"/>
                <w:lang w:val="sv-SE"/>
              </w:rPr>
            </w:pPr>
            <w:r>
              <w:rPr>
                <w:sz w:val="20"/>
                <w:lang w:val="sv-SE"/>
              </w:rPr>
              <w:br/>
            </w:r>
          </w:p>
        </w:tc>
      </w:tr>
      <w:tr w:rsidR="00532630" w14:paraId="66392559" w14:textId="77777777" w:rsidTr="00AC39D8">
        <w:trPr>
          <w:cantSplit/>
          <w:trHeight w:val="761"/>
        </w:trPr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EFC45B" w14:textId="77777777" w:rsidR="00532630" w:rsidRDefault="00532630" w:rsidP="00AC39D8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4C9819" w14:textId="77777777" w:rsidR="00532630" w:rsidRPr="00472837" w:rsidRDefault="00532630" w:rsidP="00AC39D8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2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3C409" w14:textId="77777777" w:rsidR="00532630" w:rsidRPr="00824A98" w:rsidRDefault="00532630" w:rsidP="00AC39D8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>
              <w:rPr>
                <w:b/>
                <w:bCs/>
                <w:smallCaps/>
                <w:lang w:val="sv-SE"/>
              </w:rPr>
              <w:t>Ta fram alternativ nationell lösning för att aggregera information från flera källsystem</w:t>
            </w:r>
          </w:p>
          <w:p w14:paraId="30346CA8" w14:textId="77777777" w:rsidR="00532630" w:rsidRPr="001E472A" w:rsidRDefault="00532630" w:rsidP="00AC39D8">
            <w:pPr>
              <w:pStyle w:val="TableText"/>
              <w:ind w:left="0"/>
              <w:rPr>
                <w:color w:val="4F81BD" w:themeColor="accent1"/>
                <w:sz w:val="20"/>
                <w:lang w:val="sv-SE"/>
              </w:rPr>
            </w:pPr>
            <w:r>
              <w:rPr>
                <w:sz w:val="20"/>
                <w:lang w:val="sv-SE"/>
              </w:rPr>
              <w:br/>
            </w:r>
          </w:p>
        </w:tc>
      </w:tr>
      <w:tr w:rsidR="00532630" w14:paraId="1ED02860" w14:textId="77777777" w:rsidTr="00AC39D8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5AA9A4" w14:textId="77777777" w:rsidR="00532630" w:rsidRDefault="00532630" w:rsidP="00AC39D8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AB80A" w14:textId="77777777" w:rsidR="00532630" w:rsidRPr="003D0EEC" w:rsidRDefault="00532630" w:rsidP="00AC39D8">
            <w:pPr>
              <w:pStyle w:val="TableText"/>
              <w:snapToGrid w:val="0"/>
              <w:rPr>
                <w:lang w:val="sv-SE"/>
              </w:rPr>
            </w:pPr>
            <w:r w:rsidRPr="00487FA5">
              <w:rPr>
                <w:b/>
                <w:bCs/>
                <w:lang w:val="sv-SE"/>
              </w:rPr>
              <w:t>Alternativ 1</w:t>
            </w:r>
            <w:r w:rsidRPr="00487FA5">
              <w:rPr>
                <w:lang w:val="sv-SE"/>
              </w:rPr>
              <w:t xml:space="preserve"> (</w:t>
            </w:r>
            <w:r>
              <w:rPr>
                <w:i/>
                <w:iCs/>
                <w:lang w:val="sv-SE"/>
              </w:rPr>
              <w:t>2014-03-18</w:t>
            </w:r>
            <w:r w:rsidRPr="00487FA5">
              <w:rPr>
                <w:lang w:val="sv-SE"/>
              </w:rPr>
              <w:t>)</w:t>
            </w:r>
          </w:p>
          <w:p w14:paraId="0FE35212" w14:textId="77777777" w:rsidR="00532630" w:rsidRPr="001E472A" w:rsidRDefault="00532630" w:rsidP="00AC39D8">
            <w:pPr>
              <w:pStyle w:val="Brdtext"/>
              <w:rPr>
                <w:rFonts w:ascii="Arial" w:hAnsi="Arial" w:cs="Arial"/>
                <w:color w:val="4F81BD" w:themeColor="accent1"/>
                <w:lang w:val="sv-SE"/>
              </w:rPr>
            </w:pPr>
          </w:p>
        </w:tc>
      </w:tr>
      <w:tr w:rsidR="00532630" w:rsidRPr="00736758" w14:paraId="08A55700" w14:textId="77777777" w:rsidTr="00AC39D8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A9A851" w14:textId="77777777" w:rsidR="00532630" w:rsidRDefault="00532630" w:rsidP="00AC39D8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Skäl till 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B032B" w14:textId="77777777" w:rsidR="00532630" w:rsidRPr="00FA3C42" w:rsidRDefault="00532630" w:rsidP="00AC39D8">
            <w:pPr>
              <w:pStyle w:val="Brdtext"/>
              <w:rPr>
                <w:color w:val="4F81BD" w:themeColor="accent1"/>
                <w:lang w:val="sv-SE"/>
              </w:rPr>
            </w:pPr>
            <w:r w:rsidRPr="00A859AC">
              <w:rPr>
                <w:rFonts w:ascii="Arial" w:hAnsi="Arial"/>
                <w:sz w:val="20"/>
                <w:szCs w:val="20"/>
                <w:lang w:val="sv-SE" w:eastAsia="ar-SA"/>
              </w:rPr>
              <w:t>Den tillgängliga lösningen för aggregering uppfyller de krav som denna tjänstedomän har. Det som saknas är att den produktionssätts.</w:t>
            </w:r>
          </w:p>
        </w:tc>
      </w:tr>
      <w:tr w:rsidR="00532630" w:rsidRPr="00736758" w14:paraId="6CFA68E1" w14:textId="77777777" w:rsidTr="00AC39D8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074E53" w14:textId="77777777" w:rsidR="00532630" w:rsidRDefault="00532630" w:rsidP="00AC39D8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Konsekvenser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4B041" w14:textId="77777777" w:rsidR="00532630" w:rsidRPr="00D7328A" w:rsidRDefault="00532630" w:rsidP="00AC39D8">
            <w:pPr>
              <w:pStyle w:val="Brdtext"/>
              <w:rPr>
                <w:color w:val="4F81BD" w:themeColor="accent1"/>
                <w:sz w:val="20"/>
                <w:szCs w:val="20"/>
                <w:lang w:val="sv-SE"/>
              </w:rPr>
            </w:pPr>
          </w:p>
        </w:tc>
      </w:tr>
      <w:tr w:rsidR="00532630" w:rsidRPr="00FC1187" w14:paraId="03E66DE2" w14:textId="77777777" w:rsidTr="00AC39D8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967393" w14:textId="77777777" w:rsidR="00532630" w:rsidRDefault="00532630" w:rsidP="00AC39D8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Avvikelsehantering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CC7B5" w14:textId="77777777" w:rsidR="00532630" w:rsidRPr="001E472A" w:rsidRDefault="00532630" w:rsidP="00AC39D8">
            <w:pPr>
              <w:pStyle w:val="TableText"/>
              <w:snapToGrid w:val="0"/>
              <w:rPr>
                <w:color w:val="4F81BD" w:themeColor="accent1"/>
                <w:sz w:val="20"/>
                <w:lang w:val="sv-SE"/>
              </w:rPr>
            </w:pPr>
          </w:p>
        </w:tc>
      </w:tr>
    </w:tbl>
    <w:p w14:paraId="3A1225C8" w14:textId="77777777" w:rsidR="00532630" w:rsidRDefault="00532630" w:rsidP="00532630">
      <w:pPr>
        <w:pStyle w:val="Brdtext"/>
        <w:rPr>
          <w:lang w:val="sv-SE"/>
        </w:rPr>
      </w:pPr>
    </w:p>
    <w:p w14:paraId="6E58C612" w14:textId="77777777" w:rsidR="00532630" w:rsidRPr="00DE35C6" w:rsidRDefault="00532630" w:rsidP="00532630">
      <w:pPr>
        <w:pStyle w:val="Rubrik2"/>
      </w:pPr>
      <w:bookmarkStart w:id="11" w:name="_GoBack"/>
      <w:bookmarkEnd w:id="11"/>
      <w:r>
        <w:t>AB</w:t>
      </w:r>
      <w:r w:rsidRPr="00DE35C6">
        <w:t xml:space="preserve">: </w:t>
      </w:r>
      <w:r>
        <w:t>Ny beskrivning av systemadressering i RIV-TA</w:t>
      </w:r>
    </w:p>
    <w:tbl>
      <w:tblPr>
        <w:tblW w:w="931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88"/>
        <w:gridCol w:w="395"/>
        <w:gridCol w:w="6533"/>
      </w:tblGrid>
      <w:tr w:rsidR="00532630" w14:paraId="62795602" w14:textId="77777777" w:rsidTr="00AC39D8"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B3A383" w14:textId="77777777" w:rsidR="00532630" w:rsidRDefault="00532630" w:rsidP="00AC39D8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ID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4C5E9" w14:textId="77777777" w:rsidR="00532630" w:rsidRDefault="00532630" w:rsidP="00AC39D8">
            <w:pPr>
              <w:pStyle w:val="TableText"/>
              <w:snapToGrid w:val="0"/>
              <w:rPr>
                <w:lang w:val="sv-SE"/>
              </w:rPr>
            </w:pPr>
            <w:r>
              <w:rPr>
                <w:lang w:val="sv-SE"/>
              </w:rPr>
              <w:t>AB-2.2</w:t>
            </w:r>
          </w:p>
        </w:tc>
      </w:tr>
      <w:tr w:rsidR="00532630" w14:paraId="699EF870" w14:textId="77777777" w:rsidTr="00AC39D8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E566D0" w14:textId="77777777" w:rsidR="00532630" w:rsidRDefault="00532630" w:rsidP="00AC39D8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Problembeskrivning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61C77" w14:textId="77777777" w:rsidR="00532630" w:rsidRPr="001E472A" w:rsidRDefault="00532630" w:rsidP="00AC39D8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  <w:r>
              <w:t xml:space="preserve">Beskrivning på systemadressering saknas i nuvarande version av RIV-TA. Ny skrivelse under framtagande. </w:t>
            </w:r>
          </w:p>
        </w:tc>
      </w:tr>
      <w:tr w:rsidR="00532630" w14:paraId="6464CC53" w14:textId="77777777" w:rsidTr="00AC39D8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ADE098" w14:textId="77777777" w:rsidR="00532630" w:rsidRDefault="00532630" w:rsidP="00AC39D8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Antaganden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DDD05" w14:textId="77777777" w:rsidR="00532630" w:rsidRPr="001E472A" w:rsidRDefault="00532630" w:rsidP="00AC39D8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</w:p>
        </w:tc>
      </w:tr>
      <w:tr w:rsidR="00532630" w:rsidRPr="00736758" w14:paraId="5FA83DE4" w14:textId="77777777" w:rsidTr="00AC39D8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FF7F3F" w14:textId="77777777" w:rsidR="00532630" w:rsidRDefault="00532630" w:rsidP="00AC39D8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Motivation </w:t>
            </w:r>
          </w:p>
          <w:p w14:paraId="29C1475D" w14:textId="77777777" w:rsidR="00532630" w:rsidRDefault="00532630" w:rsidP="00AC39D8">
            <w:pPr>
              <w:pStyle w:val="TableHeader"/>
              <w:jc w:val="left"/>
              <w:rPr>
                <w:b w:val="0"/>
                <w:bCs w:val="0"/>
                <w:sz w:val="16"/>
                <w:szCs w:val="16"/>
                <w:lang w:val="sv-SE"/>
              </w:rPr>
            </w:pPr>
            <w:r>
              <w:rPr>
                <w:b w:val="0"/>
                <w:bCs w:val="0"/>
                <w:sz w:val="16"/>
                <w:szCs w:val="16"/>
                <w:lang w:val="sv-SE"/>
              </w:rPr>
              <w:t>(varför detta beslut är viktigt)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B8C74" w14:textId="77777777" w:rsidR="00532630" w:rsidRPr="001E472A" w:rsidRDefault="00532630" w:rsidP="00AC39D8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  <w:r w:rsidRPr="00A859AC">
              <w:t>Systemadressering är viktig för aggregerande tjänster (se AB 2.1)</w:t>
            </w:r>
          </w:p>
        </w:tc>
      </w:tr>
      <w:tr w:rsidR="00532630" w14:paraId="05F19269" w14:textId="77777777" w:rsidTr="00AC39D8">
        <w:trPr>
          <w:cantSplit/>
          <w:trHeight w:val="75"/>
        </w:trPr>
        <w:tc>
          <w:tcPr>
            <w:tcW w:w="2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5B487E" w14:textId="77777777" w:rsidR="00532630" w:rsidRDefault="00532630" w:rsidP="00AC39D8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Alternativ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F8DC7E" w14:textId="77777777" w:rsidR="00532630" w:rsidRPr="00472837" w:rsidRDefault="00532630" w:rsidP="00AC39D8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1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FBBFF" w14:textId="77777777" w:rsidR="00532630" w:rsidRPr="00824A98" w:rsidRDefault="00532630" w:rsidP="00AC39D8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>
              <w:rPr>
                <w:b/>
                <w:bCs/>
                <w:smallCaps/>
                <w:lang w:val="sv-SE"/>
              </w:rPr>
              <w:t xml:space="preserve">Följ preliminär skrivelse om systemadressering. Uppdatera eventuellt efter slutgiltig version. </w:t>
            </w:r>
          </w:p>
          <w:p w14:paraId="7C4BE087" w14:textId="77777777" w:rsidR="00532630" w:rsidRPr="001E472A" w:rsidRDefault="00532630" w:rsidP="00AC39D8">
            <w:pPr>
              <w:pStyle w:val="TableText"/>
              <w:ind w:left="0"/>
              <w:rPr>
                <w:color w:val="4F81BD" w:themeColor="accent1"/>
                <w:sz w:val="20"/>
                <w:lang w:val="sv-SE"/>
              </w:rPr>
            </w:pPr>
            <w:r>
              <w:rPr>
                <w:sz w:val="20"/>
                <w:lang w:val="sv-SE"/>
              </w:rPr>
              <w:br/>
            </w:r>
          </w:p>
        </w:tc>
      </w:tr>
      <w:tr w:rsidR="00532630" w14:paraId="05CB4ED8" w14:textId="77777777" w:rsidTr="00AC39D8">
        <w:trPr>
          <w:cantSplit/>
          <w:trHeight w:val="761"/>
        </w:trPr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8A77D3" w14:textId="77777777" w:rsidR="00532630" w:rsidRDefault="00532630" w:rsidP="00AC39D8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239D8A" w14:textId="77777777" w:rsidR="00532630" w:rsidRPr="00472837" w:rsidRDefault="00532630" w:rsidP="00AC39D8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2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F8056" w14:textId="77777777" w:rsidR="00532630" w:rsidRPr="001E472A" w:rsidRDefault="00532630" w:rsidP="00AC39D8">
            <w:pPr>
              <w:pStyle w:val="TableText"/>
              <w:ind w:left="0"/>
              <w:rPr>
                <w:color w:val="4F81BD" w:themeColor="accent1"/>
                <w:sz w:val="20"/>
                <w:lang w:val="sv-SE"/>
              </w:rPr>
            </w:pPr>
            <w:r>
              <w:rPr>
                <w:b/>
                <w:bCs/>
                <w:smallCaps/>
                <w:lang w:val="sv-SE"/>
              </w:rPr>
              <w:t>Vänta på uppdatering av RIV-TA</w:t>
            </w:r>
          </w:p>
        </w:tc>
      </w:tr>
      <w:tr w:rsidR="00532630" w14:paraId="68DC024B" w14:textId="77777777" w:rsidTr="00AC39D8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9C61A6" w14:textId="77777777" w:rsidR="00532630" w:rsidRDefault="00532630" w:rsidP="00AC39D8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B0B74" w14:textId="77777777" w:rsidR="00532630" w:rsidRPr="003D0EEC" w:rsidRDefault="00532630" w:rsidP="00AC39D8">
            <w:pPr>
              <w:pStyle w:val="TableText"/>
              <w:snapToGrid w:val="0"/>
              <w:rPr>
                <w:lang w:val="sv-SE"/>
              </w:rPr>
            </w:pPr>
            <w:r w:rsidRPr="00487FA5">
              <w:rPr>
                <w:b/>
                <w:bCs/>
                <w:lang w:val="sv-SE"/>
              </w:rPr>
              <w:t>Alternativ 1</w:t>
            </w:r>
            <w:r w:rsidRPr="00487FA5">
              <w:rPr>
                <w:lang w:val="sv-SE"/>
              </w:rPr>
              <w:t xml:space="preserve"> (</w:t>
            </w:r>
            <w:r>
              <w:rPr>
                <w:i/>
                <w:iCs/>
                <w:lang w:val="sv-SE"/>
              </w:rPr>
              <w:t>2014-03-18</w:t>
            </w:r>
            <w:r w:rsidRPr="00487FA5">
              <w:rPr>
                <w:lang w:val="sv-SE"/>
              </w:rPr>
              <w:t>)</w:t>
            </w:r>
          </w:p>
          <w:p w14:paraId="1CD31512" w14:textId="77777777" w:rsidR="00532630" w:rsidRPr="001E472A" w:rsidRDefault="00532630" w:rsidP="00AC39D8">
            <w:pPr>
              <w:pStyle w:val="Brdtext"/>
              <w:rPr>
                <w:rFonts w:ascii="Arial" w:hAnsi="Arial" w:cs="Arial"/>
                <w:color w:val="4F81BD" w:themeColor="accent1"/>
                <w:lang w:val="sv-SE"/>
              </w:rPr>
            </w:pPr>
          </w:p>
        </w:tc>
      </w:tr>
      <w:tr w:rsidR="00532630" w:rsidRPr="00736758" w14:paraId="0FB2B00F" w14:textId="77777777" w:rsidTr="00AC39D8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50E9C6" w14:textId="77777777" w:rsidR="00532630" w:rsidRDefault="00532630" w:rsidP="00AC39D8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Skäl till 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53017" w14:textId="77777777" w:rsidR="00532630" w:rsidRPr="00FA3C42" w:rsidRDefault="00532630" w:rsidP="00AC39D8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  <w:r w:rsidRPr="00A859AC">
              <w:t>Skillnader mot slutgiltig version antas vara små.</w:t>
            </w:r>
            <w:r>
              <w:rPr>
                <w:color w:val="4F81BD" w:themeColor="accent1"/>
              </w:rPr>
              <w:t xml:space="preserve"> </w:t>
            </w:r>
          </w:p>
        </w:tc>
      </w:tr>
      <w:tr w:rsidR="00532630" w:rsidRPr="00736758" w14:paraId="269D37BB" w14:textId="77777777" w:rsidTr="00AC39D8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18F0C9" w14:textId="77777777" w:rsidR="00532630" w:rsidRDefault="00532630" w:rsidP="00AC39D8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Konsekvenser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A37D8" w14:textId="77777777" w:rsidR="00532630" w:rsidRPr="00D7328A" w:rsidRDefault="00532630" w:rsidP="00AC39D8">
            <w:pPr>
              <w:pStyle w:val="Brdtext"/>
              <w:rPr>
                <w:color w:val="4F81BD" w:themeColor="accent1"/>
                <w:sz w:val="20"/>
                <w:szCs w:val="20"/>
                <w:lang w:val="sv-SE"/>
              </w:rPr>
            </w:pPr>
          </w:p>
        </w:tc>
      </w:tr>
      <w:tr w:rsidR="00532630" w:rsidRPr="00FC1187" w14:paraId="2808701C" w14:textId="77777777" w:rsidTr="00AC39D8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6FC7BD" w14:textId="77777777" w:rsidR="00532630" w:rsidRDefault="00532630" w:rsidP="00AC39D8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Avvikelsehantering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E9073" w14:textId="77777777" w:rsidR="00532630" w:rsidRPr="001E472A" w:rsidRDefault="00532630" w:rsidP="00AC39D8">
            <w:pPr>
              <w:pStyle w:val="TableText"/>
              <w:snapToGrid w:val="0"/>
              <w:rPr>
                <w:color w:val="4F81BD" w:themeColor="accent1"/>
                <w:sz w:val="20"/>
                <w:lang w:val="sv-SE"/>
              </w:rPr>
            </w:pPr>
          </w:p>
        </w:tc>
      </w:tr>
    </w:tbl>
    <w:p w14:paraId="5C1E5DE7" w14:textId="77777777" w:rsidR="00532630" w:rsidRPr="00532630" w:rsidRDefault="00532630" w:rsidP="00532630"/>
    <w:sectPr w:rsidR="00532630" w:rsidRPr="00532630" w:rsidSect="007B025E">
      <w:headerReference w:type="default" r:id="rId9"/>
      <w:headerReference w:type="first" r:id="rId10"/>
      <w:footerReference w:type="first" r:id="rId11"/>
      <w:pgSz w:w="11906" w:h="16838" w:code="9"/>
      <w:pgMar w:top="2495" w:right="1531" w:bottom="1701" w:left="1701" w:header="1304" w:footer="90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B478BD" w14:textId="77777777" w:rsidR="00DC01EE" w:rsidRDefault="00DC01EE" w:rsidP="00C72B17">
      <w:pPr>
        <w:spacing w:line="240" w:lineRule="auto"/>
      </w:pPr>
      <w:r>
        <w:separator/>
      </w:r>
    </w:p>
  </w:endnote>
  <w:endnote w:type="continuationSeparator" w:id="0">
    <w:p w14:paraId="3B3B957B" w14:textId="77777777" w:rsidR="00DC01EE" w:rsidRDefault="00DC01EE" w:rsidP="00C72B17">
      <w:pPr>
        <w:spacing w:line="240" w:lineRule="auto"/>
      </w:pPr>
      <w:r>
        <w:continuationSeparator/>
      </w:r>
    </w:p>
  </w:endnote>
  <w:endnote w:type="continuationNotice" w:id="1">
    <w:p w14:paraId="4552DBB4" w14:textId="77777777" w:rsidR="00DC01EE" w:rsidRDefault="00DC01E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4B549" w14:textId="77777777" w:rsidR="00D133DF" w:rsidRDefault="00D133DF">
    <w:pPr>
      <w:pStyle w:val="Sidfot"/>
    </w:pPr>
  </w:p>
  <w:p w14:paraId="00DB5B55" w14:textId="77777777" w:rsidR="00D133DF" w:rsidRDefault="00D133DF">
    <w:pPr>
      <w:pStyle w:val="Sidfot"/>
    </w:pPr>
  </w:p>
  <w:p w14:paraId="7A4B8CFE" w14:textId="77777777" w:rsidR="00D133DF" w:rsidRDefault="00D133DF">
    <w:pPr>
      <w:pStyle w:val="Sidfot"/>
    </w:pPr>
  </w:p>
  <w:p w14:paraId="3F6CD731" w14:textId="77777777" w:rsidR="00D133DF" w:rsidRDefault="00D133DF">
    <w:pPr>
      <w:pStyle w:val="Sidfot"/>
    </w:pPr>
  </w:p>
  <w:p w14:paraId="4D884140" w14:textId="77777777" w:rsidR="00D133DF" w:rsidRDefault="00D133DF">
    <w:pPr>
      <w:pStyle w:val="Sidfot"/>
    </w:pPr>
  </w:p>
  <w:p w14:paraId="7F3C14E7" w14:textId="77777777" w:rsidR="00D133DF" w:rsidRDefault="00D133DF">
    <w:pPr>
      <w:pStyle w:val="Sidfot"/>
    </w:pPr>
  </w:p>
  <w:p w14:paraId="3EFAEE42" w14:textId="77777777" w:rsidR="00D133DF" w:rsidRDefault="00D133DF" w:rsidP="00956547">
    <w:pPr>
      <w:pStyle w:val="Sidfot"/>
    </w:pPr>
    <w:bookmarkStart w:id="24" w:name="Footer"/>
    <w:r w:rsidRPr="00E127E3">
      <w:rPr>
        <w:i/>
        <w:iCs/>
        <w:color w:val="333333"/>
        <w:szCs w:val="12"/>
      </w:rPr>
      <w:t xml:space="preserve">Center för </w:t>
    </w:r>
    <w:proofErr w:type="spellStart"/>
    <w:r w:rsidRPr="00E127E3">
      <w:rPr>
        <w:i/>
        <w:iCs/>
        <w:color w:val="333333"/>
        <w:szCs w:val="12"/>
      </w:rPr>
      <w:t>eHälsa</w:t>
    </w:r>
    <w:proofErr w:type="spellEnd"/>
    <w:r w:rsidRPr="00E127E3">
      <w:rPr>
        <w:i/>
        <w:iCs/>
        <w:color w:val="333333"/>
        <w:szCs w:val="12"/>
      </w:rPr>
      <w:t xml:space="preserve"> i samverkan</w:t>
    </w:r>
    <w:r w:rsidRPr="00E127E3">
      <w:rPr>
        <w:color w:val="333333"/>
        <w:szCs w:val="12"/>
      </w:rPr>
      <w:t xml:space="preserve"> koordinerar landstingens och regionernas samarbete för att </w:t>
    </w:r>
    <w:r w:rsidRPr="00E127E3">
      <w:rPr>
        <w:szCs w:val="12"/>
      </w:rPr>
      <w:t xml:space="preserve">förverkliga strategin för Nationell </w:t>
    </w:r>
    <w:proofErr w:type="spellStart"/>
    <w:r w:rsidRPr="00E127E3">
      <w:rPr>
        <w:szCs w:val="12"/>
      </w:rPr>
      <w:t>eHälsa</w:t>
    </w:r>
    <w:proofErr w:type="spellEnd"/>
    <w:r w:rsidRPr="00E127E3">
      <w:rPr>
        <w:szCs w:val="12"/>
      </w:rPr>
      <w:t xml:space="preserve"> – tillgänglig och säker information inom vård och omsorg</w:t>
    </w:r>
    <w:r w:rsidRPr="00E127E3">
      <w:rPr>
        <w:color w:val="333333"/>
        <w:szCs w:val="12"/>
      </w:rPr>
      <w:t xml:space="preserve">. Centret ska skapa den långsiktighet som krävs för att utveckla och införa gemensamma </w:t>
    </w:r>
    <w:proofErr w:type="spellStart"/>
    <w:r w:rsidRPr="00E127E3">
      <w:rPr>
        <w:color w:val="333333"/>
        <w:szCs w:val="12"/>
      </w:rPr>
      <w:t>eHälsostöd</w:t>
    </w:r>
    <w:proofErr w:type="spellEnd"/>
    <w:r w:rsidRPr="00E127E3">
      <w:rPr>
        <w:color w:val="333333"/>
        <w:szCs w:val="12"/>
      </w:rPr>
      <w:t xml:space="preserve">, infrastruktur och standarder som förbättrar informationstillgänglighet, kvalitet och patientsäkerhet. </w:t>
    </w:r>
    <w:r w:rsidRPr="00E127E3">
      <w:rPr>
        <w:i/>
        <w:iCs/>
        <w:color w:val="333333"/>
        <w:szCs w:val="12"/>
      </w:rPr>
      <w:t xml:space="preserve">Center för </w:t>
    </w:r>
    <w:proofErr w:type="spellStart"/>
    <w:r w:rsidRPr="00E127E3">
      <w:rPr>
        <w:i/>
        <w:iCs/>
        <w:color w:val="333333"/>
        <w:szCs w:val="12"/>
      </w:rPr>
      <w:t>eHälsa</w:t>
    </w:r>
    <w:proofErr w:type="spellEnd"/>
    <w:r w:rsidRPr="00E127E3">
      <w:rPr>
        <w:i/>
        <w:iCs/>
        <w:color w:val="333333"/>
        <w:szCs w:val="12"/>
      </w:rPr>
      <w:t xml:space="preserve"> i samverkan</w:t>
    </w:r>
    <w:r w:rsidRPr="00E127E3">
      <w:rPr>
        <w:color w:val="333333"/>
        <w:szCs w:val="12"/>
      </w:rPr>
      <w:t xml:space="preserve"> styrs av representanter från landsting och regioner, Sveriges Kommuner och Landsting (SKL), kommunerna och de privata vårdgivarna.</w:t>
    </w:r>
    <w:bookmarkEnd w:id="24"/>
    <w:r>
      <w:rPr>
        <w:rFonts w:cs="Georgia"/>
        <w:noProof/>
        <w:color w:val="001610"/>
        <w:szCs w:val="12"/>
        <w:lang w:eastAsia="sv-SE"/>
      </w:rPr>
      <w:drawing>
        <wp:anchor distT="0" distB="0" distL="114300" distR="114300" simplePos="0" relativeHeight="251658242" behindDoc="0" locked="1" layoutInCell="0" allowOverlap="1" wp14:anchorId="4007DA08" wp14:editId="084444D1">
          <wp:simplePos x="0" y="0"/>
          <wp:positionH relativeFrom="page">
            <wp:posOffset>1080135</wp:posOffset>
          </wp:positionH>
          <wp:positionV relativeFrom="page">
            <wp:posOffset>9721215</wp:posOffset>
          </wp:positionV>
          <wp:extent cx="311785" cy="481965"/>
          <wp:effectExtent l="19050" t="0" r="0" b="0"/>
          <wp:wrapNone/>
          <wp:docPr id="3" name="Bildobjekt 5" descr="eHälsa boilerpla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5" descr="eHälsa boilerplate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785" cy="4819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sv-SE"/>
      </w:rPr>
      <w:drawing>
        <wp:anchor distT="0" distB="0" distL="114300" distR="114300" simplePos="0" relativeHeight="251658243" behindDoc="0" locked="1" layoutInCell="0" allowOverlap="1" wp14:anchorId="3E10CC95" wp14:editId="258554FC">
          <wp:simplePos x="0" y="0"/>
          <wp:positionH relativeFrom="page">
            <wp:posOffset>0</wp:posOffset>
          </wp:positionH>
          <wp:positionV relativeFrom="page">
            <wp:posOffset>9645650</wp:posOffset>
          </wp:positionV>
          <wp:extent cx="1085850" cy="1047750"/>
          <wp:effectExtent l="19050" t="0" r="0" b="0"/>
          <wp:wrapNone/>
          <wp:docPr id="4" name="Bild 3" descr="eHälsa_hörn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Hälsa_hörn_rgb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47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2FC2C9" w14:textId="77777777" w:rsidR="00DC01EE" w:rsidRDefault="00DC01EE" w:rsidP="00C72B17">
      <w:pPr>
        <w:spacing w:line="240" w:lineRule="auto"/>
      </w:pPr>
      <w:r>
        <w:separator/>
      </w:r>
    </w:p>
  </w:footnote>
  <w:footnote w:type="continuationSeparator" w:id="0">
    <w:p w14:paraId="0831232C" w14:textId="77777777" w:rsidR="00DC01EE" w:rsidRDefault="00DC01EE" w:rsidP="00C72B17">
      <w:pPr>
        <w:spacing w:line="240" w:lineRule="auto"/>
      </w:pPr>
      <w:r>
        <w:continuationSeparator/>
      </w:r>
    </w:p>
  </w:footnote>
  <w:footnote w:type="continuationNotice" w:id="1">
    <w:p w14:paraId="219CCFCF" w14:textId="77777777" w:rsidR="00DC01EE" w:rsidRDefault="00DC01E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F58138" w14:textId="6D6BE54A" w:rsidR="00D133DF" w:rsidRDefault="00D133DF" w:rsidP="008303EF">
    <w:pPr>
      <w:tabs>
        <w:tab w:val="left" w:pos="6237"/>
      </w:tabs>
    </w:pPr>
    <w:r>
      <w:rPr>
        <w:rFonts w:cs="Georgia"/>
        <w:noProof/>
        <w:sz w:val="14"/>
        <w:szCs w:val="14"/>
        <w:lang w:eastAsia="sv-SE"/>
      </w:rPr>
      <w:drawing>
        <wp:anchor distT="0" distB="0" distL="114300" distR="114300" simplePos="0" relativeHeight="251658241" behindDoc="0" locked="1" layoutInCell="0" allowOverlap="1" wp14:anchorId="69DA08F1" wp14:editId="6C95FC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1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 w:rsidR="00D24788">
      <w:t>18 mars 2014</w:t>
    </w:r>
  </w:p>
  <w:p w14:paraId="5C6B38DA" w14:textId="77777777" w:rsidR="00D133DF" w:rsidRDefault="00D133DF" w:rsidP="008303EF">
    <w:pPr>
      <w:tabs>
        <w:tab w:val="left" w:pos="6237"/>
      </w:tabs>
    </w:pPr>
    <w:r>
      <w:tab/>
    </w:r>
    <w:bookmarkStart w:id="12" w:name="LDnr1"/>
    <w:bookmarkEnd w:id="12"/>
    <w:r>
      <w:t xml:space="preserve"> </w:t>
    </w:r>
    <w:bookmarkStart w:id="13" w:name="Dnr1"/>
    <w:bookmarkEnd w:id="13"/>
    <w:r>
      <w:rPr>
        <w:rFonts w:cs="Georgia"/>
        <w:noProof/>
        <w:sz w:val="14"/>
        <w:szCs w:val="14"/>
        <w:lang w:eastAsia="sv-SE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51173DEA" wp14:editId="03AF2948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1A0DC2" w14:textId="77777777" w:rsidR="00D133DF" w:rsidRPr="00C05223" w:rsidRDefault="00D133DF" w:rsidP="00933E2C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475242"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fldSimple w:instr=" SECTIONPAGES   \* MERGEFORMAT ">
                            <w:r w:rsidR="00475242" w:rsidRPr="00475242">
                              <w:rPr>
                                <w:noProof/>
                                <w:sz w:val="16"/>
                                <w:szCs w:val="16"/>
                              </w:rPr>
                              <w:t>6</w:t>
                            </w:r>
                          </w:fldSimple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06.35pt;margin-top:22.95pt;width:42.25pt;height:31.85pt;z-index:2516582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" fillcolor="white [3212]" stroked="f">
              <v:textbox>
                <w:txbxContent>
                  <w:p w14:paraId="071A0DC2" w14:textId="77777777" w:rsidR="00D133DF" w:rsidRPr="00C05223" w:rsidRDefault="00D133DF" w:rsidP="00933E2C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475242">
                      <w:rPr>
                        <w:noProof/>
                        <w:sz w:val="16"/>
                        <w:szCs w:val="16"/>
                      </w:rPr>
                      <w:t>5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fldSimple w:instr=" SECTIONPAGES   \* MERGEFORMAT ">
                      <w:r w:rsidR="00475242" w:rsidRPr="00475242">
                        <w:rPr>
                          <w:noProof/>
                          <w:sz w:val="16"/>
                          <w:szCs w:val="16"/>
                        </w:rPr>
                        <w:t>6</w:t>
                      </w:r>
                    </w:fldSimple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FB647B" w14:textId="27DBBAC0" w:rsidR="00D133DF" w:rsidRDefault="00D133DF" w:rsidP="00D774BC">
    <w:pPr>
      <w:tabs>
        <w:tab w:val="left" w:pos="6237"/>
      </w:tabs>
    </w:pPr>
    <w:r>
      <w:rPr>
        <w:rFonts w:cs="Georgia"/>
        <w:noProof/>
        <w:sz w:val="14"/>
        <w:szCs w:val="14"/>
        <w:lang w:eastAsia="sv-SE"/>
      </w:rPr>
      <w:drawing>
        <wp:anchor distT="0" distB="0" distL="114300" distR="114300" simplePos="0" relativeHeight="251658240" behindDoc="0" locked="1" layoutInCell="0" allowOverlap="1" wp14:anchorId="71CF5884" wp14:editId="3A83A3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2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4" w:name="Date"/>
    <w:r w:rsidR="00D24788">
      <w:t>18 mars 201</w:t>
    </w:r>
    <w:bookmarkEnd w:id="14"/>
    <w:r w:rsidR="00D24788">
      <w:t>4</w:t>
    </w:r>
  </w:p>
  <w:p w14:paraId="074A8BD1" w14:textId="77777777" w:rsidR="00D133DF" w:rsidRDefault="00D133DF" w:rsidP="00D774BC">
    <w:pPr>
      <w:tabs>
        <w:tab w:val="left" w:pos="6237"/>
      </w:tabs>
    </w:pPr>
    <w:r>
      <w:tab/>
    </w:r>
    <w:bookmarkStart w:id="15" w:name="LDnr"/>
    <w:bookmarkEnd w:id="15"/>
    <w:r>
      <w:t xml:space="preserve"> </w:t>
    </w:r>
    <w:bookmarkStart w:id="16" w:name="Dnr"/>
    <w:bookmarkEnd w:id="16"/>
  </w:p>
  <w:p w14:paraId="51E28F31" w14:textId="77777777" w:rsidR="00D133DF" w:rsidRDefault="00D133DF"/>
  <w:tbl>
    <w:tblPr>
      <w:tblW w:w="9180" w:type="dxa"/>
      <w:tblLayout w:type="fixed"/>
      <w:tblLook w:val="04A0" w:firstRow="1" w:lastRow="0" w:firstColumn="1" w:lastColumn="0" w:noHBand="0" w:noVBand="1"/>
    </w:tblPr>
    <w:tblGrid>
      <w:gridCol w:w="956"/>
      <w:gridCol w:w="1199"/>
      <w:gridCol w:w="4049"/>
      <w:gridCol w:w="2976"/>
    </w:tblGrid>
    <w:tr w:rsidR="00D133DF" w:rsidRPr="0024387D" w14:paraId="6B61CEB8" w14:textId="77777777" w:rsidTr="00364AE6">
      <w:tc>
        <w:tcPr>
          <w:tcW w:w="2155" w:type="dxa"/>
          <w:gridSpan w:val="2"/>
        </w:tcPr>
        <w:p w14:paraId="7B9C2277" w14:textId="77777777" w:rsidR="00D133DF" w:rsidRPr="0024387D" w:rsidRDefault="00D133DF" w:rsidP="00933E2C">
          <w:pPr>
            <w:pStyle w:val="Sidhuvud"/>
            <w:rPr>
              <w:rFonts w:cs="Georgia"/>
              <w:sz w:val="14"/>
              <w:szCs w:val="14"/>
            </w:rPr>
          </w:pPr>
          <w:r w:rsidRPr="0024387D">
            <w:rPr>
              <w:rFonts w:cs="Georgia"/>
              <w:sz w:val="14"/>
              <w:szCs w:val="14"/>
            </w:rPr>
            <w:t xml:space="preserve">Center för </w:t>
          </w:r>
          <w:proofErr w:type="spellStart"/>
          <w:r w:rsidRPr="0024387D">
            <w:rPr>
              <w:rFonts w:cs="Georgia"/>
              <w:sz w:val="14"/>
              <w:szCs w:val="14"/>
            </w:rPr>
            <w:t>eHälsa</w:t>
          </w:r>
          <w:proofErr w:type="spellEnd"/>
          <w:r w:rsidRPr="0024387D">
            <w:rPr>
              <w:rFonts w:cs="Georgia"/>
              <w:sz w:val="14"/>
              <w:szCs w:val="14"/>
            </w:rPr>
            <w:t xml:space="preserve"> i samverkan</w:t>
          </w:r>
        </w:p>
        <w:p w14:paraId="2FE31D00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24387D">
            <w:rPr>
              <w:rFonts w:cs="Georgia"/>
              <w:sz w:val="12"/>
              <w:szCs w:val="12"/>
            </w:rPr>
            <w:t>Hornsgatan 20, 118 82 Stockholm</w:t>
          </w:r>
        </w:p>
        <w:p w14:paraId="36DC66E3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proofErr w:type="spellStart"/>
          <w:r>
            <w:rPr>
              <w:rFonts w:cs="Georgia"/>
              <w:sz w:val="12"/>
              <w:szCs w:val="12"/>
            </w:rPr>
            <w:t>Vxl</w:t>
          </w:r>
          <w:proofErr w:type="spellEnd"/>
          <w:r>
            <w:rPr>
              <w:rFonts w:cs="Georgia"/>
              <w:sz w:val="12"/>
              <w:szCs w:val="12"/>
            </w:rPr>
            <w:t>: 08-452 70 00</w:t>
          </w:r>
        </w:p>
        <w:p w14:paraId="4063DCCB" w14:textId="22C1C5E6" w:rsidR="00D133D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proofErr w:type="gramStart"/>
          <w:r>
            <w:rPr>
              <w:rFonts w:cs="Georgia"/>
              <w:sz w:val="12"/>
              <w:szCs w:val="12"/>
            </w:rPr>
            <w:t>Tel:</w:t>
          </w:r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17" w:name="PhoneDirect"/>
          <w:bookmarkEnd w:id="17"/>
          <w:r>
            <w:rPr>
              <w:rFonts w:cs="Georgia"/>
              <w:sz w:val="12"/>
              <w:szCs w:val="12"/>
            </w:rPr>
            <w:t xml:space="preserve"> </w:t>
          </w:r>
          <w:r w:rsidR="00160514" w:rsidRPr="00160514">
            <w:rPr>
              <w:rFonts w:cs="Georgia"/>
              <w:sz w:val="12"/>
              <w:szCs w:val="12"/>
              <w:highlight w:val="yellow"/>
            </w:rPr>
            <w:t>08</w:t>
          </w:r>
          <w:proofErr w:type="gramEnd"/>
          <w:r w:rsidR="00160514" w:rsidRPr="00160514">
            <w:rPr>
              <w:rFonts w:cs="Georgia"/>
              <w:sz w:val="12"/>
              <w:szCs w:val="12"/>
              <w:highlight w:val="yellow"/>
            </w:rPr>
            <w:t xml:space="preserve">-xx xx </w:t>
          </w:r>
          <w:proofErr w:type="spellStart"/>
          <w:r w:rsidR="00160514" w:rsidRPr="00160514">
            <w:rPr>
              <w:rFonts w:cs="Georgia"/>
              <w:sz w:val="12"/>
              <w:szCs w:val="12"/>
              <w:highlight w:val="yellow"/>
            </w:rPr>
            <w:t>xx</w:t>
          </w:r>
          <w:proofErr w:type="spellEnd"/>
        </w:p>
        <w:p w14:paraId="521A38C7" w14:textId="33CB11AD" w:rsidR="00D133DF" w:rsidRPr="00160514" w:rsidRDefault="00D133DF" w:rsidP="00933E2C">
          <w:pPr>
            <w:pStyle w:val="Sidhuvud"/>
            <w:rPr>
              <w:rFonts w:cs="Georgia"/>
              <w:color w:val="31849B" w:themeColor="accent5" w:themeShade="BF"/>
              <w:sz w:val="12"/>
              <w:szCs w:val="12"/>
            </w:rPr>
          </w:pPr>
          <w:bookmarkStart w:id="18" w:name="LMobile"/>
          <w:bookmarkEnd w:id="18"/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19" w:name="Mobile"/>
          <w:bookmarkEnd w:id="19"/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begin"/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instrText xml:space="preserve"> DOCPROPERTY  "arknummer" \* MERGEFORMAT </w:instrText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separate"/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t>ARK_0023</w:t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end"/>
          </w:r>
        </w:p>
        <w:p w14:paraId="53010CBF" w14:textId="77777777" w:rsidR="00D133D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  <w:p w14:paraId="6A52EF26" w14:textId="0FDF273B" w:rsidR="00D133DF" w:rsidRPr="0024387D" w:rsidRDefault="003972F3" w:rsidP="00933E2C">
          <w:pPr>
            <w:pStyle w:val="Sidhuvud"/>
            <w:rPr>
              <w:rFonts w:cs="Georgia"/>
              <w:sz w:val="12"/>
              <w:szCs w:val="12"/>
            </w:rPr>
          </w:pPr>
          <w:r>
            <w:rPr>
              <w:rFonts w:cs="Georgia"/>
              <w:sz w:val="12"/>
              <w:szCs w:val="12"/>
            </w:rPr>
            <w:t>Nadeem Hossain</w:t>
          </w:r>
        </w:p>
        <w:p w14:paraId="0AAD7700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bookmarkStart w:id="20" w:name="Email"/>
          <w:bookmarkEnd w:id="20"/>
        </w:p>
      </w:tc>
      <w:tc>
        <w:tcPr>
          <w:tcW w:w="4049" w:type="dxa"/>
        </w:tcPr>
        <w:p w14:paraId="3BBAE795" w14:textId="77777777" w:rsidR="00D133DF" w:rsidRPr="0024387D" w:rsidRDefault="00D133DF" w:rsidP="00933E2C">
          <w:pPr>
            <w:pStyle w:val="Sidhuvud"/>
            <w:rPr>
              <w:rFonts w:cs="Georgia"/>
              <w:sz w:val="14"/>
              <w:szCs w:val="14"/>
            </w:rPr>
          </w:pPr>
        </w:p>
      </w:tc>
      <w:tc>
        <w:tcPr>
          <w:tcW w:w="2976" w:type="dxa"/>
        </w:tcPr>
        <w:p w14:paraId="0C531BE5" w14:textId="77777777" w:rsidR="00D133DF" w:rsidRDefault="00D133DF" w:rsidP="00933E2C">
          <w:r>
            <w:t xml:space="preserve"> </w:t>
          </w:r>
          <w:bookmarkStart w:id="21" w:name="slask"/>
          <w:bookmarkStart w:id="22" w:name="Addressee"/>
          <w:bookmarkEnd w:id="21"/>
          <w:bookmarkEnd w:id="22"/>
        </w:p>
      </w:tc>
    </w:tr>
    <w:tr w:rsidR="00D133DF" w:rsidRPr="00F456CC" w14:paraId="3D3B3E90" w14:textId="77777777" w:rsidTr="00364AE6">
      <w:tc>
        <w:tcPr>
          <w:tcW w:w="956" w:type="dxa"/>
          <w:tcBorders>
            <w:right w:val="single" w:sz="4" w:space="0" w:color="auto"/>
          </w:tcBorders>
        </w:tcPr>
        <w:p w14:paraId="22446155" w14:textId="77777777" w:rsidR="00D133DF" w:rsidRPr="00F456CC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F456CC">
            <w:rPr>
              <w:rFonts w:cs="Georgia"/>
              <w:sz w:val="12"/>
              <w:szCs w:val="12"/>
            </w:rPr>
            <w:t>www.cehis.se</w:t>
          </w:r>
        </w:p>
      </w:tc>
      <w:tc>
        <w:tcPr>
          <w:tcW w:w="1199" w:type="dxa"/>
          <w:tcBorders>
            <w:left w:val="single" w:sz="4" w:space="0" w:color="auto"/>
          </w:tcBorders>
        </w:tcPr>
        <w:p w14:paraId="3456B05A" w14:textId="77777777" w:rsidR="00D133DF" w:rsidRPr="00F456CC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2C11AF">
            <w:rPr>
              <w:rFonts w:cs="Georgia"/>
              <w:sz w:val="12"/>
              <w:szCs w:val="12"/>
            </w:rPr>
            <w:t>info@cehis.se</w:t>
          </w:r>
        </w:p>
      </w:tc>
      <w:tc>
        <w:tcPr>
          <w:tcW w:w="4049" w:type="dxa"/>
        </w:tcPr>
        <w:p w14:paraId="7CB8488E" w14:textId="77777777" w:rsidR="00D133DF" w:rsidRPr="002C11A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</w:tc>
      <w:tc>
        <w:tcPr>
          <w:tcW w:w="2976" w:type="dxa"/>
        </w:tcPr>
        <w:p w14:paraId="44C463F3" w14:textId="77777777" w:rsidR="00D133DF" w:rsidRPr="002C11A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</w:tc>
    </w:tr>
  </w:tbl>
  <w:p w14:paraId="24DBF9A0" w14:textId="77777777" w:rsidR="00D133DF" w:rsidRDefault="00D133DF" w:rsidP="003755FD">
    <w:pPr>
      <w:pStyle w:val="Sidhuvud"/>
    </w:pPr>
    <w:bookmarkStart w:id="23" w:name="Radera2"/>
    <w:bookmarkEnd w:id="23"/>
  </w:p>
  <w:p w14:paraId="26042467" w14:textId="77777777" w:rsidR="00D133DF" w:rsidRDefault="00D133DF" w:rsidP="003755FD">
    <w:pPr>
      <w:pStyle w:val="Sidhuvud"/>
    </w:pPr>
  </w:p>
  <w:p w14:paraId="07F53C84" w14:textId="77777777" w:rsidR="00D133DF" w:rsidRDefault="00D133DF" w:rsidP="003755FD">
    <w:pPr>
      <w:pStyle w:val="Sidhuvud"/>
    </w:pPr>
  </w:p>
  <w:p w14:paraId="661F5729" w14:textId="77777777" w:rsidR="00D133DF" w:rsidRPr="003755FD" w:rsidRDefault="00D133DF" w:rsidP="007306AD">
    <w:r>
      <w:rPr>
        <w:noProof/>
        <w:lang w:eastAsia="sv-SE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6736C0E7" wp14:editId="3A934D43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CB7B40" w14:textId="77777777" w:rsidR="00D133DF" w:rsidRPr="00C05223" w:rsidRDefault="00D133DF" w:rsidP="00EE7FE7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532630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fldSimple w:instr=" SECTIONPAGES   \* MERGEFORMAT ">
                            <w:r w:rsidR="00532630" w:rsidRPr="00532630">
                              <w:rPr>
                                <w:noProof/>
                                <w:sz w:val="16"/>
                                <w:szCs w:val="16"/>
                              </w:rPr>
                              <w:t>5</w:t>
                            </w:r>
                          </w:fldSimple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06.35pt;margin-top:22.95pt;width:42.25pt;height:31.85pt;z-index:2516582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" fillcolor="white [3212]" stroked="f">
              <v:textbox>
                <w:txbxContent>
                  <w:p w14:paraId="2FCB7B40" w14:textId="77777777" w:rsidR="00D133DF" w:rsidRPr="00C05223" w:rsidRDefault="00D133DF" w:rsidP="00EE7FE7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532630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fldSimple w:instr=" SECTIONPAGES   \* MERGEFORMAT ">
                      <w:r w:rsidR="00532630" w:rsidRPr="00532630">
                        <w:rPr>
                          <w:noProof/>
                          <w:sz w:val="16"/>
                          <w:szCs w:val="16"/>
                        </w:rPr>
                        <w:t>5</w:t>
                      </w:r>
                    </w:fldSimple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5002DE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FF0C15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C84"/>
      </w:rPr>
    </w:lvl>
  </w:abstractNum>
  <w:abstractNum w:abstractNumId="2">
    <w:nsid w:val="00000003"/>
    <w:multiLevelType w:val="singleLevel"/>
    <w:tmpl w:val="00000003"/>
    <w:name w:val="WW8Num3"/>
    <w:lvl w:ilvl="0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3">
    <w:nsid w:val="061C0873"/>
    <w:multiLevelType w:val="hybridMultilevel"/>
    <w:tmpl w:val="B27A8A36"/>
    <w:lvl w:ilvl="0" w:tplc="A0824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DE16BD"/>
    <w:multiLevelType w:val="hybridMultilevel"/>
    <w:tmpl w:val="EDBC0394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108DE"/>
    <w:multiLevelType w:val="hybridMultilevel"/>
    <w:tmpl w:val="80827EEE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C7527B"/>
    <w:multiLevelType w:val="multilevel"/>
    <w:tmpl w:val="0C4C3D1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16920F9E"/>
    <w:multiLevelType w:val="hybridMultilevel"/>
    <w:tmpl w:val="B4A6DB5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3C737E"/>
    <w:multiLevelType w:val="hybridMultilevel"/>
    <w:tmpl w:val="08F4B5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4C21ED"/>
    <w:multiLevelType w:val="hybridMultilevel"/>
    <w:tmpl w:val="66B0C89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AB2FFF"/>
    <w:multiLevelType w:val="hybridMultilevel"/>
    <w:tmpl w:val="2DFC88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E15EBD"/>
    <w:multiLevelType w:val="hybridMultilevel"/>
    <w:tmpl w:val="938CE8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D768F7"/>
    <w:multiLevelType w:val="multilevel"/>
    <w:tmpl w:val="E146D1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EF80C77"/>
    <w:multiLevelType w:val="hybridMultilevel"/>
    <w:tmpl w:val="D8D84E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D40E6A"/>
    <w:multiLevelType w:val="hybridMultilevel"/>
    <w:tmpl w:val="54D6EE1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F51CCE"/>
    <w:multiLevelType w:val="hybridMultilevel"/>
    <w:tmpl w:val="9544F796"/>
    <w:lvl w:ilvl="0" w:tplc="74A8B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661232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AB7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40D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501F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867E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8EC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98AA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00DB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8B43D2"/>
    <w:multiLevelType w:val="hybridMultilevel"/>
    <w:tmpl w:val="37088F68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331C2B"/>
    <w:multiLevelType w:val="hybridMultilevel"/>
    <w:tmpl w:val="BA2E203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297602"/>
    <w:multiLevelType w:val="hybridMultilevel"/>
    <w:tmpl w:val="F582245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935620"/>
    <w:multiLevelType w:val="multilevel"/>
    <w:tmpl w:val="241ED9A2"/>
    <w:lvl w:ilvl="0">
      <w:start w:val="1"/>
      <w:numFmt w:val="decimal"/>
      <w:pStyle w:val="Rubrik1"/>
      <w:lvlText w:val="%1."/>
      <w:lvlJc w:val="left"/>
      <w:pPr>
        <w:ind w:left="360" w:hanging="360"/>
      </w:pPr>
    </w:lvl>
    <w:lvl w:ilvl="1">
      <w:start w:val="1"/>
      <w:numFmt w:val="decimal"/>
      <w:pStyle w:val="Rubrik2"/>
      <w:lvlText w:val="%1.%2."/>
      <w:lvlJc w:val="left"/>
      <w:pPr>
        <w:ind w:left="792" w:hanging="432"/>
      </w:pPr>
    </w:lvl>
    <w:lvl w:ilvl="2">
      <w:start w:val="1"/>
      <w:numFmt w:val="decimal"/>
      <w:pStyle w:val="Rubrik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DE05DF1"/>
    <w:multiLevelType w:val="hybridMultilevel"/>
    <w:tmpl w:val="3FD411CE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E14160B"/>
    <w:multiLevelType w:val="hybridMultilevel"/>
    <w:tmpl w:val="B5621D50"/>
    <w:lvl w:ilvl="0" w:tplc="F724A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B4704E"/>
    <w:multiLevelType w:val="hybridMultilevel"/>
    <w:tmpl w:val="85D4863E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3071B9"/>
    <w:multiLevelType w:val="hybridMultilevel"/>
    <w:tmpl w:val="3732DC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6D24A0"/>
    <w:multiLevelType w:val="hybridMultilevel"/>
    <w:tmpl w:val="8C726B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C55C14"/>
    <w:multiLevelType w:val="hybridMultilevel"/>
    <w:tmpl w:val="4A7E49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316431"/>
    <w:multiLevelType w:val="hybridMultilevel"/>
    <w:tmpl w:val="490242FE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E3C00B9"/>
    <w:multiLevelType w:val="hybridMultilevel"/>
    <w:tmpl w:val="C96CE034"/>
    <w:lvl w:ilvl="0" w:tplc="07A6B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4F4507"/>
    <w:multiLevelType w:val="multilevel"/>
    <w:tmpl w:val="F7785D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1371A8B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EB964F8"/>
    <w:multiLevelType w:val="multilevel"/>
    <w:tmpl w:val="2BFE1C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7"/>
  </w:num>
  <w:num w:numId="5">
    <w:abstractNumId w:val="23"/>
  </w:num>
  <w:num w:numId="6">
    <w:abstractNumId w:val="16"/>
  </w:num>
  <w:num w:numId="7">
    <w:abstractNumId w:val="25"/>
  </w:num>
  <w:num w:numId="8">
    <w:abstractNumId w:val="26"/>
  </w:num>
  <w:num w:numId="9">
    <w:abstractNumId w:val="18"/>
  </w:num>
  <w:num w:numId="10">
    <w:abstractNumId w:val="17"/>
  </w:num>
  <w:num w:numId="11">
    <w:abstractNumId w:val="13"/>
  </w:num>
  <w:num w:numId="12">
    <w:abstractNumId w:val="27"/>
  </w:num>
  <w:num w:numId="13">
    <w:abstractNumId w:val="15"/>
  </w:num>
  <w:num w:numId="14">
    <w:abstractNumId w:val="4"/>
  </w:num>
  <w:num w:numId="15">
    <w:abstractNumId w:val="21"/>
  </w:num>
  <w:num w:numId="16">
    <w:abstractNumId w:val="24"/>
  </w:num>
  <w:num w:numId="17">
    <w:abstractNumId w:val="29"/>
  </w:num>
  <w:num w:numId="18">
    <w:abstractNumId w:val="22"/>
  </w:num>
  <w:num w:numId="19">
    <w:abstractNumId w:val="5"/>
  </w:num>
  <w:num w:numId="20">
    <w:abstractNumId w:val="10"/>
  </w:num>
  <w:num w:numId="21">
    <w:abstractNumId w:val="9"/>
  </w:num>
  <w:num w:numId="22">
    <w:abstractNumId w:val="3"/>
  </w:num>
  <w:num w:numId="23">
    <w:abstractNumId w:val="20"/>
  </w:num>
  <w:num w:numId="24">
    <w:abstractNumId w:val="11"/>
  </w:num>
  <w:num w:numId="25">
    <w:abstractNumId w:val="2"/>
  </w:num>
  <w:num w:numId="26">
    <w:abstractNumId w:val="8"/>
  </w:num>
  <w:num w:numId="27">
    <w:abstractNumId w:val="30"/>
  </w:num>
  <w:num w:numId="28">
    <w:abstractNumId w:val="12"/>
  </w:num>
  <w:num w:numId="29">
    <w:abstractNumId w:val="28"/>
  </w:num>
  <w:num w:numId="30">
    <w:abstractNumId w:val="6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kTyp" w:val="2"/>
    <w:docVar w:name="Logo" w:val="Sant"/>
  </w:docVars>
  <w:rsids>
    <w:rsidRoot w:val="009B1690"/>
    <w:rsid w:val="00003FF5"/>
    <w:rsid w:val="000065DE"/>
    <w:rsid w:val="00013301"/>
    <w:rsid w:val="00036FF1"/>
    <w:rsid w:val="00047E25"/>
    <w:rsid w:val="00053977"/>
    <w:rsid w:val="0008100A"/>
    <w:rsid w:val="000844ED"/>
    <w:rsid w:val="000954B2"/>
    <w:rsid w:val="000A69BD"/>
    <w:rsid w:val="000C1ACF"/>
    <w:rsid w:val="000C776C"/>
    <w:rsid w:val="000D4323"/>
    <w:rsid w:val="000E020A"/>
    <w:rsid w:val="000E190F"/>
    <w:rsid w:val="00100B52"/>
    <w:rsid w:val="00116504"/>
    <w:rsid w:val="001233FB"/>
    <w:rsid w:val="001502F9"/>
    <w:rsid w:val="00160052"/>
    <w:rsid w:val="00160514"/>
    <w:rsid w:val="001714C5"/>
    <w:rsid w:val="001752B9"/>
    <w:rsid w:val="00183401"/>
    <w:rsid w:val="00184750"/>
    <w:rsid w:val="00191B2C"/>
    <w:rsid w:val="001B2C00"/>
    <w:rsid w:val="001C046C"/>
    <w:rsid w:val="001C1E6E"/>
    <w:rsid w:val="002047F2"/>
    <w:rsid w:val="00212825"/>
    <w:rsid w:val="00224476"/>
    <w:rsid w:val="00226F03"/>
    <w:rsid w:val="0024387D"/>
    <w:rsid w:val="00246426"/>
    <w:rsid w:val="00267208"/>
    <w:rsid w:val="00277ADB"/>
    <w:rsid w:val="0029087A"/>
    <w:rsid w:val="002A59E4"/>
    <w:rsid w:val="002A77D2"/>
    <w:rsid w:val="002C11AF"/>
    <w:rsid w:val="002D5B10"/>
    <w:rsid w:val="002E6348"/>
    <w:rsid w:val="002F7E28"/>
    <w:rsid w:val="0030710D"/>
    <w:rsid w:val="00322A41"/>
    <w:rsid w:val="00325EBF"/>
    <w:rsid w:val="00364AE6"/>
    <w:rsid w:val="00364D31"/>
    <w:rsid w:val="00370C03"/>
    <w:rsid w:val="003755FD"/>
    <w:rsid w:val="00385C6E"/>
    <w:rsid w:val="00390030"/>
    <w:rsid w:val="003926BB"/>
    <w:rsid w:val="00394F76"/>
    <w:rsid w:val="003972F3"/>
    <w:rsid w:val="003A1F89"/>
    <w:rsid w:val="003C2350"/>
    <w:rsid w:val="003C2D14"/>
    <w:rsid w:val="003D21E1"/>
    <w:rsid w:val="00401D20"/>
    <w:rsid w:val="00405057"/>
    <w:rsid w:val="00415214"/>
    <w:rsid w:val="00415791"/>
    <w:rsid w:val="004375C9"/>
    <w:rsid w:val="004433BE"/>
    <w:rsid w:val="00444C74"/>
    <w:rsid w:val="00460BEE"/>
    <w:rsid w:val="00475242"/>
    <w:rsid w:val="00482B99"/>
    <w:rsid w:val="00491FA2"/>
    <w:rsid w:val="0049416E"/>
    <w:rsid w:val="004B0B17"/>
    <w:rsid w:val="004B347C"/>
    <w:rsid w:val="004C349F"/>
    <w:rsid w:val="004F2686"/>
    <w:rsid w:val="004F39E1"/>
    <w:rsid w:val="00525CF4"/>
    <w:rsid w:val="00532630"/>
    <w:rsid w:val="005408F3"/>
    <w:rsid w:val="005477ED"/>
    <w:rsid w:val="005521B0"/>
    <w:rsid w:val="0056497A"/>
    <w:rsid w:val="0057032F"/>
    <w:rsid w:val="0059544B"/>
    <w:rsid w:val="005957FC"/>
    <w:rsid w:val="005A0069"/>
    <w:rsid w:val="005A11F9"/>
    <w:rsid w:val="005A2DFC"/>
    <w:rsid w:val="005A6077"/>
    <w:rsid w:val="005A6380"/>
    <w:rsid w:val="005B6762"/>
    <w:rsid w:val="005C5369"/>
    <w:rsid w:val="005D655F"/>
    <w:rsid w:val="005D6C3E"/>
    <w:rsid w:val="005E710A"/>
    <w:rsid w:val="00602874"/>
    <w:rsid w:val="006217E0"/>
    <w:rsid w:val="00633EAD"/>
    <w:rsid w:val="00650709"/>
    <w:rsid w:val="00653081"/>
    <w:rsid w:val="00661F2C"/>
    <w:rsid w:val="006648CB"/>
    <w:rsid w:val="00672340"/>
    <w:rsid w:val="00686189"/>
    <w:rsid w:val="0069359C"/>
    <w:rsid w:val="006A4A7F"/>
    <w:rsid w:val="006A4E14"/>
    <w:rsid w:val="006E6C94"/>
    <w:rsid w:val="006E7C71"/>
    <w:rsid w:val="00702AFD"/>
    <w:rsid w:val="00707704"/>
    <w:rsid w:val="00714301"/>
    <w:rsid w:val="0072035C"/>
    <w:rsid w:val="007231DB"/>
    <w:rsid w:val="00727057"/>
    <w:rsid w:val="007306AD"/>
    <w:rsid w:val="007804CB"/>
    <w:rsid w:val="007871FB"/>
    <w:rsid w:val="007A0162"/>
    <w:rsid w:val="007A2939"/>
    <w:rsid w:val="007B025E"/>
    <w:rsid w:val="007B2DED"/>
    <w:rsid w:val="007C2A05"/>
    <w:rsid w:val="007C34B3"/>
    <w:rsid w:val="007C7D7A"/>
    <w:rsid w:val="007E481B"/>
    <w:rsid w:val="007F0F3A"/>
    <w:rsid w:val="00805333"/>
    <w:rsid w:val="00817886"/>
    <w:rsid w:val="008303EF"/>
    <w:rsid w:val="00832F02"/>
    <w:rsid w:val="008465AF"/>
    <w:rsid w:val="00892362"/>
    <w:rsid w:val="008962E0"/>
    <w:rsid w:val="008977F7"/>
    <w:rsid w:val="008B23F2"/>
    <w:rsid w:val="008B34A4"/>
    <w:rsid w:val="008C400C"/>
    <w:rsid w:val="008C7C3E"/>
    <w:rsid w:val="008D7540"/>
    <w:rsid w:val="008D797D"/>
    <w:rsid w:val="008E73EF"/>
    <w:rsid w:val="008F38AA"/>
    <w:rsid w:val="008F6ADA"/>
    <w:rsid w:val="009036DE"/>
    <w:rsid w:val="00917AF8"/>
    <w:rsid w:val="00933E2C"/>
    <w:rsid w:val="00934DF5"/>
    <w:rsid w:val="00956547"/>
    <w:rsid w:val="00987592"/>
    <w:rsid w:val="009A056B"/>
    <w:rsid w:val="009A24FD"/>
    <w:rsid w:val="009A70FF"/>
    <w:rsid w:val="009A7229"/>
    <w:rsid w:val="009B1690"/>
    <w:rsid w:val="009B473C"/>
    <w:rsid w:val="009B5AA8"/>
    <w:rsid w:val="009C5E05"/>
    <w:rsid w:val="009D07E0"/>
    <w:rsid w:val="009D5269"/>
    <w:rsid w:val="009E057D"/>
    <w:rsid w:val="009E2F3A"/>
    <w:rsid w:val="009F1D5A"/>
    <w:rsid w:val="009F3594"/>
    <w:rsid w:val="00A03D94"/>
    <w:rsid w:val="00A332A1"/>
    <w:rsid w:val="00A35D2A"/>
    <w:rsid w:val="00A45C1B"/>
    <w:rsid w:val="00A50E40"/>
    <w:rsid w:val="00A7347F"/>
    <w:rsid w:val="00A80E12"/>
    <w:rsid w:val="00A81BE1"/>
    <w:rsid w:val="00A8749F"/>
    <w:rsid w:val="00AA3E23"/>
    <w:rsid w:val="00AB63BF"/>
    <w:rsid w:val="00AD6D79"/>
    <w:rsid w:val="00AF1559"/>
    <w:rsid w:val="00AF3B49"/>
    <w:rsid w:val="00AF7B2A"/>
    <w:rsid w:val="00B10EEB"/>
    <w:rsid w:val="00B1310A"/>
    <w:rsid w:val="00B14DBA"/>
    <w:rsid w:val="00B6227B"/>
    <w:rsid w:val="00B72189"/>
    <w:rsid w:val="00B77363"/>
    <w:rsid w:val="00B77D5E"/>
    <w:rsid w:val="00B86215"/>
    <w:rsid w:val="00B90A42"/>
    <w:rsid w:val="00BB02BA"/>
    <w:rsid w:val="00BD3476"/>
    <w:rsid w:val="00BD68EB"/>
    <w:rsid w:val="00C00D40"/>
    <w:rsid w:val="00C04B41"/>
    <w:rsid w:val="00C10D6D"/>
    <w:rsid w:val="00C14D25"/>
    <w:rsid w:val="00C20DBF"/>
    <w:rsid w:val="00C26EAC"/>
    <w:rsid w:val="00C375AB"/>
    <w:rsid w:val="00C427B8"/>
    <w:rsid w:val="00C52D77"/>
    <w:rsid w:val="00C5331E"/>
    <w:rsid w:val="00C54788"/>
    <w:rsid w:val="00C66377"/>
    <w:rsid w:val="00C71635"/>
    <w:rsid w:val="00C72B17"/>
    <w:rsid w:val="00C72FDC"/>
    <w:rsid w:val="00C875DE"/>
    <w:rsid w:val="00C929AE"/>
    <w:rsid w:val="00CC270E"/>
    <w:rsid w:val="00CC7016"/>
    <w:rsid w:val="00CC70DA"/>
    <w:rsid w:val="00CE0FA6"/>
    <w:rsid w:val="00CE1031"/>
    <w:rsid w:val="00CE7DFC"/>
    <w:rsid w:val="00CF4460"/>
    <w:rsid w:val="00CF47A0"/>
    <w:rsid w:val="00D037DF"/>
    <w:rsid w:val="00D133DF"/>
    <w:rsid w:val="00D21C11"/>
    <w:rsid w:val="00D24788"/>
    <w:rsid w:val="00D53A9A"/>
    <w:rsid w:val="00D774BC"/>
    <w:rsid w:val="00D91240"/>
    <w:rsid w:val="00D93512"/>
    <w:rsid w:val="00DA1759"/>
    <w:rsid w:val="00DA5D2D"/>
    <w:rsid w:val="00DB56E2"/>
    <w:rsid w:val="00DC01EE"/>
    <w:rsid w:val="00DC3968"/>
    <w:rsid w:val="00DE0C17"/>
    <w:rsid w:val="00DE35C6"/>
    <w:rsid w:val="00E1012B"/>
    <w:rsid w:val="00E127E3"/>
    <w:rsid w:val="00E12C4A"/>
    <w:rsid w:val="00E2294E"/>
    <w:rsid w:val="00E46C51"/>
    <w:rsid w:val="00E738E4"/>
    <w:rsid w:val="00E809F3"/>
    <w:rsid w:val="00E9789B"/>
    <w:rsid w:val="00EA2E73"/>
    <w:rsid w:val="00EB1451"/>
    <w:rsid w:val="00EB1E88"/>
    <w:rsid w:val="00EB63D6"/>
    <w:rsid w:val="00EC3FBC"/>
    <w:rsid w:val="00EC5E28"/>
    <w:rsid w:val="00ED3446"/>
    <w:rsid w:val="00EE04DB"/>
    <w:rsid w:val="00EE0737"/>
    <w:rsid w:val="00EE64E3"/>
    <w:rsid w:val="00EE7FE7"/>
    <w:rsid w:val="00F07598"/>
    <w:rsid w:val="00F34EBF"/>
    <w:rsid w:val="00F35BE1"/>
    <w:rsid w:val="00F456CC"/>
    <w:rsid w:val="00F46893"/>
    <w:rsid w:val="00F85F1F"/>
    <w:rsid w:val="00FB1144"/>
    <w:rsid w:val="00FB20B9"/>
    <w:rsid w:val="00FB3539"/>
    <w:rsid w:val="00FD2E7E"/>
    <w:rsid w:val="00FD4E8C"/>
    <w:rsid w:val="00FE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DB312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Rubrik2">
    <w:name w:val="heading 2"/>
    <w:basedOn w:val="Normal"/>
    <w:next w:val="Normal"/>
    <w:link w:val="Rubrik2Char"/>
    <w:autoRedefine/>
    <w:uiPriority w:val="9"/>
    <w:qFormat/>
    <w:rsid w:val="00DE35C6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Rubrik3">
    <w:name w:val="heading 3"/>
    <w:basedOn w:val="Normal"/>
    <w:next w:val="Normal"/>
    <w:link w:val="Rubrik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Rubrik4">
    <w:name w:val="heading 4"/>
    <w:basedOn w:val="Normal"/>
    <w:next w:val="Normal"/>
    <w:link w:val="Rubrik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Rubrik5">
    <w:name w:val="heading 5"/>
    <w:basedOn w:val="Normal"/>
    <w:next w:val="Normal"/>
    <w:link w:val="Rubrik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Rubrik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Rubrik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Rubrik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Rubrik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Rubrik2Char">
    <w:name w:val="Rubrik 2 Char"/>
    <w:basedOn w:val="Standardstycketeckensnitt"/>
    <w:link w:val="Rubrik2"/>
    <w:uiPriority w:val="9"/>
    <w:rsid w:val="00DE35C6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Rubrik3Char">
    <w:name w:val="Rubrik 3 Char"/>
    <w:basedOn w:val="Standardstycketeckensnitt"/>
    <w:link w:val="Rubrik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Sidhuvud">
    <w:name w:val="header"/>
    <w:basedOn w:val="Normal"/>
    <w:link w:val="Sidhuvud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72B17"/>
    <w:rPr>
      <w:rFonts w:ascii="Georgia" w:hAnsi="Georgia"/>
      <w:sz w:val="20"/>
    </w:rPr>
  </w:style>
  <w:style w:type="character" w:styleId="AnvndHyperlnk">
    <w:name w:val="FollowedHyperlink"/>
    <w:basedOn w:val="Standardstycketeckensnitt"/>
    <w:uiPriority w:val="99"/>
    <w:semiHidden/>
    <w:unhideWhenUsed/>
    <w:rsid w:val="00A03D94"/>
    <w:rPr>
      <w:color w:val="772059"/>
      <w:u w:val="single"/>
    </w:rPr>
  </w:style>
  <w:style w:type="paragraph" w:styleId="Sidfot">
    <w:name w:val="footer"/>
    <w:basedOn w:val="Normal"/>
    <w:link w:val="Sidfot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SidfotChar">
    <w:name w:val="Sidfot Char"/>
    <w:basedOn w:val="Standardstycketeckensnitt"/>
    <w:link w:val="Sidfot"/>
    <w:rsid w:val="00CF47A0"/>
    <w:rPr>
      <w:rFonts w:ascii="Georgia" w:hAnsi="Georgia"/>
      <w:sz w:val="12"/>
      <w:szCs w:val="22"/>
      <w:lang w:eastAsia="en-US"/>
    </w:rPr>
  </w:style>
  <w:style w:type="paragraph" w:styleId="Liststycke">
    <w:name w:val="List Paragraph"/>
    <w:basedOn w:val="Normal"/>
    <w:link w:val="ListstyckeChar"/>
    <w:uiPriority w:val="34"/>
    <w:rsid w:val="008F38AA"/>
    <w:pPr>
      <w:ind w:left="720" w:hanging="360"/>
      <w:contextualSpacing/>
    </w:pPr>
  </w:style>
  <w:style w:type="character" w:customStyle="1" w:styleId="ListstyckeChar">
    <w:name w:val="Liststycke Char"/>
    <w:basedOn w:val="Standardstycketeckensnitt"/>
    <w:link w:val="Liststycke"/>
    <w:uiPriority w:val="34"/>
    <w:rsid w:val="008F38AA"/>
    <w:rPr>
      <w:rFonts w:ascii="Georgia" w:hAnsi="Georgia"/>
      <w:sz w:val="20"/>
    </w:rPr>
  </w:style>
  <w:style w:type="paragraph" w:styleId="Punktlista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ellrutnt">
    <w:name w:val="Table Grid"/>
    <w:basedOn w:val="Normaltabell"/>
    <w:uiPriority w:val="59"/>
    <w:semiHidden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Underrubrik">
    <w:name w:val="Subtitle"/>
    <w:basedOn w:val="Normal"/>
    <w:next w:val="Normal"/>
    <w:link w:val="Underrubrik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nk">
    <w:name w:val="Hyperlink"/>
    <w:basedOn w:val="Standardstycketeckensnitt"/>
    <w:uiPriority w:val="99"/>
    <w:rsid w:val="00F456CC"/>
    <w:rPr>
      <w:color w:val="0000FF"/>
      <w:u w:val="single"/>
    </w:rPr>
  </w:style>
  <w:style w:type="paragraph" w:styleId="Brdtext">
    <w:name w:val="Body Text"/>
    <w:basedOn w:val="Normal"/>
    <w:link w:val="Brd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rdtextChar">
    <w:name w:val="Brödtext Char"/>
    <w:basedOn w:val="Standardstycketeckensnitt"/>
    <w:link w:val="Brd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rd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Innehll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Innehll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Rubrik2">
    <w:name w:val="heading 2"/>
    <w:basedOn w:val="Normal"/>
    <w:next w:val="Normal"/>
    <w:link w:val="Rubrik2Char"/>
    <w:autoRedefine/>
    <w:uiPriority w:val="9"/>
    <w:qFormat/>
    <w:rsid w:val="00DE35C6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Rubrik3">
    <w:name w:val="heading 3"/>
    <w:basedOn w:val="Normal"/>
    <w:next w:val="Normal"/>
    <w:link w:val="Rubrik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Rubrik4">
    <w:name w:val="heading 4"/>
    <w:basedOn w:val="Normal"/>
    <w:next w:val="Normal"/>
    <w:link w:val="Rubrik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Rubrik5">
    <w:name w:val="heading 5"/>
    <w:basedOn w:val="Normal"/>
    <w:next w:val="Normal"/>
    <w:link w:val="Rubrik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Rubrik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Rubrik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Rubrik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Rubrik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Rubrik2Char">
    <w:name w:val="Rubrik 2 Char"/>
    <w:basedOn w:val="Standardstycketeckensnitt"/>
    <w:link w:val="Rubrik2"/>
    <w:uiPriority w:val="9"/>
    <w:rsid w:val="00DE35C6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Rubrik3Char">
    <w:name w:val="Rubrik 3 Char"/>
    <w:basedOn w:val="Standardstycketeckensnitt"/>
    <w:link w:val="Rubrik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Sidhuvud">
    <w:name w:val="header"/>
    <w:basedOn w:val="Normal"/>
    <w:link w:val="Sidhuvud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72B17"/>
    <w:rPr>
      <w:rFonts w:ascii="Georgia" w:hAnsi="Georgia"/>
      <w:sz w:val="20"/>
    </w:rPr>
  </w:style>
  <w:style w:type="character" w:styleId="AnvndHyperlnk">
    <w:name w:val="FollowedHyperlink"/>
    <w:basedOn w:val="Standardstycketeckensnitt"/>
    <w:uiPriority w:val="99"/>
    <w:semiHidden/>
    <w:unhideWhenUsed/>
    <w:rsid w:val="00A03D94"/>
    <w:rPr>
      <w:color w:val="772059"/>
      <w:u w:val="single"/>
    </w:rPr>
  </w:style>
  <w:style w:type="paragraph" w:styleId="Sidfot">
    <w:name w:val="footer"/>
    <w:basedOn w:val="Normal"/>
    <w:link w:val="Sidfot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SidfotChar">
    <w:name w:val="Sidfot Char"/>
    <w:basedOn w:val="Standardstycketeckensnitt"/>
    <w:link w:val="Sidfot"/>
    <w:rsid w:val="00CF47A0"/>
    <w:rPr>
      <w:rFonts w:ascii="Georgia" w:hAnsi="Georgia"/>
      <w:sz w:val="12"/>
      <w:szCs w:val="22"/>
      <w:lang w:eastAsia="en-US"/>
    </w:rPr>
  </w:style>
  <w:style w:type="paragraph" w:styleId="Liststycke">
    <w:name w:val="List Paragraph"/>
    <w:basedOn w:val="Normal"/>
    <w:link w:val="ListstyckeChar"/>
    <w:uiPriority w:val="34"/>
    <w:rsid w:val="008F38AA"/>
    <w:pPr>
      <w:ind w:left="720" w:hanging="360"/>
      <w:contextualSpacing/>
    </w:pPr>
  </w:style>
  <w:style w:type="character" w:customStyle="1" w:styleId="ListstyckeChar">
    <w:name w:val="Liststycke Char"/>
    <w:basedOn w:val="Standardstycketeckensnitt"/>
    <w:link w:val="Liststycke"/>
    <w:uiPriority w:val="34"/>
    <w:rsid w:val="008F38AA"/>
    <w:rPr>
      <w:rFonts w:ascii="Georgia" w:hAnsi="Georgia"/>
      <w:sz w:val="20"/>
    </w:rPr>
  </w:style>
  <w:style w:type="paragraph" w:styleId="Punktlista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ellrutnt">
    <w:name w:val="Table Grid"/>
    <w:basedOn w:val="Normaltabell"/>
    <w:uiPriority w:val="59"/>
    <w:semiHidden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Underrubrik">
    <w:name w:val="Subtitle"/>
    <w:basedOn w:val="Normal"/>
    <w:next w:val="Normal"/>
    <w:link w:val="Underrubrik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nk">
    <w:name w:val="Hyperlink"/>
    <w:basedOn w:val="Standardstycketeckensnitt"/>
    <w:uiPriority w:val="99"/>
    <w:rsid w:val="00F456CC"/>
    <w:rPr>
      <w:color w:val="0000FF"/>
      <w:u w:val="single"/>
    </w:rPr>
  </w:style>
  <w:style w:type="paragraph" w:styleId="Brdtext">
    <w:name w:val="Body Text"/>
    <w:basedOn w:val="Normal"/>
    <w:link w:val="Brd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rdtextChar">
    <w:name w:val="Brödtext Char"/>
    <w:basedOn w:val="Standardstycketeckensnitt"/>
    <w:link w:val="Brd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rd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Innehll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Innehll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ves1\Desktop\Wordmall_CeHis_Office_2007_svensk_130523_Lennart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68E59D-7424-407D-ADEA-5DB9EEB53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Wordmall_CeHis_Office_2007_svensk_130523_Lennart.dotm</Template>
  <TotalTime>9</TotalTime>
  <Pages>5</Pages>
  <Words>540</Words>
  <Characters>2864</Characters>
  <Application>Microsoft Office Word</Application>
  <DocSecurity>0</DocSecurity>
  <Lines>23</Lines>
  <Paragraphs>6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Projekt eller systemnamn</vt:lpstr>
      <vt:lpstr>Projekt eller systemnamn</vt:lpstr>
    </vt:vector>
  </TitlesOfParts>
  <Company>Center för eHälsa i samverkan</Company>
  <LinksUpToDate>false</LinksUpToDate>
  <CharactersWithSpaces>3398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eller systemnamn</dc:title>
  <dc:subject>Arkitekturellabeslut</dc:subject>
  <dc:creator>CeHis Arkitektur och Regelverk</dc:creator>
  <cp:keywords>AB,arkitektur,Beslut, Arknummer, ARK_0023</cp:keywords>
  <cp:lastModifiedBy>Nadeem Hossain</cp:lastModifiedBy>
  <cp:revision>12</cp:revision>
  <dcterms:created xsi:type="dcterms:W3CDTF">2013-12-16T14:35:00Z</dcterms:created>
  <dcterms:modified xsi:type="dcterms:W3CDTF">2014-03-18T15:04:00Z</dcterms:modified>
  <cp:category>AB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_1">
    <vt:lpwstr>1</vt:lpwstr>
  </property>
  <property fmtid="{D5CDD505-2E9C-101B-9397-08002B2CF9AE}" pid="3" name="Version_2">
    <vt:lpwstr>2</vt:lpwstr>
  </property>
  <property fmtid="{D5CDD505-2E9C-101B-9397-08002B2CF9AE}" pid="4" name="Version_3">
    <vt:lpwstr>3</vt:lpwstr>
  </property>
  <property fmtid="{D5CDD505-2E9C-101B-9397-08002B2CF9AE}" pid="5" name="Slutdatum">
    <vt:lpwstr>2013-08-22</vt:lpwstr>
  </property>
  <property fmtid="{D5CDD505-2E9C-101B-9397-08002B2CF9AE}" pid="6" name="Arknummer">
    <vt:lpwstr>ARK_0023</vt:lpwstr>
  </property>
</Properties>
</file>