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9C5FABF" w14:textId="77777777" w:rsidR="00DE0C17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 w:rsidRPr="00DE0C17">
        <w:rPr>
          <w:rFonts w:ascii="Arial" w:hAnsi="Arial" w:cs="Arial"/>
          <w:sz w:val="56"/>
          <w:szCs w:val="56"/>
        </w:rPr>
        <w:t>Hantera hälsorelaterade tillstånd, basuppgifter</w:t>
      </w:r>
    </w:p>
    <w:p w14:paraId="7B688759" w14:textId="77777777" w:rsidR="00DE0C17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655155B5" w:rsidR="00933E2C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</w:t>
      </w:r>
      <w:proofErr w:type="spellEnd"/>
      <w:r w:rsidR="00933E2C"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5616441D" w:rsidR="00933E2C" w:rsidRPr="00385C6E" w:rsidRDefault="00933E2C" w:rsidP="00933E2C">
      <w:pPr>
        <w:jc w:val="center"/>
        <w:rPr>
          <w:sz w:val="36"/>
          <w:szCs w:val="36"/>
        </w:rPr>
      </w:pPr>
      <w:r w:rsidRPr="00385C6E">
        <w:rPr>
          <w:sz w:val="36"/>
          <w:szCs w:val="36"/>
        </w:rPr>
        <w:t xml:space="preserve">Version </w:t>
      </w:r>
      <w:r w:rsidR="00385C6E" w:rsidRPr="00385C6E">
        <w:rPr>
          <w:sz w:val="36"/>
          <w:szCs w:val="36"/>
        </w:rPr>
        <w:t>1.0 RC1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48F75781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Pr="00D133DF">
        <w:rPr>
          <w:color w:val="92D050"/>
          <w:sz w:val="36"/>
          <w:szCs w:val="36"/>
        </w:rPr>
        <w:t>2013-</w:t>
      </w:r>
      <w:r w:rsidR="003926BB">
        <w:rPr>
          <w:color w:val="92D050"/>
          <w:sz w:val="36"/>
          <w:szCs w:val="36"/>
        </w:rPr>
        <w:t>12</w:t>
      </w:r>
      <w:r w:rsidRPr="00D133DF">
        <w:rPr>
          <w:color w:val="92D050"/>
          <w:sz w:val="36"/>
          <w:szCs w:val="36"/>
        </w:rPr>
        <w:t>-</w:t>
      </w:r>
      <w:r w:rsidR="003926BB">
        <w:rPr>
          <w:color w:val="92D050"/>
          <w:sz w:val="36"/>
          <w:szCs w:val="36"/>
        </w:rPr>
        <w:t>16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456B2E21" w14:textId="77777777" w:rsidR="00F35BE1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4971753" w:history="1">
        <w:r w:rsidR="00F35BE1" w:rsidRPr="002C481E">
          <w:rPr>
            <w:rStyle w:val="Hyperlnk"/>
          </w:rPr>
          <w:t>1.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Inledning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_Toc374971753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4</w:t>
        </w:r>
        <w:r w:rsidR="00F35BE1">
          <w:rPr>
            <w:webHidden/>
          </w:rPr>
          <w:fldChar w:fldCharType="end"/>
        </w:r>
      </w:hyperlink>
    </w:p>
    <w:p w14:paraId="3BD58653" w14:textId="77777777" w:rsidR="00F35BE1" w:rsidRDefault="00401D20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4" w:history="1">
        <w:r w:rsidR="00F35BE1" w:rsidRPr="002C481E">
          <w:rPr>
            <w:rStyle w:val="Hyperlnk"/>
            <w:noProof/>
          </w:rPr>
          <w:t>1.1.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Syfte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_Toc374971754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098EEBEE" w14:textId="77777777" w:rsidR="00F35BE1" w:rsidRDefault="00401D20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5" w:history="1">
        <w:r w:rsidR="00F35BE1" w:rsidRPr="002C481E">
          <w:rPr>
            <w:rStyle w:val="Hyperlnk"/>
            <w:noProof/>
          </w:rPr>
          <w:t>1.2.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Begrepp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_Toc374971755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4AFDD1C4" w14:textId="77777777" w:rsidR="00F35BE1" w:rsidRDefault="00401D20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4971756" w:history="1">
        <w:r w:rsidR="00F35BE1" w:rsidRPr="002C481E">
          <w:rPr>
            <w:rStyle w:val="Hyperlnk"/>
          </w:rPr>
          <w:t>2.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Arkitekturella beslut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_Toc374971756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5</w:t>
        </w:r>
        <w:r w:rsidR="00F35BE1">
          <w:rPr>
            <w:webHidden/>
          </w:rPr>
          <w:fldChar w:fldCharType="end"/>
        </w:r>
      </w:hyperlink>
    </w:p>
    <w:p w14:paraId="066530E9" w14:textId="77777777" w:rsidR="00F35BE1" w:rsidRDefault="00401D20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7" w:history="1">
        <w:r w:rsidR="00F35BE1" w:rsidRPr="002C481E">
          <w:rPr>
            <w:rStyle w:val="Hyperlnk"/>
            <w:noProof/>
          </w:rPr>
          <w:t>2.1.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AB: Beslut om att inte avvika från gemensam arkitektur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_Toc374971757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5</w:t>
        </w:r>
        <w:r w:rsidR="00F35BE1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:rsidRPr="003926BB" w14:paraId="5AE6800D" w14:textId="77777777" w:rsidTr="00933E2C">
        <w:tc>
          <w:tcPr>
            <w:tcW w:w="964" w:type="dxa"/>
          </w:tcPr>
          <w:p w14:paraId="7E1E59A8" w14:textId="419E00BD" w:rsidR="00933E2C" w:rsidRPr="003926BB" w:rsidRDefault="00385C6E" w:rsidP="00933E2C">
            <w:pPr>
              <w:pStyle w:val="TableText"/>
              <w:ind w:right="0"/>
              <w:jc w:val="center"/>
            </w:pPr>
            <w:r>
              <w:t>1.0 RC1</w:t>
            </w:r>
          </w:p>
        </w:tc>
        <w:tc>
          <w:tcPr>
            <w:tcW w:w="1224" w:type="dxa"/>
          </w:tcPr>
          <w:p w14:paraId="6D628048" w14:textId="41D38F4D" w:rsidR="00933E2C" w:rsidRPr="003926BB" w:rsidRDefault="003926BB" w:rsidP="00933E2C">
            <w:pPr>
              <w:pStyle w:val="TableText"/>
              <w:ind w:right="0"/>
              <w:jc w:val="center"/>
            </w:pPr>
            <w:r w:rsidRPr="003926BB">
              <w:t>2013-12-16</w:t>
            </w:r>
          </w:p>
        </w:tc>
        <w:tc>
          <w:tcPr>
            <w:tcW w:w="4140" w:type="dxa"/>
          </w:tcPr>
          <w:p w14:paraId="76E04CE7" w14:textId="77777777" w:rsidR="00933E2C" w:rsidRPr="003926BB" w:rsidRDefault="00933E2C" w:rsidP="00933E2C">
            <w:pPr>
              <w:pStyle w:val="TableText"/>
              <w:ind w:right="0"/>
            </w:pPr>
            <w:proofErr w:type="spellStart"/>
            <w:r w:rsidRPr="003926BB">
              <w:t>Första</w:t>
            </w:r>
            <w:proofErr w:type="spellEnd"/>
            <w:r w:rsidRPr="003926BB">
              <w:t xml:space="preserve"> version</w:t>
            </w:r>
          </w:p>
        </w:tc>
        <w:tc>
          <w:tcPr>
            <w:tcW w:w="1980" w:type="dxa"/>
          </w:tcPr>
          <w:p w14:paraId="15F338C6" w14:textId="50F2F6DD" w:rsidR="00933E2C" w:rsidRPr="003926BB" w:rsidRDefault="003926BB" w:rsidP="00933E2C">
            <w:pPr>
              <w:pStyle w:val="TableText"/>
              <w:ind w:right="0"/>
            </w:pPr>
            <w:r w:rsidRPr="003926BB">
              <w:t xml:space="preserve">Nadeem Hossain, </w:t>
            </w:r>
            <w:proofErr w:type="spellStart"/>
            <w:r w:rsidRPr="003926BB">
              <w:t>Mawell</w:t>
            </w:r>
            <w:proofErr w:type="spellEnd"/>
          </w:p>
        </w:tc>
        <w:tc>
          <w:tcPr>
            <w:tcW w:w="1440" w:type="dxa"/>
          </w:tcPr>
          <w:p w14:paraId="2ED5CB56" w14:textId="77777777" w:rsidR="00933E2C" w:rsidRPr="003926BB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Pr="003926BB" w:rsidRDefault="00933E2C" w:rsidP="00933E2C"/>
    <w:p w14:paraId="2FA66692" w14:textId="77777777" w:rsidR="00933E2C" w:rsidRPr="003926BB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Pr="003926BB" w:rsidRDefault="00933E2C" w:rsidP="00933E2C">
      <w:pPr>
        <w:rPr>
          <w:b/>
        </w:rPr>
      </w:pPr>
      <w:r w:rsidRPr="003926BB">
        <w:rPr>
          <w:b/>
        </w:rPr>
        <w:t>Referenser</w:t>
      </w:r>
      <w:bookmarkStart w:id="2" w:name="_GoBack"/>
      <w:bookmarkEnd w:id="2"/>
    </w:p>
    <w:p w14:paraId="76D8A565" w14:textId="77777777" w:rsidR="00933E2C" w:rsidRPr="003926BB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:rsidRPr="003926BB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3926BB" w:rsidRDefault="00933E2C" w:rsidP="00933E2C">
            <w:pPr>
              <w:pStyle w:val="TableText"/>
              <w:ind w:right="0"/>
              <w:jc w:val="center"/>
            </w:pPr>
            <w:r w:rsidRPr="003926BB">
              <w:t>R1</w:t>
            </w:r>
          </w:p>
        </w:tc>
        <w:tc>
          <w:tcPr>
            <w:tcW w:w="2892" w:type="dxa"/>
          </w:tcPr>
          <w:p w14:paraId="070B81AF" w14:textId="50CD4C4C" w:rsidR="00933E2C" w:rsidRPr="003926BB" w:rsidRDefault="003926BB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3926BB">
              <w:rPr>
                <w:lang w:val="sv-SE"/>
              </w:rPr>
              <w:t>Tjänstekontraktsbeskrivning – clinicalprocess_healthcond_basic.docx</w:t>
            </w:r>
            <w:r w:rsidR="00933E2C" w:rsidRPr="003926BB">
              <w:rPr>
                <w:lang w:val="sv-SE"/>
              </w:rPr>
              <w:t xml:space="preserve"> </w:t>
            </w:r>
          </w:p>
        </w:tc>
        <w:tc>
          <w:tcPr>
            <w:tcW w:w="2472" w:type="dxa"/>
          </w:tcPr>
          <w:p w14:paraId="5F7AC5DA" w14:textId="77777777" w:rsidR="00933E2C" w:rsidRPr="003926BB" w:rsidRDefault="00933E2C" w:rsidP="00933E2C">
            <w:pPr>
              <w:pStyle w:val="TableText"/>
              <w:ind w:right="0"/>
              <w:rPr>
                <w:lang w:val="sv-SE"/>
              </w:rPr>
            </w:pPr>
          </w:p>
        </w:tc>
        <w:tc>
          <w:tcPr>
            <w:tcW w:w="3339" w:type="dxa"/>
          </w:tcPr>
          <w:p w14:paraId="04052DA4" w14:textId="43953BFA" w:rsidR="00933E2C" w:rsidRPr="003926BB" w:rsidRDefault="00933E2C" w:rsidP="00933E2C">
            <w:pPr>
              <w:pStyle w:val="TableText"/>
              <w:ind w:right="0"/>
              <w:rPr>
                <w:color w:val="4F81BD" w:themeColor="accent1"/>
                <w:lang w:val="sv-SE"/>
              </w:rPr>
            </w:pP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3926BB" w:rsidRDefault="00933E2C" w:rsidP="00933E2C">
      <w:pPr>
        <w:rPr>
          <w:rStyle w:val="BrdtextChar"/>
          <w:rFonts w:eastAsia="Calibri"/>
          <w:szCs w:val="20"/>
          <w:lang w:val="sv-SE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74971753"/>
      <w:r w:rsidRPr="00C62266">
        <w:lastRenderedPageBreak/>
        <w:t>Inledning</w:t>
      </w:r>
      <w:bookmarkEnd w:id="1"/>
      <w:bookmarkEnd w:id="3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4" w:name="_Toc264866304"/>
      <w:bookmarkStart w:id="5" w:name="_Toc185913452"/>
      <w:bookmarkStart w:id="6" w:name="_Toc374971754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7" w:name="_Toc374971755"/>
      <w:r w:rsidRPr="00C929AE">
        <w:t>Begrepp</w:t>
      </w:r>
      <w:bookmarkEnd w:id="7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74971756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8"/>
      <w:bookmarkEnd w:id="9"/>
      <w:bookmarkEnd w:id="10"/>
    </w:p>
    <w:p w14:paraId="28F7CF0E" w14:textId="77777777" w:rsidR="003926BB" w:rsidRPr="00DE35C6" w:rsidRDefault="003926BB" w:rsidP="003926BB">
      <w:pPr>
        <w:pStyle w:val="Rubrik2"/>
      </w:pPr>
      <w:bookmarkStart w:id="11" w:name="_Toc374971757"/>
      <w:r>
        <w:t>AB</w:t>
      </w:r>
      <w:r w:rsidRPr="00DE35C6">
        <w:t xml:space="preserve">: </w:t>
      </w:r>
      <w:r w:rsidRPr="00967068">
        <w:t>Beslut om att inte avvika från gemensam arkitektur</w:t>
      </w:r>
      <w:bookmarkEnd w:id="11"/>
      <w:r w:rsidRPr="00967068">
        <w:t xml:space="preserve"> 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3926BB" w14:paraId="2AD17CB0" w14:textId="77777777" w:rsidTr="009D0F75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CF1F42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F248" w14:textId="77777777" w:rsidR="003926BB" w:rsidRDefault="003926BB" w:rsidP="009D0F75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3926BB" w14:paraId="6684DABD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A93F2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C059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Avvikelser är icke önskvärda</w:t>
            </w:r>
          </w:p>
        </w:tc>
      </w:tr>
      <w:tr w:rsidR="003926BB" w14:paraId="076AB279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87EA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4EB1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487FA5">
              <w:t>Det finns inget behov att avvika från den gemensamma arkitekturen</w:t>
            </w:r>
          </w:p>
        </w:tc>
      </w:tr>
      <w:tr w:rsidR="003926BB" w:rsidRPr="00736758" w14:paraId="0F724516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D7B1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6E77DE7F" w14:textId="77777777" w:rsidR="003926BB" w:rsidRDefault="003926BB" w:rsidP="009D0F75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905F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3926BB" w14:paraId="073EC3DE" w14:textId="77777777" w:rsidTr="009D0F75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115CA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DB415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7154" w14:textId="77777777" w:rsidR="003926BB" w:rsidRPr="00824A98" w:rsidRDefault="003926BB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Undvika avvikelser</w:t>
            </w:r>
          </w:p>
          <w:p w14:paraId="2D328C57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8185506" w14:textId="77777777" w:rsidTr="009D0F75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ECE27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B86EEE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84CA" w14:textId="77777777" w:rsidR="003926BB" w:rsidRPr="00824A98" w:rsidRDefault="003926BB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Tillåta avvikelser</w:t>
            </w:r>
          </w:p>
          <w:p w14:paraId="27E71B8A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E7B9F63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2A37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EA39" w14:textId="5555CEDC" w:rsidR="003926BB" w:rsidRPr="003D0EEC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>Alternativ 1</w:t>
            </w:r>
            <w:r w:rsidRPr="00487FA5">
              <w:rPr>
                <w:lang w:val="sv-SE"/>
              </w:rPr>
              <w:t xml:space="preserve"> (</w:t>
            </w:r>
            <w:r w:rsidRPr="00487FA5">
              <w:rPr>
                <w:i/>
                <w:iCs/>
                <w:lang w:val="sv-SE"/>
              </w:rPr>
              <w:t>2013-</w:t>
            </w:r>
            <w:r>
              <w:rPr>
                <w:i/>
                <w:iCs/>
                <w:lang w:val="sv-SE"/>
              </w:rPr>
              <w:t>12</w:t>
            </w:r>
            <w:r w:rsidRPr="00487FA5">
              <w:rPr>
                <w:i/>
                <w:iCs/>
                <w:lang w:val="sv-SE"/>
              </w:rPr>
              <w:t>-</w:t>
            </w:r>
            <w:r>
              <w:rPr>
                <w:i/>
                <w:iCs/>
                <w:lang w:val="sv-SE"/>
              </w:rPr>
              <w:t>16</w:t>
            </w:r>
            <w:r w:rsidRPr="00487FA5">
              <w:rPr>
                <w:lang w:val="sv-SE"/>
              </w:rPr>
              <w:t>)</w:t>
            </w:r>
          </w:p>
          <w:p w14:paraId="68145130" w14:textId="77777777" w:rsidR="003926BB" w:rsidRPr="001E472A" w:rsidRDefault="003926BB" w:rsidP="009D0F75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3926BB" w:rsidRPr="00736758" w14:paraId="24AE96D5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E89F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528C" w14:textId="77777777" w:rsidR="003926BB" w:rsidRPr="00FA3C42" w:rsidRDefault="003926BB" w:rsidP="009D0F75">
            <w:pPr>
              <w:pStyle w:val="Brdtext"/>
              <w:rPr>
                <w:color w:val="4F81BD" w:themeColor="accent1"/>
                <w:lang w:val="sv-SE"/>
              </w:rPr>
            </w:pPr>
            <w:r w:rsidRPr="00FA3C42">
              <w:rPr>
                <w:lang w:val="sv-SE"/>
              </w:rPr>
              <w:t>Vi har för avsikt att följa den gemensamma arkitekturen utan avvikelser</w:t>
            </w:r>
          </w:p>
        </w:tc>
      </w:tr>
      <w:tr w:rsidR="003926BB" w:rsidRPr="00736758" w14:paraId="50CE47CE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D384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DFE6" w14:textId="77777777" w:rsidR="003926BB" w:rsidRPr="001E472A" w:rsidRDefault="003926BB" w:rsidP="009D0F75">
            <w:pPr>
              <w:pStyle w:val="Brdtext"/>
              <w:rPr>
                <w:color w:val="4F81BD" w:themeColor="accent1"/>
                <w:sz w:val="20"/>
                <w:szCs w:val="20"/>
              </w:rPr>
            </w:pPr>
          </w:p>
        </w:tc>
      </w:tr>
      <w:tr w:rsidR="003926BB" w:rsidRPr="00FC1187" w14:paraId="3D4E2782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58E18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E38B" w14:textId="77777777" w:rsidR="003926BB" w:rsidRPr="001E472A" w:rsidRDefault="003926BB" w:rsidP="009D0F75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7A4E8229" w14:textId="77777777" w:rsidR="003926BB" w:rsidRDefault="003926BB" w:rsidP="00F35BE1">
      <w:pPr>
        <w:pStyle w:val="Brdtext"/>
        <w:rPr>
          <w:lang w:val="sv-SE"/>
        </w:rPr>
      </w:pPr>
    </w:p>
    <w:sectPr w:rsidR="003926BB" w:rsidSect="007B02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5047E" w14:textId="77777777" w:rsidR="00401D20" w:rsidRDefault="00401D20" w:rsidP="00C72B17">
      <w:pPr>
        <w:spacing w:line="240" w:lineRule="auto"/>
      </w:pPr>
      <w:r>
        <w:separator/>
      </w:r>
    </w:p>
  </w:endnote>
  <w:endnote w:type="continuationSeparator" w:id="0">
    <w:p w14:paraId="5CE30E8D" w14:textId="77777777" w:rsidR="00401D20" w:rsidRDefault="00401D20" w:rsidP="00C72B17">
      <w:pPr>
        <w:spacing w:line="240" w:lineRule="auto"/>
      </w:pPr>
      <w:r>
        <w:continuationSeparator/>
      </w:r>
    </w:p>
  </w:endnote>
  <w:endnote w:type="continuationNotice" w:id="1">
    <w:p w14:paraId="043C995E" w14:textId="77777777" w:rsidR="00401D20" w:rsidRDefault="00401D2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537E7" w14:textId="77777777" w:rsidR="00672340" w:rsidRDefault="00672340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06C35" w14:textId="77777777" w:rsidR="00672340" w:rsidRDefault="00672340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5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1317D8" w14:textId="77777777" w:rsidR="00401D20" w:rsidRDefault="00401D20" w:rsidP="00C72B17">
      <w:pPr>
        <w:spacing w:line="240" w:lineRule="auto"/>
      </w:pPr>
      <w:r>
        <w:separator/>
      </w:r>
    </w:p>
  </w:footnote>
  <w:footnote w:type="continuationSeparator" w:id="0">
    <w:p w14:paraId="76A1167F" w14:textId="77777777" w:rsidR="00401D20" w:rsidRDefault="00401D20" w:rsidP="00C72B17">
      <w:pPr>
        <w:spacing w:line="240" w:lineRule="auto"/>
      </w:pPr>
      <w:r>
        <w:continuationSeparator/>
      </w:r>
    </w:p>
  </w:footnote>
  <w:footnote w:type="continuationNotice" w:id="1">
    <w:p w14:paraId="330C84B3" w14:textId="77777777" w:rsidR="00401D20" w:rsidRDefault="00401D2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D3AD4" w14:textId="77777777" w:rsidR="00672340" w:rsidRDefault="00672340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2A893A5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2" w:name="Date1"/>
    <w:r w:rsidR="003926BB">
      <w:t>16</w:t>
    </w:r>
    <w:r>
      <w:t xml:space="preserve"> </w:t>
    </w:r>
    <w:r w:rsidR="003926BB">
      <w:t>december</w:t>
    </w:r>
    <w:r>
      <w:t xml:space="preserve"> 2013</w:t>
    </w:r>
    <w:bookmarkEnd w:id="12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3" w:name="LDnr1"/>
    <w:bookmarkEnd w:id="13"/>
    <w:r>
      <w:t xml:space="preserve"> </w:t>
    </w:r>
    <w:bookmarkStart w:id="14" w:name="Dnr1"/>
    <w:bookmarkEnd w:id="14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85C6E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401D20">
                            <w:fldChar w:fldCharType="begin"/>
                          </w:r>
                          <w:r w:rsidR="00401D20">
                            <w:instrText xml:space="preserve"> SECTIONPAGES   \* MERGEFORMAT </w:instrText>
                          </w:r>
                          <w:r w:rsidR="00401D20">
                            <w:fldChar w:fldCharType="separate"/>
                          </w:r>
                          <w:r w:rsidR="00385C6E" w:rsidRPr="00385C6E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401D20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385C6E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401D20">
                      <w:fldChar w:fldCharType="begin"/>
                    </w:r>
                    <w:r w:rsidR="00401D20">
                      <w:instrText xml:space="preserve"> SECTIONPAGES   \* MERGEFORMAT </w:instrText>
                    </w:r>
                    <w:r w:rsidR="00401D20">
                      <w:fldChar w:fldCharType="separate"/>
                    </w:r>
                    <w:r w:rsidR="00385C6E" w:rsidRPr="00385C6E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401D20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0C20B981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"/>
    <w:r w:rsidR="00672340">
      <w:t>16 december</w:t>
    </w:r>
    <w:r>
      <w:t xml:space="preserve"> 2013</w:t>
    </w:r>
    <w:bookmarkEnd w:id="15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6" w:name="LDnr"/>
    <w:bookmarkEnd w:id="16"/>
    <w:r>
      <w:t xml:space="preserve"> </w:t>
    </w:r>
    <w:bookmarkStart w:id="17" w:name="Dnr"/>
    <w:bookmarkEnd w:id="17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22C1C5E6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8" w:name="PhoneDirect"/>
          <w:bookmarkEnd w:id="18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</w:t>
          </w:r>
          <w:proofErr w:type="gramEnd"/>
          <w:r w:rsidR="00160514" w:rsidRPr="00160514">
            <w:rPr>
              <w:rFonts w:cs="Georgia"/>
              <w:sz w:val="12"/>
              <w:szCs w:val="12"/>
              <w:highlight w:val="yellow"/>
            </w:rPr>
            <w:t xml:space="preserve">-xx xx </w:t>
          </w:r>
          <w:proofErr w:type="spellStart"/>
          <w:r w:rsidR="00160514" w:rsidRPr="00160514">
            <w:rPr>
              <w:rFonts w:cs="Georgia"/>
              <w:sz w:val="12"/>
              <w:szCs w:val="12"/>
              <w:highlight w:val="yellow"/>
            </w:rPr>
            <w:t>xx</w:t>
          </w:r>
          <w:proofErr w:type="spellEnd"/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9" w:name="LMobile"/>
          <w:bookmarkEnd w:id="19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0" w:name="Mobile"/>
          <w:bookmarkEnd w:id="20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0FDF273B" w:rsidR="00D133DF" w:rsidRPr="0024387D" w:rsidRDefault="003972F3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Nadeem Hossain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4" w:name="Radera2"/>
    <w:bookmarkEnd w:id="24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85C6E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401D20">
                            <w:fldChar w:fldCharType="begin"/>
                          </w:r>
                          <w:r w:rsidR="00401D20">
                            <w:instrText xml:space="preserve"> SECTIONPAGES   \* MERGEFORMAT </w:instrText>
                          </w:r>
                          <w:r w:rsidR="00401D20">
                            <w:fldChar w:fldCharType="separate"/>
                          </w:r>
                          <w:r w:rsidR="00385C6E" w:rsidRPr="00385C6E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401D20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385C6E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401D20">
                      <w:fldChar w:fldCharType="begin"/>
                    </w:r>
                    <w:r w:rsidR="00401D20">
                      <w:instrText xml:space="preserve"> SECTIONPAGES   \* MERGEFORMAT </w:instrText>
                    </w:r>
                    <w:r w:rsidR="00401D20">
                      <w:fldChar w:fldCharType="separate"/>
                    </w:r>
                    <w:r w:rsidR="00385C6E" w:rsidRPr="00385C6E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401D20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85C6E"/>
    <w:rsid w:val="00390030"/>
    <w:rsid w:val="003926BB"/>
    <w:rsid w:val="00394F76"/>
    <w:rsid w:val="003972F3"/>
    <w:rsid w:val="003A1F89"/>
    <w:rsid w:val="003C2350"/>
    <w:rsid w:val="003C2D14"/>
    <w:rsid w:val="003D21E1"/>
    <w:rsid w:val="00401D20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72340"/>
    <w:rsid w:val="00686189"/>
    <w:rsid w:val="0069359C"/>
    <w:rsid w:val="006A4A7F"/>
    <w:rsid w:val="006A4E14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363"/>
    <w:rsid w:val="00B77D5E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0C17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A2E73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35BE1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75090-BA0F-4B68-814D-F721D0A4A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5</TotalTime>
  <Pages>5</Pages>
  <Words>405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Company>Center för eHälsa i samverkan</Company>
  <LinksUpToDate>false</LinksUpToDate>
  <CharactersWithSpaces>2547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cp:lastModifiedBy>Nadeem Hossain</cp:lastModifiedBy>
  <cp:revision>8</cp:revision>
  <dcterms:created xsi:type="dcterms:W3CDTF">2013-12-16T14:35:00Z</dcterms:created>
  <dcterms:modified xsi:type="dcterms:W3CDTF">2014-02-13T08:42:00Z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