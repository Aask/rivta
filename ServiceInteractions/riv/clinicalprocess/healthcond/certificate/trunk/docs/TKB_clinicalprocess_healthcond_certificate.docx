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95FAD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3BA8274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CF851F8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1D6D7C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C445EF9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5FC2104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48B76E3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155CB38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0607D24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0AD96E9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8866A6" w:rsidRPr="00AC5707" w14:paraId="4C42E31C" w14:textId="77777777" w:rsidTr="008866A6">
        <w:trPr>
          <w:cantSplit/>
        </w:trPr>
        <w:tc>
          <w:tcPr>
            <w:tcW w:w="284" w:type="dxa"/>
            <w:shd w:val="clear" w:color="auto" w:fill="auto"/>
          </w:tcPr>
          <w:p w14:paraId="0E833167" w14:textId="77777777" w:rsidR="008866A6" w:rsidRPr="004A7C1C" w:rsidRDefault="008866A6" w:rsidP="008866A6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5A0AFE34" w14:textId="77777777" w:rsidR="008866A6" w:rsidRPr="00AC5707" w:rsidRDefault="008866A6" w:rsidP="008866A6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CF3D1B">
              <w:rPr>
                <w:color w:val="008000"/>
              </w:rPr>
              <w:t>Intygshantering</w:t>
            </w:r>
            <w:r w:rsidRPr="00AC5707">
              <w:rPr>
                <w:color w:val="008000"/>
              </w:rPr>
              <w:fldChar w:fldCharType="end"/>
            </w:r>
          </w:p>
          <w:p w14:paraId="72C6FD29" w14:textId="685A6C02" w:rsidR="008866A6" w:rsidRDefault="008866A6" w:rsidP="008866A6">
            <w:pPr>
              <w:pStyle w:val="FrsttsbladUnderrubrik"/>
            </w:pPr>
          </w:p>
          <w:p w14:paraId="56EAF9CA" w14:textId="37B79EBF" w:rsidR="008866A6" w:rsidRPr="0039481C" w:rsidRDefault="008866A6" w:rsidP="008866A6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E57C71">
              <w:rPr>
                <w:color w:val="008000"/>
                <w:sz w:val="32"/>
              </w:rPr>
              <w:fldChar w:fldCharType="begin"/>
            </w:r>
            <w:r w:rsidR="00E57C71">
              <w:rPr>
                <w:color w:val="008000"/>
                <w:sz w:val="32"/>
              </w:rPr>
              <w:instrText xml:space="preserve"> DOCPROPERTY "version" \* MERGEFORMAT </w:instrText>
            </w:r>
            <w:r w:rsidR="00E57C71">
              <w:rPr>
                <w:color w:val="008000"/>
                <w:sz w:val="32"/>
              </w:rPr>
              <w:fldChar w:fldCharType="separate"/>
            </w:r>
            <w:r w:rsidR="005E17B9">
              <w:rPr>
                <w:color w:val="008000"/>
                <w:sz w:val="32"/>
              </w:rPr>
              <w:t>1.0</w:t>
            </w:r>
            <w:r w:rsidR="00E57C71">
              <w:rPr>
                <w:color w:val="008000"/>
                <w:sz w:val="32"/>
              </w:rPr>
              <w:fldChar w:fldCharType="end"/>
            </w:r>
            <w:r w:rsidR="000D4E05" w:rsidRPr="0039481C">
              <w:rPr>
                <w:sz w:val="32"/>
              </w:rPr>
              <w:t xml:space="preserve"> </w:t>
            </w:r>
          </w:p>
          <w:p w14:paraId="789A2323" w14:textId="213F7BF9" w:rsidR="007D7250" w:rsidRPr="007D7250" w:rsidRDefault="007D7250" w:rsidP="007D7250">
            <w:pPr>
              <w:pStyle w:val="Brdtext"/>
              <w:rPr>
                <w:color w:val="008000"/>
                <w:sz w:val="32"/>
              </w:rPr>
            </w:pPr>
            <w:r>
              <w:rPr>
                <w:color w:val="008000"/>
                <w:sz w:val="32"/>
              </w:rPr>
              <w:fldChar w:fldCharType="begin"/>
            </w:r>
            <w:r>
              <w:rPr>
                <w:color w:val="008000"/>
                <w:sz w:val="32"/>
              </w:rPr>
              <w:instrText xml:space="preserve"> DOCPROPERTY "datumpubliserad" \* MERGEFORMAT </w:instrText>
            </w:r>
            <w:r>
              <w:rPr>
                <w:color w:val="008000"/>
                <w:sz w:val="32"/>
              </w:rPr>
              <w:fldChar w:fldCharType="separate"/>
            </w:r>
            <w:r w:rsidR="00A64464">
              <w:rPr>
                <w:color w:val="008000"/>
                <w:sz w:val="32"/>
              </w:rPr>
              <w:t>2014-09-08</w:t>
            </w:r>
            <w:r>
              <w:rPr>
                <w:color w:val="008000"/>
                <w:sz w:val="32"/>
              </w:rPr>
              <w:fldChar w:fldCharType="end"/>
            </w:r>
          </w:p>
        </w:tc>
      </w:tr>
    </w:tbl>
    <w:p w14:paraId="3D0F8A81" w14:textId="77777777" w:rsidR="00F25F5B" w:rsidRDefault="00F25F5B" w:rsidP="008866A6">
      <w:pPr>
        <w:pStyle w:val="Rubrik"/>
        <w:rPr>
          <w:rFonts w:asciiTheme="majorHAnsi" w:eastAsiaTheme="majorEastAsia" w:hAnsiTheme="majorHAnsi" w:cstheme="majorBidi"/>
          <w:color w:val="365F91" w:themeColor="accent1" w:themeShade="BF"/>
          <w:sz w:val="28"/>
        </w:rPr>
      </w:pPr>
      <w:r>
        <w:br w:type="page"/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81634126"/>
        <w:docPartObj>
          <w:docPartGallery w:val="Table of Contents"/>
          <w:docPartUnique/>
        </w:docPartObj>
      </w:sdtPr>
      <w:sdtContent>
        <w:p w14:paraId="18414ED5" w14:textId="77777777" w:rsidR="00793064" w:rsidRDefault="00793064" w:rsidP="00F25F5B">
          <w:pPr>
            <w:pStyle w:val="Innehllsfrteckningsrubrik"/>
          </w:pPr>
          <w:r>
            <w:t>Innehåll</w:t>
          </w:r>
        </w:p>
        <w:p w14:paraId="7F66F31B" w14:textId="77777777" w:rsidR="00A21BC8" w:rsidRDefault="00793064">
          <w:pPr>
            <w:pStyle w:val="Innehll1"/>
            <w:tabs>
              <w:tab w:val="left" w:pos="326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21BC8">
            <w:rPr>
              <w:noProof/>
            </w:rPr>
            <w:t>1</w:t>
          </w:r>
          <w:r w:rsidR="00A21BC8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A21BC8">
            <w:rPr>
              <w:noProof/>
            </w:rPr>
            <w:t>Inledning</w:t>
          </w:r>
          <w:r w:rsidR="00A21BC8">
            <w:rPr>
              <w:noProof/>
            </w:rPr>
            <w:tab/>
          </w:r>
          <w:r w:rsidR="00A21BC8">
            <w:rPr>
              <w:noProof/>
            </w:rPr>
            <w:fldChar w:fldCharType="begin"/>
          </w:r>
          <w:r w:rsidR="00A21BC8">
            <w:rPr>
              <w:noProof/>
            </w:rPr>
            <w:instrText xml:space="preserve"> PAGEREF _Toc274301247 \h </w:instrText>
          </w:r>
          <w:r w:rsidR="00A21BC8">
            <w:rPr>
              <w:noProof/>
            </w:rPr>
          </w:r>
          <w:r w:rsidR="00A21BC8">
            <w:rPr>
              <w:noProof/>
            </w:rPr>
            <w:fldChar w:fldCharType="separate"/>
          </w:r>
          <w:r w:rsidR="00A21BC8">
            <w:rPr>
              <w:noProof/>
            </w:rPr>
            <w:t>5</w:t>
          </w:r>
          <w:r w:rsidR="00A21BC8">
            <w:rPr>
              <w:noProof/>
            </w:rPr>
            <w:fldChar w:fldCharType="end"/>
          </w:r>
        </w:p>
        <w:p w14:paraId="2B893C9C" w14:textId="77777777" w:rsidR="00A21BC8" w:rsidRDefault="00A21BC8">
          <w:pPr>
            <w:pStyle w:val="Innehll2"/>
            <w:tabs>
              <w:tab w:val="left" w:pos="666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Svenskt namn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E6F26E" w14:textId="77777777" w:rsidR="00A21BC8" w:rsidRDefault="00A21BC8">
          <w:pPr>
            <w:pStyle w:val="Innehll2"/>
            <w:tabs>
              <w:tab w:val="left" w:pos="69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WEB 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EF43EC" w14:textId="77777777" w:rsidR="00A21BC8" w:rsidRDefault="00A21BC8">
          <w:pPr>
            <w:pStyle w:val="Innehll2"/>
            <w:tabs>
              <w:tab w:val="left" w:pos="69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0D8608" w14:textId="77777777" w:rsidR="00A21BC8" w:rsidRDefault="00A21BC8">
          <w:pPr>
            <w:pStyle w:val="Innehll1"/>
            <w:tabs>
              <w:tab w:val="left" w:pos="35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Versionsinformation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7DBBDD1" w14:textId="77777777" w:rsidR="00A21BC8" w:rsidRDefault="00A21BC8">
          <w:pPr>
            <w:pStyle w:val="Innehll2"/>
            <w:tabs>
              <w:tab w:val="left" w:pos="69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 1.0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0DDDC2" w14:textId="77777777" w:rsidR="00A21BC8" w:rsidRDefault="00A21BC8">
          <w:pPr>
            <w:pStyle w:val="Innehll3"/>
            <w:tabs>
              <w:tab w:val="left" w:pos="1031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301255B" w14:textId="77777777" w:rsidR="00A21BC8" w:rsidRDefault="00A21BC8">
          <w:pPr>
            <w:pStyle w:val="Innehll3"/>
            <w:tabs>
              <w:tab w:val="left" w:pos="1057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Nya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02F1A5" w14:textId="77777777" w:rsidR="00A21BC8" w:rsidRDefault="00A21BC8">
          <w:pPr>
            <w:pStyle w:val="Innehll3"/>
            <w:tabs>
              <w:tab w:val="left" w:pos="1056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FD1BC2" w14:textId="77777777" w:rsidR="00A21BC8" w:rsidRDefault="00A21BC8">
          <w:pPr>
            <w:pStyle w:val="Innehll3"/>
            <w:tabs>
              <w:tab w:val="left" w:pos="1058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Utgångna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61ED2FF" w14:textId="77777777" w:rsidR="00A21BC8" w:rsidRDefault="00A21BC8">
          <w:pPr>
            <w:pStyle w:val="Innehll2"/>
            <w:tabs>
              <w:tab w:val="left" w:pos="717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 tidigare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913B4E" w14:textId="77777777" w:rsidR="00A21BC8" w:rsidRDefault="00A21BC8">
          <w:pPr>
            <w:pStyle w:val="Innehll1"/>
            <w:tabs>
              <w:tab w:val="left" w:pos="35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99D01CA" w14:textId="77777777" w:rsidR="00A21BC8" w:rsidRDefault="00A21BC8">
          <w:pPr>
            <w:pStyle w:val="Innehll2"/>
            <w:tabs>
              <w:tab w:val="left" w:pos="69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Flöden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5A9625" w14:textId="77777777" w:rsidR="00A21BC8" w:rsidRDefault="00A21BC8">
          <w:pPr>
            <w:pStyle w:val="Innehll3"/>
            <w:tabs>
              <w:tab w:val="left" w:pos="103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C010F7">
            <w:rPr>
              <w:rFonts w:ascii="Arial" w:hAnsi="Arial"/>
              <w:noProof/>
              <w:color w:val="000000"/>
            </w:rPr>
            <w:t>Vårdens hantering av intyg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93EFBA1" w14:textId="77777777" w:rsidR="00A21BC8" w:rsidRDefault="00A21BC8">
          <w:pPr>
            <w:pStyle w:val="Innehll3"/>
            <w:tabs>
              <w:tab w:val="left" w:pos="1056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Invånarens hantering av intyg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04848CC" w14:textId="77777777" w:rsidR="00A21BC8" w:rsidRDefault="00A21BC8">
          <w:pPr>
            <w:pStyle w:val="Innehll3"/>
            <w:tabs>
              <w:tab w:val="left" w:pos="1054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Obligatoriska 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01D96DE" w14:textId="77777777" w:rsidR="00A21BC8" w:rsidRDefault="00A21BC8">
          <w:pPr>
            <w:pStyle w:val="Innehll2"/>
            <w:tabs>
              <w:tab w:val="left" w:pos="716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Adressering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A31BDE7" w14:textId="77777777" w:rsidR="00A21BC8" w:rsidRDefault="00A21BC8">
          <w:pPr>
            <w:pStyle w:val="Innehll2"/>
            <w:tabs>
              <w:tab w:val="left" w:pos="71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Aggregering och engagemangsindex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14F3F68" w14:textId="77777777" w:rsidR="00A21BC8" w:rsidRDefault="00A21BC8">
          <w:pPr>
            <w:pStyle w:val="Innehll1"/>
            <w:tabs>
              <w:tab w:val="left" w:pos="35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krav och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8402F42" w14:textId="77777777" w:rsidR="00A21BC8" w:rsidRDefault="00A21BC8">
          <w:pPr>
            <w:pStyle w:val="Innehll2"/>
            <w:tabs>
              <w:tab w:val="left" w:pos="69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Informationssäkerhet och juridik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161AC7A" w14:textId="77777777" w:rsidR="00A21BC8" w:rsidRDefault="00A21BC8">
          <w:pPr>
            <w:pStyle w:val="Innehll3"/>
            <w:tabs>
              <w:tab w:val="left" w:pos="103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B229252" w14:textId="77777777" w:rsidR="00A21BC8" w:rsidRDefault="00A21BC8">
          <w:pPr>
            <w:pStyle w:val="Innehll3"/>
            <w:tabs>
              <w:tab w:val="left" w:pos="1058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8543100" w14:textId="77777777" w:rsidR="00A21BC8" w:rsidRDefault="00A21BC8">
          <w:pPr>
            <w:pStyle w:val="Innehll2"/>
            <w:tabs>
              <w:tab w:val="left" w:pos="71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Icke funktionella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0E8A557" w14:textId="77777777" w:rsidR="00A21BC8" w:rsidRDefault="00A21BC8">
          <w:pPr>
            <w:pStyle w:val="Innehll3"/>
            <w:tabs>
              <w:tab w:val="left" w:pos="1058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81BDA5D" w14:textId="77777777" w:rsidR="00A21BC8" w:rsidRDefault="00A21BC8">
          <w:pPr>
            <w:pStyle w:val="Innehll2"/>
            <w:tabs>
              <w:tab w:val="left" w:pos="717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Felhantering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F9500DF" w14:textId="77777777" w:rsidR="00A21BC8" w:rsidRDefault="00A21BC8">
          <w:pPr>
            <w:pStyle w:val="Innehll3"/>
            <w:tabs>
              <w:tab w:val="left" w:pos="1057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24F31BE" w14:textId="77777777" w:rsidR="00A21BC8" w:rsidRDefault="00A21BC8">
          <w:pPr>
            <w:pStyle w:val="Innehll3"/>
            <w:tabs>
              <w:tab w:val="left" w:pos="108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33431D9" w14:textId="77777777" w:rsidR="00A21BC8" w:rsidRDefault="00A21BC8">
          <w:pPr>
            <w:pStyle w:val="Innehll1"/>
            <w:tabs>
              <w:tab w:val="left" w:pos="346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meddelandemodeller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46913EB" w14:textId="77777777" w:rsidR="00A21BC8" w:rsidRDefault="00A21BC8">
          <w:pPr>
            <w:pStyle w:val="Innehll2"/>
            <w:tabs>
              <w:tab w:val="left" w:pos="686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V-MIM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E2E0027" w14:textId="77777777" w:rsidR="00A21BC8" w:rsidRDefault="00A21BC8">
          <w:pPr>
            <w:pStyle w:val="Innehll3"/>
            <w:tabs>
              <w:tab w:val="left" w:pos="102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5.1.1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Metainformation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5C8B395" w14:textId="77777777" w:rsidR="00A21BC8" w:rsidRDefault="00A21BC8">
          <w:pPr>
            <w:pStyle w:val="Innehll3"/>
            <w:tabs>
              <w:tab w:val="left" w:pos="1051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Resultatinformation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F9E25AF" w14:textId="77777777" w:rsidR="00A21BC8" w:rsidRDefault="00A21BC8">
          <w:pPr>
            <w:pStyle w:val="Innehll2"/>
            <w:tabs>
              <w:tab w:val="left" w:pos="711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Formatregler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1187A27" w14:textId="77777777" w:rsidR="00A21BC8" w:rsidRDefault="00A21BC8">
          <w:pPr>
            <w:pStyle w:val="Innehll3"/>
            <w:tabs>
              <w:tab w:val="left" w:pos="1051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Metainformation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312D9E5" w14:textId="77777777" w:rsidR="00A21BC8" w:rsidRDefault="00A21BC8">
          <w:pPr>
            <w:pStyle w:val="Innehll3"/>
            <w:tabs>
              <w:tab w:val="left" w:pos="1077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Resultatinformation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53E1B15" w14:textId="77777777" w:rsidR="00A21BC8" w:rsidRDefault="00A21BC8">
          <w:pPr>
            <w:pStyle w:val="Innehll1"/>
            <w:tabs>
              <w:tab w:val="left" w:pos="35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AA1B5E5" w14:textId="77777777" w:rsidR="00A21BC8" w:rsidRDefault="00A21BC8">
          <w:pPr>
            <w:pStyle w:val="Innehll2"/>
            <w:tabs>
              <w:tab w:val="left" w:pos="69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C010F7">
            <w:rPr>
              <w:rFonts w:ascii="Arial" w:hAnsi="Arial"/>
              <w:noProof/>
              <w:color w:val="000000"/>
            </w:rPr>
            <w:t>GetCertificateForCare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8CBCDB0" w14:textId="77777777" w:rsidR="00A21BC8" w:rsidRDefault="00A21BC8">
          <w:pPr>
            <w:pStyle w:val="Innehll3"/>
            <w:tabs>
              <w:tab w:val="left" w:pos="103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D9E94F4" w14:textId="77777777" w:rsidR="00A21BC8" w:rsidRDefault="00A21BC8">
          <w:pPr>
            <w:pStyle w:val="Innehll3"/>
            <w:tabs>
              <w:tab w:val="left" w:pos="105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7C54170" w14:textId="77777777" w:rsidR="00A21BC8" w:rsidRDefault="00A21BC8">
          <w:pPr>
            <w:pStyle w:val="Innehll3"/>
            <w:tabs>
              <w:tab w:val="left" w:pos="1057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56C35A3" w14:textId="77777777" w:rsidR="00A21BC8" w:rsidRDefault="00A21BC8">
          <w:pPr>
            <w:pStyle w:val="Innehll2"/>
            <w:tabs>
              <w:tab w:val="left" w:pos="71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C010F7">
            <w:rPr>
              <w:rFonts w:ascii="Arial" w:hAnsi="Arial"/>
              <w:noProof/>
              <w:color w:val="000000"/>
            </w:rPr>
            <w:t>RegisterCertificate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35280C9" w14:textId="77777777" w:rsidR="00A21BC8" w:rsidRDefault="00A21BC8">
          <w:pPr>
            <w:pStyle w:val="Innehll3"/>
            <w:tabs>
              <w:tab w:val="left" w:pos="105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F237F4D" w14:textId="77777777" w:rsidR="00A21BC8" w:rsidRDefault="00A21BC8">
          <w:pPr>
            <w:pStyle w:val="Innehll3"/>
            <w:tabs>
              <w:tab w:val="left" w:pos="1084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FD7967A" w14:textId="77777777" w:rsidR="00A21BC8" w:rsidRDefault="00A21BC8">
          <w:pPr>
            <w:pStyle w:val="Innehll3"/>
            <w:tabs>
              <w:tab w:val="left" w:pos="108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CB47034" w14:textId="77777777" w:rsidR="00A21BC8" w:rsidRDefault="00A21BC8">
          <w:pPr>
            <w:pStyle w:val="Innehll2"/>
            <w:tabs>
              <w:tab w:val="left" w:pos="717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C010F7">
            <w:rPr>
              <w:rFonts w:ascii="Arial" w:hAnsi="Arial"/>
              <w:noProof/>
              <w:color w:val="000000"/>
            </w:rPr>
            <w:t>ListCertificatesForCare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1416957" w14:textId="77777777" w:rsidR="00A21BC8" w:rsidRDefault="00A21BC8">
          <w:pPr>
            <w:pStyle w:val="Innehll3"/>
            <w:tabs>
              <w:tab w:val="left" w:pos="1057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572D80B" w14:textId="77777777" w:rsidR="00A21BC8" w:rsidRDefault="00A21BC8">
          <w:pPr>
            <w:pStyle w:val="Innehll3"/>
            <w:tabs>
              <w:tab w:val="left" w:pos="108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1D6E2A1" w14:textId="77777777" w:rsidR="00A21BC8" w:rsidRDefault="00A21BC8">
          <w:pPr>
            <w:pStyle w:val="Innehll3"/>
            <w:tabs>
              <w:tab w:val="left" w:pos="1082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BC12303" w14:textId="77777777" w:rsidR="00A21BC8" w:rsidRDefault="00A21BC8">
          <w:pPr>
            <w:pStyle w:val="Innehll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C010F7">
            <w:rPr>
              <w:rFonts w:ascii="Arial" w:hAnsi="Arial"/>
              <w:noProof/>
              <w:color w:val="000000"/>
            </w:rPr>
            <w:t>ListCertificatesForCitizen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B6912EB" w14:textId="77777777" w:rsidR="00A21BC8" w:rsidRDefault="00A21BC8">
          <w:pPr>
            <w:pStyle w:val="Innehll3"/>
            <w:tabs>
              <w:tab w:val="left" w:pos="10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9077945" w14:textId="77777777" w:rsidR="00A21BC8" w:rsidRDefault="00A21BC8">
          <w:pPr>
            <w:pStyle w:val="Innehll3"/>
            <w:tabs>
              <w:tab w:val="left" w:pos="1086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EC412E0" w14:textId="77777777" w:rsidR="00A21BC8" w:rsidRDefault="00A21BC8">
          <w:pPr>
            <w:pStyle w:val="Innehll3"/>
            <w:tabs>
              <w:tab w:val="left" w:pos="1084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6314E7CD" w14:textId="77777777" w:rsidR="00A21BC8" w:rsidRDefault="00A21BC8">
          <w:pPr>
            <w:pStyle w:val="Innehll2"/>
            <w:tabs>
              <w:tab w:val="left" w:pos="71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C010F7">
            <w:rPr>
              <w:rFonts w:ascii="Arial" w:hAnsi="Arial"/>
              <w:noProof/>
              <w:color w:val="000000"/>
            </w:rPr>
            <w:t>Gemensamma fälttyper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340D87CD" w14:textId="77777777" w:rsidR="00A21BC8" w:rsidRDefault="00A21BC8">
          <w:pPr>
            <w:pStyle w:val="Innehll3"/>
            <w:tabs>
              <w:tab w:val="left" w:pos="1053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UtlatandeType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61FA5A2" w14:textId="77777777" w:rsidR="00A21BC8" w:rsidRDefault="00A21BC8">
          <w:pPr>
            <w:pStyle w:val="Innehll3"/>
            <w:tabs>
              <w:tab w:val="left" w:pos="1078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certificateMetaType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0721E962" w14:textId="77777777" w:rsidR="00A21BC8" w:rsidRDefault="00A21BC8">
          <w:pPr>
            <w:pStyle w:val="Innehll3"/>
            <w:tabs>
              <w:tab w:val="left" w:pos="1077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resultType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3B030A8D" w14:textId="77777777" w:rsidR="00A21BC8" w:rsidRDefault="00A21BC8">
          <w:pPr>
            <w:pStyle w:val="Innehll3"/>
            <w:tabs>
              <w:tab w:val="left" w:pos="10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_Toc274301302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CBE9463" w14:textId="77777777" w:rsidR="00793064" w:rsidRDefault="00793064">
          <w:r>
            <w:fldChar w:fldCharType="end"/>
          </w:r>
        </w:p>
      </w:sdtContent>
    </w:sdt>
    <w:p w14:paraId="09D91507" w14:textId="4A0DA356" w:rsidR="0039481C" w:rsidRPr="005E17B9" w:rsidRDefault="00793064" w:rsidP="005E17B9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  <w:bookmarkStart w:id="2" w:name="Radera3"/>
      <w:bookmarkEnd w:id="0"/>
      <w:bookmarkEnd w:id="2"/>
    </w:p>
    <w:p w14:paraId="68086271" w14:textId="47B4481A" w:rsidR="0039481C" w:rsidRDefault="0039481C" w:rsidP="0039481C">
      <w:pPr>
        <w:spacing w:line="240" w:lineRule="auto"/>
        <w:rPr>
          <w:b/>
        </w:rPr>
      </w:pPr>
    </w:p>
    <w:p w14:paraId="24B56C08" w14:textId="77777777" w:rsidR="0039481C" w:rsidRDefault="0039481C" w:rsidP="0039481C">
      <w:pPr>
        <w:rPr>
          <w:b/>
        </w:rPr>
      </w:pPr>
    </w:p>
    <w:p w14:paraId="5EFE46B8" w14:textId="77777777" w:rsidR="0039481C" w:rsidRPr="00210991" w:rsidRDefault="0039481C" w:rsidP="0039481C">
      <w:pPr>
        <w:rPr>
          <w:rStyle w:val="BrdtextChar"/>
          <w:rFonts w:eastAsia="Calibri"/>
          <w:szCs w:val="20"/>
        </w:rPr>
      </w:pPr>
      <w:r w:rsidRPr="00D23023">
        <w:rPr>
          <w:b/>
        </w:rPr>
        <w:t>Revisionshistorik</w:t>
      </w:r>
    </w:p>
    <w:p w14:paraId="5BEBFC8D" w14:textId="77777777" w:rsidR="0039481C" w:rsidRDefault="0039481C" w:rsidP="0039481C"/>
    <w:tbl>
      <w:tblPr>
        <w:tblW w:w="100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1276"/>
        <w:gridCol w:w="1559"/>
        <w:gridCol w:w="2977"/>
        <w:gridCol w:w="1984"/>
        <w:gridCol w:w="1418"/>
      </w:tblGrid>
      <w:tr w:rsidR="0039481C" w:rsidRPr="000C2908" w14:paraId="12F27002" w14:textId="77777777" w:rsidTr="00D5558D">
        <w:tc>
          <w:tcPr>
            <w:tcW w:w="879" w:type="dxa"/>
            <w:shd w:val="clear" w:color="auto" w:fill="DDD9C3" w:themeFill="background2" w:themeFillShade="E6"/>
          </w:tcPr>
          <w:p w14:paraId="074482CB" w14:textId="77777777" w:rsidR="0039481C" w:rsidRPr="000C2908" w:rsidRDefault="0039481C" w:rsidP="0039481C">
            <w:pPr>
              <w:pStyle w:val="TableText"/>
              <w:rPr>
                <w:rFonts w:ascii="Georgia" w:hAnsi="Georgia"/>
              </w:rPr>
            </w:pPr>
            <w:r w:rsidRPr="000C2908">
              <w:rPr>
                <w:rFonts w:ascii="Georgia" w:hAnsi="Georgia"/>
              </w:rPr>
              <w:t>Version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14:paraId="6A5A69DB" w14:textId="77777777" w:rsidR="0039481C" w:rsidRPr="000C2908" w:rsidRDefault="0039481C" w:rsidP="0039481C">
            <w:pPr>
              <w:pStyle w:val="TableText"/>
              <w:rPr>
                <w:rFonts w:ascii="Georgia" w:hAnsi="Georgia"/>
              </w:rPr>
            </w:pPr>
            <w:r w:rsidRPr="000C2908">
              <w:rPr>
                <w:rFonts w:ascii="Georgia" w:hAnsi="Georgia"/>
              </w:rPr>
              <w:t>Revision Nr</w:t>
            </w:r>
          </w:p>
        </w:tc>
        <w:tc>
          <w:tcPr>
            <w:tcW w:w="1559" w:type="dxa"/>
            <w:shd w:val="clear" w:color="auto" w:fill="DDD9C3" w:themeFill="background2" w:themeFillShade="E6"/>
          </w:tcPr>
          <w:p w14:paraId="299BD4AC" w14:textId="77777777" w:rsidR="0039481C" w:rsidRPr="000C2908" w:rsidRDefault="0039481C" w:rsidP="0039481C">
            <w:pPr>
              <w:pStyle w:val="TableText"/>
              <w:rPr>
                <w:rFonts w:ascii="Georgia" w:hAnsi="Georgia"/>
              </w:rPr>
            </w:pPr>
            <w:r w:rsidRPr="000C2908">
              <w:rPr>
                <w:rFonts w:ascii="Georgia" w:hAnsi="Georgia"/>
              </w:rPr>
              <w:t>Revision Datum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14:paraId="5A3A835B" w14:textId="77777777" w:rsidR="0039481C" w:rsidRPr="000C2908" w:rsidRDefault="0039481C" w:rsidP="0039481C">
            <w:pPr>
              <w:pStyle w:val="TableText"/>
              <w:rPr>
                <w:rFonts w:ascii="Georgia" w:hAnsi="Georgia"/>
              </w:rPr>
            </w:pPr>
            <w:r w:rsidRPr="000C2908">
              <w:rPr>
                <w:rFonts w:ascii="Georgia" w:hAnsi="Georgia"/>
              </w:rPr>
              <w:t>Beskrivning av ändringar</w:t>
            </w:r>
          </w:p>
        </w:tc>
        <w:tc>
          <w:tcPr>
            <w:tcW w:w="1984" w:type="dxa"/>
            <w:shd w:val="clear" w:color="auto" w:fill="DDD9C3" w:themeFill="background2" w:themeFillShade="E6"/>
          </w:tcPr>
          <w:p w14:paraId="11CE0EBB" w14:textId="77777777" w:rsidR="0039481C" w:rsidRPr="000C2908" w:rsidRDefault="0039481C" w:rsidP="0039481C">
            <w:pPr>
              <w:pStyle w:val="TableText"/>
              <w:rPr>
                <w:rFonts w:ascii="Georgia" w:hAnsi="Georgia"/>
              </w:rPr>
            </w:pPr>
            <w:r w:rsidRPr="000C2908">
              <w:rPr>
                <w:rFonts w:ascii="Georgia" w:hAnsi="Georgia"/>
              </w:rPr>
              <w:t>Ändringar gjorda av</w:t>
            </w:r>
          </w:p>
        </w:tc>
        <w:tc>
          <w:tcPr>
            <w:tcW w:w="1418" w:type="dxa"/>
            <w:shd w:val="clear" w:color="auto" w:fill="DDD9C3" w:themeFill="background2" w:themeFillShade="E6"/>
          </w:tcPr>
          <w:p w14:paraId="2917D927" w14:textId="77777777" w:rsidR="0039481C" w:rsidRPr="000C2908" w:rsidRDefault="0039481C" w:rsidP="0039481C">
            <w:pPr>
              <w:pStyle w:val="TableText"/>
              <w:rPr>
                <w:rFonts w:ascii="Georgia" w:hAnsi="Georgia"/>
              </w:rPr>
            </w:pPr>
            <w:r w:rsidRPr="000C2908">
              <w:rPr>
                <w:rFonts w:ascii="Georgia" w:hAnsi="Georgia"/>
              </w:rPr>
              <w:t>Granskad av</w:t>
            </w:r>
          </w:p>
        </w:tc>
      </w:tr>
      <w:tr w:rsidR="008574CF" w:rsidRPr="000C2908" w14:paraId="373B86B5" w14:textId="77777777" w:rsidTr="00D5558D">
        <w:tc>
          <w:tcPr>
            <w:tcW w:w="879" w:type="dxa"/>
          </w:tcPr>
          <w:p w14:paraId="0380B13B" w14:textId="42117F5B" w:rsidR="008574CF" w:rsidRPr="000C2908" w:rsidRDefault="00D5558D" w:rsidP="0039481C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1.0</w:t>
            </w:r>
          </w:p>
        </w:tc>
        <w:tc>
          <w:tcPr>
            <w:tcW w:w="1276" w:type="dxa"/>
          </w:tcPr>
          <w:p w14:paraId="7B1BD2D0" w14:textId="344FAE6F" w:rsidR="008574CF" w:rsidRPr="000C2908" w:rsidRDefault="00D5558D" w:rsidP="0039481C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PA1</w:t>
            </w:r>
          </w:p>
        </w:tc>
        <w:tc>
          <w:tcPr>
            <w:tcW w:w="1559" w:type="dxa"/>
          </w:tcPr>
          <w:p w14:paraId="75736B9B" w14:textId="230DD282" w:rsidR="008574CF" w:rsidRPr="000C2908" w:rsidRDefault="00D5558D" w:rsidP="0039481C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2014-10-06</w:t>
            </w:r>
          </w:p>
        </w:tc>
        <w:tc>
          <w:tcPr>
            <w:tcW w:w="2977" w:type="dxa"/>
          </w:tcPr>
          <w:p w14:paraId="67F4056E" w14:textId="249902AD" w:rsidR="008574CF" w:rsidRPr="000C2908" w:rsidRDefault="00D5558D" w:rsidP="00F35278">
            <w:pPr>
              <w:pStyle w:val="TableText"/>
              <w:tabs>
                <w:tab w:val="right" w:pos="3176"/>
              </w:tabs>
              <w:rPr>
                <w:rFonts w:ascii="Georgia" w:hAnsi="Georgia"/>
              </w:rPr>
            </w:pPr>
            <w:r>
              <w:rPr>
                <w:rFonts w:ascii="Georgia" w:hAnsi="Georgia"/>
              </w:rPr>
              <w:t>Första versionen</w:t>
            </w:r>
          </w:p>
        </w:tc>
        <w:tc>
          <w:tcPr>
            <w:tcW w:w="1984" w:type="dxa"/>
          </w:tcPr>
          <w:p w14:paraId="17812B00" w14:textId="28F7AC5E" w:rsidR="008574CF" w:rsidRPr="000C2908" w:rsidRDefault="00D5558D" w:rsidP="008574CF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Johan Zetterström och Mats Ekhammar, </w:t>
            </w:r>
            <w:proofErr w:type="spellStart"/>
            <w:r>
              <w:rPr>
                <w:rFonts w:ascii="Georgia" w:hAnsi="Georgia"/>
              </w:rPr>
              <w:t>Inera</w:t>
            </w:r>
            <w:proofErr w:type="spellEnd"/>
            <w:r w:rsidR="008574CF" w:rsidRPr="000C2908">
              <w:rPr>
                <w:rFonts w:ascii="Georgia" w:hAnsi="Georgia"/>
              </w:rPr>
              <w:t xml:space="preserve"> </w:t>
            </w:r>
          </w:p>
        </w:tc>
        <w:tc>
          <w:tcPr>
            <w:tcW w:w="1418" w:type="dxa"/>
          </w:tcPr>
          <w:p w14:paraId="515B50E7" w14:textId="77777777" w:rsidR="008574CF" w:rsidRPr="000C2908" w:rsidRDefault="008574CF" w:rsidP="0039481C">
            <w:pPr>
              <w:pStyle w:val="TableText"/>
              <w:rPr>
                <w:rFonts w:ascii="Georgia" w:hAnsi="Georgia"/>
              </w:rPr>
            </w:pPr>
          </w:p>
        </w:tc>
      </w:tr>
    </w:tbl>
    <w:p w14:paraId="073E0FED" w14:textId="77777777" w:rsidR="0039481C" w:rsidRDefault="0039481C" w:rsidP="0039481C">
      <w:pPr>
        <w:rPr>
          <w:sz w:val="36"/>
        </w:rPr>
      </w:pPr>
    </w:p>
    <w:p w14:paraId="47C3BE48" w14:textId="7D151F9B" w:rsidR="0039481C" w:rsidRPr="007F547D" w:rsidRDefault="0039481C" w:rsidP="007F547D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3B67BAEE" w14:textId="77777777" w:rsidR="0039481C" w:rsidRDefault="0039481C" w:rsidP="0039481C">
      <w:pPr>
        <w:pStyle w:val="Rubrik1"/>
      </w:pPr>
      <w:bookmarkStart w:id="3" w:name="_Toc357754843"/>
      <w:bookmarkStart w:id="4" w:name="_Toc243452541"/>
      <w:bookmarkStart w:id="5" w:name="_Toc274301247"/>
      <w:r>
        <w:lastRenderedPageBreak/>
        <w:t>Inledning</w:t>
      </w:r>
      <w:bookmarkEnd w:id="3"/>
      <w:bookmarkEnd w:id="4"/>
      <w:bookmarkEnd w:id="5"/>
    </w:p>
    <w:p w14:paraId="59C473A4" w14:textId="77777777" w:rsidR="002853B2" w:rsidRDefault="002853B2" w:rsidP="007C2D63">
      <w:r>
        <w:t xml:space="preserve">Detta är beskrivningen av tjänstekontrakten i tjänstedomänen </w:t>
      </w:r>
      <w:proofErr w:type="spellStart"/>
      <w:proofErr w:type="gramStart"/>
      <w:r>
        <w:rPr>
          <w:rStyle w:val="Betoning2"/>
          <w:rFonts w:ascii="Arial" w:hAnsi="Arial"/>
          <w:color w:val="000000"/>
        </w:rPr>
        <w:t>clinicalprocess:healthcond</w:t>
      </w:r>
      <w:proofErr w:type="gramEnd"/>
      <w:r>
        <w:rPr>
          <w:rStyle w:val="Betoning2"/>
          <w:rFonts w:ascii="Arial" w:hAnsi="Arial"/>
          <w:color w:val="000000"/>
        </w:rPr>
        <w:t>:certificate</w:t>
      </w:r>
      <w:proofErr w:type="spellEnd"/>
      <w:r>
        <w:t>. Den svenska benämningen är ”Intygshantering”.</w:t>
      </w:r>
    </w:p>
    <w:p w14:paraId="58648EE5" w14:textId="2F1E994E" w:rsidR="002853B2" w:rsidRDefault="002853B2" w:rsidP="007C2D63">
      <w:r>
        <w:t xml:space="preserve">Tjänstekontrakten är baserade på </w:t>
      </w:r>
      <w:proofErr w:type="spellStart"/>
      <w:r>
        <w:t>RIVTA</w:t>
      </w:r>
      <w:proofErr w:type="spellEnd"/>
      <w:r>
        <w:t xml:space="preserve"> 2.1 [R2] och reglerade genom </w:t>
      </w:r>
      <w:proofErr w:type="spellStart"/>
      <w:r>
        <w:t>arkitekturella</w:t>
      </w:r>
      <w:proofErr w:type="spellEnd"/>
      <w:r>
        <w:t xml:space="preserve"> beslut [R1].</w:t>
      </w:r>
    </w:p>
    <w:p w14:paraId="24CAC0A8" w14:textId="77777777" w:rsidR="002853B2" w:rsidRDefault="002853B2" w:rsidP="007C2D63">
      <w:r>
        <w:t>Tjänstedomänens omfattning är dels vårdgivarperspektivet för hantering av intyg för en individ och dels invånarens hantering av sina intyg. De kravställande processerna är:</w:t>
      </w:r>
    </w:p>
    <w:p w14:paraId="114DC23A" w14:textId="77777777" w:rsidR="002853B2" w:rsidRDefault="002853B2" w:rsidP="007A7215">
      <w:pPr>
        <w:pStyle w:val="Liststycke"/>
        <w:numPr>
          <w:ilvl w:val="0"/>
          <w:numId w:val="33"/>
        </w:numPr>
      </w:pPr>
      <w:r>
        <w:t>Vårdens, Försäkringskassans, Transportstyrelsens och invånarens behov av e-tjänster för hantering av läkarintyg.</w:t>
      </w:r>
    </w:p>
    <w:p w14:paraId="43EBFFEE" w14:textId="10ED5AEE" w:rsidR="002853B2" w:rsidRDefault="002853B2" w:rsidP="007C2D63">
      <w:r>
        <w:t xml:space="preserve">Denna tjänstedomän hör ihop med den tidigare tjänstedomänen </w:t>
      </w:r>
      <w:proofErr w:type="spellStart"/>
      <w:proofErr w:type="gramStart"/>
      <w:r>
        <w:t>insuranceprocess:healthreporting</w:t>
      </w:r>
      <w:proofErr w:type="spellEnd"/>
      <w:proofErr w:type="gramEnd"/>
      <w:r>
        <w:t xml:space="preserve"> med benämningen ”Medicinskt underlag”. Tjänstekontrakt från den tidigare tjänstedomänen kommer succesivt att flyttas över till denna nya tjänstedomän vartefter de nya tjänsterna behövs nationellt.</w:t>
      </w:r>
    </w:p>
    <w:p w14:paraId="0161E977" w14:textId="482794A8" w:rsidR="002853B2" w:rsidRDefault="002853B2" w:rsidP="007C2D63">
      <w:r>
        <w:t>Nedanstående bild visar schematisk vilka system som använder tjänstedomänens tjänstekontrakt. Det finns följande flöde</w:t>
      </w:r>
      <w:r w:rsidR="00EC32E0">
        <w:t>n</w:t>
      </w:r>
      <w:r>
        <w:t xml:space="preserve"> i dagsläget:</w:t>
      </w:r>
    </w:p>
    <w:p w14:paraId="24461AC0" w14:textId="77777777" w:rsidR="002853B2" w:rsidRPr="007A7215" w:rsidRDefault="002853B2" w:rsidP="007A7215">
      <w:pPr>
        <w:pStyle w:val="Liststycke"/>
        <w:numPr>
          <w:ilvl w:val="0"/>
          <w:numId w:val="33"/>
        </w:numPr>
        <w:rPr>
          <w:rFonts w:eastAsia="Times New Roman"/>
        </w:rPr>
      </w:pPr>
      <w:r w:rsidRPr="007A7215">
        <w:rPr>
          <w:rFonts w:eastAsia="Times New Roman"/>
        </w:rPr>
        <w:t>Ett journalsystem registrerar ett intyg i Intygstjänsten</w:t>
      </w:r>
    </w:p>
    <w:p w14:paraId="48217627" w14:textId="6987DB1B" w:rsidR="002853B2" w:rsidRDefault="002853B2" w:rsidP="007A7215">
      <w:pPr>
        <w:pStyle w:val="Liststycke"/>
        <w:numPr>
          <w:ilvl w:val="0"/>
          <w:numId w:val="33"/>
        </w:numPr>
      </w:pPr>
      <w:r>
        <w:t xml:space="preserve">Ett journalsystem vill </w:t>
      </w:r>
      <w:r w:rsidR="00BA47E3">
        <w:t xml:space="preserve">lista och </w:t>
      </w:r>
      <w:r>
        <w:t>hämta intyg från Intygstjänsten</w:t>
      </w:r>
    </w:p>
    <w:p w14:paraId="2E6A6742" w14:textId="2A6F0ED8" w:rsidR="007F547D" w:rsidRDefault="002853B2" w:rsidP="007F547D">
      <w:pPr>
        <w:pStyle w:val="Liststycke"/>
        <w:numPr>
          <w:ilvl w:val="0"/>
          <w:numId w:val="33"/>
        </w:numPr>
        <w:rPr>
          <w:rFonts w:eastAsia="Times New Roman"/>
        </w:rPr>
      </w:pPr>
      <w:r w:rsidRPr="007A7215">
        <w:rPr>
          <w:rFonts w:eastAsia="Times New Roman"/>
        </w:rPr>
        <w:t>En invånarapplikation vill lista och hämta intyg från Intygstjänsten</w:t>
      </w:r>
    </w:p>
    <w:p w14:paraId="57FD9873" w14:textId="77777777" w:rsidR="00331CD3" w:rsidRDefault="00331CD3" w:rsidP="00331CD3">
      <w:pPr>
        <w:pStyle w:val="Liststycke"/>
        <w:ind w:firstLine="0"/>
        <w:rPr>
          <w:rFonts w:eastAsia="Times New Roman"/>
        </w:rPr>
      </w:pPr>
    </w:p>
    <w:p w14:paraId="0AB51F67" w14:textId="341773FA" w:rsidR="00331CD3" w:rsidRPr="00331CD3" w:rsidRDefault="00331CD3" w:rsidP="00331CD3">
      <w:pPr>
        <w:rPr>
          <w:rFonts w:eastAsia="Times New Roman"/>
        </w:rPr>
      </w:pPr>
      <w:r>
        <w:rPr>
          <w:rFonts w:eastAsia="Times New Roman"/>
          <w:noProof/>
          <w:lang w:eastAsia="sv-SE"/>
        </w:rPr>
        <w:drawing>
          <wp:inline distT="0" distB="0" distL="0" distR="0" wp14:anchorId="02C9059B" wp14:editId="5169E287">
            <wp:extent cx="3886200" cy="2419871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̈versikt 1.0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68" cy="24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E925" w14:textId="4F2ADCE0" w:rsidR="003D6708" w:rsidRDefault="003D6708" w:rsidP="00D720D4">
      <w:pPr>
        <w:pStyle w:val="Rubrik2"/>
      </w:pPr>
      <w:bookmarkStart w:id="6" w:name="_Toc269040962"/>
      <w:bookmarkStart w:id="7" w:name="_Toc274301248"/>
      <w:r>
        <w:t>Svenskt namn</w:t>
      </w:r>
      <w:bookmarkEnd w:id="7"/>
    </w:p>
    <w:p w14:paraId="0C6AE31E" w14:textId="77777777" w:rsidR="002853B2" w:rsidRDefault="002853B2" w:rsidP="007C2D63">
      <w:r>
        <w:t>vård</w:t>
      </w:r>
      <w:r>
        <w:rPr>
          <w:rStyle w:val="Betoning2"/>
          <w:rFonts w:ascii="Arial" w:hAnsi="Arial"/>
          <w:color w:val="000000"/>
        </w:rPr>
        <w:t>-</w:t>
      </w:r>
      <w:r>
        <w:t xml:space="preserve"> och omsorg </w:t>
      </w:r>
      <w:proofErr w:type="spellStart"/>
      <w:proofErr w:type="gramStart"/>
      <w:r>
        <w:t>kärnprocess:hälsorelaterade</w:t>
      </w:r>
      <w:proofErr w:type="spellEnd"/>
      <w:proofErr w:type="gramEnd"/>
      <w:r>
        <w:t xml:space="preserve"> </w:t>
      </w:r>
      <w:proofErr w:type="spellStart"/>
      <w:r>
        <w:t>tillstånd:intygshantering</w:t>
      </w:r>
      <w:proofErr w:type="spellEnd"/>
    </w:p>
    <w:p w14:paraId="61AB35D0" w14:textId="02135FA9" w:rsidR="007C2D63" w:rsidRPr="002853B2" w:rsidRDefault="002853B2" w:rsidP="007C2D63">
      <w:r>
        <w:t>Intygshantering</w:t>
      </w:r>
    </w:p>
    <w:p w14:paraId="6BBD040D" w14:textId="77777777" w:rsidR="00D720D4" w:rsidRDefault="00D720D4" w:rsidP="00D720D4">
      <w:pPr>
        <w:pStyle w:val="Rubrik2"/>
      </w:pPr>
      <w:bookmarkStart w:id="8" w:name="_Toc274301249"/>
      <w:r>
        <w:t>WEB beskrivning</w:t>
      </w:r>
      <w:bookmarkEnd w:id="6"/>
      <w:bookmarkEnd w:id="8"/>
    </w:p>
    <w:p w14:paraId="0B832988" w14:textId="77777777" w:rsidR="002853B2" w:rsidRDefault="002853B2" w:rsidP="007C2D63">
      <w:r>
        <w:t>Denna tjänstedomän syftar till att hantera vårdgivarperspektivet på sjukskrivningsprocessen för en individ.</w:t>
      </w:r>
    </w:p>
    <w:p w14:paraId="659008B7" w14:textId="231D0AFD" w:rsidR="007C2D63" w:rsidRDefault="002853B2" w:rsidP="007C2D63">
      <w:r>
        <w:lastRenderedPageBreak/>
        <w:t>Tjänstekontrakten inom domänen hanterar två olika typer av intyg; dels för Försäkringskassan och dels för Transportstyrelsen. För dessa intyg beskrivs de e-tjänster som behövs för vården, invånaren och respektive slutmottagare.</w:t>
      </w:r>
    </w:p>
    <w:p w14:paraId="03343210" w14:textId="77777777" w:rsidR="002853B2" w:rsidRPr="002853B2" w:rsidRDefault="002853B2" w:rsidP="002853B2">
      <w:pPr>
        <w:pStyle w:val="Rubrik2"/>
      </w:pPr>
      <w:bookmarkStart w:id="9" w:name="_Toc274301250"/>
      <w:r w:rsidRPr="002853B2">
        <w:t>Referenser</w:t>
      </w:r>
      <w:bookmarkEnd w:id="9"/>
    </w:p>
    <w:tbl>
      <w:tblPr>
        <w:tblStyle w:val="Tabellrutnt"/>
        <w:tblW w:w="11034" w:type="dxa"/>
        <w:tblLayout w:type="fixed"/>
        <w:tblLook w:val="04A0" w:firstRow="1" w:lastRow="0" w:firstColumn="1" w:lastColumn="0" w:noHBand="0" w:noVBand="1"/>
      </w:tblPr>
      <w:tblGrid>
        <w:gridCol w:w="874"/>
        <w:gridCol w:w="4904"/>
        <w:gridCol w:w="3402"/>
        <w:gridCol w:w="1854"/>
      </w:tblGrid>
      <w:tr w:rsidR="007A7215" w14:paraId="14ED8F5C" w14:textId="77777777" w:rsidTr="005E17B9">
        <w:tc>
          <w:tcPr>
            <w:tcW w:w="874" w:type="dxa"/>
            <w:vAlign w:val="center"/>
          </w:tcPr>
          <w:p w14:paraId="11DFDBC3" w14:textId="0CF24E5D" w:rsidR="007A7215" w:rsidRPr="007A7215" w:rsidRDefault="007A7215" w:rsidP="007A7215">
            <w:pPr>
              <w:rPr>
                <w:rFonts w:ascii="Arial" w:hAnsi="Arial"/>
                <w:b/>
              </w:rPr>
            </w:pPr>
            <w:r w:rsidRPr="007A7215">
              <w:rPr>
                <w:rFonts w:ascii="Arial" w:hAnsi="Arial"/>
                <w:b/>
              </w:rPr>
              <w:t>Namn</w:t>
            </w:r>
          </w:p>
        </w:tc>
        <w:tc>
          <w:tcPr>
            <w:tcW w:w="4904" w:type="dxa"/>
            <w:vAlign w:val="center"/>
          </w:tcPr>
          <w:p w14:paraId="53FE7313" w14:textId="46B50CAB" w:rsidR="007A7215" w:rsidRPr="007A7215" w:rsidRDefault="007A7215" w:rsidP="007A7215">
            <w:pPr>
              <w:rPr>
                <w:rFonts w:ascii="Arial" w:hAnsi="Arial"/>
                <w:b/>
              </w:rPr>
            </w:pPr>
            <w:r w:rsidRPr="007A7215">
              <w:rPr>
                <w:rFonts w:ascii="Arial" w:hAnsi="Arial"/>
                <w:b/>
              </w:rPr>
              <w:t>Dokument</w:t>
            </w:r>
          </w:p>
        </w:tc>
        <w:tc>
          <w:tcPr>
            <w:tcW w:w="3402" w:type="dxa"/>
            <w:vAlign w:val="center"/>
          </w:tcPr>
          <w:p w14:paraId="63917252" w14:textId="2AB3CF85" w:rsidR="007A7215" w:rsidRPr="007A7215" w:rsidRDefault="007A7215" w:rsidP="007A7215">
            <w:pPr>
              <w:rPr>
                <w:rFonts w:ascii="Arial" w:hAnsi="Arial"/>
                <w:b/>
              </w:rPr>
            </w:pPr>
            <w:r w:rsidRPr="007A7215">
              <w:rPr>
                <w:rFonts w:ascii="Arial" w:eastAsia="Times New Roman" w:hAnsi="Arial"/>
                <w:b/>
                <w:bCs/>
                <w:color w:val="000000"/>
              </w:rPr>
              <w:t>Kommentar</w:t>
            </w:r>
          </w:p>
        </w:tc>
        <w:tc>
          <w:tcPr>
            <w:tcW w:w="1854" w:type="dxa"/>
          </w:tcPr>
          <w:p w14:paraId="0FF22411" w14:textId="6192DF6F" w:rsidR="007A7215" w:rsidRPr="007A7215" w:rsidRDefault="007A7215" w:rsidP="007A7215">
            <w:pPr>
              <w:rPr>
                <w:rFonts w:ascii="Arial" w:hAnsi="Arial"/>
                <w:b/>
              </w:rPr>
            </w:pPr>
            <w:r w:rsidRPr="007A7215">
              <w:rPr>
                <w:rFonts w:ascii="Arial" w:hAnsi="Arial"/>
                <w:b/>
              </w:rPr>
              <w:t>Länk</w:t>
            </w:r>
          </w:p>
        </w:tc>
      </w:tr>
      <w:tr w:rsidR="007A7215" w14:paraId="3B5A7C6A" w14:textId="77777777" w:rsidTr="005E17B9">
        <w:tc>
          <w:tcPr>
            <w:tcW w:w="874" w:type="dxa"/>
            <w:vAlign w:val="center"/>
          </w:tcPr>
          <w:p w14:paraId="4F7575E1" w14:textId="4F2CDB29" w:rsidR="007A7215" w:rsidRDefault="007A7215" w:rsidP="007A7215">
            <w:r>
              <w:t>R1</w:t>
            </w:r>
          </w:p>
        </w:tc>
        <w:tc>
          <w:tcPr>
            <w:tcW w:w="4904" w:type="dxa"/>
            <w:vAlign w:val="center"/>
          </w:tcPr>
          <w:p w14:paraId="6838083C" w14:textId="06E0966E" w:rsidR="007A7215" w:rsidRDefault="007A7215" w:rsidP="007A7215">
            <w:proofErr w:type="spellStart"/>
            <w:r>
              <w:t>Arkitekturella</w:t>
            </w:r>
            <w:proofErr w:type="spellEnd"/>
            <w:r>
              <w:t xml:space="preserve"> beslut</w:t>
            </w:r>
          </w:p>
        </w:tc>
        <w:tc>
          <w:tcPr>
            <w:tcW w:w="3402" w:type="dxa"/>
            <w:vAlign w:val="center"/>
          </w:tcPr>
          <w:p w14:paraId="48A0DB49" w14:textId="70F7A7F7" w:rsidR="007A7215" w:rsidRDefault="007A7215" w:rsidP="002853B2">
            <w:r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854" w:type="dxa"/>
          </w:tcPr>
          <w:p w14:paraId="78A16927" w14:textId="4B94A0A5" w:rsidR="007A7215" w:rsidRDefault="00AE6DF9" w:rsidP="002853B2">
            <w:proofErr w:type="spellStart"/>
            <w:r>
              <w:t>docs</w:t>
            </w:r>
            <w:proofErr w:type="spellEnd"/>
          </w:p>
        </w:tc>
      </w:tr>
      <w:tr w:rsidR="007A7215" w14:paraId="564B2B15" w14:textId="77777777" w:rsidTr="005E17B9">
        <w:tc>
          <w:tcPr>
            <w:tcW w:w="874" w:type="dxa"/>
            <w:vAlign w:val="center"/>
          </w:tcPr>
          <w:p w14:paraId="26A1FC83" w14:textId="67F39CCC" w:rsidR="007A7215" w:rsidRDefault="007A7215" w:rsidP="007A7215">
            <w:r>
              <w:t>R2</w:t>
            </w:r>
          </w:p>
        </w:tc>
        <w:tc>
          <w:tcPr>
            <w:tcW w:w="4904" w:type="dxa"/>
            <w:vAlign w:val="center"/>
          </w:tcPr>
          <w:p w14:paraId="2F60EC9B" w14:textId="07D337DF" w:rsidR="007A7215" w:rsidRDefault="007A7215" w:rsidP="007A7215">
            <w:proofErr w:type="spellStart"/>
            <w:r>
              <w:t>RIVTA</w:t>
            </w:r>
            <w:proofErr w:type="spellEnd"/>
            <w:r>
              <w:t xml:space="preserve"> 2.1</w:t>
            </w:r>
          </w:p>
        </w:tc>
        <w:tc>
          <w:tcPr>
            <w:tcW w:w="3402" w:type="dxa"/>
            <w:vAlign w:val="center"/>
          </w:tcPr>
          <w:p w14:paraId="3461C6EF" w14:textId="4D131FDB" w:rsidR="007A7215" w:rsidRDefault="007A7215" w:rsidP="002853B2">
            <w:r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1854" w:type="dxa"/>
          </w:tcPr>
          <w:p w14:paraId="1963AF19" w14:textId="6A3EF272" w:rsidR="007A7215" w:rsidRDefault="005E17B9" w:rsidP="002853B2">
            <w:r>
              <w:t>http://rivta.se</w:t>
            </w:r>
          </w:p>
        </w:tc>
      </w:tr>
      <w:tr w:rsidR="007A7215" w14:paraId="166D16D4" w14:textId="77777777" w:rsidTr="005E17B9">
        <w:tc>
          <w:tcPr>
            <w:tcW w:w="874" w:type="dxa"/>
            <w:vAlign w:val="center"/>
          </w:tcPr>
          <w:p w14:paraId="3BD22829" w14:textId="71B9F716" w:rsidR="007A7215" w:rsidRDefault="007A7215" w:rsidP="007A7215">
            <w:r>
              <w:t>R3</w:t>
            </w:r>
          </w:p>
        </w:tc>
        <w:tc>
          <w:tcPr>
            <w:tcW w:w="4904" w:type="dxa"/>
            <w:vAlign w:val="center"/>
          </w:tcPr>
          <w:p w14:paraId="085B7368" w14:textId="064901BB" w:rsidR="007A7215" w:rsidRDefault="007A7215" w:rsidP="007A7215">
            <w:r>
              <w:t>Informationsspecifikation Intygstjänsten v 2.5</w:t>
            </w:r>
          </w:p>
        </w:tc>
        <w:tc>
          <w:tcPr>
            <w:tcW w:w="3402" w:type="dxa"/>
            <w:vAlign w:val="center"/>
          </w:tcPr>
          <w:p w14:paraId="37670D56" w14:textId="39D4046D" w:rsidR="007A7215" w:rsidRDefault="007A7215" w:rsidP="007A7215">
            <w:r>
              <w:t>Domäninformationsmodell</w:t>
            </w:r>
          </w:p>
        </w:tc>
        <w:tc>
          <w:tcPr>
            <w:tcW w:w="1854" w:type="dxa"/>
          </w:tcPr>
          <w:p w14:paraId="1CC097CD" w14:textId="1FE3C577" w:rsidR="007A7215" w:rsidRDefault="00AE6DF9" w:rsidP="002853B2">
            <w:proofErr w:type="spellStart"/>
            <w:r>
              <w:t>docs</w:t>
            </w:r>
            <w:proofErr w:type="spellEnd"/>
          </w:p>
        </w:tc>
      </w:tr>
      <w:tr w:rsidR="007A7215" w14:paraId="69CF617A" w14:textId="77777777" w:rsidTr="005E17B9">
        <w:tc>
          <w:tcPr>
            <w:tcW w:w="874" w:type="dxa"/>
            <w:vAlign w:val="center"/>
          </w:tcPr>
          <w:p w14:paraId="0B44E8F6" w14:textId="15BAAADC" w:rsidR="007A7215" w:rsidRDefault="007A7215" w:rsidP="007A7215">
            <w:r>
              <w:t>R4</w:t>
            </w:r>
          </w:p>
        </w:tc>
        <w:tc>
          <w:tcPr>
            <w:tcW w:w="4904" w:type="dxa"/>
            <w:vAlign w:val="center"/>
          </w:tcPr>
          <w:p w14:paraId="3539648F" w14:textId="77777777" w:rsidR="007A7215" w:rsidRDefault="007A7215" w:rsidP="007A7215">
            <w:pPr>
              <w:pStyle w:val="Liststycke"/>
              <w:numPr>
                <w:ilvl w:val="0"/>
                <w:numId w:val="34"/>
              </w:numPr>
            </w:pPr>
            <w:r>
              <w:t>Informationsspecifikation TS-Bas v 1.5</w:t>
            </w:r>
          </w:p>
          <w:p w14:paraId="75D382FC" w14:textId="77777777" w:rsidR="007A7215" w:rsidRDefault="007A7215" w:rsidP="007A7215">
            <w:pPr>
              <w:pStyle w:val="Liststycke"/>
              <w:numPr>
                <w:ilvl w:val="0"/>
                <w:numId w:val="34"/>
              </w:numPr>
            </w:pPr>
            <w:r>
              <w:t>Informationsspecifikation TS-Diabetes v 1.5</w:t>
            </w:r>
          </w:p>
          <w:p w14:paraId="6DA9E4FB" w14:textId="4E54F0DC" w:rsidR="007A7215" w:rsidRDefault="007A7215" w:rsidP="007A7215">
            <w:pPr>
              <w:pStyle w:val="Liststycke"/>
              <w:numPr>
                <w:ilvl w:val="0"/>
                <w:numId w:val="34"/>
              </w:numPr>
            </w:pPr>
            <w:r>
              <w:t>Informationsspecifikation FK7263 v 1.5</w:t>
            </w:r>
          </w:p>
        </w:tc>
        <w:tc>
          <w:tcPr>
            <w:tcW w:w="3402" w:type="dxa"/>
            <w:vAlign w:val="center"/>
          </w:tcPr>
          <w:p w14:paraId="29C25331" w14:textId="2BA916BE" w:rsidR="007A7215" w:rsidRDefault="007A7215" w:rsidP="007A7215">
            <w:r>
              <w:t>Meddelandeinformationsmodeller</w:t>
            </w:r>
          </w:p>
        </w:tc>
        <w:tc>
          <w:tcPr>
            <w:tcW w:w="1854" w:type="dxa"/>
          </w:tcPr>
          <w:p w14:paraId="72118793" w14:textId="001B32D0" w:rsidR="007A7215" w:rsidRDefault="00AE6DF9" w:rsidP="002853B2">
            <w:proofErr w:type="spellStart"/>
            <w:r>
              <w:t>docs</w:t>
            </w:r>
            <w:proofErr w:type="spellEnd"/>
          </w:p>
        </w:tc>
      </w:tr>
      <w:tr w:rsidR="00877C78" w14:paraId="00CD7D5E" w14:textId="77777777" w:rsidTr="005E17B9">
        <w:tc>
          <w:tcPr>
            <w:tcW w:w="874" w:type="dxa"/>
            <w:vAlign w:val="center"/>
          </w:tcPr>
          <w:p w14:paraId="5F929DB6" w14:textId="664F2955" w:rsidR="00877C78" w:rsidRDefault="00877C78" w:rsidP="007A7215">
            <w:r>
              <w:t>R5</w:t>
            </w:r>
          </w:p>
        </w:tc>
        <w:tc>
          <w:tcPr>
            <w:tcW w:w="4904" w:type="dxa"/>
            <w:vAlign w:val="center"/>
          </w:tcPr>
          <w:p w14:paraId="31B125E7" w14:textId="77777777" w:rsidR="00877C78" w:rsidRDefault="00877C78" w:rsidP="007A7215">
            <w:pPr>
              <w:pStyle w:val="Liststycke"/>
              <w:numPr>
                <w:ilvl w:val="0"/>
                <w:numId w:val="34"/>
              </w:numPr>
            </w:pPr>
            <w:r w:rsidRPr="00877C78">
              <w:t>fk7263_model.xsd</w:t>
            </w:r>
          </w:p>
          <w:p w14:paraId="404D1C64" w14:textId="77777777" w:rsidR="00877C78" w:rsidRDefault="00877C78" w:rsidP="007A7215">
            <w:pPr>
              <w:pStyle w:val="Liststycke"/>
              <w:numPr>
                <w:ilvl w:val="0"/>
                <w:numId w:val="34"/>
              </w:numPr>
            </w:pPr>
            <w:r w:rsidRPr="00877C78">
              <w:t>fk7263_model</w:t>
            </w:r>
            <w:r>
              <w:t>_extension</w:t>
            </w:r>
            <w:r w:rsidRPr="00877C78">
              <w:t>.xsd</w:t>
            </w:r>
          </w:p>
          <w:p w14:paraId="6A5CD24A" w14:textId="525F77A0" w:rsidR="00877C78" w:rsidRDefault="00877C78" w:rsidP="007A7215">
            <w:pPr>
              <w:pStyle w:val="Liststycke"/>
              <w:numPr>
                <w:ilvl w:val="0"/>
                <w:numId w:val="34"/>
              </w:numPr>
            </w:pPr>
            <w:r>
              <w:t>ts-bas_model</w:t>
            </w:r>
            <w:r w:rsidRPr="00877C78">
              <w:t>.xsd</w:t>
            </w:r>
          </w:p>
          <w:p w14:paraId="337D18DB" w14:textId="77777777" w:rsidR="00877C78" w:rsidRDefault="00877C78" w:rsidP="007A7215">
            <w:pPr>
              <w:pStyle w:val="Liststycke"/>
              <w:numPr>
                <w:ilvl w:val="0"/>
                <w:numId w:val="34"/>
              </w:numPr>
            </w:pPr>
            <w:r w:rsidRPr="00877C78">
              <w:t>ts-bas_model_extension.xsd</w:t>
            </w:r>
          </w:p>
          <w:p w14:paraId="67C1F40E" w14:textId="6D43BA08" w:rsidR="00877C78" w:rsidRDefault="00877C78" w:rsidP="007A7215">
            <w:pPr>
              <w:pStyle w:val="Liststycke"/>
              <w:numPr>
                <w:ilvl w:val="0"/>
                <w:numId w:val="34"/>
              </w:numPr>
            </w:pPr>
            <w:r>
              <w:t>ts-diabetes_model</w:t>
            </w:r>
            <w:r w:rsidRPr="00877C78">
              <w:t>.xsd</w:t>
            </w:r>
          </w:p>
          <w:p w14:paraId="16B92DC1" w14:textId="6965CA84" w:rsidR="00877C78" w:rsidRDefault="00877C78" w:rsidP="007A7215">
            <w:pPr>
              <w:pStyle w:val="Liststycke"/>
              <w:numPr>
                <w:ilvl w:val="0"/>
                <w:numId w:val="34"/>
              </w:numPr>
            </w:pPr>
            <w:r w:rsidRPr="00877C78">
              <w:t>ts-diabetes_model_extension.xsd</w:t>
            </w:r>
          </w:p>
        </w:tc>
        <w:tc>
          <w:tcPr>
            <w:tcW w:w="3402" w:type="dxa"/>
            <w:vAlign w:val="center"/>
          </w:tcPr>
          <w:p w14:paraId="591D0866" w14:textId="5B8CF9E7" w:rsidR="00877C78" w:rsidRDefault="00877C78" w:rsidP="007A7215">
            <w:r>
              <w:t xml:space="preserve">Schemafiler </w:t>
            </w:r>
            <w:r w:rsidR="00B7776D">
              <w:t>för ovan meddelandemodeller</w:t>
            </w:r>
          </w:p>
        </w:tc>
        <w:tc>
          <w:tcPr>
            <w:tcW w:w="1854" w:type="dxa"/>
          </w:tcPr>
          <w:p w14:paraId="49D80F3D" w14:textId="7B34F2FB" w:rsidR="00877C78" w:rsidRDefault="00B7776D" w:rsidP="002853B2">
            <w:r>
              <w:t>schemas/</w:t>
            </w:r>
            <w:proofErr w:type="spellStart"/>
            <w:r>
              <w:t>specializations</w:t>
            </w:r>
            <w:proofErr w:type="spellEnd"/>
          </w:p>
        </w:tc>
      </w:tr>
    </w:tbl>
    <w:p w14:paraId="7780B953" w14:textId="77777777" w:rsidR="00EC32E0" w:rsidRDefault="00EC32E0">
      <w:pPr>
        <w:spacing w:line="240" w:lineRule="auto"/>
        <w:rPr>
          <w:rFonts w:eastAsia="Times New Roman"/>
          <w:bCs/>
          <w:sz w:val="30"/>
          <w:szCs w:val="28"/>
        </w:rPr>
      </w:pPr>
      <w:bookmarkStart w:id="10" w:name="_Toc198086678"/>
      <w:bookmarkStart w:id="11" w:name="_Toc224960918"/>
      <w:bookmarkStart w:id="12" w:name="_Toc357754844"/>
      <w:bookmarkStart w:id="13" w:name="_Toc243452542"/>
      <w:bookmarkStart w:id="14" w:name="_Toc163300578"/>
      <w:bookmarkStart w:id="15" w:name="_Toc163300880"/>
      <w:bookmarkStart w:id="16" w:name="_Toc198366954"/>
      <w:r>
        <w:br w:type="page"/>
      </w:r>
    </w:p>
    <w:p w14:paraId="676921EF" w14:textId="32FB8DEE" w:rsidR="0039481C" w:rsidRDefault="0039481C" w:rsidP="0039481C">
      <w:pPr>
        <w:pStyle w:val="Rubrik1"/>
      </w:pPr>
      <w:bookmarkStart w:id="17" w:name="_Toc274301251"/>
      <w:r>
        <w:lastRenderedPageBreak/>
        <w:t>Versionsinformation</w:t>
      </w:r>
      <w:bookmarkEnd w:id="10"/>
      <w:bookmarkEnd w:id="11"/>
      <w:bookmarkEnd w:id="12"/>
      <w:bookmarkEnd w:id="13"/>
      <w:bookmarkEnd w:id="17"/>
    </w:p>
    <w:p w14:paraId="4747BC91" w14:textId="7B69F377" w:rsidR="0039481C" w:rsidRDefault="0039481C" w:rsidP="000F2BEE">
      <w:pPr>
        <w:pStyle w:val="Rubrik2"/>
      </w:pPr>
      <w:bookmarkStart w:id="18" w:name="_Toc357754845"/>
      <w:bookmarkStart w:id="19" w:name="_Toc243452543"/>
      <w:bookmarkStart w:id="20" w:name="_Toc163300882"/>
      <w:bookmarkStart w:id="21" w:name="_Toc274301252"/>
      <w:r>
        <w:t xml:space="preserve">Version </w:t>
      </w:r>
      <w:bookmarkEnd w:id="18"/>
      <w:bookmarkEnd w:id="19"/>
      <w:r w:rsidR="00E57C71">
        <w:fldChar w:fldCharType="begin"/>
      </w:r>
      <w:r w:rsidR="00E57C71">
        <w:instrText xml:space="preserve"> DOCPROPERTY "version" \* MERGEFORMAT </w:instrText>
      </w:r>
      <w:r w:rsidR="00E57C71">
        <w:fldChar w:fldCharType="separate"/>
      </w:r>
      <w:r w:rsidR="00135E89">
        <w:t>1.0</w:t>
      </w:r>
      <w:bookmarkEnd w:id="21"/>
      <w:r w:rsidR="00E57C71">
        <w:fldChar w:fldCharType="end"/>
      </w:r>
      <w:r w:rsidRPr="00862A31">
        <w:rPr>
          <w:color w:val="76923C" w:themeColor="accent3" w:themeShade="BF"/>
        </w:rPr>
        <w:fldChar w:fldCharType="begin"/>
      </w:r>
      <w:r w:rsidRPr="00862A31">
        <w:rPr>
          <w:color w:val="76923C" w:themeColor="accent3" w:themeShade="BF"/>
        </w:rPr>
        <w:instrText xml:space="preserve"> DOCPROPERTY  "rc" \* MERGEFORMAT </w:instrText>
      </w:r>
      <w:r w:rsidRPr="00862A31">
        <w:rPr>
          <w:color w:val="76923C" w:themeColor="accent3" w:themeShade="BF"/>
        </w:rPr>
        <w:fldChar w:fldCharType="end"/>
      </w:r>
    </w:p>
    <w:p w14:paraId="2619F25A" w14:textId="77777777" w:rsidR="0039481C" w:rsidRDefault="0039481C" w:rsidP="000F2BEE">
      <w:pPr>
        <w:pStyle w:val="Rubrik3"/>
      </w:pPr>
      <w:bookmarkStart w:id="22" w:name="_Toc243452544"/>
      <w:bookmarkStart w:id="23" w:name="_Toc274301253"/>
      <w:r>
        <w:t>Oförändrade tjänstekontrakt</w:t>
      </w:r>
      <w:bookmarkEnd w:id="22"/>
      <w:bookmarkEnd w:id="23"/>
    </w:p>
    <w:p w14:paraId="19D44E70" w14:textId="0D8F7F23" w:rsidR="0039481C" w:rsidRPr="00135E89" w:rsidRDefault="00135E89" w:rsidP="00135E89">
      <w:pPr>
        <w:rPr>
          <w:color w:val="000000" w:themeColor="text1"/>
        </w:rPr>
      </w:pPr>
      <w:r w:rsidRPr="00135E89">
        <w:rPr>
          <w:color w:val="000000" w:themeColor="text1"/>
        </w:rPr>
        <w:t>Inga</w:t>
      </w:r>
    </w:p>
    <w:p w14:paraId="00D1F070" w14:textId="77777777" w:rsidR="0039481C" w:rsidRDefault="0039481C" w:rsidP="0039481C">
      <w:pPr>
        <w:pStyle w:val="Rubrik3"/>
      </w:pPr>
      <w:bookmarkStart w:id="24" w:name="_Toc243452545"/>
      <w:bookmarkStart w:id="25" w:name="_Toc274301254"/>
      <w:r>
        <w:t>Nya tjänstekontrakt</w:t>
      </w:r>
      <w:bookmarkEnd w:id="24"/>
      <w:bookmarkEnd w:id="25"/>
    </w:p>
    <w:p w14:paraId="413320F1" w14:textId="77777777" w:rsidR="00135E89" w:rsidRDefault="00135E89" w:rsidP="00135E89">
      <w:bookmarkStart w:id="26" w:name="_Toc243452546"/>
      <w:r>
        <w:t>Följande nya tjänstekontrakt finns från och med denna version:</w:t>
      </w:r>
    </w:p>
    <w:p w14:paraId="6183858E" w14:textId="77777777" w:rsidR="00135E89" w:rsidRPr="00135E89" w:rsidRDefault="00135E89" w:rsidP="00135E89">
      <w:pPr>
        <w:pStyle w:val="Liststycke"/>
        <w:numPr>
          <w:ilvl w:val="0"/>
          <w:numId w:val="36"/>
        </w:numPr>
        <w:rPr>
          <w:rFonts w:eastAsia="Times New Roman"/>
        </w:rPr>
      </w:pPr>
      <w:proofErr w:type="spellStart"/>
      <w:r w:rsidRPr="00135E89">
        <w:rPr>
          <w:rFonts w:eastAsia="Times New Roman"/>
          <w:color w:val="003366"/>
        </w:rPr>
        <w:t>GetCertificateForCare</w:t>
      </w:r>
      <w:proofErr w:type="spellEnd"/>
      <w:r w:rsidRPr="00135E89">
        <w:rPr>
          <w:rFonts w:eastAsia="Times New Roman"/>
          <w:color w:val="003366"/>
        </w:rPr>
        <w:t>, version 1.0</w:t>
      </w:r>
    </w:p>
    <w:p w14:paraId="0DA787C8" w14:textId="77777777" w:rsidR="00135E89" w:rsidRPr="00135E89" w:rsidRDefault="00135E89" w:rsidP="00135E89">
      <w:pPr>
        <w:pStyle w:val="Liststycke"/>
        <w:numPr>
          <w:ilvl w:val="0"/>
          <w:numId w:val="36"/>
        </w:numPr>
        <w:rPr>
          <w:rFonts w:eastAsia="Times New Roman"/>
        </w:rPr>
      </w:pPr>
      <w:proofErr w:type="spellStart"/>
      <w:r w:rsidRPr="00135E89">
        <w:rPr>
          <w:rFonts w:eastAsia="Times New Roman"/>
          <w:color w:val="003366"/>
        </w:rPr>
        <w:t>ListCertificatesForCare</w:t>
      </w:r>
      <w:proofErr w:type="spellEnd"/>
      <w:r w:rsidRPr="00135E89">
        <w:rPr>
          <w:rFonts w:eastAsia="Times New Roman"/>
          <w:color w:val="003366"/>
        </w:rPr>
        <w:t>, version 1.0</w:t>
      </w:r>
    </w:p>
    <w:p w14:paraId="6F10CC69" w14:textId="77777777" w:rsidR="00135E89" w:rsidRPr="00135E89" w:rsidRDefault="00135E89" w:rsidP="00135E89">
      <w:pPr>
        <w:pStyle w:val="Liststycke"/>
        <w:numPr>
          <w:ilvl w:val="0"/>
          <w:numId w:val="36"/>
        </w:numPr>
        <w:rPr>
          <w:rFonts w:eastAsia="Times New Roman"/>
        </w:rPr>
      </w:pPr>
      <w:proofErr w:type="spellStart"/>
      <w:r w:rsidRPr="00135E89">
        <w:rPr>
          <w:rFonts w:eastAsia="Times New Roman"/>
          <w:color w:val="003366"/>
        </w:rPr>
        <w:t>ListCertificatesForCitizen</w:t>
      </w:r>
      <w:proofErr w:type="spellEnd"/>
      <w:r w:rsidRPr="00135E89">
        <w:rPr>
          <w:rFonts w:eastAsia="Times New Roman"/>
          <w:color w:val="003366"/>
        </w:rPr>
        <w:t>, version 1.0</w:t>
      </w:r>
    </w:p>
    <w:p w14:paraId="727EC04B" w14:textId="77777777" w:rsidR="00135E89" w:rsidRPr="00135E89" w:rsidRDefault="00135E89" w:rsidP="00135E89">
      <w:pPr>
        <w:pStyle w:val="Liststycke"/>
        <w:numPr>
          <w:ilvl w:val="0"/>
          <w:numId w:val="36"/>
        </w:numPr>
        <w:rPr>
          <w:rFonts w:eastAsia="Times New Roman"/>
        </w:rPr>
      </w:pPr>
      <w:proofErr w:type="spellStart"/>
      <w:r w:rsidRPr="00135E89">
        <w:rPr>
          <w:rFonts w:eastAsia="Times New Roman"/>
          <w:color w:val="003366"/>
        </w:rPr>
        <w:t>RegisterCertificate</w:t>
      </w:r>
      <w:proofErr w:type="spellEnd"/>
      <w:r w:rsidRPr="00135E89">
        <w:rPr>
          <w:rFonts w:eastAsia="Times New Roman"/>
          <w:color w:val="003366"/>
        </w:rPr>
        <w:t>, version 1.0</w:t>
      </w:r>
    </w:p>
    <w:p w14:paraId="78FCE635" w14:textId="77777777" w:rsidR="0039481C" w:rsidRDefault="0039481C" w:rsidP="0039481C">
      <w:pPr>
        <w:pStyle w:val="Rubrik3"/>
      </w:pPr>
      <w:bookmarkStart w:id="27" w:name="_Toc274301255"/>
      <w:r>
        <w:t>Förändrade tjänstekontrakt</w:t>
      </w:r>
      <w:bookmarkEnd w:id="26"/>
      <w:bookmarkEnd w:id="27"/>
    </w:p>
    <w:p w14:paraId="74C18F23" w14:textId="2DD37B2E" w:rsidR="0039481C" w:rsidRPr="000F2BEE" w:rsidRDefault="00135E89" w:rsidP="0039481C">
      <w:pPr>
        <w:rPr>
          <w:color w:val="000000" w:themeColor="text1"/>
        </w:rPr>
      </w:pPr>
      <w:r w:rsidRPr="00135E89">
        <w:rPr>
          <w:color w:val="000000" w:themeColor="text1"/>
        </w:rPr>
        <w:t>Inga</w:t>
      </w:r>
    </w:p>
    <w:p w14:paraId="409D1692" w14:textId="77777777" w:rsidR="0039481C" w:rsidRDefault="0039481C" w:rsidP="0039481C">
      <w:pPr>
        <w:pStyle w:val="Rubrik3"/>
      </w:pPr>
      <w:bookmarkStart w:id="28" w:name="_Toc243452547"/>
      <w:bookmarkStart w:id="29" w:name="_Toc274301256"/>
      <w:r>
        <w:t>Utgångna tjänstekontrakt</w:t>
      </w:r>
      <w:bookmarkEnd w:id="28"/>
      <w:bookmarkEnd w:id="29"/>
    </w:p>
    <w:p w14:paraId="3C332A77" w14:textId="25296B74" w:rsidR="0039481C" w:rsidRPr="000F2BEE" w:rsidRDefault="00135E89" w:rsidP="0028759B">
      <w:pPr>
        <w:rPr>
          <w:color w:val="000000" w:themeColor="text1"/>
        </w:rPr>
      </w:pPr>
      <w:r w:rsidRPr="00135E89">
        <w:rPr>
          <w:color w:val="000000" w:themeColor="text1"/>
        </w:rPr>
        <w:t>Inga</w:t>
      </w:r>
    </w:p>
    <w:p w14:paraId="11F0DE31" w14:textId="77777777" w:rsidR="0039481C" w:rsidRPr="0028759B" w:rsidRDefault="0039481C" w:rsidP="000F2BEE">
      <w:pPr>
        <w:pStyle w:val="Rubrik2"/>
      </w:pPr>
      <w:bookmarkStart w:id="30" w:name="_Toc357754846"/>
      <w:bookmarkStart w:id="31" w:name="_Toc243452548"/>
      <w:bookmarkStart w:id="32" w:name="_Toc274301257"/>
      <w:r w:rsidRPr="0028759B">
        <w:t>Version tidigare</w:t>
      </w:r>
      <w:bookmarkEnd w:id="30"/>
      <w:bookmarkEnd w:id="31"/>
      <w:bookmarkEnd w:id="32"/>
    </w:p>
    <w:p w14:paraId="7719E18E" w14:textId="2496694D" w:rsidR="0039481C" w:rsidRPr="00135E89" w:rsidRDefault="00135E89" w:rsidP="00135E89">
      <w:pPr>
        <w:rPr>
          <w:color w:val="000000" w:themeColor="text1"/>
        </w:rPr>
      </w:pPr>
      <w:r>
        <w:rPr>
          <w:color w:val="000000" w:themeColor="text1"/>
        </w:rPr>
        <w:t>Ingen</w:t>
      </w:r>
    </w:p>
    <w:p w14:paraId="2CFB94E2" w14:textId="77777777" w:rsidR="00135E89" w:rsidRDefault="00135E89">
      <w:pPr>
        <w:spacing w:line="240" w:lineRule="auto"/>
        <w:rPr>
          <w:rFonts w:eastAsia="Times New Roman"/>
          <w:bCs/>
          <w:sz w:val="30"/>
          <w:szCs w:val="28"/>
        </w:rPr>
      </w:pPr>
      <w:bookmarkStart w:id="33" w:name="_Toc357754847"/>
      <w:bookmarkStart w:id="34" w:name="_Toc243452549"/>
      <w:bookmarkEnd w:id="20"/>
      <w:r>
        <w:br w:type="page"/>
      </w:r>
    </w:p>
    <w:p w14:paraId="36EF0DDB" w14:textId="39527FBF" w:rsidR="0039481C" w:rsidRDefault="0039481C" w:rsidP="0039481C">
      <w:pPr>
        <w:pStyle w:val="Rubrik1"/>
      </w:pPr>
      <w:bookmarkStart w:id="35" w:name="_Toc274301258"/>
      <w:r>
        <w:lastRenderedPageBreak/>
        <w:t>Tjänstedomänens arkitektur</w:t>
      </w:r>
      <w:bookmarkEnd w:id="33"/>
      <w:bookmarkEnd w:id="34"/>
      <w:bookmarkEnd w:id="35"/>
    </w:p>
    <w:p w14:paraId="12067E40" w14:textId="13EAB324" w:rsidR="0039481C" w:rsidRPr="001E07A3" w:rsidRDefault="001E07A3" w:rsidP="001E07A3">
      <w:pPr>
        <w:rPr>
          <w:color w:val="000000"/>
        </w:rPr>
      </w:pPr>
      <w:r>
        <w:t xml:space="preserve">Detta kapitel beskriver de flöden som är relevanta för tjänstedomänen. Beskrivningarna är i form av modeller, för varje flöde finns dels ett arbetsflöde som beskriver vilka steg som ingår i flödet och dels ett sekvensdiagram som tar hänsyn till vilka tjänstekontrakt som </w:t>
      </w:r>
      <w:proofErr w:type="gramStart"/>
      <w:r>
        <w:t>nyttjas</w:t>
      </w:r>
      <w:proofErr w:type="gramEnd"/>
      <w:r>
        <w:t xml:space="preserve"> i de olika stegen. </w:t>
      </w:r>
    </w:p>
    <w:p w14:paraId="1E260C15" w14:textId="77777777" w:rsidR="0039481C" w:rsidRPr="0085644F" w:rsidRDefault="0039481C" w:rsidP="0039481C">
      <w:pPr>
        <w:pStyle w:val="Rubrik2"/>
      </w:pPr>
      <w:bookmarkStart w:id="36" w:name="_Toc357754848"/>
      <w:bookmarkStart w:id="37" w:name="_Toc243452550"/>
      <w:bookmarkStart w:id="38" w:name="_Toc274301259"/>
      <w:r>
        <w:t>Flöden</w:t>
      </w:r>
      <w:bookmarkEnd w:id="36"/>
      <w:bookmarkEnd w:id="37"/>
      <w:bookmarkEnd w:id="38"/>
    </w:p>
    <w:p w14:paraId="34AA4943" w14:textId="486EE728" w:rsidR="0039481C" w:rsidRPr="001E07A3" w:rsidRDefault="001E07A3" w:rsidP="0039481C">
      <w:pPr>
        <w:pStyle w:val="Rubrik3"/>
      </w:pPr>
      <w:bookmarkStart w:id="39" w:name="_Toc274301260"/>
      <w:r w:rsidRPr="001E07A3">
        <w:rPr>
          <w:rFonts w:ascii="Arial" w:hAnsi="Arial"/>
          <w:color w:val="000000"/>
        </w:rPr>
        <w:t>Vårdens hantering av intyg</w:t>
      </w:r>
      <w:bookmarkEnd w:id="39"/>
    </w:p>
    <w:p w14:paraId="5ECF72A9" w14:textId="53F2B895" w:rsidR="0039481C" w:rsidRDefault="001E07A3" w:rsidP="009F13A7">
      <w:pPr>
        <w:pStyle w:val="Rubrik4"/>
      </w:pPr>
      <w:r>
        <w:t>Skapa intyg</w:t>
      </w:r>
    </w:p>
    <w:p w14:paraId="39DF63FD" w14:textId="0CA0F26A" w:rsidR="009F13A7" w:rsidRPr="009F13A7" w:rsidRDefault="009F13A7" w:rsidP="009F13A7">
      <w:r>
        <w:rPr>
          <w:noProof/>
          <w:lang w:eastAsia="sv-SE"/>
        </w:rPr>
        <w:drawing>
          <wp:inline distT="0" distB="0" distL="0" distR="0" wp14:anchorId="1580903F" wp14:editId="5A53FA6D">
            <wp:extent cx="2971800" cy="3223758"/>
            <wp:effectExtent l="0" t="0" r="0" b="254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pa intyg - Vårde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13" cy="32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A3AC" w14:textId="3AABDD70" w:rsidR="0039481C" w:rsidRDefault="0039481C" w:rsidP="0039481C">
      <w:pPr>
        <w:tabs>
          <w:tab w:val="left" w:pos="3912"/>
        </w:tabs>
        <w:rPr>
          <w:color w:val="4F81BD" w:themeColor="accent1"/>
        </w:rPr>
      </w:pPr>
      <w:r>
        <w:rPr>
          <w:color w:val="4F81BD" w:themeColor="accent1"/>
        </w:rPr>
        <w:tab/>
      </w:r>
    </w:p>
    <w:p w14:paraId="00BD91C9" w14:textId="77777777" w:rsidR="009F13A7" w:rsidRDefault="009F13A7" w:rsidP="009F13A7">
      <w:pPr>
        <w:pStyle w:val="Rubrik5"/>
      </w:pPr>
      <w:r>
        <w:t>Arbetsflöde 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2943"/>
        <w:gridCol w:w="7663"/>
      </w:tblGrid>
      <w:tr w:rsidR="009F13A7" w14:paraId="0A7BEC28" w14:textId="77777777" w:rsidTr="0005431F">
        <w:tc>
          <w:tcPr>
            <w:tcW w:w="2943" w:type="dxa"/>
            <w:vAlign w:val="center"/>
          </w:tcPr>
          <w:p w14:paraId="231D01FC" w14:textId="2FCC47C3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7663" w:type="dxa"/>
            <w:vAlign w:val="center"/>
          </w:tcPr>
          <w:p w14:paraId="2AE1E34F" w14:textId="4AE9D177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9F13A7" w14:paraId="5CDDE1C9" w14:textId="77777777" w:rsidTr="0005431F">
        <w:tc>
          <w:tcPr>
            <w:tcW w:w="2943" w:type="dxa"/>
            <w:vAlign w:val="center"/>
          </w:tcPr>
          <w:p w14:paraId="6942D547" w14:textId="0715A2F7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Ha behov av ett intyg</w:t>
            </w:r>
          </w:p>
        </w:tc>
        <w:tc>
          <w:tcPr>
            <w:tcW w:w="7663" w:type="dxa"/>
            <w:vAlign w:val="center"/>
          </w:tcPr>
          <w:p w14:paraId="43FCF915" w14:textId="2D1F2162" w:rsidR="009F13A7" w:rsidRDefault="0005431F" w:rsidP="009F13A7">
            <w:r>
              <w:t xml:space="preserve">Det </w:t>
            </w:r>
            <w:proofErr w:type="spellStart"/>
            <w:r>
              <w:t>arbets</w:t>
            </w:r>
            <w:r w:rsidR="009F13A7">
              <w:t>steg</w:t>
            </w:r>
            <w:proofErr w:type="spellEnd"/>
            <w:r w:rsidR="009F13A7">
              <w:t xml:space="preserve"> som startar flödet är att invånaren har ett behov av att ett intyg.</w:t>
            </w:r>
          </w:p>
        </w:tc>
      </w:tr>
      <w:tr w:rsidR="009F13A7" w14:paraId="2BFFD64C" w14:textId="77777777" w:rsidTr="0005431F">
        <w:tc>
          <w:tcPr>
            <w:tcW w:w="2943" w:type="dxa"/>
            <w:vAlign w:val="center"/>
          </w:tcPr>
          <w:p w14:paraId="3BB2F779" w14:textId="46C16EF3" w:rsidR="009F13A7" w:rsidRDefault="009F13A7" w:rsidP="009F13A7">
            <w:r>
              <w:rPr>
                <w:rStyle w:val="Betoning2"/>
                <w:rFonts w:ascii="Arial" w:eastAsia="Times New Roman" w:hAnsi="Arial"/>
                <w:color w:val="000000"/>
              </w:rPr>
              <w:t>Mata in intygsinformation</w:t>
            </w:r>
          </w:p>
        </w:tc>
        <w:tc>
          <w:tcPr>
            <w:tcW w:w="7663" w:type="dxa"/>
            <w:vAlign w:val="center"/>
          </w:tcPr>
          <w:p w14:paraId="5BCCBC57" w14:textId="05CA2A9C" w:rsidR="009F13A7" w:rsidRDefault="009F13A7" w:rsidP="009F13A7">
            <w:r>
              <w:rPr>
                <w:rFonts w:eastAsia="Times New Roman"/>
              </w:rPr>
              <w:t>Hälso- och sjukvårdspersonal matar in intygsinformation</w:t>
            </w:r>
          </w:p>
        </w:tc>
      </w:tr>
      <w:tr w:rsidR="009F13A7" w14:paraId="44800678" w14:textId="77777777" w:rsidTr="0005431F">
        <w:tc>
          <w:tcPr>
            <w:tcW w:w="2943" w:type="dxa"/>
            <w:vAlign w:val="center"/>
          </w:tcPr>
          <w:p w14:paraId="4B134AF4" w14:textId="37D15D57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Spara och signera intyg</w:t>
            </w:r>
          </w:p>
        </w:tc>
        <w:tc>
          <w:tcPr>
            <w:tcW w:w="7663" w:type="dxa"/>
            <w:vAlign w:val="center"/>
          </w:tcPr>
          <w:p w14:paraId="3E2F5C97" w14:textId="75F6B50F" w:rsidR="009F13A7" w:rsidRDefault="009F13A7" w:rsidP="009F13A7">
            <w:r>
              <w:t>Intyg lagras i Vårdsystemet på dess interna format. Kopior av signerade intyg lagras även i intygstjänsten.</w:t>
            </w:r>
          </w:p>
        </w:tc>
      </w:tr>
    </w:tbl>
    <w:p w14:paraId="02C95A5E" w14:textId="77777777" w:rsidR="009F13A7" w:rsidRPr="009F13A7" w:rsidRDefault="009F13A7" w:rsidP="009F13A7"/>
    <w:p w14:paraId="47017C10" w14:textId="77777777" w:rsidR="009F13A7" w:rsidRDefault="009F13A7" w:rsidP="009F13A7">
      <w:pPr>
        <w:pStyle w:val="Normalwebb"/>
        <w:rPr>
          <w:rFonts w:ascii="Arial" w:hAnsi="Arial"/>
          <w:color w:val="000000"/>
        </w:rPr>
      </w:pPr>
    </w:p>
    <w:p w14:paraId="1F014A15" w14:textId="77777777" w:rsidR="009F13A7" w:rsidRDefault="009F13A7" w:rsidP="009F13A7">
      <w:pPr>
        <w:pStyle w:val="Rubrik5"/>
      </w:pPr>
      <w:r w:rsidRPr="009F13A7">
        <w:lastRenderedPageBreak/>
        <w:t>Roller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3510"/>
        <w:gridCol w:w="7096"/>
      </w:tblGrid>
      <w:tr w:rsidR="009F13A7" w14:paraId="0C58AD06" w14:textId="77777777" w:rsidTr="0005431F">
        <w:tc>
          <w:tcPr>
            <w:tcW w:w="3510" w:type="dxa"/>
            <w:vAlign w:val="center"/>
          </w:tcPr>
          <w:p w14:paraId="2466EC5F" w14:textId="1436FDE3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7096" w:type="dxa"/>
            <w:vAlign w:val="center"/>
          </w:tcPr>
          <w:p w14:paraId="1B86ADDD" w14:textId="1CB6AA16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9F13A7" w14:paraId="4BA7C82B" w14:textId="77777777" w:rsidTr="0005431F">
        <w:tc>
          <w:tcPr>
            <w:tcW w:w="3510" w:type="dxa"/>
            <w:vAlign w:val="center"/>
          </w:tcPr>
          <w:p w14:paraId="672EB6C8" w14:textId="26A7BF72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Hälso- och sjukvårdspersonal</w:t>
            </w:r>
          </w:p>
        </w:tc>
        <w:tc>
          <w:tcPr>
            <w:tcW w:w="7096" w:type="dxa"/>
            <w:vAlign w:val="center"/>
          </w:tcPr>
          <w:p w14:paraId="0627149D" w14:textId="0C684DC3" w:rsidR="009F13A7" w:rsidRDefault="009F13A7" w:rsidP="009F13A7">
            <w:r>
              <w:t>Den hälso- och sjukvårdspersonal som hanterar en invånares intyg.</w:t>
            </w:r>
          </w:p>
        </w:tc>
      </w:tr>
      <w:tr w:rsidR="009F13A7" w14:paraId="5BD1606F" w14:textId="77777777" w:rsidTr="0005431F">
        <w:tc>
          <w:tcPr>
            <w:tcW w:w="3510" w:type="dxa"/>
            <w:vAlign w:val="center"/>
          </w:tcPr>
          <w:p w14:paraId="744982E3" w14:textId="187BE10C" w:rsidR="009F13A7" w:rsidRDefault="009F13A7" w:rsidP="009F13A7">
            <w:r>
              <w:rPr>
                <w:rStyle w:val="Betoning2"/>
                <w:rFonts w:ascii="Arial" w:eastAsia="Times New Roman" w:hAnsi="Arial"/>
                <w:color w:val="000000"/>
              </w:rPr>
              <w:t>Invånare</w:t>
            </w:r>
          </w:p>
        </w:tc>
        <w:tc>
          <w:tcPr>
            <w:tcW w:w="7096" w:type="dxa"/>
            <w:vAlign w:val="center"/>
          </w:tcPr>
          <w:p w14:paraId="432F27D0" w14:textId="63754D78" w:rsidR="009F13A7" w:rsidRDefault="009F13A7" w:rsidP="009F13A7">
            <w:r>
              <w:rPr>
                <w:rFonts w:eastAsia="Times New Roman"/>
              </w:rPr>
              <w:t>Invånaren som har ett behov av ett intyg.</w:t>
            </w:r>
          </w:p>
        </w:tc>
      </w:tr>
    </w:tbl>
    <w:p w14:paraId="2C422DE1" w14:textId="4BDA86F1" w:rsidR="009F13A7" w:rsidRPr="009F13A7" w:rsidRDefault="009F13A7" w:rsidP="009F13A7">
      <w:pPr>
        <w:pStyle w:val="Rubrik5"/>
      </w:pPr>
      <w:r>
        <w:t>Informationsmängder 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4219"/>
        <w:gridCol w:w="6387"/>
      </w:tblGrid>
      <w:tr w:rsidR="009F13A7" w14:paraId="6F266B64" w14:textId="77777777" w:rsidTr="0005431F">
        <w:tc>
          <w:tcPr>
            <w:tcW w:w="4219" w:type="dxa"/>
            <w:vAlign w:val="center"/>
          </w:tcPr>
          <w:p w14:paraId="17E248D5" w14:textId="3665B1C4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6387" w:type="dxa"/>
            <w:vAlign w:val="center"/>
          </w:tcPr>
          <w:p w14:paraId="5F10D64A" w14:textId="76618823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9F13A7" w14:paraId="4A413BE4" w14:textId="77777777" w:rsidTr="0005431F">
        <w:tc>
          <w:tcPr>
            <w:tcW w:w="4219" w:type="dxa"/>
            <w:vAlign w:val="center"/>
          </w:tcPr>
          <w:p w14:paraId="3DDE934D" w14:textId="16B0A20D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 xml:space="preserve">Intygsinformation på </w:t>
            </w:r>
            <w:proofErr w:type="spellStart"/>
            <w:r>
              <w:rPr>
                <w:rStyle w:val="Betoning2"/>
                <w:rFonts w:ascii="Arial" w:hAnsi="Arial"/>
                <w:color w:val="000000"/>
              </w:rPr>
              <w:t>vårdsystemsformat</w:t>
            </w:r>
            <w:proofErr w:type="spellEnd"/>
          </w:p>
        </w:tc>
        <w:tc>
          <w:tcPr>
            <w:tcW w:w="6387" w:type="dxa"/>
            <w:vAlign w:val="center"/>
          </w:tcPr>
          <w:p w14:paraId="1EC5BFA6" w14:textId="11457F9A" w:rsidR="009F13A7" w:rsidRDefault="009F13A7" w:rsidP="009F13A7">
            <w:r>
              <w:rPr>
                <w:rFonts w:ascii="Arial" w:hAnsi="Arial"/>
                <w:color w:val="000000"/>
              </w:rPr>
              <w:t>Ett intyg med det format som det har vid lagring i vårdsystemet. Kan vara osignerat (intygsutkast)</w:t>
            </w:r>
          </w:p>
        </w:tc>
      </w:tr>
      <w:tr w:rsidR="009F13A7" w14:paraId="42CD46FC" w14:textId="77777777" w:rsidTr="0005431F">
        <w:tc>
          <w:tcPr>
            <w:tcW w:w="4219" w:type="dxa"/>
            <w:vAlign w:val="center"/>
          </w:tcPr>
          <w:p w14:paraId="3810B87A" w14:textId="323CF73C" w:rsidR="009F13A7" w:rsidRDefault="009F13A7" w:rsidP="009F13A7">
            <w:r>
              <w:rPr>
                <w:rStyle w:val="Betoning2"/>
                <w:rFonts w:ascii="Arial" w:hAnsi="Arial"/>
                <w:color w:val="000000"/>
              </w:rPr>
              <w:t>Intygsinformation</w:t>
            </w:r>
          </w:p>
        </w:tc>
        <w:tc>
          <w:tcPr>
            <w:tcW w:w="6387" w:type="dxa"/>
            <w:vAlign w:val="center"/>
          </w:tcPr>
          <w:p w14:paraId="74820373" w14:textId="67E58CCA" w:rsidR="009F13A7" w:rsidRDefault="009F13A7" w:rsidP="009F13A7">
            <w:r>
              <w:rPr>
                <w:rFonts w:ascii="Arial" w:hAnsi="Arial"/>
                <w:color w:val="000000"/>
              </w:rPr>
              <w:t>Ett färdigt signerat intyg med det format det har vid lagring i intygstjänsten.</w:t>
            </w:r>
          </w:p>
        </w:tc>
      </w:tr>
    </w:tbl>
    <w:p w14:paraId="49CAD06E" w14:textId="407A6AB3" w:rsidR="0005431F" w:rsidRPr="0005431F" w:rsidRDefault="009F13A7" w:rsidP="0005431F">
      <w:pPr>
        <w:pStyle w:val="Rubrik5"/>
      </w:pPr>
      <w:r>
        <w:t>Informationslager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2093"/>
        <w:gridCol w:w="8513"/>
      </w:tblGrid>
      <w:tr w:rsidR="0005431F" w14:paraId="18DF81FD" w14:textId="77777777" w:rsidTr="0005431F">
        <w:tc>
          <w:tcPr>
            <w:tcW w:w="2093" w:type="dxa"/>
            <w:vAlign w:val="center"/>
          </w:tcPr>
          <w:p w14:paraId="6D35D79C" w14:textId="3DAFD9F8" w:rsidR="0005431F" w:rsidRDefault="0005431F" w:rsidP="0005431F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8513" w:type="dxa"/>
            <w:vAlign w:val="center"/>
          </w:tcPr>
          <w:p w14:paraId="459D5C08" w14:textId="1E49DA49" w:rsidR="0005431F" w:rsidRDefault="0005431F" w:rsidP="0005431F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05431F" w14:paraId="353A7373" w14:textId="77777777" w:rsidTr="0005431F">
        <w:tc>
          <w:tcPr>
            <w:tcW w:w="2093" w:type="dxa"/>
            <w:vAlign w:val="center"/>
          </w:tcPr>
          <w:p w14:paraId="7C2F23F4" w14:textId="1247D82C" w:rsidR="0005431F" w:rsidRDefault="0005431F" w:rsidP="0005431F">
            <w:r>
              <w:rPr>
                <w:rStyle w:val="Betoning2"/>
                <w:rFonts w:ascii="Arial" w:hAnsi="Arial"/>
                <w:color w:val="000000"/>
              </w:rPr>
              <w:t>Vårdsystem</w:t>
            </w:r>
          </w:p>
        </w:tc>
        <w:tc>
          <w:tcPr>
            <w:tcW w:w="8513" w:type="dxa"/>
            <w:vAlign w:val="center"/>
          </w:tcPr>
          <w:p w14:paraId="37835495" w14:textId="693CC58E" w:rsidR="0005431F" w:rsidRDefault="0005431F" w:rsidP="0005431F">
            <w:r>
              <w:t>Vårdsystem, inte specifikt inriktat på sjukskrivning, håller bred information om patienten t.ex. anamnes och status. I detta sammanhang hanteras även sjukskrivningsinformation i vårdsystemet även om det i praktiken kan skötas i separat modul eller system.</w:t>
            </w:r>
          </w:p>
        </w:tc>
      </w:tr>
      <w:tr w:rsidR="0005431F" w14:paraId="1DE7E51B" w14:textId="77777777" w:rsidTr="0005431F">
        <w:tc>
          <w:tcPr>
            <w:tcW w:w="2093" w:type="dxa"/>
            <w:vAlign w:val="center"/>
          </w:tcPr>
          <w:p w14:paraId="64DF9EC0" w14:textId="5B73D3EB" w:rsidR="0005431F" w:rsidRDefault="0005431F" w:rsidP="0005431F">
            <w:r>
              <w:rPr>
                <w:rStyle w:val="Betoning2"/>
                <w:rFonts w:ascii="Arial" w:hAnsi="Arial"/>
                <w:color w:val="000000"/>
              </w:rPr>
              <w:t>Intygstjänst</w:t>
            </w:r>
          </w:p>
        </w:tc>
        <w:tc>
          <w:tcPr>
            <w:tcW w:w="8513" w:type="dxa"/>
            <w:vAlign w:val="center"/>
          </w:tcPr>
          <w:p w14:paraId="71DA0F2D" w14:textId="0595B777" w:rsidR="0005431F" w:rsidRDefault="0005431F" w:rsidP="0005431F">
            <w:r>
              <w:t xml:space="preserve">Tjänst där alla intyg lagras och kommuniceras vidare från på </w:t>
            </w:r>
            <w:proofErr w:type="spellStart"/>
            <w:r>
              <w:t>vårdsidan</w:t>
            </w:r>
            <w:proofErr w:type="spellEnd"/>
            <w:r>
              <w:t>.</w:t>
            </w:r>
          </w:p>
        </w:tc>
      </w:tr>
    </w:tbl>
    <w:p w14:paraId="2CA6FE47" w14:textId="1D75C31C" w:rsidR="0005431F" w:rsidRPr="0005431F" w:rsidRDefault="0005431F" w:rsidP="0005431F"/>
    <w:p w14:paraId="0B6D116F" w14:textId="77777777" w:rsidR="0039481C" w:rsidRDefault="0039481C" w:rsidP="00D33287">
      <w:pPr>
        <w:pStyle w:val="Rubrik5"/>
      </w:pPr>
      <w:r>
        <w:t>Sekvensdiagram</w:t>
      </w:r>
    </w:p>
    <w:p w14:paraId="7EE56A04" w14:textId="1B8E82FE" w:rsidR="0039481C" w:rsidRDefault="00D0750E" w:rsidP="0039481C">
      <w:r>
        <w:rPr>
          <w:noProof/>
          <w:lang w:eastAsia="sv-SE"/>
        </w:rPr>
        <w:drawing>
          <wp:inline distT="0" distB="0" distL="0" distR="0" wp14:anchorId="45441CD8" wp14:editId="09065019">
            <wp:extent cx="5486400" cy="1520738"/>
            <wp:effectExtent l="0" t="0" r="0" b="381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pa intyg - Vård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8F5B" w14:textId="77777777" w:rsidR="00D0750E" w:rsidRDefault="00D0750E" w:rsidP="00D0750E">
      <w:r>
        <w:t>Ovanstående sekvensdiagram visar:</w:t>
      </w:r>
    </w:p>
    <w:p w14:paraId="4DA67E49" w14:textId="77777777" w:rsidR="00D0750E" w:rsidRDefault="00D0750E" w:rsidP="00D0750E">
      <w:pPr>
        <w:pStyle w:val="Liststycke"/>
        <w:numPr>
          <w:ilvl w:val="0"/>
          <w:numId w:val="39"/>
        </w:numPr>
      </w:pPr>
      <w:r>
        <w:t>Hur ett intyg skapas, signeras och lagras i vårdsystem.</w:t>
      </w:r>
    </w:p>
    <w:p w14:paraId="76480361" w14:textId="07478366" w:rsidR="00D0750E" w:rsidRDefault="00D0750E" w:rsidP="00D0750E">
      <w:pPr>
        <w:pStyle w:val="Liststycke"/>
        <w:numPr>
          <w:ilvl w:val="0"/>
          <w:numId w:val="39"/>
        </w:numPr>
      </w:pPr>
      <w:r w:rsidRPr="00D0750E">
        <w:t xml:space="preserve">Hur kopior av signerade intyg lagras i Intygstjänsten med hjälp av </w:t>
      </w:r>
      <w:proofErr w:type="spellStart"/>
      <w:r w:rsidRPr="00D0750E">
        <w:t>RegisterCertificate</w:t>
      </w:r>
      <w:proofErr w:type="spellEnd"/>
      <w:r w:rsidRPr="00D0750E">
        <w:t>.</w:t>
      </w:r>
    </w:p>
    <w:p w14:paraId="0A2DD8A1" w14:textId="77777777" w:rsidR="00D33287" w:rsidRDefault="00D33287" w:rsidP="00D33287"/>
    <w:p w14:paraId="2806A00E" w14:textId="5A1DBC59" w:rsidR="00D33287" w:rsidRDefault="00D33287" w:rsidP="00D33287">
      <w:pPr>
        <w:pStyle w:val="Rubrik4"/>
      </w:pPr>
      <w:r>
        <w:lastRenderedPageBreak/>
        <w:t>Visa intyg</w:t>
      </w:r>
    </w:p>
    <w:p w14:paraId="213702E4" w14:textId="0593396A" w:rsidR="00D33287" w:rsidRPr="009F13A7" w:rsidRDefault="00D33287" w:rsidP="00D33287">
      <w:r>
        <w:rPr>
          <w:noProof/>
          <w:lang w:eastAsia="sv-SE"/>
        </w:rPr>
        <w:drawing>
          <wp:inline distT="0" distB="0" distL="0" distR="0" wp14:anchorId="7C0E5D90" wp14:editId="50F9C3D4">
            <wp:extent cx="5143500" cy="2114703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 intyg - Vårde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B72" w14:textId="77777777" w:rsidR="00D33287" w:rsidRDefault="00D33287" w:rsidP="00D33287">
      <w:pPr>
        <w:tabs>
          <w:tab w:val="left" w:pos="3912"/>
        </w:tabs>
        <w:rPr>
          <w:color w:val="4F81BD" w:themeColor="accent1"/>
        </w:rPr>
      </w:pPr>
      <w:r>
        <w:rPr>
          <w:color w:val="4F81BD" w:themeColor="accent1"/>
        </w:rPr>
        <w:tab/>
      </w:r>
    </w:p>
    <w:p w14:paraId="2401DD5B" w14:textId="77777777" w:rsidR="00D33287" w:rsidRDefault="00D33287" w:rsidP="00D33287">
      <w:pPr>
        <w:pStyle w:val="Rubrik5"/>
      </w:pPr>
      <w:r>
        <w:t>Arbetsflöde 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2943"/>
        <w:gridCol w:w="7663"/>
      </w:tblGrid>
      <w:tr w:rsidR="00D33287" w14:paraId="13D89884" w14:textId="77777777" w:rsidTr="00D33287">
        <w:tc>
          <w:tcPr>
            <w:tcW w:w="2943" w:type="dxa"/>
            <w:vAlign w:val="center"/>
          </w:tcPr>
          <w:p w14:paraId="7695B6D6" w14:textId="02BF674B" w:rsidR="00D33287" w:rsidRDefault="00D33287" w:rsidP="00D33287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7663" w:type="dxa"/>
            <w:vAlign w:val="center"/>
          </w:tcPr>
          <w:p w14:paraId="68941438" w14:textId="4FDC24BE" w:rsidR="00D33287" w:rsidRDefault="00D33287" w:rsidP="00D33287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D33287" w14:paraId="36AEDB05" w14:textId="77777777" w:rsidTr="00D33287">
        <w:tc>
          <w:tcPr>
            <w:tcW w:w="2943" w:type="dxa"/>
            <w:vAlign w:val="center"/>
          </w:tcPr>
          <w:p w14:paraId="775FB034" w14:textId="354C5978" w:rsidR="00D33287" w:rsidRDefault="00D33287" w:rsidP="00D33287">
            <w:r>
              <w:rPr>
                <w:rStyle w:val="Betoning2"/>
                <w:rFonts w:ascii="Arial" w:hAnsi="Arial"/>
                <w:color w:val="000000"/>
              </w:rPr>
              <w:t>Ha behov av att titta på intyg</w:t>
            </w:r>
          </w:p>
        </w:tc>
        <w:tc>
          <w:tcPr>
            <w:tcW w:w="7663" w:type="dxa"/>
            <w:vAlign w:val="center"/>
          </w:tcPr>
          <w:p w14:paraId="2CF7BA32" w14:textId="229F03A6" w:rsidR="00D33287" w:rsidRDefault="00D33287" w:rsidP="00D33287">
            <w:r>
              <w:t xml:space="preserve">Det </w:t>
            </w:r>
            <w:proofErr w:type="spellStart"/>
            <w:r>
              <w:t>arbetssteg</w:t>
            </w:r>
            <w:proofErr w:type="spellEnd"/>
            <w:r>
              <w:t xml:space="preserve"> som startar flödet är att hälso- och sjukvårdspersonal har ett behov av att se ett intyg.</w:t>
            </w:r>
          </w:p>
        </w:tc>
      </w:tr>
      <w:tr w:rsidR="00D33287" w14:paraId="659CED24" w14:textId="77777777" w:rsidTr="00D33287">
        <w:tc>
          <w:tcPr>
            <w:tcW w:w="2943" w:type="dxa"/>
            <w:vAlign w:val="center"/>
          </w:tcPr>
          <w:p w14:paraId="6D1513E6" w14:textId="61EC3031" w:rsidR="00D33287" w:rsidRDefault="00D33287" w:rsidP="00D33287">
            <w:r>
              <w:rPr>
                <w:rStyle w:val="Betoning2"/>
                <w:rFonts w:ascii="Arial" w:eastAsia="Times New Roman" w:hAnsi="Arial"/>
                <w:color w:val="000000"/>
              </w:rPr>
              <w:t>Sök intyg</w:t>
            </w:r>
          </w:p>
        </w:tc>
        <w:tc>
          <w:tcPr>
            <w:tcW w:w="7663" w:type="dxa"/>
            <w:vAlign w:val="center"/>
          </w:tcPr>
          <w:p w14:paraId="5CA94A86" w14:textId="02D97FCC" w:rsidR="00D33287" w:rsidRDefault="00D33287" w:rsidP="00D33287">
            <w:r>
              <w:rPr>
                <w:rFonts w:eastAsia="Times New Roman"/>
              </w:rPr>
              <w:t>Intygsutkast söks i vårdsystemet. Intyg söks i Intygstjänsten</w:t>
            </w:r>
          </w:p>
        </w:tc>
      </w:tr>
      <w:tr w:rsidR="00D33287" w14:paraId="5AA3E3A7" w14:textId="77777777" w:rsidTr="00D33287">
        <w:tc>
          <w:tcPr>
            <w:tcW w:w="2943" w:type="dxa"/>
            <w:vAlign w:val="center"/>
          </w:tcPr>
          <w:p w14:paraId="50425E96" w14:textId="765377A8" w:rsidR="00D33287" w:rsidRDefault="00D33287" w:rsidP="00D33287">
            <w:r>
              <w:rPr>
                <w:rStyle w:val="Betoning2"/>
                <w:rFonts w:ascii="Arial" w:hAnsi="Arial"/>
                <w:color w:val="000000"/>
              </w:rPr>
              <w:t>Titta på lista med intyg</w:t>
            </w:r>
          </w:p>
        </w:tc>
        <w:tc>
          <w:tcPr>
            <w:tcW w:w="7663" w:type="dxa"/>
            <w:vAlign w:val="center"/>
          </w:tcPr>
          <w:p w14:paraId="1D337889" w14:textId="6F14796D" w:rsidR="00D33287" w:rsidRDefault="00D33287" w:rsidP="00D33287">
            <w:r>
              <w:t>En lista av intyg och intygsutkast visas för hälso- och sjukvårdspersonalen. Från listan väljs ett intyg där man vill se hela intyget.</w:t>
            </w:r>
          </w:p>
        </w:tc>
      </w:tr>
      <w:tr w:rsidR="00D33287" w14:paraId="08ECDD12" w14:textId="77777777" w:rsidTr="00D33287">
        <w:tc>
          <w:tcPr>
            <w:tcW w:w="2943" w:type="dxa"/>
            <w:vAlign w:val="center"/>
          </w:tcPr>
          <w:p w14:paraId="39E527B1" w14:textId="7F833092" w:rsidR="00D33287" w:rsidRDefault="00D33287" w:rsidP="00D33287">
            <w:pPr>
              <w:rPr>
                <w:rStyle w:val="Betoning2"/>
                <w:rFonts w:ascii="Arial" w:hAnsi="Arial"/>
                <w:color w:val="000000"/>
              </w:rPr>
            </w:pPr>
            <w:r>
              <w:rPr>
                <w:rStyle w:val="Betoning2"/>
                <w:rFonts w:ascii="Arial" w:eastAsia="Times New Roman" w:hAnsi="Arial"/>
                <w:color w:val="000000"/>
              </w:rPr>
              <w:t>Välja intyg</w:t>
            </w:r>
          </w:p>
        </w:tc>
        <w:tc>
          <w:tcPr>
            <w:tcW w:w="7663" w:type="dxa"/>
            <w:vAlign w:val="center"/>
          </w:tcPr>
          <w:p w14:paraId="2730745D" w14:textId="66EB597B" w:rsidR="00D33287" w:rsidRDefault="00D33287" w:rsidP="00D33287">
            <w:r>
              <w:rPr>
                <w:rFonts w:eastAsia="Times New Roman"/>
              </w:rPr>
              <w:t>Valt intyg hämtas från Intygstjänsten. Intygsutkast hämtas från vårdsystemet.</w:t>
            </w:r>
          </w:p>
        </w:tc>
      </w:tr>
      <w:tr w:rsidR="00D33287" w14:paraId="4520281A" w14:textId="77777777" w:rsidTr="00D33287">
        <w:tc>
          <w:tcPr>
            <w:tcW w:w="2943" w:type="dxa"/>
            <w:vAlign w:val="center"/>
          </w:tcPr>
          <w:p w14:paraId="1E71A2EB" w14:textId="6DD4BB0B" w:rsidR="00D33287" w:rsidRDefault="00D33287" w:rsidP="00D33287">
            <w:pPr>
              <w:rPr>
                <w:rStyle w:val="Betoning2"/>
                <w:rFonts w:ascii="Arial" w:hAnsi="Arial"/>
                <w:color w:val="000000"/>
              </w:rPr>
            </w:pPr>
            <w:r>
              <w:rPr>
                <w:rStyle w:val="Betoning2"/>
                <w:rFonts w:ascii="Arial" w:hAnsi="Arial"/>
                <w:color w:val="000000"/>
              </w:rPr>
              <w:t>Titta på intyg</w:t>
            </w:r>
          </w:p>
        </w:tc>
        <w:tc>
          <w:tcPr>
            <w:tcW w:w="7663" w:type="dxa"/>
            <w:vAlign w:val="center"/>
          </w:tcPr>
          <w:p w14:paraId="0883D8C8" w14:textId="15187C66" w:rsidR="00D33287" w:rsidRDefault="00D33287" w:rsidP="00D33287">
            <w:r>
              <w:t>Hämtat intyg visas för hälso- och sjukvårdspersonalen.</w:t>
            </w:r>
          </w:p>
        </w:tc>
      </w:tr>
    </w:tbl>
    <w:p w14:paraId="7B9F303C" w14:textId="77777777" w:rsidR="00D33287" w:rsidRDefault="00D33287" w:rsidP="00D33287">
      <w:pPr>
        <w:pStyle w:val="Rubrik5"/>
      </w:pPr>
      <w:r w:rsidRPr="009F13A7">
        <w:t>Roller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3510"/>
        <w:gridCol w:w="7096"/>
      </w:tblGrid>
      <w:tr w:rsidR="00D33287" w14:paraId="5FF6FAF7" w14:textId="77777777" w:rsidTr="00D33287">
        <w:tc>
          <w:tcPr>
            <w:tcW w:w="3510" w:type="dxa"/>
            <w:vAlign w:val="center"/>
          </w:tcPr>
          <w:p w14:paraId="250A5BF2" w14:textId="0FDE10C6" w:rsidR="00D33287" w:rsidRDefault="00D33287" w:rsidP="00D33287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7096" w:type="dxa"/>
            <w:vAlign w:val="center"/>
          </w:tcPr>
          <w:p w14:paraId="197606FE" w14:textId="19BFE639" w:rsidR="00D33287" w:rsidRDefault="00D33287" w:rsidP="00D33287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D33287" w14:paraId="79C87D4A" w14:textId="77777777" w:rsidTr="00D33287">
        <w:tc>
          <w:tcPr>
            <w:tcW w:w="3510" w:type="dxa"/>
            <w:vAlign w:val="center"/>
          </w:tcPr>
          <w:p w14:paraId="2106B484" w14:textId="1BDCE62F" w:rsidR="00D33287" w:rsidRDefault="00D33287" w:rsidP="00D33287">
            <w:r>
              <w:rPr>
                <w:rStyle w:val="Betoning2"/>
                <w:rFonts w:ascii="Arial" w:hAnsi="Arial"/>
                <w:color w:val="000000"/>
              </w:rPr>
              <w:t>Hälso- och sjukvårdspersonal</w:t>
            </w:r>
          </w:p>
        </w:tc>
        <w:tc>
          <w:tcPr>
            <w:tcW w:w="7096" w:type="dxa"/>
            <w:vAlign w:val="center"/>
          </w:tcPr>
          <w:p w14:paraId="1947FD2E" w14:textId="6FAF4FAB" w:rsidR="00D33287" w:rsidRDefault="00D33287" w:rsidP="00D33287">
            <w:r>
              <w:t>Den hälso- och sjukvårdspersonal som hanterar en patients intyg.</w:t>
            </w:r>
          </w:p>
        </w:tc>
      </w:tr>
    </w:tbl>
    <w:p w14:paraId="7AE12B7A" w14:textId="77777777" w:rsidR="00D33287" w:rsidRPr="009F13A7" w:rsidRDefault="00D33287" w:rsidP="00D33287">
      <w:pPr>
        <w:pStyle w:val="Rubrik5"/>
      </w:pPr>
      <w:r>
        <w:t>Informationsmängder 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4219"/>
        <w:gridCol w:w="6387"/>
      </w:tblGrid>
      <w:tr w:rsidR="00D33287" w14:paraId="3F2745EB" w14:textId="77777777" w:rsidTr="00D33287">
        <w:tc>
          <w:tcPr>
            <w:tcW w:w="4219" w:type="dxa"/>
            <w:vAlign w:val="center"/>
          </w:tcPr>
          <w:p w14:paraId="2B4DD7CA" w14:textId="73FC0AA6" w:rsidR="00D33287" w:rsidRDefault="00D33287" w:rsidP="007B59CA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6387" w:type="dxa"/>
            <w:vAlign w:val="center"/>
          </w:tcPr>
          <w:p w14:paraId="645C2C95" w14:textId="2F911C2F" w:rsidR="00D33287" w:rsidRDefault="00D33287" w:rsidP="007B59CA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D33287" w14:paraId="3053A914" w14:textId="77777777" w:rsidTr="00D33287">
        <w:tc>
          <w:tcPr>
            <w:tcW w:w="4219" w:type="dxa"/>
            <w:vAlign w:val="center"/>
          </w:tcPr>
          <w:p w14:paraId="60B21086" w14:textId="42A360C7" w:rsidR="00D33287" w:rsidRDefault="00D33287" w:rsidP="007B59CA">
            <w:r>
              <w:rPr>
                <w:rStyle w:val="Betoning2"/>
                <w:rFonts w:ascii="Arial" w:eastAsia="Times New Roman" w:hAnsi="Arial"/>
                <w:color w:val="000000"/>
              </w:rPr>
              <w:t>person-id</w:t>
            </w:r>
          </w:p>
        </w:tc>
        <w:tc>
          <w:tcPr>
            <w:tcW w:w="6387" w:type="dxa"/>
            <w:vAlign w:val="center"/>
          </w:tcPr>
          <w:p w14:paraId="2A30E1D0" w14:textId="5D8619F0" w:rsidR="00D33287" w:rsidRDefault="00D33287" w:rsidP="007B59CA">
            <w:r>
              <w:rPr>
                <w:rFonts w:eastAsia="Times New Roman"/>
              </w:rPr>
              <w:t>Invånarens person-id.</w:t>
            </w:r>
          </w:p>
        </w:tc>
      </w:tr>
      <w:tr w:rsidR="00D33287" w14:paraId="6BD39B13" w14:textId="77777777" w:rsidTr="00D33287">
        <w:tc>
          <w:tcPr>
            <w:tcW w:w="4219" w:type="dxa"/>
            <w:vAlign w:val="center"/>
          </w:tcPr>
          <w:p w14:paraId="148A26CE" w14:textId="539C490A" w:rsidR="00D33287" w:rsidRDefault="00D33287" w:rsidP="007B59CA">
            <w:r>
              <w:rPr>
                <w:rStyle w:val="Betoning2"/>
                <w:rFonts w:ascii="Arial" w:hAnsi="Arial"/>
                <w:color w:val="000000"/>
              </w:rPr>
              <w:t>Lista med tillgängliga intyg</w:t>
            </w:r>
          </w:p>
        </w:tc>
        <w:tc>
          <w:tcPr>
            <w:tcW w:w="6387" w:type="dxa"/>
            <w:vAlign w:val="center"/>
          </w:tcPr>
          <w:p w14:paraId="12FF6BB4" w14:textId="0DD828A2" w:rsidR="00D33287" w:rsidRDefault="00D33287" w:rsidP="007B59CA">
            <w:r>
              <w:t>En lista med intyg för en viss invånare</w:t>
            </w:r>
          </w:p>
        </w:tc>
      </w:tr>
      <w:tr w:rsidR="00D33287" w14:paraId="7E640750" w14:textId="77777777" w:rsidTr="00D33287">
        <w:tc>
          <w:tcPr>
            <w:tcW w:w="4219" w:type="dxa"/>
            <w:vAlign w:val="center"/>
          </w:tcPr>
          <w:p w14:paraId="748FB020" w14:textId="389B9390" w:rsidR="00D33287" w:rsidRPr="007B59CA" w:rsidRDefault="00D33287" w:rsidP="007B59CA">
            <w:pPr>
              <w:rPr>
                <w:rStyle w:val="Betoning2"/>
                <w:rFonts w:ascii="Arial" w:hAnsi="Arial"/>
                <w:b w:val="0"/>
                <w:color w:val="000000"/>
              </w:rPr>
            </w:pPr>
            <w:r w:rsidRPr="007B59CA">
              <w:rPr>
                <w:rFonts w:eastAsia="Times New Roman"/>
              </w:rPr>
              <w:t>Lista med tillgängliga intygsutkast</w:t>
            </w:r>
          </w:p>
        </w:tc>
        <w:tc>
          <w:tcPr>
            <w:tcW w:w="6387" w:type="dxa"/>
            <w:vAlign w:val="center"/>
          </w:tcPr>
          <w:p w14:paraId="4764BAEE" w14:textId="4378C471" w:rsidR="00D33287" w:rsidRDefault="00D33287" w:rsidP="007B59CA">
            <w:r>
              <w:rPr>
                <w:rFonts w:eastAsia="Times New Roman"/>
              </w:rPr>
              <w:t>En lista med intygsutkast för en viss invånare.</w:t>
            </w:r>
          </w:p>
        </w:tc>
      </w:tr>
      <w:tr w:rsidR="00D33287" w14:paraId="0C754127" w14:textId="77777777" w:rsidTr="00D33287">
        <w:tc>
          <w:tcPr>
            <w:tcW w:w="4219" w:type="dxa"/>
            <w:vAlign w:val="center"/>
          </w:tcPr>
          <w:p w14:paraId="696BEA4A" w14:textId="0B1507AF" w:rsidR="00D33287" w:rsidRDefault="00D33287" w:rsidP="007B59CA">
            <w:pPr>
              <w:rPr>
                <w:rStyle w:val="Betoning2"/>
                <w:rFonts w:ascii="Arial" w:hAnsi="Arial"/>
                <w:color w:val="000000"/>
              </w:rPr>
            </w:pPr>
            <w:r>
              <w:rPr>
                <w:rStyle w:val="Betoning2"/>
                <w:rFonts w:ascii="Arial" w:hAnsi="Arial"/>
                <w:color w:val="000000"/>
              </w:rPr>
              <w:t>intygs-id</w:t>
            </w:r>
          </w:p>
        </w:tc>
        <w:tc>
          <w:tcPr>
            <w:tcW w:w="6387" w:type="dxa"/>
            <w:vAlign w:val="center"/>
          </w:tcPr>
          <w:p w14:paraId="6C0810B1" w14:textId="40D475E1" w:rsidR="00D33287" w:rsidRDefault="00D33287" w:rsidP="007B59CA">
            <w:r>
              <w:t>Information som krävs för att hämta ett intyg.</w:t>
            </w:r>
          </w:p>
        </w:tc>
      </w:tr>
      <w:tr w:rsidR="00D33287" w14:paraId="119AF8D6" w14:textId="77777777" w:rsidTr="00D33287">
        <w:tc>
          <w:tcPr>
            <w:tcW w:w="4219" w:type="dxa"/>
            <w:vAlign w:val="center"/>
          </w:tcPr>
          <w:p w14:paraId="48F73E1D" w14:textId="31BB0025" w:rsidR="00D33287" w:rsidRDefault="00D33287" w:rsidP="007B59CA">
            <w:pPr>
              <w:rPr>
                <w:rStyle w:val="Betoning2"/>
                <w:rFonts w:ascii="Arial" w:hAnsi="Arial"/>
                <w:color w:val="000000"/>
              </w:rPr>
            </w:pPr>
            <w:r>
              <w:rPr>
                <w:rStyle w:val="Betoning2"/>
                <w:rFonts w:ascii="Arial" w:hAnsi="Arial"/>
                <w:color w:val="000000"/>
              </w:rPr>
              <w:t>Intyg</w:t>
            </w:r>
          </w:p>
        </w:tc>
        <w:tc>
          <w:tcPr>
            <w:tcW w:w="6387" w:type="dxa"/>
            <w:vAlign w:val="center"/>
          </w:tcPr>
          <w:p w14:paraId="5016B141" w14:textId="6E016940" w:rsidR="00D33287" w:rsidRDefault="00D33287" w:rsidP="007B59CA">
            <w:r>
              <w:t>Ett intyg</w:t>
            </w:r>
          </w:p>
        </w:tc>
      </w:tr>
      <w:tr w:rsidR="00D33287" w14:paraId="12BD872A" w14:textId="77777777" w:rsidTr="00D33287">
        <w:tc>
          <w:tcPr>
            <w:tcW w:w="4219" w:type="dxa"/>
            <w:vAlign w:val="center"/>
          </w:tcPr>
          <w:p w14:paraId="6D5F8904" w14:textId="472FA5F9" w:rsidR="00D33287" w:rsidRDefault="00D33287" w:rsidP="007B59CA">
            <w:pPr>
              <w:rPr>
                <w:rStyle w:val="Betoning2"/>
                <w:rFonts w:ascii="Arial" w:hAnsi="Arial"/>
                <w:color w:val="000000"/>
              </w:rPr>
            </w:pPr>
            <w:r>
              <w:rPr>
                <w:rStyle w:val="Betoning2"/>
                <w:rFonts w:ascii="Arial" w:eastAsia="Times New Roman" w:hAnsi="Arial"/>
                <w:color w:val="000000"/>
              </w:rPr>
              <w:t>Intygsutkast</w:t>
            </w:r>
          </w:p>
        </w:tc>
        <w:tc>
          <w:tcPr>
            <w:tcW w:w="6387" w:type="dxa"/>
            <w:vAlign w:val="center"/>
          </w:tcPr>
          <w:p w14:paraId="05185D3C" w14:textId="09FF26B0" w:rsidR="00D33287" w:rsidRDefault="00D33287" w:rsidP="007B59CA">
            <w:r>
              <w:rPr>
                <w:rFonts w:eastAsia="Times New Roman"/>
              </w:rPr>
              <w:t xml:space="preserve">Ett ännu </w:t>
            </w:r>
            <w:proofErr w:type="gramStart"/>
            <w:r>
              <w:rPr>
                <w:rFonts w:eastAsia="Times New Roman"/>
              </w:rPr>
              <w:t>ej</w:t>
            </w:r>
            <w:proofErr w:type="gramEnd"/>
            <w:r>
              <w:rPr>
                <w:rFonts w:eastAsia="Times New Roman"/>
              </w:rPr>
              <w:t xml:space="preserve"> signerat intyg.</w:t>
            </w:r>
          </w:p>
        </w:tc>
      </w:tr>
    </w:tbl>
    <w:p w14:paraId="2FF11B12" w14:textId="77777777" w:rsidR="00D33287" w:rsidRPr="0005431F" w:rsidRDefault="00D33287" w:rsidP="00D33287">
      <w:pPr>
        <w:pStyle w:val="Rubrik5"/>
      </w:pPr>
      <w:r>
        <w:t>Informationslager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2093"/>
        <w:gridCol w:w="8513"/>
      </w:tblGrid>
      <w:tr w:rsidR="00D33287" w14:paraId="2FE102BD" w14:textId="77777777" w:rsidTr="00D33287">
        <w:tc>
          <w:tcPr>
            <w:tcW w:w="2093" w:type="dxa"/>
            <w:vAlign w:val="center"/>
          </w:tcPr>
          <w:p w14:paraId="4FA83C0F" w14:textId="77777777" w:rsidR="00D33287" w:rsidRDefault="00D33287" w:rsidP="00D33287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8513" w:type="dxa"/>
            <w:vAlign w:val="center"/>
          </w:tcPr>
          <w:p w14:paraId="0414DFF9" w14:textId="77777777" w:rsidR="00D33287" w:rsidRDefault="00D33287" w:rsidP="00D33287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7B59CA" w14:paraId="45488AEA" w14:textId="77777777" w:rsidTr="00D33287">
        <w:tc>
          <w:tcPr>
            <w:tcW w:w="2093" w:type="dxa"/>
            <w:vAlign w:val="center"/>
          </w:tcPr>
          <w:p w14:paraId="6632D7BC" w14:textId="77777777" w:rsidR="007B59CA" w:rsidRDefault="007B59CA" w:rsidP="00D33287">
            <w:r>
              <w:rPr>
                <w:rStyle w:val="Betoning2"/>
                <w:rFonts w:ascii="Arial" w:hAnsi="Arial"/>
                <w:color w:val="000000"/>
              </w:rPr>
              <w:lastRenderedPageBreak/>
              <w:t>Vårdsystem</w:t>
            </w:r>
          </w:p>
        </w:tc>
        <w:tc>
          <w:tcPr>
            <w:tcW w:w="8513" w:type="dxa"/>
            <w:vAlign w:val="center"/>
          </w:tcPr>
          <w:p w14:paraId="478B47A6" w14:textId="2C972947" w:rsidR="007B59CA" w:rsidRDefault="007B59CA" w:rsidP="007B59CA">
            <w:r>
              <w:t>Vårdsystem, inte specifikt inriktat på sjukskrivning, håller bred information om patienten t.ex. anamnes och status. I detta sammanhang hanteras även sjukskrivningsinformation i vårdsystemet även om det i praktiken kan skötas i separat modul eller system.</w:t>
            </w:r>
          </w:p>
        </w:tc>
      </w:tr>
      <w:tr w:rsidR="007B59CA" w14:paraId="500FDCEF" w14:textId="77777777" w:rsidTr="00D33287">
        <w:tc>
          <w:tcPr>
            <w:tcW w:w="2093" w:type="dxa"/>
            <w:vAlign w:val="center"/>
          </w:tcPr>
          <w:p w14:paraId="0B060429" w14:textId="77777777" w:rsidR="007B59CA" w:rsidRDefault="007B59CA" w:rsidP="00D33287">
            <w:r>
              <w:rPr>
                <w:rStyle w:val="Betoning2"/>
                <w:rFonts w:ascii="Arial" w:hAnsi="Arial"/>
                <w:color w:val="000000"/>
              </w:rPr>
              <w:t>Intygstjänst</w:t>
            </w:r>
          </w:p>
        </w:tc>
        <w:tc>
          <w:tcPr>
            <w:tcW w:w="8513" w:type="dxa"/>
            <w:vAlign w:val="center"/>
          </w:tcPr>
          <w:p w14:paraId="00DA4183" w14:textId="20190A95" w:rsidR="007B59CA" w:rsidRDefault="007B59CA" w:rsidP="007B59CA">
            <w:r>
              <w:t xml:space="preserve">Tjänst där alla intyg lagras och kommuniceras vidare från på </w:t>
            </w:r>
            <w:proofErr w:type="spellStart"/>
            <w:r>
              <w:t>vårdsidan</w:t>
            </w:r>
            <w:proofErr w:type="spellEnd"/>
            <w:r>
              <w:t>.</w:t>
            </w:r>
          </w:p>
        </w:tc>
      </w:tr>
    </w:tbl>
    <w:p w14:paraId="0B9BAC52" w14:textId="77777777" w:rsidR="00D33287" w:rsidRPr="0005431F" w:rsidRDefault="00D33287" w:rsidP="00D33287"/>
    <w:p w14:paraId="6E2E8F84" w14:textId="77777777" w:rsidR="00D33287" w:rsidRDefault="00D33287" w:rsidP="007B59CA">
      <w:pPr>
        <w:pStyle w:val="Rubrik5"/>
      </w:pPr>
      <w:r>
        <w:t>Sekvensdiagram</w:t>
      </w:r>
    </w:p>
    <w:p w14:paraId="0B44B0F8" w14:textId="3E7E8879" w:rsidR="00D33287" w:rsidRDefault="007B59CA" w:rsidP="00D33287">
      <w:r>
        <w:rPr>
          <w:noProof/>
          <w:lang w:eastAsia="sv-SE"/>
        </w:rPr>
        <w:drawing>
          <wp:inline distT="0" distB="0" distL="0" distR="0" wp14:anchorId="17466021" wp14:editId="3B3F9BE7">
            <wp:extent cx="4800600" cy="3415829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 intyg - Vård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D0DD" w14:textId="77777777" w:rsidR="00D33287" w:rsidRDefault="00D33287" w:rsidP="00D33287">
      <w:r>
        <w:t>Ovanstående sekvensdiagram visar:</w:t>
      </w:r>
    </w:p>
    <w:p w14:paraId="1422F2D7" w14:textId="77777777" w:rsidR="007B59CA" w:rsidRDefault="007B59CA" w:rsidP="007B59CA">
      <w:pPr>
        <w:pStyle w:val="western"/>
        <w:numPr>
          <w:ilvl w:val="0"/>
          <w:numId w:val="39"/>
        </w:num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 xml:space="preserve">Hur en lista på en invånares intyg hämtas från Intygstjänsten med hjälp av </w:t>
      </w:r>
      <w:proofErr w:type="spellStart"/>
      <w:r>
        <w:rPr>
          <w:rFonts w:ascii="Arial" w:hAnsi="Arial" w:cs="Times New Roman"/>
          <w:color w:val="000000"/>
        </w:rPr>
        <w:t>ListCertficatesForCare</w:t>
      </w:r>
      <w:proofErr w:type="spellEnd"/>
      <w:r>
        <w:rPr>
          <w:rFonts w:ascii="Arial" w:hAnsi="Arial" w:cs="Times New Roman"/>
          <w:color w:val="000000"/>
        </w:rPr>
        <w:t>.  </w:t>
      </w:r>
    </w:p>
    <w:p w14:paraId="1BCAD702" w14:textId="77777777" w:rsidR="007B59CA" w:rsidRDefault="007B59CA" w:rsidP="007B59CA">
      <w:pPr>
        <w:pStyle w:val="western"/>
        <w:numPr>
          <w:ilvl w:val="0"/>
          <w:numId w:val="39"/>
        </w:num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Hur en lista på invånares intygsutkast hämtas i Vårdsystemet.  </w:t>
      </w:r>
    </w:p>
    <w:p w14:paraId="2A4B5B9F" w14:textId="4A17D50F" w:rsidR="00D33287" w:rsidRPr="007B59CA" w:rsidRDefault="007B59CA" w:rsidP="00D33287">
      <w:pPr>
        <w:pStyle w:val="Liststycke"/>
        <w:numPr>
          <w:ilvl w:val="0"/>
          <w:numId w:val="39"/>
        </w:numPr>
      </w:pPr>
      <w:r>
        <w:rPr>
          <w:rFonts w:ascii="Arial" w:hAnsi="Arial"/>
          <w:color w:val="000000"/>
        </w:rPr>
        <w:t xml:space="preserve">Hur ett intyg visas. Vårdsystemet kan hämta sina internt lagrade intygsutkast, eller hämta intyg från Intygstjänsten via </w:t>
      </w:r>
      <w:proofErr w:type="spellStart"/>
      <w:r>
        <w:rPr>
          <w:rFonts w:ascii="Arial" w:hAnsi="Arial"/>
          <w:color w:val="000000"/>
        </w:rPr>
        <w:t>GetCertificateForCare</w:t>
      </w:r>
      <w:proofErr w:type="spellEnd"/>
      <w:r>
        <w:rPr>
          <w:rFonts w:ascii="Arial" w:hAnsi="Arial"/>
          <w:color w:val="000000"/>
        </w:rPr>
        <w:t>. Intyg hämtas alltid från Intygstjänsten, även om det redan finns i vårdsystemet, för att få aktuell information kring om Invånaren har skickat intyget. När ett intyg hämtas från Intygstjänsten sparas (uppdateras) det i Vårdsystemet.</w:t>
      </w:r>
    </w:p>
    <w:p w14:paraId="0F55768C" w14:textId="23AF4EE2" w:rsidR="007B59CA" w:rsidRDefault="008F5D36" w:rsidP="008F5D36">
      <w:pPr>
        <w:pStyle w:val="Rubrik3"/>
      </w:pPr>
      <w:bookmarkStart w:id="40" w:name="_Toc274301261"/>
      <w:r>
        <w:lastRenderedPageBreak/>
        <w:t>Invånarens hantering av intyg</w:t>
      </w:r>
      <w:bookmarkEnd w:id="40"/>
    </w:p>
    <w:p w14:paraId="0032A6C3" w14:textId="77777777" w:rsidR="008F5D36" w:rsidRDefault="008F5D36" w:rsidP="008F5D36">
      <w:pPr>
        <w:pStyle w:val="Rubrik4"/>
      </w:pPr>
      <w:r>
        <w:t>Visa intyg</w:t>
      </w:r>
    </w:p>
    <w:p w14:paraId="3234330C" w14:textId="2FB2C1CD" w:rsidR="008F5D36" w:rsidRPr="009F13A7" w:rsidRDefault="008F5D36" w:rsidP="008F5D36">
      <w:r>
        <w:rPr>
          <w:noProof/>
          <w:lang w:eastAsia="sv-SE"/>
        </w:rPr>
        <w:drawing>
          <wp:inline distT="0" distB="0" distL="0" distR="0" wp14:anchorId="77C1A5F1" wp14:editId="7E3D2B1E">
            <wp:extent cx="5257800" cy="1473450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 intyg - Invåna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33A6" w14:textId="77777777" w:rsidR="008F5D36" w:rsidRDefault="008F5D36" w:rsidP="008F5D36">
      <w:pPr>
        <w:tabs>
          <w:tab w:val="left" w:pos="3912"/>
        </w:tabs>
        <w:rPr>
          <w:color w:val="4F81BD" w:themeColor="accent1"/>
        </w:rPr>
      </w:pPr>
      <w:r>
        <w:rPr>
          <w:color w:val="4F81BD" w:themeColor="accent1"/>
        </w:rPr>
        <w:tab/>
      </w:r>
    </w:p>
    <w:p w14:paraId="1EA51277" w14:textId="77777777" w:rsidR="008F5D36" w:rsidRDefault="008F5D36" w:rsidP="008F5D36">
      <w:pPr>
        <w:pStyle w:val="Rubrik5"/>
      </w:pPr>
      <w:r>
        <w:t>Arbetsflöde 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2943"/>
        <w:gridCol w:w="7663"/>
      </w:tblGrid>
      <w:tr w:rsidR="008F5D36" w14:paraId="71143AFF" w14:textId="77777777" w:rsidTr="00A032EA">
        <w:tc>
          <w:tcPr>
            <w:tcW w:w="2943" w:type="dxa"/>
            <w:vAlign w:val="center"/>
          </w:tcPr>
          <w:p w14:paraId="3DC22AAF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7663" w:type="dxa"/>
            <w:vAlign w:val="center"/>
          </w:tcPr>
          <w:p w14:paraId="5CEC520A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8F5D36" w14:paraId="3B9DD4A2" w14:textId="77777777" w:rsidTr="00A032EA">
        <w:tc>
          <w:tcPr>
            <w:tcW w:w="2943" w:type="dxa"/>
            <w:vAlign w:val="center"/>
          </w:tcPr>
          <w:p w14:paraId="30284206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Ha behov av att titta på intyg</w:t>
            </w:r>
          </w:p>
        </w:tc>
        <w:tc>
          <w:tcPr>
            <w:tcW w:w="7663" w:type="dxa"/>
            <w:vAlign w:val="center"/>
          </w:tcPr>
          <w:p w14:paraId="13799D8D" w14:textId="550ABB50" w:rsidR="008F5D36" w:rsidRDefault="008F5D36" w:rsidP="008F5D36">
            <w:r>
              <w:t xml:space="preserve">Det </w:t>
            </w:r>
            <w:proofErr w:type="spellStart"/>
            <w:r>
              <w:t>arbetssteg</w:t>
            </w:r>
            <w:proofErr w:type="spellEnd"/>
            <w:r>
              <w:t xml:space="preserve"> som startar flödet är att invånaren har ett behov av att se ett intyg.</w:t>
            </w:r>
          </w:p>
        </w:tc>
      </w:tr>
      <w:tr w:rsidR="008F5D36" w14:paraId="64ED7F8F" w14:textId="77777777" w:rsidTr="00A032EA">
        <w:tc>
          <w:tcPr>
            <w:tcW w:w="2943" w:type="dxa"/>
            <w:vAlign w:val="center"/>
          </w:tcPr>
          <w:p w14:paraId="30F31D59" w14:textId="77777777" w:rsidR="008F5D36" w:rsidRDefault="008F5D36" w:rsidP="00A032EA">
            <w:r>
              <w:rPr>
                <w:rStyle w:val="Betoning2"/>
                <w:rFonts w:ascii="Arial" w:eastAsia="Times New Roman" w:hAnsi="Arial"/>
                <w:color w:val="000000"/>
              </w:rPr>
              <w:t>Sök intyg</w:t>
            </w:r>
          </w:p>
        </w:tc>
        <w:tc>
          <w:tcPr>
            <w:tcW w:w="7663" w:type="dxa"/>
            <w:vAlign w:val="center"/>
          </w:tcPr>
          <w:p w14:paraId="79B9B8A5" w14:textId="5D77326B" w:rsidR="008F5D36" w:rsidRDefault="008F5D36" w:rsidP="008F5D36">
            <w:r>
              <w:rPr>
                <w:rFonts w:eastAsia="Times New Roman"/>
              </w:rPr>
              <w:t>Sökning av invånarens intyg.</w:t>
            </w:r>
          </w:p>
        </w:tc>
      </w:tr>
      <w:tr w:rsidR="008F5D36" w14:paraId="55D5B5ED" w14:textId="77777777" w:rsidTr="00A032EA">
        <w:tc>
          <w:tcPr>
            <w:tcW w:w="2943" w:type="dxa"/>
            <w:vAlign w:val="center"/>
          </w:tcPr>
          <w:p w14:paraId="06438744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Titta på lista med intyg</w:t>
            </w:r>
          </w:p>
        </w:tc>
        <w:tc>
          <w:tcPr>
            <w:tcW w:w="7663" w:type="dxa"/>
            <w:vAlign w:val="center"/>
          </w:tcPr>
          <w:p w14:paraId="67A8E7E9" w14:textId="725E697F" w:rsidR="008F5D36" w:rsidRDefault="008F5D36" w:rsidP="008F5D36">
            <w:r>
              <w:t>En lista av intyg hämtas och visas för Invånaren. Från listan väljs ett intyg där man vill se hela intyget.</w:t>
            </w:r>
          </w:p>
        </w:tc>
      </w:tr>
      <w:tr w:rsidR="008F5D36" w14:paraId="03497A77" w14:textId="77777777" w:rsidTr="00A032EA">
        <w:tc>
          <w:tcPr>
            <w:tcW w:w="2943" w:type="dxa"/>
            <w:vAlign w:val="center"/>
          </w:tcPr>
          <w:p w14:paraId="02B12E9A" w14:textId="77777777" w:rsidR="008F5D36" w:rsidRDefault="008F5D36" w:rsidP="00A032EA">
            <w:pPr>
              <w:rPr>
                <w:rStyle w:val="Betoning2"/>
                <w:rFonts w:ascii="Arial" w:hAnsi="Arial"/>
                <w:color w:val="000000"/>
              </w:rPr>
            </w:pPr>
            <w:r>
              <w:rPr>
                <w:rStyle w:val="Betoning2"/>
                <w:rFonts w:ascii="Arial" w:eastAsia="Times New Roman" w:hAnsi="Arial"/>
                <w:color w:val="000000"/>
              </w:rPr>
              <w:t>Välja intyg</w:t>
            </w:r>
          </w:p>
        </w:tc>
        <w:tc>
          <w:tcPr>
            <w:tcW w:w="7663" w:type="dxa"/>
            <w:vAlign w:val="center"/>
          </w:tcPr>
          <w:p w14:paraId="625573D4" w14:textId="0CC61D77" w:rsidR="008F5D36" w:rsidRDefault="008F5D36" w:rsidP="008F5D36">
            <w:r>
              <w:t>Valt intyg hämtas</w:t>
            </w:r>
          </w:p>
        </w:tc>
      </w:tr>
      <w:tr w:rsidR="008F5D36" w14:paraId="3F1B8C13" w14:textId="77777777" w:rsidTr="00A032EA">
        <w:tc>
          <w:tcPr>
            <w:tcW w:w="2943" w:type="dxa"/>
            <w:vAlign w:val="center"/>
          </w:tcPr>
          <w:p w14:paraId="34EBE7AB" w14:textId="77777777" w:rsidR="008F5D36" w:rsidRDefault="008F5D36" w:rsidP="00A032EA">
            <w:pPr>
              <w:rPr>
                <w:rStyle w:val="Betoning2"/>
                <w:rFonts w:ascii="Arial" w:hAnsi="Arial"/>
                <w:color w:val="000000"/>
              </w:rPr>
            </w:pPr>
            <w:r>
              <w:rPr>
                <w:rStyle w:val="Betoning2"/>
                <w:rFonts w:ascii="Arial" w:hAnsi="Arial"/>
                <w:color w:val="000000"/>
              </w:rPr>
              <w:t>Titta på intyg</w:t>
            </w:r>
          </w:p>
        </w:tc>
        <w:tc>
          <w:tcPr>
            <w:tcW w:w="7663" w:type="dxa"/>
            <w:vAlign w:val="center"/>
          </w:tcPr>
          <w:p w14:paraId="59236D0E" w14:textId="692ED7E7" w:rsidR="008F5D36" w:rsidRDefault="008F5D36" w:rsidP="008F5D36">
            <w:r>
              <w:t>Hämtat intyg visas för invånaren</w:t>
            </w:r>
          </w:p>
        </w:tc>
      </w:tr>
    </w:tbl>
    <w:p w14:paraId="1ED99483" w14:textId="77777777" w:rsidR="008F5D36" w:rsidRDefault="008F5D36" w:rsidP="008F5D36">
      <w:pPr>
        <w:pStyle w:val="Rubrik5"/>
      </w:pPr>
      <w:r w:rsidRPr="009F13A7">
        <w:t>Roller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3510"/>
        <w:gridCol w:w="7096"/>
      </w:tblGrid>
      <w:tr w:rsidR="008F5D36" w14:paraId="747F94EC" w14:textId="77777777" w:rsidTr="00A032EA">
        <w:tc>
          <w:tcPr>
            <w:tcW w:w="3510" w:type="dxa"/>
            <w:vAlign w:val="center"/>
          </w:tcPr>
          <w:p w14:paraId="1C2336BD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7096" w:type="dxa"/>
            <w:vAlign w:val="center"/>
          </w:tcPr>
          <w:p w14:paraId="0DF7BFA3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8F5D36" w14:paraId="090024B2" w14:textId="77777777" w:rsidTr="00A032EA">
        <w:tc>
          <w:tcPr>
            <w:tcW w:w="3510" w:type="dxa"/>
            <w:vAlign w:val="center"/>
          </w:tcPr>
          <w:p w14:paraId="5D81113A" w14:textId="57A4AE02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Invånare</w:t>
            </w:r>
          </w:p>
        </w:tc>
        <w:tc>
          <w:tcPr>
            <w:tcW w:w="7096" w:type="dxa"/>
            <w:vAlign w:val="center"/>
          </w:tcPr>
          <w:p w14:paraId="3B7EC2B3" w14:textId="1B0204D2" w:rsidR="008F5D36" w:rsidRDefault="008F5D36" w:rsidP="008F5D36">
            <w:r>
              <w:t>Invånare som har ett behov av att se sina intyg</w:t>
            </w:r>
          </w:p>
        </w:tc>
      </w:tr>
    </w:tbl>
    <w:p w14:paraId="658C8812" w14:textId="77777777" w:rsidR="008F5D36" w:rsidRPr="009F13A7" w:rsidRDefault="008F5D36" w:rsidP="008F5D36">
      <w:pPr>
        <w:pStyle w:val="Rubrik5"/>
      </w:pPr>
      <w:r>
        <w:t>Informationsmängder 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3510"/>
        <w:gridCol w:w="7096"/>
      </w:tblGrid>
      <w:tr w:rsidR="008F5D36" w14:paraId="639EF63D" w14:textId="77777777" w:rsidTr="008F5D36">
        <w:tc>
          <w:tcPr>
            <w:tcW w:w="3510" w:type="dxa"/>
            <w:vAlign w:val="center"/>
          </w:tcPr>
          <w:p w14:paraId="5B4CF859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7096" w:type="dxa"/>
            <w:vAlign w:val="center"/>
          </w:tcPr>
          <w:p w14:paraId="32E0580F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8F5D36" w14:paraId="1F2B48D9" w14:textId="77777777" w:rsidTr="008F5D36">
        <w:tc>
          <w:tcPr>
            <w:tcW w:w="3510" w:type="dxa"/>
            <w:vAlign w:val="center"/>
          </w:tcPr>
          <w:p w14:paraId="6459643D" w14:textId="68FDC3DD" w:rsidR="008F5D36" w:rsidRDefault="008F5D36" w:rsidP="00A032EA">
            <w:r>
              <w:rPr>
                <w:rStyle w:val="Betoning2"/>
                <w:rFonts w:ascii="Arial" w:eastAsia="Times New Roman" w:hAnsi="Arial"/>
                <w:color w:val="000000"/>
              </w:rPr>
              <w:t>person-id</w:t>
            </w:r>
          </w:p>
        </w:tc>
        <w:tc>
          <w:tcPr>
            <w:tcW w:w="7096" w:type="dxa"/>
            <w:vAlign w:val="center"/>
          </w:tcPr>
          <w:p w14:paraId="54676F72" w14:textId="16A3C3F1" w:rsidR="008F5D36" w:rsidRDefault="008F5D36" w:rsidP="008F5D36">
            <w:r>
              <w:t>Invånarens person-id.</w:t>
            </w:r>
          </w:p>
        </w:tc>
      </w:tr>
      <w:tr w:rsidR="008F5D36" w14:paraId="0796E0B8" w14:textId="77777777" w:rsidTr="008F5D36">
        <w:tc>
          <w:tcPr>
            <w:tcW w:w="3510" w:type="dxa"/>
            <w:vAlign w:val="center"/>
          </w:tcPr>
          <w:p w14:paraId="5A967DE7" w14:textId="662CBCC6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Lista med intyg</w:t>
            </w:r>
          </w:p>
        </w:tc>
        <w:tc>
          <w:tcPr>
            <w:tcW w:w="7096" w:type="dxa"/>
            <w:vAlign w:val="center"/>
          </w:tcPr>
          <w:p w14:paraId="5A68F549" w14:textId="4E1DDA8A" w:rsidR="008F5D36" w:rsidRDefault="008F5D36" w:rsidP="008F5D36">
            <w:r>
              <w:t>En lista med intyg för en viss invånare</w:t>
            </w:r>
          </w:p>
        </w:tc>
      </w:tr>
      <w:tr w:rsidR="008F5D36" w14:paraId="63C85E2F" w14:textId="77777777" w:rsidTr="008F5D36">
        <w:tc>
          <w:tcPr>
            <w:tcW w:w="3510" w:type="dxa"/>
            <w:vAlign w:val="center"/>
          </w:tcPr>
          <w:p w14:paraId="4237953C" w14:textId="7567BBA7" w:rsidR="008F5D36" w:rsidRPr="007B59CA" w:rsidRDefault="008F5D36" w:rsidP="00A032EA">
            <w:pPr>
              <w:rPr>
                <w:rStyle w:val="Betoning2"/>
                <w:rFonts w:ascii="Arial" w:hAnsi="Arial"/>
                <w:b w:val="0"/>
                <w:color w:val="000000"/>
              </w:rPr>
            </w:pPr>
            <w:r>
              <w:rPr>
                <w:rStyle w:val="Betoning2"/>
                <w:rFonts w:ascii="Arial" w:hAnsi="Arial"/>
                <w:color w:val="000000"/>
              </w:rPr>
              <w:t>intygs-id</w:t>
            </w:r>
          </w:p>
        </w:tc>
        <w:tc>
          <w:tcPr>
            <w:tcW w:w="7096" w:type="dxa"/>
            <w:vAlign w:val="center"/>
          </w:tcPr>
          <w:p w14:paraId="696506F2" w14:textId="63F06E84" w:rsidR="008F5D36" w:rsidRDefault="008F5D36" w:rsidP="008F5D36">
            <w:r>
              <w:t>Information som krävs för att hämta ett intyg från Intygstjänsten.</w:t>
            </w:r>
          </w:p>
        </w:tc>
      </w:tr>
      <w:tr w:rsidR="008F5D36" w14:paraId="6BAD903F" w14:textId="77777777" w:rsidTr="008F5D36">
        <w:tc>
          <w:tcPr>
            <w:tcW w:w="3510" w:type="dxa"/>
            <w:vAlign w:val="center"/>
          </w:tcPr>
          <w:p w14:paraId="18D21CF9" w14:textId="5A1BAA94" w:rsidR="008F5D36" w:rsidRDefault="008F5D36" w:rsidP="00A032EA">
            <w:pPr>
              <w:rPr>
                <w:rStyle w:val="Betoning2"/>
                <w:rFonts w:ascii="Arial" w:hAnsi="Arial"/>
                <w:color w:val="000000"/>
              </w:rPr>
            </w:pPr>
            <w:r>
              <w:rPr>
                <w:rStyle w:val="Betoning2"/>
                <w:rFonts w:ascii="Arial" w:hAnsi="Arial"/>
                <w:color w:val="000000"/>
              </w:rPr>
              <w:t>Intyg</w:t>
            </w:r>
          </w:p>
        </w:tc>
        <w:tc>
          <w:tcPr>
            <w:tcW w:w="7096" w:type="dxa"/>
            <w:vAlign w:val="center"/>
          </w:tcPr>
          <w:p w14:paraId="4FAE4583" w14:textId="2EF95043" w:rsidR="008F5D36" w:rsidRDefault="008F5D36" w:rsidP="008F5D36">
            <w:r>
              <w:t>Ett specifikt intyg som finns sparat i Intygstjänsten</w:t>
            </w:r>
          </w:p>
        </w:tc>
      </w:tr>
    </w:tbl>
    <w:p w14:paraId="55A931C8" w14:textId="77777777" w:rsidR="008F5D36" w:rsidRPr="0005431F" w:rsidRDefault="008F5D36" w:rsidP="008F5D36">
      <w:pPr>
        <w:pStyle w:val="Rubrik5"/>
      </w:pPr>
      <w:r>
        <w:t>Informationslager</w:t>
      </w:r>
    </w:p>
    <w:tbl>
      <w:tblPr>
        <w:tblStyle w:val="Tabellrutnt"/>
        <w:tblW w:w="10606" w:type="dxa"/>
        <w:tblLook w:val="04A0" w:firstRow="1" w:lastRow="0" w:firstColumn="1" w:lastColumn="0" w:noHBand="0" w:noVBand="1"/>
      </w:tblPr>
      <w:tblGrid>
        <w:gridCol w:w="2093"/>
        <w:gridCol w:w="8513"/>
      </w:tblGrid>
      <w:tr w:rsidR="008F5D36" w14:paraId="79159BFC" w14:textId="77777777" w:rsidTr="00A032EA">
        <w:tc>
          <w:tcPr>
            <w:tcW w:w="2093" w:type="dxa"/>
            <w:vAlign w:val="center"/>
          </w:tcPr>
          <w:p w14:paraId="56E7B05A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Namn/beteckning</w:t>
            </w:r>
          </w:p>
        </w:tc>
        <w:tc>
          <w:tcPr>
            <w:tcW w:w="8513" w:type="dxa"/>
            <w:vAlign w:val="center"/>
          </w:tcPr>
          <w:p w14:paraId="11655FB7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</w:tr>
      <w:tr w:rsidR="008F5D36" w14:paraId="48B70B2D" w14:textId="77777777" w:rsidTr="00A032EA">
        <w:tc>
          <w:tcPr>
            <w:tcW w:w="2093" w:type="dxa"/>
            <w:vAlign w:val="center"/>
          </w:tcPr>
          <w:p w14:paraId="0687184C" w14:textId="77777777" w:rsidR="008F5D36" w:rsidRDefault="008F5D36" w:rsidP="00A032EA">
            <w:r>
              <w:rPr>
                <w:rStyle w:val="Betoning2"/>
                <w:rFonts w:ascii="Arial" w:hAnsi="Arial"/>
                <w:color w:val="000000"/>
              </w:rPr>
              <w:t>Intygstjänst</w:t>
            </w:r>
          </w:p>
        </w:tc>
        <w:tc>
          <w:tcPr>
            <w:tcW w:w="8513" w:type="dxa"/>
            <w:vAlign w:val="center"/>
          </w:tcPr>
          <w:p w14:paraId="07BBBFBB" w14:textId="4162130A" w:rsidR="008F5D36" w:rsidRDefault="008F5D36" w:rsidP="008F5D36">
            <w:r>
              <w:t xml:space="preserve">Tjänst där alla intyg lagras och kommuniceras vidare på </w:t>
            </w:r>
            <w:proofErr w:type="spellStart"/>
            <w:r>
              <w:t>vårdsidan</w:t>
            </w:r>
            <w:proofErr w:type="spellEnd"/>
            <w:r>
              <w:t>.</w:t>
            </w:r>
          </w:p>
        </w:tc>
      </w:tr>
    </w:tbl>
    <w:p w14:paraId="31349790" w14:textId="77777777" w:rsidR="008F5D36" w:rsidRPr="0005431F" w:rsidRDefault="008F5D36" w:rsidP="008F5D36"/>
    <w:p w14:paraId="49A73D76" w14:textId="77777777" w:rsidR="008F5D36" w:rsidRDefault="008F5D36" w:rsidP="008F5D36">
      <w:pPr>
        <w:pStyle w:val="Rubrik5"/>
      </w:pPr>
      <w:r>
        <w:lastRenderedPageBreak/>
        <w:t>Sekvensdiagram</w:t>
      </w:r>
    </w:p>
    <w:p w14:paraId="2FEDC304" w14:textId="1666EBE9" w:rsidR="008F5D36" w:rsidRDefault="00742866" w:rsidP="008F5D36">
      <w:r>
        <w:rPr>
          <w:noProof/>
          <w:lang w:eastAsia="sv-SE"/>
        </w:rPr>
        <w:drawing>
          <wp:inline distT="0" distB="0" distL="0" distR="0" wp14:anchorId="0575164D" wp14:editId="058C7474">
            <wp:extent cx="4800600" cy="2748442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 intyg - Invåna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408D" w14:textId="77777777" w:rsidR="008F5D36" w:rsidRDefault="008F5D36" w:rsidP="008F5D36">
      <w:r>
        <w:t>Ovanstående sekvensdiagram visar:</w:t>
      </w:r>
    </w:p>
    <w:p w14:paraId="5E4E6378" w14:textId="0BF416A6" w:rsidR="0039481C" w:rsidRPr="00742866" w:rsidRDefault="00742866" w:rsidP="0039481C">
      <w:pPr>
        <w:pStyle w:val="Liststycke"/>
        <w:numPr>
          <w:ilvl w:val="0"/>
          <w:numId w:val="39"/>
        </w:numPr>
      </w:pPr>
      <w:r>
        <w:rPr>
          <w:rFonts w:ascii="Arial" w:hAnsi="Arial"/>
          <w:color w:val="000000"/>
        </w:rPr>
        <w:t xml:space="preserve">Hur ett intyg hämtas från Intygstjänsten och visas i Intygsapplikationen med hjälp av </w:t>
      </w:r>
      <w:proofErr w:type="spellStart"/>
      <w:r>
        <w:rPr>
          <w:rFonts w:ascii="Arial" w:hAnsi="Arial"/>
          <w:color w:val="000000"/>
        </w:rPr>
        <w:t>ListCertificatesForCitizen</w:t>
      </w:r>
      <w:proofErr w:type="spellEnd"/>
      <w:r>
        <w:rPr>
          <w:rFonts w:ascii="Arial" w:hAnsi="Arial"/>
          <w:color w:val="000000"/>
        </w:rPr>
        <w:t xml:space="preserve"> och </w:t>
      </w:r>
      <w:proofErr w:type="spellStart"/>
      <w:r>
        <w:rPr>
          <w:rFonts w:ascii="Arial" w:hAnsi="Arial"/>
          <w:color w:val="000000"/>
        </w:rPr>
        <w:t>GetCertificate</w:t>
      </w:r>
      <w:proofErr w:type="spellEnd"/>
      <w:r>
        <w:rPr>
          <w:rFonts w:ascii="Arial" w:hAnsi="Arial"/>
          <w:color w:val="000000"/>
        </w:rPr>
        <w:t xml:space="preserve">. Observera att det senare tjänstekontraktet </w:t>
      </w:r>
      <w:proofErr w:type="gramStart"/>
      <w:r>
        <w:rPr>
          <w:rFonts w:ascii="Arial" w:hAnsi="Arial"/>
          <w:color w:val="000000"/>
        </w:rPr>
        <w:t>ej</w:t>
      </w:r>
      <w:proofErr w:type="gramEnd"/>
      <w:r>
        <w:rPr>
          <w:rFonts w:ascii="Arial" w:hAnsi="Arial"/>
          <w:color w:val="000000"/>
        </w:rPr>
        <w:t xml:space="preserve"> ingår i denna tjänstedomän, men har tagits med för att synliggöra helheten i arbetsflödet.</w:t>
      </w:r>
    </w:p>
    <w:p w14:paraId="004ACDC9" w14:textId="77777777" w:rsidR="0039481C" w:rsidRDefault="0039481C" w:rsidP="0039481C">
      <w:pPr>
        <w:pStyle w:val="Rubrik3"/>
      </w:pPr>
      <w:bookmarkStart w:id="41" w:name="_Toc243452553"/>
      <w:bookmarkStart w:id="42" w:name="_Toc274301262"/>
      <w:r>
        <w:t>Obligatoriska kontrakt</w:t>
      </w:r>
      <w:bookmarkEnd w:id="41"/>
      <w:bookmarkEnd w:id="42"/>
    </w:p>
    <w:p w14:paraId="50C54DAB" w14:textId="77777777" w:rsidR="0039481C" w:rsidRPr="00A032EA" w:rsidRDefault="0039481C" w:rsidP="0039481C">
      <w:pPr>
        <w:rPr>
          <w:color w:val="000000" w:themeColor="text1"/>
        </w:rPr>
      </w:pPr>
      <w:r w:rsidRPr="00A032EA">
        <w:rPr>
          <w:color w:val="000000" w:themeColor="text1"/>
        </w:rPr>
        <w:t>Följande tabell specificerar vilka kontrakt som är obligatoriska att realisera för respektive flöde.</w:t>
      </w:r>
    </w:p>
    <w:p w14:paraId="3C41750F" w14:textId="77777777" w:rsidR="0039481C" w:rsidRPr="003727DE" w:rsidRDefault="0039481C" w:rsidP="0039481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1687"/>
        <w:gridCol w:w="2268"/>
        <w:gridCol w:w="2552"/>
      </w:tblGrid>
      <w:tr w:rsidR="00A032EA" w:rsidRPr="000C2908" w14:paraId="3364E30D" w14:textId="77777777" w:rsidTr="00A032EA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4A3CE" w14:textId="77777777" w:rsidR="0039481C" w:rsidRPr="000C2908" w:rsidRDefault="0039481C" w:rsidP="0039481C">
            <w:pPr>
              <w:spacing w:before="100" w:beforeAutospacing="1" w:after="100" w:afterAutospacing="1"/>
              <w:rPr>
                <w:rFonts w:eastAsia="Times New Roman" w:cs="Arial"/>
                <w:b/>
                <w:szCs w:val="20"/>
                <w:lang w:eastAsia="sv-SE"/>
              </w:rPr>
            </w:pPr>
            <w:r w:rsidRPr="000C2908">
              <w:rPr>
                <w:rFonts w:eastAsia="Times New Roman" w:cs="Arial"/>
                <w:b/>
                <w:szCs w:val="20"/>
                <w:lang w:eastAsia="sv-SE"/>
              </w:rPr>
              <w:t>Tjänstekontrakt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CEA22" w14:textId="5BB8E35E" w:rsidR="0039481C" w:rsidRPr="000C2908" w:rsidRDefault="00A032EA" w:rsidP="0039481C">
            <w:pPr>
              <w:spacing w:before="100" w:beforeAutospacing="1" w:after="100" w:afterAutospacing="1"/>
              <w:rPr>
                <w:rFonts w:eastAsia="Times New Roman" w:cs="Arial"/>
                <w:b/>
                <w:szCs w:val="20"/>
                <w:lang w:eastAsia="sv-SE"/>
              </w:rPr>
            </w:pPr>
            <w:r>
              <w:rPr>
                <w:rFonts w:eastAsia="Times New Roman" w:cs="Arial"/>
                <w:b/>
                <w:szCs w:val="20"/>
                <w:lang w:eastAsia="sv-SE"/>
              </w:rPr>
              <w:t>Skapa intyg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EDB16" w14:textId="579242EA" w:rsidR="0039481C" w:rsidRPr="000C2908" w:rsidRDefault="00A032EA" w:rsidP="0039481C">
            <w:pPr>
              <w:spacing w:before="100" w:beforeAutospacing="1" w:after="100" w:afterAutospacing="1"/>
              <w:rPr>
                <w:rFonts w:eastAsia="Times New Roman" w:cs="Arial"/>
                <w:b/>
                <w:szCs w:val="20"/>
                <w:lang w:eastAsia="sv-SE"/>
              </w:rPr>
            </w:pPr>
            <w:r>
              <w:rPr>
                <w:rFonts w:eastAsia="Times New Roman" w:cs="Arial"/>
                <w:b/>
                <w:szCs w:val="20"/>
                <w:lang w:eastAsia="sv-SE"/>
              </w:rPr>
              <w:t>Visa intyg - vården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7D8CC" w14:textId="1220932C" w:rsidR="0039481C" w:rsidRPr="000C2908" w:rsidRDefault="00A032EA" w:rsidP="0039481C">
            <w:pPr>
              <w:spacing w:before="100" w:beforeAutospacing="1" w:after="100" w:afterAutospacing="1"/>
              <w:rPr>
                <w:rFonts w:eastAsia="Times New Roman" w:cs="Arial"/>
                <w:b/>
                <w:szCs w:val="20"/>
                <w:lang w:eastAsia="sv-SE"/>
              </w:rPr>
            </w:pPr>
            <w:r>
              <w:rPr>
                <w:rFonts w:eastAsia="Times New Roman" w:cs="Arial"/>
                <w:b/>
                <w:szCs w:val="20"/>
                <w:lang w:eastAsia="sv-SE"/>
              </w:rPr>
              <w:t>Visa intyg - invånare</w:t>
            </w:r>
          </w:p>
        </w:tc>
      </w:tr>
      <w:tr w:rsidR="00A032EA" w:rsidRPr="000C2908" w14:paraId="46884E18" w14:textId="77777777" w:rsidTr="00A032EA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73480" w14:textId="1600897B" w:rsidR="00A032EA" w:rsidRPr="000C2908" w:rsidRDefault="00A032EA" w:rsidP="0028759B">
            <w:pPr>
              <w:spacing w:before="100" w:beforeAutospacing="1" w:after="100" w:afterAutospacing="1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proofErr w:type="spellStart"/>
            <w:r>
              <w:rPr>
                <w:rFonts w:ascii="Arial" w:hAnsi="Arial"/>
                <w:color w:val="000000"/>
              </w:rPr>
              <w:t>GetCertificateForCare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5F6FA" w14:textId="777A7C01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0C4EA" w14:textId="1FA4401F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eastAsia="Times New Roman" w:hAnsi="Arial"/>
                <w:color w:val="000000"/>
              </w:rPr>
              <w:t>X*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F14A9" w14:textId="7B3CB309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A032EA" w:rsidRPr="000C2908" w14:paraId="6C44466E" w14:textId="77777777" w:rsidTr="00A032EA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8B91F" w14:textId="2DBA31F8" w:rsidR="00A032EA" w:rsidRPr="000C2908" w:rsidRDefault="00A032EA" w:rsidP="0039481C">
            <w:pPr>
              <w:spacing w:before="100" w:beforeAutospacing="1" w:after="100" w:afterAutospacing="1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proofErr w:type="spellStart"/>
            <w:r>
              <w:rPr>
                <w:rFonts w:ascii="Arial" w:eastAsia="Times New Roman" w:hAnsi="Arial"/>
                <w:color w:val="000000"/>
              </w:rPr>
              <w:t>ListCertificateForCare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2C244" w14:textId="5B1BB655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362AC" w14:textId="09983458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eastAsia="Times New Roman" w:hAnsi="Arial"/>
                <w:color w:val="000000"/>
              </w:rPr>
              <w:t>X*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D549F" w14:textId="7F6F62D2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A032EA" w:rsidRPr="000C2908" w14:paraId="1CA9604F" w14:textId="77777777" w:rsidTr="00A032EA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ECEAB" w14:textId="7DB128D3" w:rsidR="00A032EA" w:rsidRPr="000C2908" w:rsidRDefault="00A032EA" w:rsidP="0039481C">
            <w:pPr>
              <w:spacing w:before="100" w:beforeAutospacing="1" w:after="100" w:afterAutospacing="1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proofErr w:type="spellStart"/>
            <w:r>
              <w:rPr>
                <w:rFonts w:ascii="Arial" w:hAnsi="Arial"/>
                <w:color w:val="000000"/>
              </w:rPr>
              <w:t>ListCertificateForCitizen</w:t>
            </w:r>
            <w:proofErr w:type="spellEnd"/>
          </w:p>
        </w:tc>
        <w:tc>
          <w:tcPr>
            <w:tcW w:w="168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B2E64" w14:textId="6C607256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F9BFA" w14:textId="4B0F4E91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FA428" w14:textId="0939797D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eastAsia="Times New Roman" w:hAnsi="Arial"/>
                <w:color w:val="000000"/>
              </w:rPr>
              <w:t>X</w:t>
            </w:r>
          </w:p>
        </w:tc>
      </w:tr>
      <w:tr w:rsidR="00A032EA" w:rsidRPr="000C2908" w14:paraId="7DAE075E" w14:textId="77777777" w:rsidTr="00A032EA">
        <w:tc>
          <w:tcPr>
            <w:tcW w:w="239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01E7B" w14:textId="7CF655A5" w:rsidR="00A032EA" w:rsidRDefault="00A032EA" w:rsidP="0039481C">
            <w:pPr>
              <w:spacing w:before="100" w:beforeAutospacing="1" w:after="100" w:afterAutospacing="1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proofErr w:type="spellStart"/>
            <w:r>
              <w:rPr>
                <w:rFonts w:ascii="Arial" w:eastAsia="Times New Roman" w:hAnsi="Arial"/>
                <w:color w:val="000000"/>
              </w:rPr>
              <w:t>RegisterCertificate</w:t>
            </w:r>
            <w:proofErr w:type="spellEnd"/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E23D0" w14:textId="1140A5B6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eastAsia="Times New Roman" w:hAnsi="Arial"/>
                <w:color w:val="000000"/>
              </w:rPr>
              <w:t>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08ED8" w14:textId="7821F9E0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4DBB8" w14:textId="4A7C0082" w:rsidR="00A032EA" w:rsidRPr="000C2908" w:rsidRDefault="00A032EA" w:rsidP="0039481C">
            <w:pPr>
              <w:spacing w:before="100" w:beforeAutospacing="1" w:after="100" w:afterAutospacing="1"/>
              <w:jc w:val="center"/>
              <w:rPr>
                <w:rFonts w:eastAsia="Times New Roman" w:cs="Arial"/>
                <w:szCs w:val="20"/>
                <w:highlight w:val="yellow"/>
                <w:lang w:eastAsia="sv-SE"/>
              </w:rPr>
            </w:pPr>
            <w:r>
              <w:rPr>
                <w:rFonts w:ascii="Arial" w:eastAsia="Times New Roman" w:hAnsi="Arial"/>
                <w:color w:val="000000"/>
              </w:rPr>
              <w:t> </w:t>
            </w:r>
          </w:p>
        </w:tc>
      </w:tr>
    </w:tbl>
    <w:p w14:paraId="28E07F02" w14:textId="3167A600" w:rsidR="0039481C" w:rsidRDefault="00A032EA" w:rsidP="00A032EA">
      <w:pPr>
        <w:rPr>
          <w:color w:val="4F81BD" w:themeColor="accent1"/>
        </w:rPr>
      </w:pPr>
      <w:r>
        <w:t>*Under förutsättning att verksamheten inte är avgränsad på sådant sätt att man inte har behov av att se intyg som skapats utanför det aktuella vårdsystemet.</w:t>
      </w:r>
    </w:p>
    <w:p w14:paraId="47752E11" w14:textId="77777777" w:rsidR="0039481C" w:rsidRPr="000F72A4" w:rsidRDefault="0039481C" w:rsidP="0039481C">
      <w:pPr>
        <w:pStyle w:val="Rubrik2"/>
      </w:pPr>
      <w:bookmarkStart w:id="43" w:name="_Toc357754849"/>
      <w:bookmarkStart w:id="44" w:name="_Toc243452554"/>
      <w:bookmarkStart w:id="45" w:name="_Toc274301263"/>
      <w:r w:rsidRPr="000F72A4">
        <w:t>Adressering</w:t>
      </w:r>
      <w:bookmarkEnd w:id="43"/>
      <w:bookmarkEnd w:id="44"/>
      <w:bookmarkEnd w:id="45"/>
    </w:p>
    <w:p w14:paraId="29788EDA" w14:textId="319E237D" w:rsidR="0039481C" w:rsidRPr="001F3818" w:rsidRDefault="001F3818" w:rsidP="0039481C">
      <w:r>
        <w:t xml:space="preserve">Tjänsterna adresseras till Intygstjänsten vilket motsvaras av </w:t>
      </w:r>
      <w:proofErr w:type="spellStart"/>
      <w:r>
        <w:t>Ineras</w:t>
      </w:r>
      <w:proofErr w:type="spellEnd"/>
      <w:r>
        <w:t xml:space="preserve"> organisations-id</w:t>
      </w:r>
    </w:p>
    <w:p w14:paraId="110CF92C" w14:textId="77777777" w:rsidR="0039481C" w:rsidRPr="000F72A4" w:rsidRDefault="0039481C" w:rsidP="0039481C">
      <w:pPr>
        <w:pStyle w:val="Rubrik2"/>
      </w:pPr>
      <w:bookmarkStart w:id="46" w:name="_Toc357754850"/>
      <w:bookmarkStart w:id="47" w:name="_Toc243452555"/>
      <w:bookmarkStart w:id="48" w:name="_Toc274301264"/>
      <w:r w:rsidRPr="000F72A4">
        <w:t>Aggregering och engagemangsindex</w:t>
      </w:r>
      <w:bookmarkEnd w:id="46"/>
      <w:bookmarkEnd w:id="47"/>
      <w:bookmarkEnd w:id="48"/>
    </w:p>
    <w:p w14:paraId="762156C4" w14:textId="77777777" w:rsidR="001F3818" w:rsidRDefault="001F3818" w:rsidP="001F3818">
      <w:proofErr w:type="spellStart"/>
      <w:r>
        <w:t>Aggregering</w:t>
      </w:r>
      <w:proofErr w:type="spellEnd"/>
      <w:r>
        <w:t xml:space="preserve"> och engagemangsindex används </w:t>
      </w:r>
      <w:proofErr w:type="gramStart"/>
      <w:r>
        <w:t>ej</w:t>
      </w:r>
      <w:proofErr w:type="gramEnd"/>
      <w:r>
        <w:t xml:space="preserve"> inom denna tjänstedomän.</w:t>
      </w:r>
    </w:p>
    <w:p w14:paraId="0A78755D" w14:textId="77777777" w:rsidR="0039481C" w:rsidRDefault="0039481C" w:rsidP="0039481C">
      <w:pPr>
        <w:rPr>
          <w:color w:val="4F81BD" w:themeColor="accent1"/>
        </w:rPr>
      </w:pPr>
    </w:p>
    <w:p w14:paraId="5B8BBD42" w14:textId="77777777" w:rsidR="0039481C" w:rsidRDefault="0039481C" w:rsidP="0039481C">
      <w:pPr>
        <w:pStyle w:val="Rubrik1"/>
      </w:pPr>
      <w:bookmarkStart w:id="49" w:name="_Toc224960921"/>
      <w:bookmarkStart w:id="50" w:name="_Toc357754852"/>
      <w:bookmarkStart w:id="51" w:name="_Toc243452557"/>
      <w:bookmarkStart w:id="52" w:name="_Toc274301265"/>
      <w:r>
        <w:lastRenderedPageBreak/>
        <w:t>Tjänstedomänens krav och regler</w:t>
      </w:r>
      <w:bookmarkEnd w:id="49"/>
      <w:bookmarkEnd w:id="50"/>
      <w:bookmarkEnd w:id="51"/>
      <w:bookmarkEnd w:id="52"/>
    </w:p>
    <w:p w14:paraId="5307F2D9" w14:textId="0321C40D" w:rsidR="009347BE" w:rsidRPr="009347BE" w:rsidRDefault="009347BE" w:rsidP="0039481C">
      <w:r>
        <w:t>Här beskrivs tjänstedomänens icke-funktionella krav och regler.</w:t>
      </w:r>
    </w:p>
    <w:p w14:paraId="6A36E880" w14:textId="77777777" w:rsidR="0039481C" w:rsidRDefault="0039481C" w:rsidP="0039481C">
      <w:pPr>
        <w:pStyle w:val="Rubrik2"/>
      </w:pPr>
      <w:bookmarkStart w:id="53" w:name="_Toc357754853"/>
      <w:bookmarkStart w:id="54" w:name="_Toc243452558"/>
      <w:bookmarkStart w:id="55" w:name="_Toc274301266"/>
      <w:r>
        <w:t>Informationssäkerhet och juridik</w:t>
      </w:r>
      <w:bookmarkEnd w:id="53"/>
      <w:bookmarkEnd w:id="54"/>
      <w:bookmarkEnd w:id="55"/>
    </w:p>
    <w:p w14:paraId="552220E2" w14:textId="77777777" w:rsidR="000367A8" w:rsidRPr="000367A8" w:rsidRDefault="000367A8" w:rsidP="000367A8">
      <w:pPr>
        <w:pStyle w:val="Rubrik3"/>
      </w:pPr>
      <w:bookmarkStart w:id="56" w:name="_Toc274301267"/>
      <w:r w:rsidRPr="000367A8">
        <w:t>Krav på en tjänsteproducent</w:t>
      </w:r>
      <w:bookmarkEnd w:id="56"/>
    </w:p>
    <w:p w14:paraId="195453F9" w14:textId="77777777" w:rsidR="000367A8" w:rsidRPr="000367A8" w:rsidRDefault="000367A8" w:rsidP="000367A8">
      <w:pPr>
        <w:pStyle w:val="Rubrik4"/>
      </w:pPr>
      <w:r w:rsidRPr="000367A8">
        <w:t>Informationssäkerhet</w:t>
      </w:r>
    </w:p>
    <w:p w14:paraId="53263113" w14:textId="5B791738" w:rsidR="000367A8" w:rsidRDefault="000367A8" w:rsidP="000367A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Tjänstekontrakten i domänen hanterar känslig information och klassas som patientuppgifter.</w:t>
      </w:r>
    </w:p>
    <w:p w14:paraId="7B3599E3" w14:textId="77777777" w:rsidR="000367A8" w:rsidRDefault="000367A8" w:rsidP="000367A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Detta betyder att de krav som </w:t>
      </w:r>
      <w:proofErr w:type="spellStart"/>
      <w:r>
        <w:rPr>
          <w:rFonts w:ascii="Arial" w:hAnsi="Arial"/>
          <w:color w:val="000000"/>
        </w:rPr>
        <w:t>PDL</w:t>
      </w:r>
      <w:proofErr w:type="spellEnd"/>
      <w:r>
        <w:rPr>
          <w:rFonts w:ascii="Arial" w:hAnsi="Arial"/>
          <w:color w:val="000000"/>
        </w:rPr>
        <w:t xml:space="preserve"> (Patient Data Lagen) ställer på hur informationen hanteras skall beaktas. En tjänsteproducent ger åtkomst till sina tjänster genom avtal som Tjänsteplattformen hanterar och verkställer för en tjänstekonsument.</w:t>
      </w:r>
    </w:p>
    <w:p w14:paraId="525DA08F" w14:textId="77777777" w:rsidR="000367A8" w:rsidRPr="000367A8" w:rsidRDefault="000367A8" w:rsidP="000367A8">
      <w:pPr>
        <w:pStyle w:val="Rubrik3"/>
      </w:pPr>
      <w:bookmarkStart w:id="57" w:name="_Toc274301268"/>
      <w:r w:rsidRPr="000367A8">
        <w:t>Krav på en tjänstekonsument</w:t>
      </w:r>
      <w:bookmarkEnd w:id="57"/>
    </w:p>
    <w:p w14:paraId="6CE57AF8" w14:textId="77777777" w:rsidR="000367A8" w:rsidRPr="000367A8" w:rsidRDefault="000367A8" w:rsidP="000367A8">
      <w:pPr>
        <w:pStyle w:val="Rubrik4"/>
      </w:pPr>
      <w:r w:rsidRPr="000367A8">
        <w:t>Informationssäkerhet</w:t>
      </w:r>
    </w:p>
    <w:p w14:paraId="3AAB60F3" w14:textId="77777777" w:rsidR="000367A8" w:rsidRDefault="000367A8" w:rsidP="000367A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Tjänstekontrakten i domänen hanterar känslig information och klassas som patientuppgifter.</w:t>
      </w:r>
    </w:p>
    <w:p w14:paraId="5BB310A2" w14:textId="77777777" w:rsidR="000367A8" w:rsidRDefault="000367A8" w:rsidP="000367A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Detta betyder att de krav som </w:t>
      </w:r>
      <w:proofErr w:type="spellStart"/>
      <w:r>
        <w:rPr>
          <w:rFonts w:ascii="Arial" w:hAnsi="Arial"/>
          <w:color w:val="000000"/>
        </w:rPr>
        <w:t>PDL</w:t>
      </w:r>
      <w:proofErr w:type="spellEnd"/>
      <w:r>
        <w:rPr>
          <w:rFonts w:ascii="Arial" w:hAnsi="Arial"/>
          <w:color w:val="000000"/>
        </w:rPr>
        <w:t xml:space="preserve"> (Patient Data Lagen) ställer på hur informationen hanteras skall beaktas när hälso- och sjukvårdspersonal är mottagare av denna information. I dagsläget kan endast en vårdenhet lista och hämta sin egen information. I samband med detta görs åtkomstkontroll i </w:t>
      </w:r>
      <w:proofErr w:type="spellStart"/>
      <w:r>
        <w:rPr>
          <w:rFonts w:ascii="Arial" w:hAnsi="Arial"/>
          <w:color w:val="000000"/>
        </w:rPr>
        <w:t>NTJP</w:t>
      </w:r>
      <w:proofErr w:type="spellEnd"/>
      <w:r>
        <w:rPr>
          <w:rFonts w:ascii="Arial" w:hAnsi="Arial"/>
          <w:color w:val="000000"/>
        </w:rPr>
        <w:t xml:space="preserve"> för dessa tjänster.</w:t>
      </w:r>
    </w:p>
    <w:p w14:paraId="7F920631" w14:textId="77777777" w:rsidR="000367A8" w:rsidRDefault="000367A8" w:rsidP="000367A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Flera av tjänsterna är riktade att användas av en invånare där syftet är att hantera sina intyg.</w:t>
      </w:r>
    </w:p>
    <w:p w14:paraId="200482DC" w14:textId="77777777" w:rsidR="000367A8" w:rsidRPr="000367A8" w:rsidRDefault="000367A8" w:rsidP="000367A8">
      <w:pPr>
        <w:pStyle w:val="Rubrik4"/>
      </w:pPr>
      <w:r w:rsidRPr="000367A8">
        <w:t>Stark autentisering</w:t>
      </w:r>
    </w:p>
    <w:p w14:paraId="681CEB8A" w14:textId="77777777" w:rsidR="000367A8" w:rsidRDefault="000367A8" w:rsidP="000367A8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En inloggad användare från hälso- och sjukvården skall vara starkt autentiserad med </w:t>
      </w:r>
      <w:proofErr w:type="spellStart"/>
      <w:r>
        <w:rPr>
          <w:rFonts w:ascii="Arial" w:hAnsi="Arial"/>
          <w:color w:val="000000"/>
        </w:rPr>
        <w:t>SITHS</w:t>
      </w:r>
      <w:proofErr w:type="spellEnd"/>
      <w:r>
        <w:rPr>
          <w:rFonts w:ascii="Arial" w:hAnsi="Arial"/>
          <w:color w:val="000000"/>
        </w:rPr>
        <w:t>-kort eller motsvarande nivå av säkerhet i systemet.</w:t>
      </w:r>
    </w:p>
    <w:p w14:paraId="3F47F4A5" w14:textId="3885011F" w:rsidR="0039481C" w:rsidRPr="00DE75E6" w:rsidRDefault="000367A8" w:rsidP="000367A8">
      <w:pPr>
        <w:rPr>
          <w:highlight w:val="yellow"/>
        </w:rPr>
      </w:pPr>
      <w:r>
        <w:rPr>
          <w:rFonts w:ascii="Arial" w:hAnsi="Arial"/>
          <w:color w:val="000000"/>
        </w:rPr>
        <w:t xml:space="preserve">En inloggad invånare skall vara starkt autentiserad med </w:t>
      </w:r>
      <w:proofErr w:type="spellStart"/>
      <w:r>
        <w:rPr>
          <w:rFonts w:ascii="Arial" w:hAnsi="Arial"/>
          <w:color w:val="000000"/>
        </w:rPr>
        <w:t>eLegitimation</w:t>
      </w:r>
      <w:proofErr w:type="spellEnd"/>
      <w:r>
        <w:rPr>
          <w:rFonts w:ascii="Arial" w:hAnsi="Arial"/>
          <w:color w:val="000000"/>
        </w:rPr>
        <w:t xml:space="preserve"> eller motsvarande nivå i systemet.</w:t>
      </w:r>
    </w:p>
    <w:p w14:paraId="4409F62D" w14:textId="739FEA73" w:rsidR="0039481C" w:rsidRPr="00AB631E" w:rsidRDefault="0039481C" w:rsidP="0039481C">
      <w:pPr>
        <w:pStyle w:val="Rubrik2"/>
      </w:pPr>
      <w:bookmarkStart w:id="58" w:name="_Toc243452559"/>
      <w:bookmarkStart w:id="59" w:name="_Toc274301269"/>
      <w:r>
        <w:t>Icke funktionella krav</w:t>
      </w:r>
      <w:bookmarkEnd w:id="58"/>
      <w:bookmarkEnd w:id="59"/>
    </w:p>
    <w:p w14:paraId="0988C9C3" w14:textId="1FDFCDE6" w:rsidR="0039481C" w:rsidRPr="00AB631E" w:rsidRDefault="0039481C" w:rsidP="0039481C">
      <w:pPr>
        <w:pStyle w:val="Rubrik3"/>
      </w:pPr>
      <w:bookmarkStart w:id="60" w:name="_Toc243452560"/>
      <w:bookmarkStart w:id="61" w:name="_Toc274301270"/>
      <w:r>
        <w:t>SLA krav</w:t>
      </w:r>
      <w:bookmarkEnd w:id="60"/>
      <w:bookmarkEnd w:id="61"/>
    </w:p>
    <w:p w14:paraId="5FB0FE5A" w14:textId="77777777" w:rsidR="0039481C" w:rsidRPr="00AB631E" w:rsidRDefault="0039481C" w:rsidP="0039481C">
      <w:r w:rsidRPr="00AB631E">
        <w:t>Följande generella SLA-krav gäller för alla tjänsteproducenter som tillhandahåller tjänster. Dessa krav gäller där inget annat anges för ett specifikt tjänstekontrakt.</w:t>
      </w:r>
    </w:p>
    <w:p w14:paraId="241AAB99" w14:textId="77777777" w:rsidR="0039481C" w:rsidRPr="00434298" w:rsidRDefault="0039481C" w:rsidP="0039481C"/>
    <w:tbl>
      <w:tblPr>
        <w:tblW w:w="9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4154"/>
        <w:gridCol w:w="3266"/>
      </w:tblGrid>
      <w:tr w:rsidR="0039481C" w:rsidRPr="00D957CA" w14:paraId="30F252B7" w14:textId="77777777" w:rsidTr="000C2908">
        <w:tc>
          <w:tcPr>
            <w:tcW w:w="2268" w:type="dxa"/>
          </w:tcPr>
          <w:p w14:paraId="2E35CB73" w14:textId="77777777" w:rsidR="0039481C" w:rsidRPr="00D957CA" w:rsidRDefault="0039481C" w:rsidP="0039481C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154" w:type="dxa"/>
          </w:tcPr>
          <w:p w14:paraId="60CABD76" w14:textId="77777777" w:rsidR="0039481C" w:rsidRPr="00D957CA" w:rsidRDefault="0039481C" w:rsidP="0039481C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266" w:type="dxa"/>
          </w:tcPr>
          <w:p w14:paraId="5CD34B08" w14:textId="77777777" w:rsidR="0039481C" w:rsidRDefault="0039481C" w:rsidP="0039481C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39481C" w14:paraId="3A6C3C06" w14:textId="77777777" w:rsidTr="000C2908">
        <w:tc>
          <w:tcPr>
            <w:tcW w:w="2268" w:type="dxa"/>
          </w:tcPr>
          <w:p w14:paraId="5B5C0408" w14:textId="77777777" w:rsidR="0039481C" w:rsidRPr="00AB631E" w:rsidRDefault="0039481C" w:rsidP="0039481C">
            <w:r w:rsidRPr="00AB631E">
              <w:t>Svarstid</w:t>
            </w:r>
          </w:p>
        </w:tc>
        <w:tc>
          <w:tcPr>
            <w:tcW w:w="4154" w:type="dxa"/>
          </w:tcPr>
          <w:p w14:paraId="741380AB" w14:textId="77777777" w:rsidR="0039481C" w:rsidRPr="00AB631E" w:rsidRDefault="0039481C" w:rsidP="0039481C">
            <w:r w:rsidRPr="00AB631E">
              <w:t xml:space="preserve">&lt; 1 sekund för </w:t>
            </w:r>
            <w:proofErr w:type="gramStart"/>
            <w:r w:rsidRPr="00AB631E">
              <w:t>95%</w:t>
            </w:r>
            <w:proofErr w:type="gramEnd"/>
            <w:r w:rsidRPr="00AB631E">
              <w:t xml:space="preserve"> av alla anrop</w:t>
            </w:r>
          </w:p>
        </w:tc>
        <w:tc>
          <w:tcPr>
            <w:tcW w:w="3266" w:type="dxa"/>
          </w:tcPr>
          <w:p w14:paraId="2B3C1131" w14:textId="77777777" w:rsidR="0039481C" w:rsidRDefault="0039481C" w:rsidP="0039481C"/>
        </w:tc>
      </w:tr>
      <w:tr w:rsidR="0039481C" w14:paraId="7D1CE21C" w14:textId="77777777" w:rsidTr="000C2908">
        <w:tc>
          <w:tcPr>
            <w:tcW w:w="2268" w:type="dxa"/>
          </w:tcPr>
          <w:p w14:paraId="654786FF" w14:textId="77777777" w:rsidR="0039481C" w:rsidRPr="00AB631E" w:rsidRDefault="0039481C" w:rsidP="0039481C">
            <w:r w:rsidRPr="00AB631E">
              <w:t>Tillgänglighet</w:t>
            </w:r>
          </w:p>
        </w:tc>
        <w:tc>
          <w:tcPr>
            <w:tcW w:w="4154" w:type="dxa"/>
          </w:tcPr>
          <w:p w14:paraId="0412D628" w14:textId="77777777" w:rsidR="0039481C" w:rsidRPr="00AB631E" w:rsidRDefault="0039481C" w:rsidP="0039481C">
            <w:r w:rsidRPr="00AB631E">
              <w:t>24x7, 99,5%</w:t>
            </w:r>
          </w:p>
        </w:tc>
        <w:tc>
          <w:tcPr>
            <w:tcW w:w="3266" w:type="dxa"/>
          </w:tcPr>
          <w:p w14:paraId="61AE7720" w14:textId="77777777" w:rsidR="0039481C" w:rsidRDefault="0039481C" w:rsidP="0039481C"/>
        </w:tc>
      </w:tr>
      <w:tr w:rsidR="0039481C" w14:paraId="6769F2F7" w14:textId="77777777" w:rsidTr="000C2908">
        <w:tc>
          <w:tcPr>
            <w:tcW w:w="2268" w:type="dxa"/>
          </w:tcPr>
          <w:p w14:paraId="581B440E" w14:textId="77777777" w:rsidR="0039481C" w:rsidRPr="00AB631E" w:rsidRDefault="0039481C" w:rsidP="0039481C">
            <w:r w:rsidRPr="00AB631E">
              <w:t>Last</w:t>
            </w:r>
          </w:p>
        </w:tc>
        <w:tc>
          <w:tcPr>
            <w:tcW w:w="4154" w:type="dxa"/>
          </w:tcPr>
          <w:p w14:paraId="290EBEE7" w14:textId="77777777" w:rsidR="0039481C" w:rsidRPr="00AB631E" w:rsidRDefault="0039481C" w:rsidP="0039481C">
            <w:r w:rsidRPr="00AB631E">
              <w:t>1 transaktion per sekund</w:t>
            </w:r>
          </w:p>
        </w:tc>
        <w:tc>
          <w:tcPr>
            <w:tcW w:w="3266" w:type="dxa"/>
          </w:tcPr>
          <w:p w14:paraId="35BE7A63" w14:textId="77777777" w:rsidR="0039481C" w:rsidRDefault="0039481C" w:rsidP="0039481C"/>
        </w:tc>
      </w:tr>
      <w:tr w:rsidR="00AB631E" w14:paraId="04F316D2" w14:textId="77777777" w:rsidTr="001F49A7">
        <w:tc>
          <w:tcPr>
            <w:tcW w:w="2268" w:type="dxa"/>
          </w:tcPr>
          <w:p w14:paraId="669AE71D" w14:textId="77777777" w:rsidR="00AB631E" w:rsidRPr="00AB631E" w:rsidRDefault="00AB631E" w:rsidP="0039481C">
            <w:r w:rsidRPr="00AB631E">
              <w:t>Aktualitet</w:t>
            </w:r>
          </w:p>
        </w:tc>
        <w:tc>
          <w:tcPr>
            <w:tcW w:w="4154" w:type="dxa"/>
            <w:vAlign w:val="center"/>
          </w:tcPr>
          <w:p w14:paraId="5FA12743" w14:textId="4A1835A9" w:rsidR="00AB631E" w:rsidRPr="00AB631E" w:rsidRDefault="00AB631E" w:rsidP="0039481C">
            <w:r w:rsidRPr="00AB631E">
              <w:rPr>
                <w:rFonts w:ascii="Arial" w:hAnsi="Arial"/>
                <w:color w:val="000000"/>
              </w:rPr>
              <w:t>Informationen ska alltid vara uppdaterad</w:t>
            </w:r>
          </w:p>
        </w:tc>
        <w:tc>
          <w:tcPr>
            <w:tcW w:w="3266" w:type="dxa"/>
          </w:tcPr>
          <w:p w14:paraId="446C2C7A" w14:textId="77777777" w:rsidR="00AB631E" w:rsidRDefault="00AB631E" w:rsidP="0039481C"/>
        </w:tc>
      </w:tr>
      <w:tr w:rsidR="00AB631E" w14:paraId="2402DAE2" w14:textId="77777777" w:rsidTr="000C2908">
        <w:tc>
          <w:tcPr>
            <w:tcW w:w="2268" w:type="dxa"/>
          </w:tcPr>
          <w:p w14:paraId="7CBF293D" w14:textId="77777777" w:rsidR="00AB631E" w:rsidRPr="00AB631E" w:rsidRDefault="00AB631E" w:rsidP="0039481C">
            <w:r w:rsidRPr="00AB631E">
              <w:t>Återställningstid</w:t>
            </w:r>
          </w:p>
        </w:tc>
        <w:tc>
          <w:tcPr>
            <w:tcW w:w="4154" w:type="dxa"/>
          </w:tcPr>
          <w:p w14:paraId="4C9DF6C8" w14:textId="77777777" w:rsidR="00AB631E" w:rsidRPr="00AB631E" w:rsidRDefault="00AB631E" w:rsidP="0039481C">
            <w:pPr>
              <w:tabs>
                <w:tab w:val="left" w:pos="2935"/>
              </w:tabs>
              <w:jc w:val="both"/>
            </w:pPr>
            <w:r w:rsidRPr="00AB631E">
              <w:t>1 dygn</w:t>
            </w:r>
          </w:p>
        </w:tc>
        <w:tc>
          <w:tcPr>
            <w:tcW w:w="3266" w:type="dxa"/>
          </w:tcPr>
          <w:p w14:paraId="6311269A" w14:textId="0F371F2C" w:rsidR="00AB631E" w:rsidRDefault="00AB631E" w:rsidP="0039481C">
            <w:r>
              <w:t>Vid katastrof, bortfall av hel hall</w:t>
            </w:r>
          </w:p>
        </w:tc>
      </w:tr>
    </w:tbl>
    <w:p w14:paraId="6D523F2F" w14:textId="77777777" w:rsidR="0039481C" w:rsidRPr="007C5E55" w:rsidRDefault="0039481C" w:rsidP="0039481C"/>
    <w:p w14:paraId="074ED34E" w14:textId="77777777" w:rsidR="0039481C" w:rsidRDefault="0039481C" w:rsidP="0039481C">
      <w:pPr>
        <w:pStyle w:val="Rubrik2"/>
      </w:pPr>
      <w:bookmarkStart w:id="62" w:name="_Toc357754854"/>
      <w:bookmarkStart w:id="63" w:name="_Toc243452562"/>
      <w:bookmarkStart w:id="64" w:name="_Toc224960922"/>
      <w:bookmarkStart w:id="65" w:name="_Toc357754855"/>
      <w:bookmarkStart w:id="66" w:name="_Toc274301271"/>
      <w:bookmarkEnd w:id="14"/>
      <w:bookmarkEnd w:id="15"/>
      <w:bookmarkEnd w:id="16"/>
      <w:proofErr w:type="spellStart"/>
      <w:r>
        <w:lastRenderedPageBreak/>
        <w:t>Felhantering</w:t>
      </w:r>
      <w:bookmarkEnd w:id="62"/>
      <w:bookmarkEnd w:id="63"/>
      <w:bookmarkEnd w:id="66"/>
      <w:proofErr w:type="spellEnd"/>
    </w:p>
    <w:p w14:paraId="39EB7820" w14:textId="77777777" w:rsidR="003C50C1" w:rsidRDefault="003C50C1" w:rsidP="003C50C1">
      <w:bookmarkStart w:id="67" w:name="_Toc243452563"/>
      <w:r>
        <w:t xml:space="preserve">Ett logiskt fel returneras i ett </w:t>
      </w:r>
      <w:proofErr w:type="spellStart"/>
      <w:r>
        <w:t>response</w:t>
      </w:r>
      <w:proofErr w:type="spellEnd"/>
      <w:r>
        <w:t xml:space="preserve"> (</w:t>
      </w:r>
      <w:proofErr w:type="spellStart"/>
      <w:r>
        <w:t>result</w:t>
      </w:r>
      <w:proofErr w:type="spellEnd"/>
      <w:r>
        <w:t xml:space="preserve">) och anger om anropet lyckades eller </w:t>
      </w:r>
      <w:proofErr w:type="gramStart"/>
      <w:r>
        <w:t>ej</w:t>
      </w:r>
      <w:proofErr w:type="gramEnd"/>
      <w:r>
        <w:t xml:space="preserve"> (</w:t>
      </w:r>
      <w:proofErr w:type="spellStart"/>
      <w:r>
        <w:t>resultCode</w:t>
      </w:r>
      <w:proofErr w:type="spellEnd"/>
      <w:r>
        <w:t xml:space="preserve">). Ett lyckat anrop motsvaras av OK eller INFO. Om INFO returneras finns mer information i </w:t>
      </w:r>
      <w:proofErr w:type="spellStart"/>
      <w:r>
        <w:t>resultText</w:t>
      </w:r>
      <w:proofErr w:type="spellEnd"/>
      <w:r>
        <w:t xml:space="preserve"> som anger under vilka specifika omständigheter anropet ansågs vara lyckat av mottagaren.</w:t>
      </w:r>
    </w:p>
    <w:p w14:paraId="68C98C8A" w14:textId="77777777" w:rsidR="003C50C1" w:rsidRDefault="003C50C1" w:rsidP="003C50C1"/>
    <w:p w14:paraId="196C3F6A" w14:textId="77777777" w:rsidR="003C50C1" w:rsidRDefault="003C50C1" w:rsidP="003C50C1">
      <w:r>
        <w:t xml:space="preserve">Ett tekniskt fel returnerar ett </w:t>
      </w:r>
      <w:proofErr w:type="spellStart"/>
      <w:r>
        <w:t>SoapFault</w:t>
      </w:r>
      <w:proofErr w:type="spellEnd"/>
      <w:r>
        <w:t>.</w:t>
      </w:r>
    </w:p>
    <w:p w14:paraId="6FAF04D9" w14:textId="77777777" w:rsidR="0039481C" w:rsidRDefault="0039481C" w:rsidP="0039481C">
      <w:pPr>
        <w:pStyle w:val="Rubrik3"/>
      </w:pPr>
      <w:bookmarkStart w:id="68" w:name="_Toc274301272"/>
      <w:r>
        <w:t>Krav på en tjänsteproducent</w:t>
      </w:r>
      <w:bookmarkEnd w:id="67"/>
      <w:bookmarkEnd w:id="68"/>
    </w:p>
    <w:p w14:paraId="2859FC09" w14:textId="77777777" w:rsidR="0039481C" w:rsidRDefault="0039481C" w:rsidP="0039481C">
      <w:pPr>
        <w:pStyle w:val="Rubrik4"/>
      </w:pPr>
      <w:r>
        <w:t xml:space="preserve">Logiska fel </w:t>
      </w:r>
    </w:p>
    <w:p w14:paraId="4EBB8DEB" w14:textId="77777777" w:rsidR="003C50C1" w:rsidRDefault="003C50C1" w:rsidP="003C50C1">
      <w:r>
        <w:t xml:space="preserve">Då felkoden </w:t>
      </w:r>
      <w:proofErr w:type="spellStart"/>
      <w:r>
        <w:t>ERROR</w:t>
      </w:r>
      <w:proofErr w:type="spellEnd"/>
      <w:r>
        <w:t xml:space="preserve"> returneras (</w:t>
      </w:r>
      <w:proofErr w:type="spellStart"/>
      <w:r>
        <w:t>resultCode</w:t>
      </w:r>
      <w:proofErr w:type="spellEnd"/>
      <w:r>
        <w:t xml:space="preserve">) skall typen av fel returneras i </w:t>
      </w:r>
      <w:proofErr w:type="spellStart"/>
      <w:r>
        <w:t>errorId</w:t>
      </w:r>
      <w:proofErr w:type="spellEnd"/>
      <w:r>
        <w:t>. Denna kan vara av 4 huvudtyper som skall tolkas enligt följande:</w:t>
      </w:r>
    </w:p>
    <w:p w14:paraId="0C405EF8" w14:textId="77777777" w:rsidR="003C50C1" w:rsidRDefault="003C50C1" w:rsidP="003C50C1">
      <w:pPr>
        <w:pStyle w:val="Liststycke"/>
        <w:numPr>
          <w:ilvl w:val="0"/>
          <w:numId w:val="39"/>
        </w:numPr>
      </w:pPr>
      <w:proofErr w:type="spellStart"/>
      <w:r w:rsidRPr="003C50C1">
        <w:rPr>
          <w:rStyle w:val="Betoning2"/>
          <w:rFonts w:ascii="Arial" w:hAnsi="Arial"/>
          <w:color w:val="000000"/>
        </w:rPr>
        <w:t>VALIDATION_ERROR</w:t>
      </w:r>
      <w:proofErr w:type="spellEnd"/>
    </w:p>
    <w:p w14:paraId="1C880778" w14:textId="77777777" w:rsidR="003C50C1" w:rsidRDefault="003C50C1" w:rsidP="003C50C1">
      <w:pPr>
        <w:ind w:left="720"/>
      </w:pPr>
      <w:r>
        <w:t xml:space="preserve">Informationsmängden som skickats är </w:t>
      </w:r>
      <w:proofErr w:type="gramStart"/>
      <w:r>
        <w:t>ej</w:t>
      </w:r>
      <w:proofErr w:type="gramEnd"/>
      <w:r>
        <w:t xml:space="preserve"> korrekt utifrån de regler som gäller för tjänstekontraktet. En förklarande </w:t>
      </w:r>
      <w:proofErr w:type="spellStart"/>
      <w:r>
        <w:t>errorText</w:t>
      </w:r>
      <w:proofErr w:type="spellEnd"/>
      <w:r>
        <w:t xml:space="preserve"> kan närmare peka på vilken regel som </w:t>
      </w:r>
      <w:proofErr w:type="gramStart"/>
      <w:r>
        <w:t>ej</w:t>
      </w:r>
      <w:proofErr w:type="gramEnd"/>
      <w:r>
        <w:t xml:space="preserve"> efterföljts.</w:t>
      </w:r>
    </w:p>
    <w:p w14:paraId="299342FD" w14:textId="77777777" w:rsidR="003C50C1" w:rsidRDefault="003C50C1" w:rsidP="003C50C1">
      <w:pPr>
        <w:ind w:left="720"/>
      </w:pPr>
      <w:r>
        <w:t>En omsändning av information kommer att ge samma fel.</w:t>
      </w:r>
    </w:p>
    <w:p w14:paraId="117DA6D3" w14:textId="77777777" w:rsidR="003C50C1" w:rsidRDefault="003C50C1" w:rsidP="003C50C1">
      <w:pPr>
        <w:pStyle w:val="Liststycke"/>
        <w:numPr>
          <w:ilvl w:val="0"/>
          <w:numId w:val="39"/>
        </w:numPr>
      </w:pPr>
      <w:proofErr w:type="spellStart"/>
      <w:r w:rsidRPr="003C50C1">
        <w:rPr>
          <w:rStyle w:val="Betoning2"/>
          <w:rFonts w:ascii="Arial" w:hAnsi="Arial"/>
          <w:color w:val="000000"/>
        </w:rPr>
        <w:t>APPLICATION_ERROR</w:t>
      </w:r>
      <w:proofErr w:type="spellEnd"/>
    </w:p>
    <w:p w14:paraId="1C75A800" w14:textId="77777777" w:rsidR="003C50C1" w:rsidRDefault="003C50C1" w:rsidP="003C50C1">
      <w:pPr>
        <w:ind w:left="720"/>
      </w:pPr>
      <w:r>
        <w:t xml:space="preserve">Ett fel inträffade när informationen togs emot av det mottagande systemet. Denna felkod skickas av det mottagande systemet och mer information om felet skall skickas i fältet </w:t>
      </w:r>
      <w:proofErr w:type="spellStart"/>
      <w:r>
        <w:t>errorText</w:t>
      </w:r>
      <w:proofErr w:type="spellEnd"/>
      <w:r>
        <w:t>.</w:t>
      </w:r>
    </w:p>
    <w:p w14:paraId="68BAB614" w14:textId="77777777" w:rsidR="003C50C1" w:rsidRDefault="003C50C1" w:rsidP="003C50C1">
      <w:pPr>
        <w:ind w:left="720"/>
      </w:pPr>
      <w:r>
        <w:t>En omsändning av informationen kan lyckas beroende på typ av fel.</w:t>
      </w:r>
    </w:p>
    <w:p w14:paraId="5DE8124D" w14:textId="77777777" w:rsidR="003C50C1" w:rsidRDefault="003C50C1" w:rsidP="003C50C1">
      <w:pPr>
        <w:pStyle w:val="Liststycke"/>
        <w:numPr>
          <w:ilvl w:val="0"/>
          <w:numId w:val="39"/>
        </w:numPr>
      </w:pPr>
      <w:proofErr w:type="spellStart"/>
      <w:r w:rsidRPr="003C50C1">
        <w:rPr>
          <w:rStyle w:val="Betoning2"/>
          <w:rFonts w:ascii="Arial" w:hAnsi="Arial"/>
          <w:color w:val="000000"/>
        </w:rPr>
        <w:t>TECHNICAL_ERROR</w:t>
      </w:r>
      <w:proofErr w:type="spellEnd"/>
    </w:p>
    <w:p w14:paraId="2B130989" w14:textId="77777777" w:rsidR="003C50C1" w:rsidRDefault="003C50C1" w:rsidP="003C50C1">
      <w:pPr>
        <w:ind w:left="720"/>
      </w:pPr>
      <w:r>
        <w:t xml:space="preserve">Ett fel inträffade som inte har med skickad information att göra. Denna typ av fel kan fås om mottagande system </w:t>
      </w:r>
      <w:proofErr w:type="gramStart"/>
      <w:r>
        <w:t>ej</w:t>
      </w:r>
      <w:proofErr w:type="gramEnd"/>
      <w:r>
        <w:t xml:space="preserve"> svarar (time-out) eller liknande fel.</w:t>
      </w:r>
    </w:p>
    <w:p w14:paraId="1461A663" w14:textId="77777777" w:rsidR="003C50C1" w:rsidRDefault="003C50C1" w:rsidP="003C50C1">
      <w:pPr>
        <w:ind w:left="720"/>
      </w:pPr>
      <w:r>
        <w:t>En omsändning av informationen bör göras enligt ett förutbestämt schema, dock med ett begränsat antal försök.</w:t>
      </w:r>
    </w:p>
    <w:p w14:paraId="0138E0BC" w14:textId="77777777" w:rsidR="003C50C1" w:rsidRDefault="003C50C1" w:rsidP="003C50C1">
      <w:pPr>
        <w:pStyle w:val="Liststycke"/>
        <w:numPr>
          <w:ilvl w:val="0"/>
          <w:numId w:val="39"/>
        </w:numPr>
      </w:pPr>
      <w:proofErr w:type="spellStart"/>
      <w:r w:rsidRPr="003C50C1">
        <w:rPr>
          <w:rStyle w:val="Betoning2"/>
          <w:rFonts w:ascii="Arial" w:hAnsi="Arial"/>
          <w:color w:val="000000"/>
        </w:rPr>
        <w:t>REVOKED</w:t>
      </w:r>
      <w:proofErr w:type="spellEnd"/>
    </w:p>
    <w:p w14:paraId="502BF947" w14:textId="52022BE2" w:rsidR="000D685C" w:rsidRDefault="003C50C1" w:rsidP="001F49A7">
      <w:pPr>
        <w:ind w:left="720"/>
      </w:pPr>
      <w:r>
        <w:t xml:space="preserve">Specialfall då ett intyg är rättat och </w:t>
      </w:r>
      <w:proofErr w:type="gramStart"/>
      <w:r>
        <w:t>ej</w:t>
      </w:r>
      <w:proofErr w:type="gramEnd"/>
      <w:r>
        <w:t xml:space="preserve"> längre tillgängligt. Dock returneras intyget.</w:t>
      </w:r>
    </w:p>
    <w:p w14:paraId="1E0FF3D5" w14:textId="77777777" w:rsidR="001F49A7" w:rsidRDefault="001F49A7" w:rsidP="001F49A7">
      <w:pPr>
        <w:pStyle w:val="Rubrik4"/>
      </w:pPr>
      <w:r>
        <w:t>Tekniska fel (</w:t>
      </w:r>
      <w:proofErr w:type="spellStart"/>
      <w:r>
        <w:t>SoapFault</w:t>
      </w:r>
      <w:proofErr w:type="spellEnd"/>
      <w:r>
        <w:t>)</w:t>
      </w:r>
    </w:p>
    <w:p w14:paraId="2C5C8D2E" w14:textId="245B60B0" w:rsidR="001F49A7" w:rsidRDefault="001F49A7" w:rsidP="001F49A7">
      <w:r>
        <w:t>Vid tekniska fel kommer en omsändning av informationen troligen att ske från en tjänstekonsument.</w:t>
      </w:r>
    </w:p>
    <w:p w14:paraId="2E08AE35" w14:textId="4B6CEA12" w:rsidR="001F49A7" w:rsidRPr="001F49A7" w:rsidRDefault="001F49A7" w:rsidP="001F49A7">
      <w:r>
        <w:t>Respektive felkoder specificeras under respektive tjänstekontrakt.</w:t>
      </w:r>
    </w:p>
    <w:p w14:paraId="72908150" w14:textId="77777777" w:rsidR="0039481C" w:rsidRDefault="0039481C" w:rsidP="0039481C">
      <w:pPr>
        <w:pStyle w:val="Rubrik3"/>
      </w:pPr>
      <w:bookmarkStart w:id="69" w:name="_Toc243452564"/>
      <w:bookmarkStart w:id="70" w:name="_Toc274301273"/>
      <w:r>
        <w:t>Krav på en tjänstekonsument</w:t>
      </w:r>
      <w:bookmarkEnd w:id="69"/>
      <w:bookmarkEnd w:id="70"/>
    </w:p>
    <w:p w14:paraId="2205D7BF" w14:textId="77777777" w:rsidR="001F49A7" w:rsidRDefault="001F49A7" w:rsidP="001F49A7">
      <w:pPr>
        <w:pStyle w:val="Rubrik4"/>
      </w:pPr>
      <w:r>
        <w:t>Tekniska fel</w:t>
      </w:r>
    </w:p>
    <w:p w14:paraId="55326EE9" w14:textId="77777777" w:rsidR="001F49A7" w:rsidRDefault="001F49A7" w:rsidP="001F49A7">
      <w:r>
        <w:t xml:space="preserve">En strategi för omsändning av anrop bör finnas i de fall en tjänstekonsument agerar som en </w:t>
      </w:r>
      <w:proofErr w:type="spellStart"/>
      <w:r>
        <w:t>proxy</w:t>
      </w:r>
      <w:proofErr w:type="spellEnd"/>
      <w:r>
        <w:t xml:space="preserve"> för ett system. </w:t>
      </w:r>
      <w:proofErr w:type="gramStart"/>
      <w:r>
        <w:t>Dvs</w:t>
      </w:r>
      <w:proofErr w:type="gramEnd"/>
      <w:r>
        <w:t xml:space="preserve"> ansvaret för att anrop genomförs har delegerats till denna </w:t>
      </w:r>
      <w:proofErr w:type="spellStart"/>
      <w:r>
        <w:t>proxy</w:t>
      </w:r>
      <w:proofErr w:type="spellEnd"/>
      <w:r>
        <w:t>.</w:t>
      </w:r>
    </w:p>
    <w:p w14:paraId="67EAFDE3" w14:textId="77777777" w:rsidR="00DE5007" w:rsidRDefault="00DE5007" w:rsidP="001F49A7"/>
    <w:p w14:paraId="0AD5C726" w14:textId="77777777" w:rsidR="001F49A7" w:rsidRDefault="001F49A7" w:rsidP="001F49A7">
      <w:proofErr w:type="spellStart"/>
      <w:r>
        <w:t>Omsändningstrategin</w:t>
      </w:r>
      <w:proofErr w:type="spellEnd"/>
      <w:r>
        <w:t xml:space="preserve"> skall innehålla ett begränsat antal försök under ett starkt ökande tidsintervall (t.ex. 1 minut, 1 timme, 5 timmar, 10 timmar, 24 timmar, ...). Dessutom skall den endast tillämpas vid tekniska fel eller vid logiska fel av typen </w:t>
      </w:r>
      <w:proofErr w:type="spellStart"/>
      <w:r>
        <w:t>TECHNICAL_ERROR</w:t>
      </w:r>
      <w:proofErr w:type="spellEnd"/>
      <w:r>
        <w:t>.</w:t>
      </w:r>
    </w:p>
    <w:p w14:paraId="4645C2DD" w14:textId="77777777" w:rsidR="001F49A7" w:rsidRDefault="001F49A7" w:rsidP="001F49A7">
      <w:pPr>
        <w:pStyle w:val="Rubrik4"/>
      </w:pPr>
      <w:r>
        <w:lastRenderedPageBreak/>
        <w:t>Logiska fel</w:t>
      </w:r>
    </w:p>
    <w:p w14:paraId="7D516BC0" w14:textId="77777777" w:rsidR="001F49A7" w:rsidRDefault="001F49A7" w:rsidP="001F49A7">
      <w:r>
        <w:t xml:space="preserve">Då tjänster används enligt mönstret fråga-svar från </w:t>
      </w:r>
      <w:proofErr w:type="spellStart"/>
      <w:r>
        <w:t>RIVTA</w:t>
      </w:r>
      <w:proofErr w:type="spellEnd"/>
      <w:r>
        <w:t xml:space="preserve"> 2.1[R2] synkront är det tjänstekonsumenten som ansvarar för att tolka fel i samband med kommunikationen.</w:t>
      </w:r>
    </w:p>
    <w:p w14:paraId="3D1AD6D1" w14:textId="77777777" w:rsidR="00DE5007" w:rsidRDefault="00DE5007" w:rsidP="001F49A7"/>
    <w:p w14:paraId="6E7F3AF6" w14:textId="379FB24A" w:rsidR="001F49A7" w:rsidRPr="001F49A7" w:rsidRDefault="001F49A7" w:rsidP="001F49A7">
      <w:r>
        <w:t>Logiska fel behöver hanteras av en tjänstekonsument genom information till användaren, loggning och efterföljande uppföljning.</w:t>
      </w:r>
    </w:p>
    <w:p w14:paraId="0CF3A8BB" w14:textId="77777777" w:rsidR="0066062F" w:rsidRDefault="0066062F">
      <w:pPr>
        <w:spacing w:line="240" w:lineRule="auto"/>
        <w:rPr>
          <w:rFonts w:eastAsia="Times New Roman"/>
          <w:bCs/>
          <w:sz w:val="30"/>
          <w:szCs w:val="28"/>
        </w:rPr>
      </w:pPr>
      <w:bookmarkStart w:id="71" w:name="_Toc243452565"/>
      <w:r>
        <w:br w:type="page"/>
      </w:r>
    </w:p>
    <w:p w14:paraId="2CBDBDA5" w14:textId="693AB9B8" w:rsidR="0039481C" w:rsidRDefault="0039481C" w:rsidP="0039481C">
      <w:pPr>
        <w:pStyle w:val="Rubrik1"/>
      </w:pPr>
      <w:bookmarkStart w:id="72" w:name="_Toc274301274"/>
      <w:r>
        <w:lastRenderedPageBreak/>
        <w:t xml:space="preserve">Tjänstedomänens </w:t>
      </w:r>
      <w:bookmarkEnd w:id="64"/>
      <w:r>
        <w:t>meddelandemodeller</w:t>
      </w:r>
      <w:bookmarkEnd w:id="65"/>
      <w:bookmarkEnd w:id="71"/>
      <w:bookmarkEnd w:id="72"/>
    </w:p>
    <w:p w14:paraId="0BD1E110" w14:textId="1EE466F6" w:rsidR="0066062F" w:rsidRDefault="0066062F" w:rsidP="0066062F">
      <w:bookmarkStart w:id="73" w:name="_Toc224960923"/>
      <w:r>
        <w:t>Den information som hanteras i de meddelanden som tjänstedomänen specificerar beskrivs i en informationsspecifikation för intygsinformation, innehållande domänens domäninformationsmodell [R3]. Utöver detta beskrivs respektive intygs specifika krav i separata informationsspecifikationer innehållande domänens meddelandeinformationsmodeller [R4]</w:t>
      </w:r>
      <w:r w:rsidR="00CB27C6">
        <w:t xml:space="preserve"> samt med striktare schemafiler levererade tillsammans med schemafilerna för domäninformationsmodellen [R5]</w:t>
      </w:r>
      <w:r>
        <w:t>.</w:t>
      </w:r>
      <w:r w:rsidR="00CB27C6">
        <w:t xml:space="preserve"> Dessa schemafiler kan användas för en validering för specifik MIM.</w:t>
      </w:r>
    </w:p>
    <w:p w14:paraId="0DB3C7E8" w14:textId="77777777" w:rsidR="0066062F" w:rsidRDefault="0066062F" w:rsidP="0066062F">
      <w:r>
        <w:t xml:space="preserve">Nedan beskrivs i detalj de informationsmängder som kringgärdar intyg </w:t>
      </w:r>
      <w:proofErr w:type="spellStart"/>
      <w:proofErr w:type="gramStart"/>
      <w:r>
        <w:t>sk</w:t>
      </w:r>
      <w:proofErr w:type="spellEnd"/>
      <w:r>
        <w:t>.</w:t>
      </w:r>
      <w:proofErr w:type="gramEnd"/>
      <w:r>
        <w:t xml:space="preserve"> metainformation.</w:t>
      </w:r>
    </w:p>
    <w:p w14:paraId="4508BF63" w14:textId="4CFD4D4D" w:rsidR="0066062F" w:rsidRDefault="0066062F" w:rsidP="0066062F">
      <w:pPr>
        <w:pStyle w:val="Rubrik2"/>
      </w:pPr>
      <w:bookmarkStart w:id="74" w:name="_Toc274301275"/>
      <w:r>
        <w:t>V-MIM</w:t>
      </w:r>
      <w:bookmarkEnd w:id="74"/>
    </w:p>
    <w:p w14:paraId="25100644" w14:textId="72CD2535" w:rsidR="00106CD2" w:rsidRPr="00106CD2" w:rsidRDefault="00106CD2" w:rsidP="00106CD2">
      <w:pPr>
        <w:pStyle w:val="Rubrik3"/>
      </w:pPr>
      <w:bookmarkStart w:id="75" w:name="_Toc274301276"/>
      <w:r>
        <w:t>Metainformation</w:t>
      </w:r>
      <w:bookmarkEnd w:id="75"/>
    </w:p>
    <w:p w14:paraId="4F14E8E7" w14:textId="7BA303F7" w:rsidR="007E3F3B" w:rsidRPr="007E3F3B" w:rsidRDefault="0066062F" w:rsidP="0066062F">
      <w:pPr>
        <w:rPr>
          <w:i/>
        </w:rPr>
      </w:pPr>
      <w:r>
        <w:t xml:space="preserve">En delmängd av informationen som kommuniceras av tjänster i domänen är </w:t>
      </w:r>
      <w:proofErr w:type="spellStart"/>
      <w:proofErr w:type="gramStart"/>
      <w:r>
        <w:t>sk</w:t>
      </w:r>
      <w:proofErr w:type="spellEnd"/>
      <w:r>
        <w:t>.</w:t>
      </w:r>
      <w:proofErr w:type="gramEnd"/>
      <w:r>
        <w:t xml:space="preserve"> Metainformation. Denna information är tänkt att beskriva information av ett intyg frikopplat från själva intygsinformationen. Detta innebär att informationen inte kommer att </w:t>
      </w:r>
      <w:proofErr w:type="spellStart"/>
      <w:r>
        <w:t>mappas</w:t>
      </w:r>
      <w:proofErr w:type="spellEnd"/>
      <w:r>
        <w:t xml:space="preserve"> till V-TIM utan mer skall betraktas som teknisk information.</w:t>
      </w:r>
    </w:p>
    <w:p w14:paraId="4EA76C56" w14:textId="77777777" w:rsidR="0039481C" w:rsidRPr="002F2D14" w:rsidRDefault="0039481C" w:rsidP="0039481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40"/>
        <w:gridCol w:w="4041"/>
      </w:tblGrid>
      <w:tr w:rsidR="0039481C" w:rsidRPr="000C2908" w14:paraId="3DA6BFED" w14:textId="77777777" w:rsidTr="0066062F">
        <w:tc>
          <w:tcPr>
            <w:tcW w:w="4040" w:type="dxa"/>
            <w:tcBorders>
              <w:bottom w:val="single" w:sz="8" w:space="0" w:color="4F81BD"/>
            </w:tcBorders>
            <w:shd w:val="clear" w:color="auto" w:fill="4F81BD"/>
          </w:tcPr>
          <w:p w14:paraId="07F3FE2E" w14:textId="77777777" w:rsidR="0039481C" w:rsidRPr="000C2908" w:rsidRDefault="0039481C" w:rsidP="0039481C">
            <w:pPr>
              <w:rPr>
                <w:b/>
                <w:bCs/>
                <w:szCs w:val="20"/>
              </w:rPr>
            </w:pPr>
            <w:proofErr w:type="spellStart"/>
            <w:r w:rsidRPr="000C2908">
              <w:rPr>
                <w:b/>
                <w:bCs/>
                <w:szCs w:val="20"/>
              </w:rPr>
              <w:t>Klass.attribut</w:t>
            </w:r>
            <w:proofErr w:type="spellEnd"/>
          </w:p>
        </w:tc>
        <w:tc>
          <w:tcPr>
            <w:tcW w:w="4041" w:type="dxa"/>
            <w:tcBorders>
              <w:bottom w:val="single" w:sz="8" w:space="0" w:color="4F81BD"/>
            </w:tcBorders>
            <w:shd w:val="clear" w:color="auto" w:fill="4F81BD"/>
          </w:tcPr>
          <w:p w14:paraId="366AE382" w14:textId="6B486CDF" w:rsidR="0039481C" w:rsidRPr="000C2908" w:rsidRDefault="0039481C" w:rsidP="0066062F">
            <w:pPr>
              <w:rPr>
                <w:b/>
                <w:bCs/>
                <w:szCs w:val="20"/>
              </w:rPr>
            </w:pPr>
            <w:r w:rsidRPr="000C2908">
              <w:rPr>
                <w:b/>
                <w:bCs/>
                <w:szCs w:val="20"/>
              </w:rPr>
              <w:t xml:space="preserve">Mappning mot </w:t>
            </w:r>
            <w:r w:rsidR="0066062F">
              <w:rPr>
                <w:b/>
                <w:bCs/>
                <w:szCs w:val="20"/>
              </w:rPr>
              <w:t>Typ (ISO)</w:t>
            </w:r>
          </w:p>
        </w:tc>
      </w:tr>
      <w:tr w:rsidR="0066062F" w:rsidRPr="000C2908" w14:paraId="4194BF16" w14:textId="77777777" w:rsidTr="0066062F">
        <w:tc>
          <w:tcPr>
            <w:tcW w:w="4040" w:type="dxa"/>
            <w:tcBorders>
              <w:top w:val="single" w:sz="8" w:space="0" w:color="4F81BD"/>
              <w:left w:val="single" w:sz="8" w:space="0" w:color="4F81BD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1DCECC" w14:textId="33BB2EBD" w:rsidR="0066062F" w:rsidRPr="000C2908" w:rsidRDefault="0066062F" w:rsidP="0039481C">
            <w:pPr>
              <w:tabs>
                <w:tab w:val="left" w:pos="1213"/>
              </w:tabs>
              <w:rPr>
                <w:b/>
                <w:bCs/>
                <w:szCs w:val="20"/>
                <w:highlight w:val="yellow"/>
              </w:rPr>
            </w:pPr>
            <w:r>
              <w:rPr>
                <w:rStyle w:val="Betoning2"/>
                <w:rFonts w:ascii="Arial" w:hAnsi="Arial"/>
                <w:color w:val="000000"/>
              </w:rPr>
              <w:t>Meta</w:t>
            </w:r>
          </w:p>
        </w:tc>
        <w:tc>
          <w:tcPr>
            <w:tcW w:w="4041" w:type="dxa"/>
            <w:tcBorders>
              <w:top w:val="single" w:sz="8" w:space="0" w:color="4F81BD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9350EF" w14:textId="35F4A0E6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66062F" w:rsidRPr="000C2908" w14:paraId="649E2CE2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7375CE" w14:textId="56115D8E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Meta.certificateId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7B05E7" w14:textId="520A0E5E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 w:rsidR="0066062F" w:rsidRPr="000C2908" w14:paraId="50074A4D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83F6B" w14:textId="66D61EDD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Meta.certificateType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058D36" w14:textId="3F6AE1A5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 w:rsidR="0066062F" w:rsidRPr="000C2908" w14:paraId="6C599FD7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D9A7F" w14:textId="025F5D39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Meta.validFrom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ECC54B" w14:textId="1F8804DD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Timestamp</w:t>
            </w:r>
          </w:p>
        </w:tc>
      </w:tr>
      <w:tr w:rsidR="0066062F" w:rsidRPr="000C2908" w14:paraId="3CCFF9AA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963DBA" w14:textId="402F4BC2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Meta.validTo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CAD811" w14:textId="717A282A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Timestamp</w:t>
            </w:r>
          </w:p>
        </w:tc>
      </w:tr>
      <w:tr w:rsidR="0066062F" w:rsidRPr="000C2908" w14:paraId="16F5DF30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FB4C7F" w14:textId="7663D987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Meta.issuerName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B29B20" w14:textId="6F9CFD10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 w:rsidR="0066062F" w:rsidRPr="000C2908" w14:paraId="3B4CDBA2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64006A" w14:textId="74A533BD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Meta.facilityName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70B7EC" w14:textId="00BECD47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 w:rsidR="0066062F" w:rsidRPr="000C2908" w14:paraId="4AF34B31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A97A" w14:textId="32D5DAC3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Meta.signDate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44941E" w14:textId="513626A2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Timestamp</w:t>
            </w:r>
          </w:p>
        </w:tc>
      </w:tr>
      <w:tr w:rsidR="0066062F" w:rsidRPr="000C2908" w14:paraId="09D61120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401B0C" w14:textId="2574F83F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Meta.available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5A78B8" w14:textId="13644D86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 w:rsidR="0066062F" w:rsidRPr="000C2908" w14:paraId="22797B53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BD0CC0" w14:textId="09FECFD8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Style w:val="Betoning2"/>
                <w:rFonts w:ascii="Arial" w:hAnsi="Arial"/>
                <w:color w:val="000000"/>
              </w:rPr>
              <w:t>Meta.status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9F11C4" w14:textId="0F7853DC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Status</w:t>
            </w:r>
          </w:p>
        </w:tc>
      </w:tr>
      <w:tr w:rsidR="0066062F" w:rsidRPr="000C2908" w14:paraId="669BBA9E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FECB67" w14:textId="1635CFDA" w:rsidR="0066062F" w:rsidRPr="000C2908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Meta.status.target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CDF779" w14:textId="2973A920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 w:rsidR="0066062F" w:rsidRPr="000C2908" w14:paraId="1DB40A2F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1F75E4" w14:textId="552BFCAD" w:rsidR="0066062F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Meta.status.type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FA5C4F" w14:textId="138960B4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String</w:t>
            </w:r>
          </w:p>
        </w:tc>
      </w:tr>
      <w:tr w:rsidR="0066062F" w:rsidRPr="000C2908" w14:paraId="47FDB0D6" w14:textId="77777777" w:rsidTr="0066062F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B2D89D" w14:textId="184F836E" w:rsidR="0066062F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Meta.status.timestamp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2D03F5" w14:textId="3D71C29E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hAnsi="Arial"/>
                <w:color w:val="000000"/>
              </w:rPr>
              <w:t>Timestamp</w:t>
            </w:r>
          </w:p>
        </w:tc>
      </w:tr>
      <w:tr w:rsidR="0066062F" w:rsidRPr="000C2908" w14:paraId="42ABEA0B" w14:textId="77777777" w:rsidTr="0066062F">
        <w:tc>
          <w:tcPr>
            <w:tcW w:w="4040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B8710" w14:textId="5043EEF4" w:rsidR="0066062F" w:rsidRDefault="0066062F" w:rsidP="0039481C">
            <w:pPr>
              <w:rPr>
                <w:b/>
                <w:bCs/>
                <w:szCs w:val="20"/>
                <w:highlight w:val="yellow"/>
              </w:rPr>
            </w:pPr>
            <w:proofErr w:type="spellStart"/>
            <w:r>
              <w:rPr>
                <w:rFonts w:ascii="Arial" w:eastAsia="Times New Roman" w:hAnsi="Arial"/>
                <w:color w:val="000000"/>
              </w:rPr>
              <w:t>Meta.complementaryInfo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C95418" w14:textId="5932F263" w:rsidR="0066062F" w:rsidRPr="000C2908" w:rsidRDefault="0066062F" w:rsidP="0039481C">
            <w:pPr>
              <w:rPr>
                <w:szCs w:val="20"/>
                <w:highlight w:val="yellow"/>
              </w:rPr>
            </w:pPr>
            <w:r>
              <w:rPr>
                <w:rFonts w:ascii="Arial" w:eastAsia="Times New Roman" w:hAnsi="Arial"/>
                <w:color w:val="000000"/>
              </w:rPr>
              <w:t>String</w:t>
            </w:r>
          </w:p>
        </w:tc>
      </w:tr>
    </w:tbl>
    <w:p w14:paraId="232CD343" w14:textId="77777777" w:rsidR="0039481C" w:rsidRDefault="0039481C" w:rsidP="0039481C">
      <w:bookmarkStart w:id="76" w:name="_Toc176141590"/>
      <w:bookmarkStart w:id="77" w:name="_Toc176141594"/>
      <w:bookmarkStart w:id="78" w:name="_Toc182360207"/>
      <w:bookmarkStart w:id="79" w:name="_Toc182360366"/>
      <w:bookmarkStart w:id="80" w:name="_Toc182362292"/>
      <w:bookmarkEnd w:id="76"/>
      <w:bookmarkEnd w:id="77"/>
      <w:bookmarkEnd w:id="78"/>
      <w:bookmarkEnd w:id="79"/>
      <w:bookmarkEnd w:id="80"/>
    </w:p>
    <w:p w14:paraId="09B1802B" w14:textId="77777777" w:rsidR="0039481C" w:rsidRDefault="0039481C" w:rsidP="0039481C"/>
    <w:p w14:paraId="798EA864" w14:textId="77777777" w:rsidR="0039481C" w:rsidRDefault="0039481C" w:rsidP="0039481C"/>
    <w:p w14:paraId="70DEFC10" w14:textId="77777777" w:rsidR="0039481C" w:rsidRDefault="0039481C" w:rsidP="0039481C"/>
    <w:p w14:paraId="12D7713D" w14:textId="4EE589BF" w:rsidR="00106CD2" w:rsidRPr="0066062F" w:rsidRDefault="00106CD2" w:rsidP="00106CD2">
      <w:pPr>
        <w:pStyle w:val="Rubrik3"/>
      </w:pPr>
      <w:bookmarkStart w:id="81" w:name="_Toc357754857"/>
      <w:bookmarkStart w:id="82" w:name="_Toc243452567"/>
      <w:bookmarkStart w:id="83" w:name="_Toc274301277"/>
      <w:r>
        <w:t>R</w:t>
      </w:r>
      <w:r w:rsidRPr="0066062F">
        <w:t>esultatinformation</w:t>
      </w:r>
      <w:bookmarkEnd w:id="83"/>
    </w:p>
    <w:p w14:paraId="6E1FFBF0" w14:textId="77777777" w:rsidR="00106CD2" w:rsidRDefault="00106CD2" w:rsidP="00106CD2">
      <w:r>
        <w:t xml:space="preserve">En delmängd av informationen som kommuniceras av tjänster i domänen är </w:t>
      </w:r>
      <w:proofErr w:type="spellStart"/>
      <w:proofErr w:type="gramStart"/>
      <w:r>
        <w:t>sk</w:t>
      </w:r>
      <w:proofErr w:type="spellEnd"/>
      <w:r>
        <w:t>.</w:t>
      </w:r>
      <w:proofErr w:type="gramEnd"/>
      <w:r>
        <w:t xml:space="preserve"> resultatinformation. Denna information beskriver om ett anrop var lyckat eller </w:t>
      </w:r>
      <w:proofErr w:type="gramStart"/>
      <w:r>
        <w:t>ej</w:t>
      </w:r>
      <w:proofErr w:type="gramEnd"/>
      <w:r>
        <w:t xml:space="preserve">, samt eventuell ytterligare information. Detta innebär att informationen inte kommer att </w:t>
      </w:r>
      <w:proofErr w:type="spellStart"/>
      <w:r>
        <w:t>mappas</w:t>
      </w:r>
      <w:proofErr w:type="spellEnd"/>
      <w:r>
        <w:t xml:space="preserve"> till V-TIM utan mer skall betraktas som teknisk information.</w:t>
      </w:r>
    </w:p>
    <w:p w14:paraId="5C110AAA" w14:textId="77777777" w:rsidR="00106CD2" w:rsidRPr="002F2D14" w:rsidRDefault="00106CD2" w:rsidP="00106CD2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40"/>
        <w:gridCol w:w="4041"/>
      </w:tblGrid>
      <w:tr w:rsidR="00106CD2" w:rsidRPr="000C2908" w14:paraId="06E79A6D" w14:textId="77777777" w:rsidTr="00877C78">
        <w:tc>
          <w:tcPr>
            <w:tcW w:w="4040" w:type="dxa"/>
            <w:tcBorders>
              <w:bottom w:val="single" w:sz="8" w:space="0" w:color="4F81BD"/>
            </w:tcBorders>
            <w:shd w:val="clear" w:color="auto" w:fill="4F81BD"/>
          </w:tcPr>
          <w:p w14:paraId="14D30BEE" w14:textId="77777777" w:rsidR="00106CD2" w:rsidRPr="000C2908" w:rsidRDefault="00106CD2" w:rsidP="00877C78">
            <w:pPr>
              <w:rPr>
                <w:b/>
                <w:bCs/>
                <w:szCs w:val="20"/>
              </w:rPr>
            </w:pPr>
            <w:proofErr w:type="spellStart"/>
            <w:r w:rsidRPr="000C2908">
              <w:rPr>
                <w:b/>
                <w:bCs/>
                <w:szCs w:val="20"/>
              </w:rPr>
              <w:t>Klass.attribut</w:t>
            </w:r>
            <w:proofErr w:type="spellEnd"/>
          </w:p>
        </w:tc>
        <w:tc>
          <w:tcPr>
            <w:tcW w:w="4041" w:type="dxa"/>
            <w:tcBorders>
              <w:bottom w:val="single" w:sz="8" w:space="0" w:color="4F81BD"/>
            </w:tcBorders>
            <w:shd w:val="clear" w:color="auto" w:fill="4F81BD"/>
          </w:tcPr>
          <w:p w14:paraId="7F7D59B6" w14:textId="77777777" w:rsidR="00106CD2" w:rsidRPr="000C2908" w:rsidRDefault="00106CD2" w:rsidP="00877C78">
            <w:pPr>
              <w:rPr>
                <w:b/>
                <w:bCs/>
                <w:szCs w:val="20"/>
              </w:rPr>
            </w:pPr>
            <w:r w:rsidRPr="000C2908">
              <w:rPr>
                <w:b/>
                <w:bCs/>
                <w:szCs w:val="20"/>
              </w:rPr>
              <w:t xml:space="preserve">Mappning mot </w:t>
            </w:r>
            <w:r>
              <w:rPr>
                <w:b/>
                <w:bCs/>
                <w:szCs w:val="20"/>
              </w:rPr>
              <w:t>Typ (ISO)</w:t>
            </w:r>
          </w:p>
        </w:tc>
      </w:tr>
      <w:tr w:rsidR="00106CD2" w:rsidRPr="000C2908" w14:paraId="0D53FBD0" w14:textId="77777777" w:rsidTr="00877C78">
        <w:tc>
          <w:tcPr>
            <w:tcW w:w="4040" w:type="dxa"/>
            <w:tcBorders>
              <w:top w:val="single" w:sz="8" w:space="0" w:color="4F81BD"/>
              <w:left w:val="single" w:sz="8" w:space="0" w:color="4F81BD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BEC16" w14:textId="77777777" w:rsidR="00106CD2" w:rsidRPr="000C2908" w:rsidRDefault="00106CD2" w:rsidP="00877C78">
            <w:pPr>
              <w:rPr>
                <w:szCs w:val="20"/>
                <w:highlight w:val="yellow"/>
              </w:rPr>
            </w:pPr>
            <w:proofErr w:type="spellStart"/>
            <w:r>
              <w:rPr>
                <w:rStyle w:val="Betoning2"/>
                <w:rFonts w:ascii="Arial" w:hAnsi="Arial"/>
                <w:color w:val="000000"/>
              </w:rPr>
              <w:t>Result</w:t>
            </w:r>
            <w:proofErr w:type="spellEnd"/>
          </w:p>
        </w:tc>
        <w:tc>
          <w:tcPr>
            <w:tcW w:w="4041" w:type="dxa"/>
            <w:tcBorders>
              <w:top w:val="single" w:sz="8" w:space="0" w:color="4F81BD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3CF371" w14:textId="77777777" w:rsidR="00106CD2" w:rsidRPr="000C2908" w:rsidRDefault="00106CD2" w:rsidP="00877C78">
            <w:pPr>
              <w:rPr>
                <w:szCs w:val="20"/>
                <w:highlight w:val="yellow"/>
              </w:rPr>
            </w:pPr>
            <w:r>
              <w:t> </w:t>
            </w:r>
          </w:p>
        </w:tc>
      </w:tr>
      <w:tr w:rsidR="00106CD2" w:rsidRPr="000C2908" w14:paraId="1A43B4B7" w14:textId="77777777" w:rsidTr="00877C78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F01228" w14:textId="77777777" w:rsidR="00106CD2" w:rsidRPr="000C2908" w:rsidRDefault="00106CD2" w:rsidP="00877C78">
            <w:pPr>
              <w:rPr>
                <w:szCs w:val="20"/>
                <w:highlight w:val="yellow"/>
              </w:rPr>
            </w:pPr>
            <w:proofErr w:type="spellStart"/>
            <w:r>
              <w:t>Result.resultCode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F58031" w14:textId="77777777" w:rsidR="00106CD2" w:rsidRPr="000C2908" w:rsidRDefault="00106CD2" w:rsidP="00877C78">
            <w:pPr>
              <w:rPr>
                <w:szCs w:val="20"/>
                <w:highlight w:val="yellow"/>
              </w:rPr>
            </w:pPr>
            <w:proofErr w:type="spellStart"/>
            <w:r>
              <w:t>ResultCodeType</w:t>
            </w:r>
            <w:proofErr w:type="spellEnd"/>
            <w:r>
              <w:t xml:space="preserve"> (OK, INFO,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106CD2" w:rsidRPr="000C2908" w14:paraId="5DACAC1D" w14:textId="77777777" w:rsidTr="00877C78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88CF3" w14:textId="77777777" w:rsidR="00106CD2" w:rsidRPr="000C2908" w:rsidRDefault="00106CD2" w:rsidP="00877C78">
            <w:pPr>
              <w:rPr>
                <w:szCs w:val="20"/>
                <w:highlight w:val="yellow"/>
              </w:rPr>
            </w:pPr>
            <w:proofErr w:type="spellStart"/>
            <w:r>
              <w:t>Result.resultText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C41028" w14:textId="77777777" w:rsidR="00106CD2" w:rsidRPr="000C2908" w:rsidRDefault="00106CD2" w:rsidP="00877C78">
            <w:pPr>
              <w:rPr>
                <w:szCs w:val="20"/>
                <w:highlight w:val="yellow"/>
              </w:rPr>
            </w:pPr>
            <w:r>
              <w:t>String</w:t>
            </w:r>
          </w:p>
        </w:tc>
      </w:tr>
      <w:tr w:rsidR="00106CD2" w:rsidRPr="000C2908" w14:paraId="6D4B6797" w14:textId="77777777" w:rsidTr="00877C78">
        <w:tc>
          <w:tcPr>
            <w:tcW w:w="4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3CFB8" w14:textId="77777777" w:rsidR="00106CD2" w:rsidRPr="000C2908" w:rsidRDefault="00106CD2" w:rsidP="00877C78">
            <w:pPr>
              <w:rPr>
                <w:szCs w:val="20"/>
                <w:highlight w:val="yellow"/>
              </w:rPr>
            </w:pPr>
            <w:proofErr w:type="spellStart"/>
            <w:r>
              <w:t>Result.errorId</w:t>
            </w:r>
            <w:proofErr w:type="spellEnd"/>
          </w:p>
        </w:tc>
        <w:tc>
          <w:tcPr>
            <w:tcW w:w="4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5490FF" w14:textId="77777777" w:rsidR="00106CD2" w:rsidRPr="000C2908" w:rsidRDefault="00106CD2" w:rsidP="00877C78">
            <w:pPr>
              <w:rPr>
                <w:szCs w:val="20"/>
                <w:highlight w:val="yellow"/>
              </w:rPr>
            </w:pPr>
            <w:proofErr w:type="spellStart"/>
            <w:r>
              <w:t>ErrorIdType</w:t>
            </w:r>
            <w:proofErr w:type="spellEnd"/>
            <w:r>
              <w:t xml:space="preserve"> (</w:t>
            </w:r>
            <w:proofErr w:type="spellStart"/>
            <w:r>
              <w:t>VALIDATION_ERROR</w:t>
            </w:r>
            <w:proofErr w:type="spellEnd"/>
            <w:r>
              <w:t xml:space="preserve">, </w:t>
            </w:r>
            <w:proofErr w:type="spellStart"/>
            <w:r>
              <w:t>APPLICATION_ERROR</w:t>
            </w:r>
            <w:proofErr w:type="spellEnd"/>
            <w:r>
              <w:t xml:space="preserve">, </w:t>
            </w:r>
            <w:proofErr w:type="spellStart"/>
            <w:r>
              <w:t>TECHNICAL_ERROR</w:t>
            </w:r>
            <w:proofErr w:type="spellEnd"/>
            <w:r>
              <w:t xml:space="preserve">, </w:t>
            </w:r>
            <w:proofErr w:type="spellStart"/>
            <w:r>
              <w:t>REVOKED</w:t>
            </w:r>
            <w:proofErr w:type="spellEnd"/>
            <w:r>
              <w:t>)</w:t>
            </w:r>
          </w:p>
        </w:tc>
      </w:tr>
    </w:tbl>
    <w:p w14:paraId="3578D5D8" w14:textId="77777777" w:rsidR="0039481C" w:rsidRDefault="0039481C" w:rsidP="0039481C">
      <w:pPr>
        <w:pStyle w:val="Rubrik2"/>
      </w:pPr>
      <w:bookmarkStart w:id="84" w:name="_Toc274301278"/>
      <w:r>
        <w:t>Formatregler</w:t>
      </w:r>
      <w:bookmarkEnd w:id="81"/>
      <w:bookmarkEnd w:id="82"/>
      <w:bookmarkEnd w:id="84"/>
    </w:p>
    <w:p w14:paraId="56E23E73" w14:textId="4B433372" w:rsidR="00106CD2" w:rsidRPr="00106CD2" w:rsidRDefault="00106CD2" w:rsidP="00106CD2">
      <w:pPr>
        <w:pStyle w:val="Rubrik3"/>
      </w:pPr>
      <w:bookmarkStart w:id="85" w:name="_Toc274301279"/>
      <w:r>
        <w:t>Metainformation</w:t>
      </w:r>
      <w:bookmarkEnd w:id="85"/>
    </w:p>
    <w:p w14:paraId="0F3DA3DD" w14:textId="77777777" w:rsidR="0066062F" w:rsidRPr="00106CD2" w:rsidRDefault="0066062F" w:rsidP="00106CD2">
      <w:pPr>
        <w:rPr>
          <w:b/>
        </w:rPr>
      </w:pPr>
      <w:proofErr w:type="spellStart"/>
      <w:r w:rsidRPr="00106CD2">
        <w:rPr>
          <w:b/>
        </w:rPr>
        <w:t>Meta.complementaryInfo</w:t>
      </w:r>
      <w:proofErr w:type="spellEnd"/>
    </w:p>
    <w:p w14:paraId="5B073D2A" w14:textId="503A212D" w:rsidR="0039481C" w:rsidRDefault="0066062F" w:rsidP="0066062F">
      <w:r>
        <w:t>Kräver en icke-tom String.</w:t>
      </w:r>
    </w:p>
    <w:p w14:paraId="3BB5F11A" w14:textId="77777777" w:rsidR="00106CD2" w:rsidRPr="0066062F" w:rsidRDefault="00106CD2" w:rsidP="00106CD2">
      <w:pPr>
        <w:pStyle w:val="Rubrik3"/>
      </w:pPr>
      <w:bookmarkStart w:id="86" w:name="_Toc357754858"/>
      <w:bookmarkStart w:id="87" w:name="_Toc243452569"/>
      <w:bookmarkStart w:id="88" w:name="_Toc274301280"/>
      <w:r>
        <w:t>R</w:t>
      </w:r>
      <w:r w:rsidRPr="0066062F">
        <w:t>esultatinformation</w:t>
      </w:r>
      <w:bookmarkEnd w:id="88"/>
    </w:p>
    <w:p w14:paraId="0B18B252" w14:textId="4DEF398D" w:rsidR="0066062F" w:rsidRDefault="00106CD2">
      <w:pPr>
        <w:spacing w:line="240" w:lineRule="auto"/>
        <w:rPr>
          <w:rFonts w:eastAsia="Times New Roman"/>
          <w:bCs/>
          <w:sz w:val="30"/>
          <w:szCs w:val="28"/>
        </w:rPr>
      </w:pPr>
      <w:r>
        <w:t>Inga regler</w:t>
      </w:r>
      <w:r w:rsidR="0066062F">
        <w:br w:type="page"/>
      </w:r>
    </w:p>
    <w:p w14:paraId="3FC25909" w14:textId="1955C950" w:rsidR="0039481C" w:rsidRDefault="0039481C" w:rsidP="0039481C">
      <w:pPr>
        <w:pStyle w:val="Rubrik1"/>
      </w:pPr>
      <w:bookmarkStart w:id="89" w:name="_Toc274301281"/>
      <w:r>
        <w:lastRenderedPageBreak/>
        <w:t>Tjänstekontrakt</w:t>
      </w:r>
      <w:bookmarkEnd w:id="73"/>
      <w:bookmarkEnd w:id="86"/>
      <w:bookmarkEnd w:id="87"/>
      <w:bookmarkEnd w:id="89"/>
    </w:p>
    <w:p w14:paraId="1DDE93E0" w14:textId="66691E93" w:rsidR="0039481C" w:rsidRPr="0066062F" w:rsidRDefault="0066062F" w:rsidP="0039481C">
      <w:pPr>
        <w:pStyle w:val="Rubrik2"/>
      </w:pPr>
      <w:bookmarkStart w:id="90" w:name="_Toc274301282"/>
      <w:proofErr w:type="spellStart"/>
      <w:r w:rsidRPr="0066062F">
        <w:rPr>
          <w:rFonts w:ascii="Arial" w:hAnsi="Arial"/>
          <w:color w:val="000000"/>
        </w:rPr>
        <w:t>GetCertificateForCare</w:t>
      </w:r>
      <w:bookmarkEnd w:id="90"/>
      <w:proofErr w:type="spellEnd"/>
    </w:p>
    <w:p w14:paraId="7EDBB789" w14:textId="696574D5" w:rsidR="0039481C" w:rsidRPr="00C83567" w:rsidRDefault="0066062F" w:rsidP="0066062F">
      <w:pPr>
        <w:rPr>
          <w:color w:val="4F81BD" w:themeColor="accent1"/>
        </w:rPr>
      </w:pPr>
      <w:r>
        <w:t xml:space="preserve">Tjänsten hämtar ett läkarintyg från intygstjänsten. Både begäran och svar består av </w:t>
      </w:r>
      <w:proofErr w:type="spellStart"/>
      <w:r>
        <w:t>xml</w:t>
      </w:r>
      <w:proofErr w:type="spellEnd"/>
      <w:r>
        <w:t>-dokument. Tjänsten baseras på domänens domäninformationsmodell [R3]och avser att hantera olika typer av intyg. De regler som gäller för ett specifikt intyg beskrivs i respektive intygs informationsspecifikation [R4].</w:t>
      </w:r>
    </w:p>
    <w:p w14:paraId="4E1D07B1" w14:textId="77777777" w:rsidR="0039481C" w:rsidRDefault="0039481C" w:rsidP="0039481C">
      <w:pPr>
        <w:pStyle w:val="Rubrik3"/>
      </w:pPr>
      <w:bookmarkStart w:id="91" w:name="_Toc243452571"/>
      <w:bookmarkStart w:id="92" w:name="_Toc274301283"/>
      <w:r>
        <w:t>Version</w:t>
      </w:r>
      <w:bookmarkEnd w:id="91"/>
      <w:bookmarkEnd w:id="92"/>
    </w:p>
    <w:p w14:paraId="52A06305" w14:textId="743FED09" w:rsidR="0039481C" w:rsidRPr="00C55071" w:rsidRDefault="0066062F" w:rsidP="0066062F">
      <w:r>
        <w:t>1.0</w:t>
      </w:r>
    </w:p>
    <w:p w14:paraId="6E038BA2" w14:textId="77777777" w:rsidR="0039481C" w:rsidRDefault="0039481C" w:rsidP="0039481C">
      <w:pPr>
        <w:pStyle w:val="Rubrik3"/>
      </w:pPr>
      <w:bookmarkStart w:id="93" w:name="_Toc243452572"/>
      <w:bookmarkStart w:id="94" w:name="_Toc274301284"/>
      <w:r>
        <w:t>Fältregler</w:t>
      </w:r>
      <w:bookmarkEnd w:id="93"/>
      <w:bookmarkEnd w:id="94"/>
    </w:p>
    <w:p w14:paraId="1910B75F" w14:textId="77777777" w:rsidR="0039481C" w:rsidRPr="007E3F3B" w:rsidRDefault="0039481C" w:rsidP="0039481C">
      <w:pPr>
        <w:rPr>
          <w:i/>
        </w:rPr>
      </w:pPr>
      <w:r w:rsidRPr="007E3F3B">
        <w:rPr>
          <w:i/>
        </w:rPr>
        <w:t xml:space="preserve">Nedanstående tabell beskriver varje element i begäran och svar. Har namnet en * finns ytterligare regler för detta element och beskrivs mer i detalj i stycket Regler. </w:t>
      </w:r>
    </w:p>
    <w:p w14:paraId="3157722F" w14:textId="77777777" w:rsidR="0039481C" w:rsidRDefault="0039481C" w:rsidP="0039481C"/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1384"/>
        <w:gridCol w:w="3827"/>
        <w:gridCol w:w="3119"/>
        <w:gridCol w:w="1559"/>
      </w:tblGrid>
      <w:tr w:rsidR="0039481C" w:rsidRPr="000C2908" w14:paraId="5C9D5C8B" w14:textId="77777777" w:rsidTr="0066062F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02C4312C" w14:textId="77777777" w:rsidR="0039481C" w:rsidRPr="000C2908" w:rsidRDefault="0039481C" w:rsidP="0039481C">
            <w:pPr>
              <w:rPr>
                <w:b/>
              </w:rPr>
            </w:pPr>
            <w:r w:rsidRPr="000C2908">
              <w:rPr>
                <w:b/>
              </w:rPr>
              <w:t>Namn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3B9F0C06" w14:textId="77777777" w:rsidR="0039481C" w:rsidRPr="000C2908" w:rsidRDefault="0039481C" w:rsidP="0039481C">
            <w:pPr>
              <w:rPr>
                <w:b/>
              </w:rPr>
            </w:pPr>
            <w:r w:rsidRPr="000C2908">
              <w:rPr>
                <w:b/>
              </w:rPr>
              <w:t>Typ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bottom"/>
          </w:tcPr>
          <w:p w14:paraId="5F9D0E02" w14:textId="77777777" w:rsidR="0039481C" w:rsidRPr="000C2908" w:rsidRDefault="0039481C" w:rsidP="0039481C">
            <w:pPr>
              <w:rPr>
                <w:b/>
              </w:rPr>
            </w:pPr>
            <w:r w:rsidRPr="000C2908"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272F4CAD" w14:textId="77777777" w:rsidR="0039481C" w:rsidRPr="000C2908" w:rsidRDefault="0039481C" w:rsidP="000C2908">
            <w:pPr>
              <w:jc w:val="center"/>
              <w:rPr>
                <w:b/>
              </w:rPr>
            </w:pPr>
            <w:proofErr w:type="spellStart"/>
            <w:r w:rsidRPr="000C2908">
              <w:rPr>
                <w:b/>
              </w:rPr>
              <w:t>Kardinalitet</w:t>
            </w:r>
            <w:proofErr w:type="spellEnd"/>
          </w:p>
        </w:tc>
      </w:tr>
      <w:tr w:rsidR="0039481C" w:rsidRPr="000C2908" w14:paraId="426DE35B" w14:textId="77777777" w:rsidTr="0066062F">
        <w:tc>
          <w:tcPr>
            <w:tcW w:w="1384" w:type="dxa"/>
          </w:tcPr>
          <w:p w14:paraId="1BF41637" w14:textId="77777777" w:rsidR="0039481C" w:rsidRPr="000C2908" w:rsidRDefault="0039481C" w:rsidP="0039481C">
            <w:pPr>
              <w:pStyle w:val="TableParagraph"/>
              <w:spacing w:line="229" w:lineRule="exact"/>
              <w:ind w:left="102"/>
              <w:rPr>
                <w:rFonts w:ascii="Georgia" w:eastAsia="Times New Roman" w:hAnsi="Georgia" w:cs="Times New Roman"/>
                <w:b/>
                <w:spacing w:val="-1"/>
                <w:sz w:val="20"/>
                <w:szCs w:val="20"/>
              </w:rPr>
            </w:pPr>
            <w:r w:rsidRPr="000C2908">
              <w:rPr>
                <w:rFonts w:ascii="Georgia" w:eastAsia="Times New Roman" w:hAnsi="Georgia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3827" w:type="dxa"/>
          </w:tcPr>
          <w:p w14:paraId="7E050E06" w14:textId="77777777" w:rsidR="0039481C" w:rsidRPr="000C2908" w:rsidRDefault="0039481C" w:rsidP="0039481C">
            <w:pPr>
              <w:pStyle w:val="TableParagraph"/>
              <w:spacing w:line="226" w:lineRule="exact"/>
              <w:ind w:left="102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2F7F86A" w14:textId="77777777" w:rsidR="0039481C" w:rsidRPr="000C2908" w:rsidRDefault="0039481C" w:rsidP="0039481C">
            <w:pPr>
              <w:pStyle w:val="TableParagraph"/>
              <w:spacing w:line="226" w:lineRule="exact"/>
              <w:ind w:left="102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01B448" w14:textId="77777777" w:rsidR="0039481C" w:rsidRPr="000C2908" w:rsidRDefault="0039481C" w:rsidP="000C2908">
            <w:pPr>
              <w:pStyle w:val="TableParagraph"/>
              <w:spacing w:line="226" w:lineRule="exact"/>
              <w:ind w:left="102"/>
              <w:jc w:val="center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</w:p>
        </w:tc>
      </w:tr>
      <w:tr w:rsidR="0066062F" w:rsidRPr="000C2908" w14:paraId="36FD36ED" w14:textId="77777777" w:rsidTr="0066062F">
        <w:tc>
          <w:tcPr>
            <w:tcW w:w="1384" w:type="dxa"/>
            <w:vAlign w:val="center"/>
          </w:tcPr>
          <w:p w14:paraId="07E0D28F" w14:textId="2CE28185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proofErr w:type="spellStart"/>
            <w:r>
              <w:t>certificateId</w:t>
            </w:r>
            <w:proofErr w:type="spellEnd"/>
          </w:p>
        </w:tc>
        <w:tc>
          <w:tcPr>
            <w:tcW w:w="3827" w:type="dxa"/>
            <w:vAlign w:val="center"/>
          </w:tcPr>
          <w:p w14:paraId="56FA686D" w14:textId="07E8566B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t>String</w:t>
            </w:r>
          </w:p>
        </w:tc>
        <w:tc>
          <w:tcPr>
            <w:tcW w:w="3119" w:type="dxa"/>
            <w:vAlign w:val="center"/>
          </w:tcPr>
          <w:p w14:paraId="0E14D2D5" w14:textId="7747EB35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t xml:space="preserve">Identitet på intyget. Är en </w:t>
            </w:r>
            <w:proofErr w:type="spellStart"/>
            <w:r>
              <w:t>GUID</w:t>
            </w:r>
            <w:proofErr w:type="spellEnd"/>
            <w:r>
              <w:t>.</w:t>
            </w:r>
          </w:p>
        </w:tc>
        <w:tc>
          <w:tcPr>
            <w:tcW w:w="1559" w:type="dxa"/>
            <w:vAlign w:val="center"/>
          </w:tcPr>
          <w:p w14:paraId="4FE8F49E" w14:textId="230343D7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66062F" w:rsidRPr="000C2908" w14:paraId="30448DE2" w14:textId="77777777" w:rsidTr="0066062F">
        <w:tc>
          <w:tcPr>
            <w:tcW w:w="1384" w:type="dxa"/>
          </w:tcPr>
          <w:p w14:paraId="2B3100A9" w14:textId="77777777" w:rsidR="0039481C" w:rsidRPr="000C2908" w:rsidRDefault="0039481C" w:rsidP="0039481C">
            <w:pPr>
              <w:pStyle w:val="TableParagraph"/>
              <w:spacing w:line="229" w:lineRule="exact"/>
              <w:ind w:left="102"/>
              <w:rPr>
                <w:rFonts w:ascii="Georgia" w:eastAsia="Times New Roman" w:hAnsi="Georgia" w:cs="Times New Roman"/>
                <w:b/>
                <w:spacing w:val="-1"/>
                <w:sz w:val="20"/>
                <w:szCs w:val="20"/>
              </w:rPr>
            </w:pPr>
            <w:r w:rsidRPr="000C2908">
              <w:rPr>
                <w:rFonts w:ascii="Georgia" w:eastAsia="Times New Roman" w:hAnsi="Georgia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3827" w:type="dxa"/>
          </w:tcPr>
          <w:p w14:paraId="11F30FB7" w14:textId="77777777" w:rsidR="0039481C" w:rsidRPr="000C2908" w:rsidRDefault="0039481C" w:rsidP="0039481C">
            <w:pPr>
              <w:pStyle w:val="TableParagraph"/>
              <w:spacing w:line="226" w:lineRule="exact"/>
              <w:ind w:left="102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4AE9B6D" w14:textId="77777777" w:rsidR="0039481C" w:rsidRPr="000C2908" w:rsidRDefault="0039481C" w:rsidP="0039481C">
            <w:pPr>
              <w:pStyle w:val="TableParagraph"/>
              <w:spacing w:line="226" w:lineRule="exact"/>
              <w:ind w:left="102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8D6410" w14:textId="77777777" w:rsidR="0039481C" w:rsidRPr="000C2908" w:rsidRDefault="0039481C" w:rsidP="000C2908">
            <w:pPr>
              <w:pStyle w:val="TableParagraph"/>
              <w:spacing w:line="226" w:lineRule="exact"/>
              <w:ind w:left="102"/>
              <w:jc w:val="center"/>
              <w:rPr>
                <w:rFonts w:ascii="Georgia" w:eastAsia="Times New Roman" w:hAnsi="Georgia" w:cs="Times New Roman"/>
                <w:spacing w:val="-1"/>
                <w:sz w:val="20"/>
                <w:szCs w:val="20"/>
              </w:rPr>
            </w:pPr>
          </w:p>
        </w:tc>
      </w:tr>
      <w:tr w:rsidR="0066062F" w:rsidRPr="000C2908" w14:paraId="65072AD0" w14:textId="77777777" w:rsidTr="0066062F">
        <w:tc>
          <w:tcPr>
            <w:tcW w:w="1384" w:type="dxa"/>
            <w:vAlign w:val="center"/>
          </w:tcPr>
          <w:p w14:paraId="5103E94C" w14:textId="4DD62EA6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t>meta</w:t>
            </w:r>
          </w:p>
        </w:tc>
        <w:tc>
          <w:tcPr>
            <w:tcW w:w="3827" w:type="dxa"/>
            <w:vAlign w:val="center"/>
          </w:tcPr>
          <w:p w14:paraId="1E19EC6B" w14:textId="1EF65EF6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proofErr w:type="spellStart"/>
            <w:r>
              <w:t>certificateMetaType</w:t>
            </w:r>
            <w:proofErr w:type="spellEnd"/>
            <w:r>
              <w:t xml:space="preserve"> (Se avsnitt Gemensamma </w:t>
            </w:r>
            <w:proofErr w:type="spellStart"/>
            <w:r>
              <w:t>fälttyper</w:t>
            </w:r>
            <w:proofErr w:type="spellEnd"/>
            <w:r>
              <w:t>)</w:t>
            </w:r>
          </w:p>
        </w:tc>
        <w:tc>
          <w:tcPr>
            <w:tcW w:w="3119" w:type="dxa"/>
            <w:vAlign w:val="center"/>
          </w:tcPr>
          <w:p w14:paraId="638F763F" w14:textId="31101858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t> </w:t>
            </w:r>
          </w:p>
        </w:tc>
        <w:tc>
          <w:tcPr>
            <w:tcW w:w="1559" w:type="dxa"/>
            <w:vAlign w:val="center"/>
          </w:tcPr>
          <w:p w14:paraId="11B843A1" w14:textId="1C52A1EA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66062F" w:rsidRPr="000C2908" w14:paraId="55DE6320" w14:textId="77777777" w:rsidTr="0066062F">
        <w:tc>
          <w:tcPr>
            <w:tcW w:w="1384" w:type="dxa"/>
            <w:vAlign w:val="center"/>
          </w:tcPr>
          <w:p w14:paraId="0C3ABB3E" w14:textId="291A4A54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proofErr w:type="spellStart"/>
            <w:r>
              <w:rPr>
                <w:rFonts w:eastAsia="Times New Roman"/>
              </w:rPr>
              <w:t>certificate</w:t>
            </w:r>
            <w:proofErr w:type="spellEnd"/>
          </w:p>
        </w:tc>
        <w:tc>
          <w:tcPr>
            <w:tcW w:w="3827" w:type="dxa"/>
            <w:vAlign w:val="center"/>
          </w:tcPr>
          <w:p w14:paraId="442DFB3C" w14:textId="70A23475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proofErr w:type="spellStart"/>
            <w:r>
              <w:rPr>
                <w:rFonts w:eastAsia="Times New Roman"/>
              </w:rPr>
              <w:t>utlatandeType</w:t>
            </w:r>
            <w:proofErr w:type="spellEnd"/>
            <w:r>
              <w:rPr>
                <w:rFonts w:eastAsia="Times New Roman"/>
              </w:rPr>
              <w:t xml:space="preserve"> (Se avsnitt Gemensamma </w:t>
            </w:r>
            <w:proofErr w:type="spellStart"/>
            <w:r>
              <w:rPr>
                <w:rFonts w:eastAsia="Times New Roman"/>
              </w:rPr>
              <w:t>fälttyper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3119" w:type="dxa"/>
            <w:vAlign w:val="center"/>
          </w:tcPr>
          <w:p w14:paraId="330C121A" w14:textId="19C35256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59" w:type="dxa"/>
            <w:vAlign w:val="center"/>
          </w:tcPr>
          <w:p w14:paraId="711F3919" w14:textId="753A5B05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  <w:tr w:rsidR="0066062F" w:rsidRPr="000C2908" w14:paraId="44C7570C" w14:textId="77777777" w:rsidTr="0066062F">
        <w:tc>
          <w:tcPr>
            <w:tcW w:w="1384" w:type="dxa"/>
            <w:vAlign w:val="center"/>
          </w:tcPr>
          <w:p w14:paraId="16190DC1" w14:textId="5AC2CE58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proofErr w:type="spellStart"/>
            <w:r>
              <w:t>result</w:t>
            </w:r>
            <w:proofErr w:type="spellEnd"/>
          </w:p>
        </w:tc>
        <w:tc>
          <w:tcPr>
            <w:tcW w:w="3827" w:type="dxa"/>
            <w:vAlign w:val="center"/>
          </w:tcPr>
          <w:p w14:paraId="5A3155D1" w14:textId="7E72E5CC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proofErr w:type="spellStart"/>
            <w:r>
              <w:t>resultType</w:t>
            </w:r>
            <w:proofErr w:type="spellEnd"/>
            <w:r>
              <w:t xml:space="preserve"> (Se avsnitt Gemensamma </w:t>
            </w:r>
            <w:proofErr w:type="spellStart"/>
            <w:r>
              <w:t>fälttyper</w:t>
            </w:r>
            <w:proofErr w:type="spellEnd"/>
            <w:r>
              <w:t>)</w:t>
            </w:r>
          </w:p>
        </w:tc>
        <w:tc>
          <w:tcPr>
            <w:tcW w:w="3119" w:type="dxa"/>
            <w:vAlign w:val="center"/>
          </w:tcPr>
          <w:p w14:paraId="31B60F50" w14:textId="18E6CF87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t> </w:t>
            </w:r>
          </w:p>
        </w:tc>
        <w:tc>
          <w:tcPr>
            <w:tcW w:w="1559" w:type="dxa"/>
            <w:vAlign w:val="center"/>
          </w:tcPr>
          <w:p w14:paraId="3076487B" w14:textId="69B430CD" w:rsidR="0066062F" w:rsidRPr="000C2908" w:rsidRDefault="0066062F" w:rsidP="0066062F">
            <w:pPr>
              <w:rPr>
                <w:rFonts w:eastAsia="Times New Roman"/>
                <w:spacing w:val="-1"/>
                <w:szCs w:val="20"/>
                <w:highlight w:val="yellow"/>
              </w:rPr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</w:tbl>
    <w:p w14:paraId="77E9D006" w14:textId="77777777" w:rsidR="0039481C" w:rsidRPr="00ED19D0" w:rsidRDefault="0039481C" w:rsidP="0039481C">
      <w:pPr>
        <w:pStyle w:val="Brdtext"/>
      </w:pPr>
    </w:p>
    <w:p w14:paraId="5FDE6A04" w14:textId="77777777" w:rsidR="0039481C" w:rsidRDefault="0039481C" w:rsidP="0039481C">
      <w:pPr>
        <w:pStyle w:val="Rubrik3"/>
      </w:pPr>
      <w:bookmarkStart w:id="95" w:name="_Toc243452573"/>
      <w:bookmarkStart w:id="96" w:name="_Toc274301285"/>
      <w:r>
        <w:t>Övriga regler</w:t>
      </w:r>
      <w:bookmarkEnd w:id="95"/>
      <w:bookmarkEnd w:id="96"/>
    </w:p>
    <w:p w14:paraId="03979BAE" w14:textId="77777777" w:rsidR="0050192B" w:rsidRDefault="0050192B" w:rsidP="0050192B">
      <w:pPr>
        <w:pStyle w:val="Rubrik4"/>
      </w:pPr>
      <w:r>
        <w:t>Icke funktionella krav</w:t>
      </w:r>
    </w:p>
    <w:p w14:paraId="6A3C1682" w14:textId="77777777" w:rsidR="0050192B" w:rsidRDefault="0050192B" w:rsidP="0050192B">
      <w:r>
        <w:t>Inga specifika krav för detta tjänstekontrakt</w:t>
      </w:r>
    </w:p>
    <w:p w14:paraId="1E387130" w14:textId="77777777" w:rsidR="0050192B" w:rsidRDefault="0050192B" w:rsidP="0050192B">
      <w:pPr>
        <w:pStyle w:val="Rubrik4"/>
      </w:pPr>
      <w:r>
        <w:t>SLA-krav</w:t>
      </w:r>
    </w:p>
    <w:p w14:paraId="7099B70B" w14:textId="5B046D44" w:rsidR="0039481C" w:rsidRPr="000B492D" w:rsidRDefault="0050192B" w:rsidP="0039481C">
      <w:r>
        <w:t>Inga krav som avviker från de generella kraven som specificerats i kapitel 4.</w:t>
      </w:r>
    </w:p>
    <w:p w14:paraId="7A2CCB3F" w14:textId="77777777" w:rsidR="00F019EA" w:rsidRDefault="00F019EA">
      <w:pPr>
        <w:spacing w:line="240" w:lineRule="auto"/>
        <w:rPr>
          <w:rFonts w:ascii="Arial" w:eastAsia="Times New Roman" w:hAnsi="Arial"/>
          <w:bCs/>
          <w:color w:val="000000"/>
          <w:sz w:val="24"/>
          <w:szCs w:val="26"/>
        </w:rPr>
      </w:pPr>
      <w:r>
        <w:rPr>
          <w:rFonts w:ascii="Arial" w:hAnsi="Arial"/>
          <w:color w:val="000000"/>
        </w:rPr>
        <w:br w:type="page"/>
      </w:r>
    </w:p>
    <w:p w14:paraId="3E69A99A" w14:textId="53FF09EE" w:rsidR="00F019EA" w:rsidRPr="0066062F" w:rsidRDefault="00F019EA" w:rsidP="00F019EA">
      <w:pPr>
        <w:pStyle w:val="Rubrik2"/>
      </w:pPr>
      <w:bookmarkStart w:id="97" w:name="_Toc274301286"/>
      <w:proofErr w:type="spellStart"/>
      <w:r>
        <w:rPr>
          <w:rFonts w:ascii="Arial" w:hAnsi="Arial"/>
          <w:color w:val="000000"/>
        </w:rPr>
        <w:lastRenderedPageBreak/>
        <w:t>RegisterCertificate</w:t>
      </w:r>
      <w:bookmarkEnd w:id="97"/>
      <w:proofErr w:type="spellEnd"/>
    </w:p>
    <w:p w14:paraId="750A24A7" w14:textId="77777777" w:rsidR="00F019EA" w:rsidRDefault="00F019EA" w:rsidP="00F019EA">
      <w:r>
        <w:t>Tjänsten registrerar ett läkarintyg i intygstjänsten. Både begäran och svar består av XML-dokument.</w:t>
      </w:r>
    </w:p>
    <w:p w14:paraId="57A0EF09" w14:textId="77777777" w:rsidR="00F019EA" w:rsidRDefault="00F019EA" w:rsidP="00F019EA"/>
    <w:p w14:paraId="769C461E" w14:textId="212D0837" w:rsidR="00F019EA" w:rsidRPr="00C83567" w:rsidRDefault="00F019EA" w:rsidP="00F019EA">
      <w:pPr>
        <w:rPr>
          <w:color w:val="4F81BD" w:themeColor="accent1"/>
        </w:rPr>
      </w:pPr>
      <w:r>
        <w:t>Tjänsten baseras på domänens domäninformationsmodell och avser att hantera olika typer av intyg. De regler som gäller för ett specifikt intyg beskrivs i respektive intygs informationsspecifikation.</w:t>
      </w:r>
    </w:p>
    <w:p w14:paraId="643AF08C" w14:textId="77777777" w:rsidR="00F019EA" w:rsidRDefault="00F019EA" w:rsidP="00F019EA">
      <w:pPr>
        <w:pStyle w:val="Rubrik3"/>
      </w:pPr>
      <w:bookmarkStart w:id="98" w:name="_Toc274301287"/>
      <w:r>
        <w:t>Version</w:t>
      </w:r>
      <w:bookmarkEnd w:id="98"/>
    </w:p>
    <w:p w14:paraId="442B0A3E" w14:textId="77777777" w:rsidR="00F019EA" w:rsidRPr="00C55071" w:rsidRDefault="00F019EA" w:rsidP="00F019EA">
      <w:r>
        <w:t>1.0</w:t>
      </w:r>
    </w:p>
    <w:p w14:paraId="4234CF21" w14:textId="77777777" w:rsidR="00F019EA" w:rsidRDefault="00F019EA" w:rsidP="00F019EA">
      <w:pPr>
        <w:pStyle w:val="Rubrik3"/>
      </w:pPr>
      <w:bookmarkStart w:id="99" w:name="_Toc274301288"/>
      <w:r>
        <w:t>Fältregler</w:t>
      </w:r>
      <w:bookmarkEnd w:id="99"/>
    </w:p>
    <w:p w14:paraId="7EFB0053" w14:textId="77777777" w:rsidR="00F019EA" w:rsidRPr="007E3F3B" w:rsidRDefault="00F019EA" w:rsidP="00F019EA">
      <w:pPr>
        <w:rPr>
          <w:i/>
        </w:rPr>
      </w:pPr>
      <w:r w:rsidRPr="007E3F3B">
        <w:rPr>
          <w:i/>
        </w:rPr>
        <w:t xml:space="preserve">Nedanstående tabell beskriver varje element i begäran och svar. Har namnet en * finns ytterligare regler för detta element och beskrivs mer i detalj i stycket Regler. </w:t>
      </w:r>
    </w:p>
    <w:p w14:paraId="7E485A19" w14:textId="77777777" w:rsidR="00F019EA" w:rsidRDefault="00F019EA" w:rsidP="00F019EA"/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1384"/>
        <w:gridCol w:w="4961"/>
        <w:gridCol w:w="1985"/>
        <w:gridCol w:w="1559"/>
      </w:tblGrid>
      <w:tr w:rsidR="00F019EA" w:rsidRPr="000C2908" w14:paraId="03B32CFC" w14:textId="77777777" w:rsidTr="00F019EA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38B56B4A" w14:textId="77777777" w:rsidR="00F019EA" w:rsidRPr="000C2908" w:rsidRDefault="00F019EA" w:rsidP="00603AC1">
            <w:pPr>
              <w:rPr>
                <w:b/>
              </w:rPr>
            </w:pPr>
            <w:r w:rsidRPr="000C2908">
              <w:rPr>
                <w:b/>
              </w:rPr>
              <w:t>Namn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bottom"/>
          </w:tcPr>
          <w:p w14:paraId="22E1D99D" w14:textId="77777777" w:rsidR="00F019EA" w:rsidRPr="000C2908" w:rsidRDefault="00F019EA" w:rsidP="00603AC1">
            <w:pPr>
              <w:rPr>
                <w:b/>
              </w:rPr>
            </w:pPr>
            <w:r w:rsidRPr="000C2908">
              <w:rPr>
                <w:b/>
              </w:rPr>
              <w:t>Typ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bottom"/>
          </w:tcPr>
          <w:p w14:paraId="4D662CCF" w14:textId="77777777" w:rsidR="00F019EA" w:rsidRPr="000C2908" w:rsidRDefault="00F019EA" w:rsidP="00603AC1">
            <w:pPr>
              <w:rPr>
                <w:b/>
              </w:rPr>
            </w:pPr>
            <w:r w:rsidRPr="000C2908"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63D1D3B2" w14:textId="77777777" w:rsidR="00F019EA" w:rsidRPr="000C2908" w:rsidRDefault="00F019EA" w:rsidP="00603AC1">
            <w:pPr>
              <w:jc w:val="center"/>
              <w:rPr>
                <w:b/>
              </w:rPr>
            </w:pPr>
            <w:proofErr w:type="spellStart"/>
            <w:r w:rsidRPr="000C2908">
              <w:rPr>
                <w:b/>
              </w:rPr>
              <w:t>Kardinalitet</w:t>
            </w:r>
            <w:proofErr w:type="spellEnd"/>
          </w:p>
        </w:tc>
      </w:tr>
      <w:tr w:rsidR="00F019EA" w:rsidRPr="000C2908" w14:paraId="138CDCF6" w14:textId="77777777" w:rsidTr="00F019EA">
        <w:tc>
          <w:tcPr>
            <w:tcW w:w="1384" w:type="dxa"/>
          </w:tcPr>
          <w:p w14:paraId="0BD16072" w14:textId="77777777" w:rsidR="00F019EA" w:rsidRPr="00F019EA" w:rsidRDefault="00F019EA" w:rsidP="00F019EA">
            <w:pPr>
              <w:rPr>
                <w:b/>
              </w:rPr>
            </w:pPr>
            <w:r w:rsidRPr="00F019EA">
              <w:rPr>
                <w:b/>
              </w:rPr>
              <w:t>Begäran</w:t>
            </w:r>
          </w:p>
        </w:tc>
        <w:tc>
          <w:tcPr>
            <w:tcW w:w="4961" w:type="dxa"/>
          </w:tcPr>
          <w:p w14:paraId="7A6D9EEC" w14:textId="77777777" w:rsidR="00F019EA" w:rsidRPr="000C2908" w:rsidRDefault="00F019EA" w:rsidP="00F019EA"/>
        </w:tc>
        <w:tc>
          <w:tcPr>
            <w:tcW w:w="1985" w:type="dxa"/>
          </w:tcPr>
          <w:p w14:paraId="5A76B5B3" w14:textId="77777777" w:rsidR="00F019EA" w:rsidRPr="000C2908" w:rsidRDefault="00F019EA" w:rsidP="00F019EA"/>
        </w:tc>
        <w:tc>
          <w:tcPr>
            <w:tcW w:w="1559" w:type="dxa"/>
          </w:tcPr>
          <w:p w14:paraId="17257882" w14:textId="77777777" w:rsidR="00F019EA" w:rsidRPr="000C2908" w:rsidRDefault="00F019EA" w:rsidP="00F019EA"/>
        </w:tc>
      </w:tr>
      <w:tr w:rsidR="00F019EA" w:rsidRPr="000C2908" w14:paraId="1997B8DC" w14:textId="77777777" w:rsidTr="00F019EA">
        <w:tc>
          <w:tcPr>
            <w:tcW w:w="1384" w:type="dxa"/>
            <w:vAlign w:val="center"/>
          </w:tcPr>
          <w:p w14:paraId="1E0572A8" w14:textId="0A1A3035" w:rsidR="00F019EA" w:rsidRPr="000C2908" w:rsidRDefault="00F019EA" w:rsidP="00F019EA">
            <w:pPr>
              <w:rPr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utlatande</w:t>
            </w:r>
            <w:proofErr w:type="spellEnd"/>
          </w:p>
        </w:tc>
        <w:tc>
          <w:tcPr>
            <w:tcW w:w="4961" w:type="dxa"/>
            <w:vAlign w:val="center"/>
          </w:tcPr>
          <w:p w14:paraId="520C4DBA" w14:textId="190838B1" w:rsidR="00F019EA" w:rsidRPr="000C2908" w:rsidRDefault="00F019EA" w:rsidP="00F019EA">
            <w:pPr>
              <w:rPr>
                <w:highlight w:val="yellow"/>
              </w:rPr>
            </w:pPr>
            <w:proofErr w:type="spellStart"/>
            <w:r>
              <w:rPr>
                <w:rFonts w:ascii="Arial" w:hAnsi="Arial"/>
                <w:color w:val="000000"/>
              </w:rPr>
              <w:t>utlatandeType</w:t>
            </w:r>
            <w:proofErr w:type="spellEnd"/>
            <w:r>
              <w:rPr>
                <w:rFonts w:ascii="Arial" w:hAnsi="Arial"/>
                <w:color w:val="000000"/>
              </w:rPr>
              <w:t xml:space="preserve"> (Se avsnitt Gemensamma </w:t>
            </w:r>
            <w:proofErr w:type="spellStart"/>
            <w:r>
              <w:rPr>
                <w:rFonts w:ascii="Arial" w:hAnsi="Arial"/>
                <w:color w:val="003366"/>
              </w:rPr>
              <w:t>fälttyper</w:t>
            </w:r>
            <w:proofErr w:type="spellEnd"/>
            <w:r>
              <w:rPr>
                <w:rFonts w:ascii="Arial" w:hAnsi="Arial"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3D0EC957" w14:textId="4B955200" w:rsidR="00F019EA" w:rsidRPr="000C2908" w:rsidRDefault="00F019EA" w:rsidP="00F019EA">
            <w:pPr>
              <w:rPr>
                <w:highlight w:val="yellow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1559" w:type="dxa"/>
            <w:vAlign w:val="center"/>
          </w:tcPr>
          <w:p w14:paraId="7B4ED03D" w14:textId="19FACA9C" w:rsidR="00F019EA" w:rsidRPr="000C2908" w:rsidRDefault="00F019EA" w:rsidP="00F019EA">
            <w:pPr>
              <w:rPr>
                <w:highlight w:val="yellow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F019EA" w:rsidRPr="000C2908" w14:paraId="069D94A5" w14:textId="77777777" w:rsidTr="00F019EA">
        <w:tc>
          <w:tcPr>
            <w:tcW w:w="1384" w:type="dxa"/>
          </w:tcPr>
          <w:p w14:paraId="6C9B9DC5" w14:textId="77777777" w:rsidR="00F019EA" w:rsidRPr="00F019EA" w:rsidRDefault="00F019EA" w:rsidP="00F019EA">
            <w:pPr>
              <w:rPr>
                <w:b/>
              </w:rPr>
            </w:pPr>
            <w:r w:rsidRPr="00F019EA">
              <w:rPr>
                <w:b/>
              </w:rPr>
              <w:t>Svar</w:t>
            </w:r>
          </w:p>
        </w:tc>
        <w:tc>
          <w:tcPr>
            <w:tcW w:w="4961" w:type="dxa"/>
          </w:tcPr>
          <w:p w14:paraId="29008435" w14:textId="77777777" w:rsidR="00F019EA" w:rsidRPr="000C2908" w:rsidRDefault="00F019EA" w:rsidP="00F019EA"/>
        </w:tc>
        <w:tc>
          <w:tcPr>
            <w:tcW w:w="1985" w:type="dxa"/>
          </w:tcPr>
          <w:p w14:paraId="13DC9FA0" w14:textId="77777777" w:rsidR="00F019EA" w:rsidRPr="000C2908" w:rsidRDefault="00F019EA" w:rsidP="00F019EA"/>
        </w:tc>
        <w:tc>
          <w:tcPr>
            <w:tcW w:w="1559" w:type="dxa"/>
          </w:tcPr>
          <w:p w14:paraId="11E483B6" w14:textId="77777777" w:rsidR="00F019EA" w:rsidRPr="000C2908" w:rsidRDefault="00F019EA" w:rsidP="00F019EA"/>
        </w:tc>
      </w:tr>
      <w:tr w:rsidR="00F019EA" w:rsidRPr="000C2908" w14:paraId="5340C332" w14:textId="77777777" w:rsidTr="00F019EA">
        <w:tc>
          <w:tcPr>
            <w:tcW w:w="1384" w:type="dxa"/>
            <w:vAlign w:val="center"/>
          </w:tcPr>
          <w:p w14:paraId="244B081D" w14:textId="77777777" w:rsidR="00F019EA" w:rsidRPr="000C2908" w:rsidRDefault="00F019EA" w:rsidP="00F019EA">
            <w:pPr>
              <w:rPr>
                <w:highlight w:val="yellow"/>
              </w:rPr>
            </w:pPr>
            <w:proofErr w:type="spellStart"/>
            <w:r>
              <w:t>result</w:t>
            </w:r>
            <w:proofErr w:type="spellEnd"/>
          </w:p>
        </w:tc>
        <w:tc>
          <w:tcPr>
            <w:tcW w:w="4961" w:type="dxa"/>
            <w:vAlign w:val="center"/>
          </w:tcPr>
          <w:p w14:paraId="6D830431" w14:textId="77777777" w:rsidR="00F019EA" w:rsidRPr="000C2908" w:rsidRDefault="00F019EA" w:rsidP="00F019EA">
            <w:pPr>
              <w:rPr>
                <w:highlight w:val="yellow"/>
              </w:rPr>
            </w:pPr>
            <w:proofErr w:type="spellStart"/>
            <w:r>
              <w:t>resultType</w:t>
            </w:r>
            <w:proofErr w:type="spellEnd"/>
            <w:r>
              <w:t xml:space="preserve"> (Se avsnitt Gemensamma </w:t>
            </w:r>
            <w:proofErr w:type="spellStart"/>
            <w:r>
              <w:t>fälttyper</w:t>
            </w:r>
            <w:proofErr w:type="spellEnd"/>
            <w:r>
              <w:t>)</w:t>
            </w:r>
          </w:p>
        </w:tc>
        <w:tc>
          <w:tcPr>
            <w:tcW w:w="1985" w:type="dxa"/>
            <w:vAlign w:val="center"/>
          </w:tcPr>
          <w:p w14:paraId="5644CCD4" w14:textId="77777777" w:rsidR="00F019EA" w:rsidRPr="000C2908" w:rsidRDefault="00F019EA" w:rsidP="00F019EA">
            <w:pPr>
              <w:rPr>
                <w:highlight w:val="yellow"/>
              </w:rPr>
            </w:pPr>
            <w:r>
              <w:t> </w:t>
            </w:r>
          </w:p>
        </w:tc>
        <w:tc>
          <w:tcPr>
            <w:tcW w:w="1559" w:type="dxa"/>
            <w:vAlign w:val="center"/>
          </w:tcPr>
          <w:p w14:paraId="2872B2C4" w14:textId="4F36AA28" w:rsidR="00F019EA" w:rsidRPr="000C2908" w:rsidRDefault="00F019EA" w:rsidP="00F019EA">
            <w:pPr>
              <w:rPr>
                <w:highlight w:val="yellow"/>
              </w:rPr>
            </w:pPr>
            <w:r>
              <w:t>1</w:t>
            </w:r>
          </w:p>
        </w:tc>
      </w:tr>
    </w:tbl>
    <w:p w14:paraId="768D45A1" w14:textId="77777777" w:rsidR="00F019EA" w:rsidRPr="00ED19D0" w:rsidRDefault="00F019EA" w:rsidP="00F019EA">
      <w:pPr>
        <w:pStyle w:val="Brdtext"/>
      </w:pPr>
    </w:p>
    <w:p w14:paraId="24B523FB" w14:textId="77777777" w:rsidR="00F019EA" w:rsidRDefault="00F019EA" w:rsidP="00F019EA">
      <w:pPr>
        <w:pStyle w:val="Rubrik3"/>
      </w:pPr>
      <w:bookmarkStart w:id="100" w:name="_Toc274301289"/>
      <w:r>
        <w:t>Övriga regler</w:t>
      </w:r>
      <w:bookmarkEnd w:id="100"/>
    </w:p>
    <w:p w14:paraId="54321CA3" w14:textId="77777777" w:rsidR="00F019EA" w:rsidRDefault="00F019EA" w:rsidP="00F019EA">
      <w:pPr>
        <w:pStyle w:val="Rubrik4"/>
      </w:pPr>
      <w:r>
        <w:t>Icke funktionella krav</w:t>
      </w:r>
    </w:p>
    <w:p w14:paraId="21818BDB" w14:textId="77777777" w:rsidR="00F019EA" w:rsidRDefault="00F019EA" w:rsidP="00F019EA">
      <w:r>
        <w:t>Inga specifika krav för detta tjänstekontrakt</w:t>
      </w:r>
    </w:p>
    <w:p w14:paraId="01DF26F4" w14:textId="77777777" w:rsidR="00F019EA" w:rsidRDefault="00F019EA" w:rsidP="00F019EA">
      <w:pPr>
        <w:pStyle w:val="Rubrik4"/>
      </w:pPr>
      <w:r>
        <w:t>SLA-krav</w:t>
      </w:r>
    </w:p>
    <w:p w14:paraId="68E622AC" w14:textId="77777777" w:rsidR="00F019EA" w:rsidRDefault="00F019EA" w:rsidP="00F019EA">
      <w:r>
        <w:t>Inga krav som avviker från de generella kraven som specificerats i kapitel 4.</w:t>
      </w:r>
    </w:p>
    <w:p w14:paraId="5FCD1DFD" w14:textId="77777777" w:rsidR="00F019EA" w:rsidRPr="000B492D" w:rsidRDefault="00F019EA" w:rsidP="00F019EA">
      <w:pPr>
        <w:rPr>
          <w:lang w:eastAsia="sv-SE"/>
        </w:rPr>
      </w:pPr>
    </w:p>
    <w:p w14:paraId="6C467D2D" w14:textId="77777777" w:rsidR="00F019EA" w:rsidRDefault="00F019EA">
      <w:pPr>
        <w:spacing w:line="240" w:lineRule="auto"/>
        <w:rPr>
          <w:rFonts w:ascii="Arial" w:eastAsia="Times New Roman" w:hAnsi="Arial"/>
          <w:bCs/>
          <w:color w:val="000000"/>
          <w:sz w:val="24"/>
          <w:szCs w:val="26"/>
        </w:rPr>
      </w:pPr>
      <w:r>
        <w:rPr>
          <w:rFonts w:ascii="Arial" w:hAnsi="Arial"/>
          <w:color w:val="000000"/>
        </w:rPr>
        <w:br w:type="page"/>
      </w:r>
    </w:p>
    <w:p w14:paraId="06B0609A" w14:textId="4C5AAF63" w:rsidR="00F019EA" w:rsidRPr="0066062F" w:rsidRDefault="00F019EA" w:rsidP="00F019EA">
      <w:pPr>
        <w:pStyle w:val="Rubrik2"/>
      </w:pPr>
      <w:bookmarkStart w:id="101" w:name="_Toc274301290"/>
      <w:proofErr w:type="spellStart"/>
      <w:r>
        <w:rPr>
          <w:rFonts w:ascii="Arial" w:hAnsi="Arial"/>
          <w:color w:val="000000"/>
        </w:rPr>
        <w:lastRenderedPageBreak/>
        <w:t>ListCertificatesForCare</w:t>
      </w:r>
      <w:bookmarkEnd w:id="101"/>
      <w:proofErr w:type="spellEnd"/>
    </w:p>
    <w:p w14:paraId="02B6496B" w14:textId="53C527EE" w:rsidR="00F019EA" w:rsidRPr="00C83567" w:rsidRDefault="00F019EA" w:rsidP="00F019EA">
      <w:pPr>
        <w:rPr>
          <w:color w:val="4F81BD" w:themeColor="accent1"/>
        </w:rPr>
      </w:pPr>
      <w:r>
        <w:t xml:space="preserve">Tjänsten hämtar en lista av läkarintyg för en invånare för en given vårdenhet från intygstjänsten. Både begäran och svar består av </w:t>
      </w:r>
      <w:proofErr w:type="spellStart"/>
      <w:r>
        <w:t>xml</w:t>
      </w:r>
      <w:proofErr w:type="spellEnd"/>
      <w:r>
        <w:t>-dokument. Tjänsten baseras på domänens domäninformationsmodell [R3]och avser att hantera olika typer av intyg. De regler som gäller för ett specifikt intyg beskrivs i respektive intygs informationsspecifikation [R4].</w:t>
      </w:r>
    </w:p>
    <w:p w14:paraId="262B3F8D" w14:textId="77777777" w:rsidR="00F019EA" w:rsidRDefault="00F019EA" w:rsidP="00F019EA">
      <w:pPr>
        <w:pStyle w:val="Rubrik3"/>
      </w:pPr>
      <w:bookmarkStart w:id="102" w:name="_Toc274301291"/>
      <w:r>
        <w:t>Version</w:t>
      </w:r>
      <w:bookmarkEnd w:id="102"/>
    </w:p>
    <w:p w14:paraId="6431C81C" w14:textId="77777777" w:rsidR="00F019EA" w:rsidRPr="00C55071" w:rsidRDefault="00F019EA" w:rsidP="00F019EA">
      <w:r>
        <w:t>1.0</w:t>
      </w:r>
    </w:p>
    <w:p w14:paraId="64D6BA61" w14:textId="77777777" w:rsidR="00F019EA" w:rsidRDefault="00F019EA" w:rsidP="00F019EA">
      <w:pPr>
        <w:pStyle w:val="Rubrik3"/>
      </w:pPr>
      <w:bookmarkStart w:id="103" w:name="_Toc274301292"/>
      <w:r>
        <w:t>Fältregler</w:t>
      </w:r>
      <w:bookmarkEnd w:id="103"/>
    </w:p>
    <w:p w14:paraId="1CB8FDC5" w14:textId="77777777" w:rsidR="00F019EA" w:rsidRPr="007E3F3B" w:rsidRDefault="00F019EA" w:rsidP="00F019EA">
      <w:pPr>
        <w:rPr>
          <w:i/>
        </w:rPr>
      </w:pPr>
      <w:r w:rsidRPr="007E3F3B">
        <w:rPr>
          <w:i/>
        </w:rPr>
        <w:t xml:space="preserve">Nedanstående tabell beskriver varje element i begäran och svar. Har namnet en * finns ytterligare regler för detta element och beskrivs mer i detalj i stycket Regler. </w:t>
      </w:r>
    </w:p>
    <w:p w14:paraId="7FEC42EF" w14:textId="77777777" w:rsidR="00F019EA" w:rsidRDefault="00F019EA" w:rsidP="00F019EA"/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2835"/>
        <w:gridCol w:w="1559"/>
      </w:tblGrid>
      <w:tr w:rsidR="00F019EA" w:rsidRPr="000C2908" w14:paraId="4D1A9951" w14:textId="77777777" w:rsidTr="00F019EA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25D0B8E5" w14:textId="77777777" w:rsidR="00F019EA" w:rsidRPr="000C2908" w:rsidRDefault="00F019EA" w:rsidP="00603AC1">
            <w:pPr>
              <w:rPr>
                <w:b/>
              </w:rPr>
            </w:pPr>
            <w:r w:rsidRPr="000C2908">
              <w:rPr>
                <w:b/>
              </w:rPr>
              <w:t>Namn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bottom"/>
          </w:tcPr>
          <w:p w14:paraId="5351FC96" w14:textId="77777777" w:rsidR="00F019EA" w:rsidRPr="000C2908" w:rsidRDefault="00F019EA" w:rsidP="00603AC1">
            <w:pPr>
              <w:rPr>
                <w:b/>
              </w:rPr>
            </w:pPr>
            <w:r w:rsidRPr="000C2908">
              <w:rPr>
                <w:b/>
              </w:rPr>
              <w:t>Typ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B53E6B4" w14:textId="77777777" w:rsidR="00F019EA" w:rsidRPr="000C2908" w:rsidRDefault="00F019EA" w:rsidP="00603AC1">
            <w:pPr>
              <w:rPr>
                <w:b/>
              </w:rPr>
            </w:pPr>
            <w:r w:rsidRPr="000C2908"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2CC6438F" w14:textId="77777777" w:rsidR="00F019EA" w:rsidRPr="000C2908" w:rsidRDefault="00F019EA" w:rsidP="00603AC1">
            <w:pPr>
              <w:jc w:val="center"/>
              <w:rPr>
                <w:b/>
              </w:rPr>
            </w:pPr>
            <w:proofErr w:type="spellStart"/>
            <w:r w:rsidRPr="000C2908">
              <w:rPr>
                <w:b/>
              </w:rPr>
              <w:t>Kardinalitet</w:t>
            </w:r>
            <w:proofErr w:type="spellEnd"/>
          </w:p>
        </w:tc>
      </w:tr>
      <w:tr w:rsidR="00F019EA" w:rsidRPr="000C2908" w14:paraId="5DC319B6" w14:textId="77777777" w:rsidTr="00F019EA">
        <w:tc>
          <w:tcPr>
            <w:tcW w:w="2518" w:type="dxa"/>
            <w:vAlign w:val="center"/>
          </w:tcPr>
          <w:p w14:paraId="1078A680" w14:textId="44D54DA8" w:rsidR="00F019EA" w:rsidRPr="00F019EA" w:rsidRDefault="00F019EA" w:rsidP="00F019EA">
            <w:r>
              <w:rPr>
                <w:rStyle w:val="Betoning2"/>
                <w:rFonts w:ascii="Arial" w:hAnsi="Arial"/>
                <w:color w:val="000000"/>
              </w:rPr>
              <w:t>Begäran</w:t>
            </w:r>
          </w:p>
        </w:tc>
        <w:tc>
          <w:tcPr>
            <w:tcW w:w="2977" w:type="dxa"/>
            <w:vAlign w:val="center"/>
          </w:tcPr>
          <w:p w14:paraId="7F982974" w14:textId="4610F35B" w:rsidR="00F019EA" w:rsidRPr="000C2908" w:rsidRDefault="00F019EA" w:rsidP="00F019EA">
            <w:r>
              <w:t> </w:t>
            </w:r>
          </w:p>
        </w:tc>
        <w:tc>
          <w:tcPr>
            <w:tcW w:w="2835" w:type="dxa"/>
            <w:vAlign w:val="center"/>
          </w:tcPr>
          <w:p w14:paraId="0B7B46BF" w14:textId="1354D549" w:rsidR="00F019EA" w:rsidRPr="000C2908" w:rsidRDefault="00F019EA" w:rsidP="00F019EA">
            <w:r>
              <w:t> </w:t>
            </w:r>
          </w:p>
        </w:tc>
        <w:tc>
          <w:tcPr>
            <w:tcW w:w="1559" w:type="dxa"/>
            <w:vAlign w:val="center"/>
          </w:tcPr>
          <w:p w14:paraId="1355CDC1" w14:textId="38870239" w:rsidR="00F019EA" w:rsidRPr="000C2908" w:rsidRDefault="00F019EA" w:rsidP="00F019EA">
            <w:r>
              <w:t> </w:t>
            </w:r>
          </w:p>
        </w:tc>
      </w:tr>
      <w:tr w:rsidR="00F019EA" w:rsidRPr="000C2908" w14:paraId="3CA88865" w14:textId="77777777" w:rsidTr="00F019EA">
        <w:tc>
          <w:tcPr>
            <w:tcW w:w="2518" w:type="dxa"/>
            <w:vAlign w:val="center"/>
          </w:tcPr>
          <w:p w14:paraId="20BE4897" w14:textId="2B9B6E23" w:rsidR="00F019EA" w:rsidRPr="000C2908" w:rsidRDefault="00F019EA" w:rsidP="00F019EA">
            <w:pPr>
              <w:rPr>
                <w:highlight w:val="yellow"/>
              </w:rPr>
            </w:pPr>
            <w:proofErr w:type="spellStart"/>
            <w:r>
              <w:t>nationalIdentityNumber</w:t>
            </w:r>
            <w:proofErr w:type="spellEnd"/>
          </w:p>
        </w:tc>
        <w:tc>
          <w:tcPr>
            <w:tcW w:w="2977" w:type="dxa"/>
            <w:vAlign w:val="center"/>
          </w:tcPr>
          <w:p w14:paraId="3EF38ACB" w14:textId="2BB2DB3B" w:rsidR="00F019EA" w:rsidRPr="000C2908" w:rsidRDefault="00F019EA" w:rsidP="00F019EA">
            <w:pPr>
              <w:rPr>
                <w:highlight w:val="yellow"/>
              </w:rPr>
            </w:pPr>
            <w:r>
              <w:t>string</w:t>
            </w:r>
          </w:p>
        </w:tc>
        <w:tc>
          <w:tcPr>
            <w:tcW w:w="2835" w:type="dxa"/>
            <w:vAlign w:val="center"/>
          </w:tcPr>
          <w:p w14:paraId="20206198" w14:textId="0C91BDF4" w:rsidR="00F019EA" w:rsidRPr="000C2908" w:rsidRDefault="00F019EA" w:rsidP="00F019EA">
            <w:pPr>
              <w:rPr>
                <w:highlight w:val="yellow"/>
              </w:rPr>
            </w:pPr>
            <w:r>
              <w:t>Personnummer/samordningsnummer för invånaren</w:t>
            </w:r>
          </w:p>
        </w:tc>
        <w:tc>
          <w:tcPr>
            <w:tcW w:w="1559" w:type="dxa"/>
            <w:vAlign w:val="center"/>
          </w:tcPr>
          <w:p w14:paraId="154CC183" w14:textId="7F65DA46" w:rsidR="00F019EA" w:rsidRPr="000C2908" w:rsidRDefault="00F019EA" w:rsidP="00F019EA">
            <w:pPr>
              <w:rPr>
                <w:highlight w:val="yellow"/>
              </w:rPr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F019EA" w:rsidRPr="000C2908" w14:paraId="0F1424DD" w14:textId="77777777" w:rsidTr="00F019EA">
        <w:tc>
          <w:tcPr>
            <w:tcW w:w="2518" w:type="dxa"/>
            <w:vAlign w:val="center"/>
          </w:tcPr>
          <w:p w14:paraId="23593BEE" w14:textId="01739F9A" w:rsidR="00F019EA" w:rsidRDefault="00F019EA" w:rsidP="00F019EA">
            <w:proofErr w:type="spellStart"/>
            <w:r>
              <w:rPr>
                <w:rFonts w:eastAsia="Times New Roman"/>
              </w:rPr>
              <w:t>careUnit</w:t>
            </w:r>
            <w:proofErr w:type="spellEnd"/>
          </w:p>
        </w:tc>
        <w:tc>
          <w:tcPr>
            <w:tcW w:w="2977" w:type="dxa"/>
            <w:vAlign w:val="center"/>
          </w:tcPr>
          <w:p w14:paraId="315CE1D8" w14:textId="4BBE8746" w:rsidR="00F019EA" w:rsidRDefault="00F019EA" w:rsidP="00F019EA">
            <w:r>
              <w:rPr>
                <w:rFonts w:eastAsia="Times New Roman"/>
              </w:rPr>
              <w:t>string</w:t>
            </w:r>
          </w:p>
        </w:tc>
        <w:tc>
          <w:tcPr>
            <w:tcW w:w="2835" w:type="dxa"/>
            <w:vAlign w:val="center"/>
          </w:tcPr>
          <w:p w14:paraId="5350E0C7" w14:textId="67586856" w:rsidR="00F019EA" w:rsidRDefault="00F019EA" w:rsidP="00F019EA">
            <w:proofErr w:type="spellStart"/>
            <w:r>
              <w:rPr>
                <w:rFonts w:eastAsia="Times New Roman"/>
              </w:rPr>
              <w:t>HSA</w:t>
            </w:r>
            <w:proofErr w:type="spellEnd"/>
            <w:r>
              <w:rPr>
                <w:rFonts w:eastAsia="Times New Roman"/>
              </w:rPr>
              <w:t>-ID för vårdenheten</w:t>
            </w:r>
          </w:p>
        </w:tc>
        <w:tc>
          <w:tcPr>
            <w:tcW w:w="1559" w:type="dxa"/>
            <w:vAlign w:val="center"/>
          </w:tcPr>
          <w:p w14:paraId="60CC0CCE" w14:textId="45A7A3BA" w:rsidR="00F019EA" w:rsidRDefault="00F019EA" w:rsidP="00F019EA">
            <w:r>
              <w:rPr>
                <w:rFonts w:eastAsia="Times New Roman"/>
              </w:rPr>
              <w:t>1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*</w:t>
            </w:r>
          </w:p>
        </w:tc>
      </w:tr>
      <w:tr w:rsidR="00F019EA" w:rsidRPr="000C2908" w14:paraId="58A9ECDC" w14:textId="77777777" w:rsidTr="00F019EA">
        <w:tc>
          <w:tcPr>
            <w:tcW w:w="2518" w:type="dxa"/>
            <w:vAlign w:val="center"/>
          </w:tcPr>
          <w:p w14:paraId="2885614F" w14:textId="15C6B8A5" w:rsidR="00F019EA" w:rsidRPr="00F019EA" w:rsidRDefault="00F019EA" w:rsidP="00F019EA">
            <w:r>
              <w:rPr>
                <w:rStyle w:val="Betoning2"/>
                <w:rFonts w:ascii="Arial" w:hAnsi="Arial"/>
                <w:color w:val="000000"/>
              </w:rPr>
              <w:t>Svar</w:t>
            </w:r>
          </w:p>
        </w:tc>
        <w:tc>
          <w:tcPr>
            <w:tcW w:w="2977" w:type="dxa"/>
            <w:vAlign w:val="center"/>
          </w:tcPr>
          <w:p w14:paraId="1FF2ECA4" w14:textId="03A65FF2" w:rsidR="00F019EA" w:rsidRPr="000C2908" w:rsidRDefault="00F019EA" w:rsidP="00F019EA">
            <w:r>
              <w:t> </w:t>
            </w:r>
          </w:p>
        </w:tc>
        <w:tc>
          <w:tcPr>
            <w:tcW w:w="2835" w:type="dxa"/>
            <w:vAlign w:val="center"/>
          </w:tcPr>
          <w:p w14:paraId="456D1A5B" w14:textId="20BB7DC4" w:rsidR="00F019EA" w:rsidRPr="000C2908" w:rsidRDefault="00F019EA" w:rsidP="00F019EA">
            <w:r>
              <w:t> </w:t>
            </w:r>
          </w:p>
        </w:tc>
        <w:tc>
          <w:tcPr>
            <w:tcW w:w="1559" w:type="dxa"/>
            <w:vAlign w:val="center"/>
          </w:tcPr>
          <w:p w14:paraId="0598F98B" w14:textId="53D47A2E" w:rsidR="00F019EA" w:rsidRPr="000C2908" w:rsidRDefault="00F019EA" w:rsidP="00F019EA">
            <w:r>
              <w:t> </w:t>
            </w:r>
          </w:p>
        </w:tc>
      </w:tr>
      <w:tr w:rsidR="00F019EA" w:rsidRPr="000C2908" w14:paraId="24E0B283" w14:textId="77777777" w:rsidTr="00F019EA">
        <w:tc>
          <w:tcPr>
            <w:tcW w:w="2518" w:type="dxa"/>
            <w:vAlign w:val="center"/>
          </w:tcPr>
          <w:p w14:paraId="09F0A9F0" w14:textId="164AD8AE" w:rsidR="00F019EA" w:rsidRPr="000C2908" w:rsidRDefault="00F019EA" w:rsidP="00F019EA">
            <w:pPr>
              <w:rPr>
                <w:highlight w:val="yellow"/>
              </w:rPr>
            </w:pPr>
            <w:r>
              <w:t>meta</w:t>
            </w:r>
          </w:p>
        </w:tc>
        <w:tc>
          <w:tcPr>
            <w:tcW w:w="2977" w:type="dxa"/>
            <w:vAlign w:val="center"/>
          </w:tcPr>
          <w:p w14:paraId="70B412E2" w14:textId="26BF7660" w:rsidR="00F019EA" w:rsidRPr="000C2908" w:rsidRDefault="00F019EA" w:rsidP="00F019EA">
            <w:pPr>
              <w:rPr>
                <w:highlight w:val="yellow"/>
              </w:rPr>
            </w:pPr>
            <w:proofErr w:type="spellStart"/>
            <w:r>
              <w:t>certificateMetaType</w:t>
            </w:r>
            <w:proofErr w:type="spellEnd"/>
            <w:r>
              <w:t xml:space="preserve"> (Se avsnitt Gemensamma </w:t>
            </w:r>
            <w:proofErr w:type="spellStart"/>
            <w:r>
              <w:rPr>
                <w:color w:val="003366"/>
              </w:rPr>
              <w:t>fälttyper</w:t>
            </w:r>
            <w:proofErr w:type="spellEnd"/>
            <w:r>
              <w:t>)</w:t>
            </w:r>
          </w:p>
        </w:tc>
        <w:tc>
          <w:tcPr>
            <w:tcW w:w="2835" w:type="dxa"/>
            <w:vAlign w:val="center"/>
          </w:tcPr>
          <w:p w14:paraId="474558DE" w14:textId="4BD77926" w:rsidR="00F019EA" w:rsidRPr="000C2908" w:rsidRDefault="00F019EA" w:rsidP="00F019EA">
            <w:pPr>
              <w:rPr>
                <w:highlight w:val="yellow"/>
              </w:rPr>
            </w:pPr>
            <w:r>
              <w:t> </w:t>
            </w:r>
          </w:p>
        </w:tc>
        <w:tc>
          <w:tcPr>
            <w:tcW w:w="1559" w:type="dxa"/>
            <w:vAlign w:val="center"/>
          </w:tcPr>
          <w:p w14:paraId="4A6F24B9" w14:textId="194368E6" w:rsidR="00F019EA" w:rsidRPr="000C2908" w:rsidRDefault="00F019EA" w:rsidP="00F019EA">
            <w:pPr>
              <w:rPr>
                <w:highlight w:val="yellow"/>
              </w:rPr>
            </w:pPr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F019EA" w:rsidRPr="000C2908" w14:paraId="22D6ABD7" w14:textId="77777777" w:rsidTr="00F019EA">
        <w:tc>
          <w:tcPr>
            <w:tcW w:w="2518" w:type="dxa"/>
            <w:vAlign w:val="center"/>
          </w:tcPr>
          <w:p w14:paraId="230098F5" w14:textId="4A1C0F21" w:rsidR="00F019EA" w:rsidRDefault="00F019EA" w:rsidP="00F019EA">
            <w:proofErr w:type="spellStart"/>
            <w:r>
              <w:t>result</w:t>
            </w:r>
            <w:proofErr w:type="spellEnd"/>
          </w:p>
        </w:tc>
        <w:tc>
          <w:tcPr>
            <w:tcW w:w="2977" w:type="dxa"/>
            <w:vAlign w:val="center"/>
          </w:tcPr>
          <w:p w14:paraId="68F8BE80" w14:textId="317D3B15" w:rsidR="00F019EA" w:rsidRDefault="00F019EA" w:rsidP="00F019EA">
            <w:proofErr w:type="spellStart"/>
            <w:r>
              <w:t>resultType</w:t>
            </w:r>
            <w:proofErr w:type="spellEnd"/>
            <w:r>
              <w:t xml:space="preserve"> (Se avsnitt Gemensamma </w:t>
            </w:r>
            <w:proofErr w:type="spellStart"/>
            <w:r>
              <w:rPr>
                <w:color w:val="003366"/>
              </w:rPr>
              <w:t>fälttyper</w:t>
            </w:r>
            <w:proofErr w:type="spellEnd"/>
            <w:r>
              <w:t>)</w:t>
            </w:r>
          </w:p>
        </w:tc>
        <w:tc>
          <w:tcPr>
            <w:tcW w:w="2835" w:type="dxa"/>
            <w:vAlign w:val="center"/>
          </w:tcPr>
          <w:p w14:paraId="29B129FD" w14:textId="2C506328" w:rsidR="00F019EA" w:rsidRDefault="00F019EA" w:rsidP="00F019EA">
            <w:r>
              <w:t> </w:t>
            </w:r>
          </w:p>
        </w:tc>
        <w:tc>
          <w:tcPr>
            <w:tcW w:w="1559" w:type="dxa"/>
            <w:vAlign w:val="center"/>
          </w:tcPr>
          <w:p w14:paraId="0CA4A18F" w14:textId="22F8B6CC" w:rsidR="00F019EA" w:rsidRDefault="00F019EA" w:rsidP="00F019EA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</w:tbl>
    <w:p w14:paraId="5B2D153E" w14:textId="77777777" w:rsidR="00F019EA" w:rsidRPr="00ED19D0" w:rsidRDefault="00F019EA" w:rsidP="00F019EA">
      <w:pPr>
        <w:pStyle w:val="Brdtext"/>
      </w:pPr>
    </w:p>
    <w:p w14:paraId="6B94DA91" w14:textId="77777777" w:rsidR="00F019EA" w:rsidRDefault="00F019EA" w:rsidP="00F019EA">
      <w:pPr>
        <w:pStyle w:val="Rubrik3"/>
      </w:pPr>
      <w:bookmarkStart w:id="104" w:name="_Toc274301293"/>
      <w:r>
        <w:t>Övriga regler</w:t>
      </w:r>
      <w:bookmarkEnd w:id="104"/>
    </w:p>
    <w:p w14:paraId="4891CDDC" w14:textId="77777777" w:rsidR="00F019EA" w:rsidRDefault="00F019EA" w:rsidP="00F019EA">
      <w:pPr>
        <w:pStyle w:val="Rubrik4"/>
      </w:pPr>
      <w:r>
        <w:t>Icke funktionella krav</w:t>
      </w:r>
    </w:p>
    <w:p w14:paraId="1C933B07" w14:textId="77777777" w:rsidR="00F019EA" w:rsidRDefault="00F019EA" w:rsidP="00F019EA">
      <w:r>
        <w:t>Inga specifika krav för detta tjänstekontrakt</w:t>
      </w:r>
    </w:p>
    <w:p w14:paraId="574C47AB" w14:textId="77777777" w:rsidR="00F019EA" w:rsidRDefault="00F019EA" w:rsidP="00F019EA">
      <w:pPr>
        <w:pStyle w:val="Rubrik4"/>
      </w:pPr>
      <w:r>
        <w:t>SLA-krav</w:t>
      </w:r>
    </w:p>
    <w:p w14:paraId="246659F1" w14:textId="77777777" w:rsidR="00F019EA" w:rsidRDefault="00F019EA" w:rsidP="00F019EA">
      <w:r>
        <w:t>Inga krav som avviker från de generella kraven som specificerats i kapitel 4.</w:t>
      </w:r>
    </w:p>
    <w:p w14:paraId="05953ED5" w14:textId="77777777" w:rsidR="00F019EA" w:rsidRDefault="00F019EA" w:rsidP="00F019EA">
      <w:pPr>
        <w:rPr>
          <w:lang w:eastAsia="sv-SE"/>
        </w:rPr>
      </w:pPr>
    </w:p>
    <w:p w14:paraId="61A2BA80" w14:textId="77777777" w:rsidR="00603AC1" w:rsidRDefault="00603AC1">
      <w:pPr>
        <w:spacing w:line="240" w:lineRule="auto"/>
        <w:rPr>
          <w:rFonts w:ascii="Arial" w:eastAsia="Times New Roman" w:hAnsi="Arial"/>
          <w:bCs/>
          <w:color w:val="000000"/>
          <w:sz w:val="24"/>
          <w:szCs w:val="26"/>
        </w:rPr>
      </w:pPr>
      <w:r>
        <w:rPr>
          <w:rFonts w:ascii="Arial" w:hAnsi="Arial"/>
          <w:color w:val="000000"/>
        </w:rPr>
        <w:br w:type="page"/>
      </w:r>
    </w:p>
    <w:p w14:paraId="3B3720F4" w14:textId="226EC512" w:rsidR="00603AC1" w:rsidRPr="0066062F" w:rsidRDefault="00603AC1" w:rsidP="00603AC1">
      <w:pPr>
        <w:pStyle w:val="Rubrik2"/>
      </w:pPr>
      <w:bookmarkStart w:id="105" w:name="_Toc274301294"/>
      <w:proofErr w:type="spellStart"/>
      <w:r>
        <w:rPr>
          <w:rFonts w:ascii="Arial" w:hAnsi="Arial"/>
          <w:color w:val="000000"/>
        </w:rPr>
        <w:lastRenderedPageBreak/>
        <w:t>ListCertificatesForCitizen</w:t>
      </w:r>
      <w:bookmarkEnd w:id="105"/>
      <w:proofErr w:type="spellEnd"/>
    </w:p>
    <w:p w14:paraId="4CF7FE31" w14:textId="353E4164" w:rsidR="00603AC1" w:rsidRPr="00C83567" w:rsidRDefault="00603AC1" w:rsidP="00603AC1">
      <w:pPr>
        <w:rPr>
          <w:color w:val="4F81BD" w:themeColor="accent1"/>
        </w:rPr>
      </w:pPr>
      <w:r>
        <w:t xml:space="preserve">Tjänsten hämtar en lista av läkarintyg för en invånare från intygstjänsten. Både begäran och svar består av </w:t>
      </w:r>
      <w:proofErr w:type="spellStart"/>
      <w:r>
        <w:t>xml</w:t>
      </w:r>
      <w:proofErr w:type="spellEnd"/>
      <w:r>
        <w:t>-dokument. Tjänsten baseras på domänens domäninformationsmodell [R3]och avser att hantera olika typer av intyg. De regler som gäller för ett specifikt intyg beskrivs i respektive intygs informationsspecifikation [R4].</w:t>
      </w:r>
    </w:p>
    <w:p w14:paraId="60DF7790" w14:textId="77777777" w:rsidR="00603AC1" w:rsidRDefault="00603AC1" w:rsidP="00603AC1">
      <w:pPr>
        <w:pStyle w:val="Rubrik3"/>
      </w:pPr>
      <w:bookmarkStart w:id="106" w:name="_Toc274301295"/>
      <w:r>
        <w:t>Version</w:t>
      </w:r>
      <w:bookmarkEnd w:id="106"/>
    </w:p>
    <w:p w14:paraId="77FAC060" w14:textId="77777777" w:rsidR="00603AC1" w:rsidRPr="00C55071" w:rsidRDefault="00603AC1" w:rsidP="00603AC1">
      <w:r>
        <w:t>1.0</w:t>
      </w:r>
    </w:p>
    <w:p w14:paraId="69B326BF" w14:textId="77777777" w:rsidR="00603AC1" w:rsidRDefault="00603AC1" w:rsidP="00603AC1">
      <w:pPr>
        <w:pStyle w:val="Rubrik3"/>
      </w:pPr>
      <w:bookmarkStart w:id="107" w:name="_Toc274301296"/>
      <w:r>
        <w:t>Fältregler</w:t>
      </w:r>
      <w:bookmarkEnd w:id="107"/>
    </w:p>
    <w:p w14:paraId="18E2619A" w14:textId="77777777" w:rsidR="00603AC1" w:rsidRPr="007E3F3B" w:rsidRDefault="00603AC1" w:rsidP="00603AC1">
      <w:pPr>
        <w:rPr>
          <w:i/>
        </w:rPr>
      </w:pPr>
      <w:r w:rsidRPr="007E3F3B">
        <w:rPr>
          <w:i/>
        </w:rPr>
        <w:t xml:space="preserve">Nedanstående tabell beskriver varje element i begäran och svar. Har namnet en * finns ytterligare regler för detta element och beskrivs mer i detalj i stycket Regler. </w:t>
      </w:r>
    </w:p>
    <w:p w14:paraId="3FC72038" w14:textId="77777777" w:rsidR="00603AC1" w:rsidRDefault="00603AC1" w:rsidP="00603AC1"/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2835"/>
        <w:gridCol w:w="1559"/>
      </w:tblGrid>
      <w:tr w:rsidR="00603AC1" w:rsidRPr="000C2908" w14:paraId="69755347" w14:textId="77777777" w:rsidTr="00603AC1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52BE4ED" w14:textId="77777777" w:rsidR="00603AC1" w:rsidRPr="000C2908" w:rsidRDefault="00603AC1" w:rsidP="00603AC1">
            <w:pPr>
              <w:rPr>
                <w:b/>
              </w:rPr>
            </w:pPr>
            <w:r w:rsidRPr="000C2908">
              <w:rPr>
                <w:b/>
              </w:rPr>
              <w:t>Namn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bottom"/>
          </w:tcPr>
          <w:p w14:paraId="0FFA371C" w14:textId="77777777" w:rsidR="00603AC1" w:rsidRPr="000C2908" w:rsidRDefault="00603AC1" w:rsidP="00603AC1">
            <w:pPr>
              <w:rPr>
                <w:b/>
              </w:rPr>
            </w:pPr>
            <w:r w:rsidRPr="000C2908">
              <w:rPr>
                <w:b/>
              </w:rPr>
              <w:t>Typ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D20ECF0" w14:textId="77777777" w:rsidR="00603AC1" w:rsidRPr="000C2908" w:rsidRDefault="00603AC1" w:rsidP="00603AC1">
            <w:pPr>
              <w:rPr>
                <w:b/>
              </w:rPr>
            </w:pPr>
            <w:r w:rsidRPr="000C2908"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432E7CC4" w14:textId="77777777" w:rsidR="00603AC1" w:rsidRPr="000C2908" w:rsidRDefault="00603AC1" w:rsidP="00603AC1">
            <w:pPr>
              <w:jc w:val="center"/>
              <w:rPr>
                <w:b/>
              </w:rPr>
            </w:pPr>
            <w:proofErr w:type="spellStart"/>
            <w:r w:rsidRPr="000C2908">
              <w:rPr>
                <w:b/>
              </w:rPr>
              <w:t>Kardinalitet</w:t>
            </w:r>
            <w:proofErr w:type="spellEnd"/>
          </w:p>
        </w:tc>
      </w:tr>
      <w:tr w:rsidR="00603AC1" w:rsidRPr="000C2908" w14:paraId="12009C6A" w14:textId="77777777" w:rsidTr="00603AC1">
        <w:tc>
          <w:tcPr>
            <w:tcW w:w="2518" w:type="dxa"/>
            <w:vAlign w:val="center"/>
          </w:tcPr>
          <w:p w14:paraId="5508B018" w14:textId="0A733CB0" w:rsidR="00603AC1" w:rsidRPr="00F019EA" w:rsidRDefault="00603AC1" w:rsidP="00603AC1">
            <w:r>
              <w:rPr>
                <w:rStyle w:val="Betoning2"/>
                <w:rFonts w:ascii="Arial" w:hAnsi="Arial"/>
                <w:color w:val="000000"/>
              </w:rPr>
              <w:t>Begäran</w:t>
            </w:r>
          </w:p>
        </w:tc>
        <w:tc>
          <w:tcPr>
            <w:tcW w:w="2977" w:type="dxa"/>
            <w:vAlign w:val="center"/>
          </w:tcPr>
          <w:p w14:paraId="495878BC" w14:textId="507F3BD6" w:rsidR="00603AC1" w:rsidRPr="000C2908" w:rsidRDefault="00603AC1" w:rsidP="00603AC1">
            <w:r>
              <w:t> </w:t>
            </w:r>
          </w:p>
        </w:tc>
        <w:tc>
          <w:tcPr>
            <w:tcW w:w="2835" w:type="dxa"/>
            <w:vAlign w:val="center"/>
          </w:tcPr>
          <w:p w14:paraId="621CB357" w14:textId="4BF63860" w:rsidR="00603AC1" w:rsidRPr="000C2908" w:rsidRDefault="00603AC1" w:rsidP="00603AC1">
            <w:r>
              <w:t> </w:t>
            </w:r>
          </w:p>
        </w:tc>
        <w:tc>
          <w:tcPr>
            <w:tcW w:w="1559" w:type="dxa"/>
            <w:vAlign w:val="center"/>
          </w:tcPr>
          <w:p w14:paraId="0218F1CB" w14:textId="30E735F1" w:rsidR="00603AC1" w:rsidRPr="000C2908" w:rsidRDefault="00603AC1" w:rsidP="00603AC1">
            <w:r>
              <w:t> </w:t>
            </w:r>
          </w:p>
        </w:tc>
      </w:tr>
      <w:tr w:rsidR="00603AC1" w:rsidRPr="000C2908" w14:paraId="566E4AC3" w14:textId="77777777" w:rsidTr="00603AC1">
        <w:tc>
          <w:tcPr>
            <w:tcW w:w="2518" w:type="dxa"/>
            <w:vAlign w:val="center"/>
          </w:tcPr>
          <w:p w14:paraId="3C7D53AB" w14:textId="5FE92C26" w:rsidR="00603AC1" w:rsidRPr="000C2908" w:rsidRDefault="00603AC1" w:rsidP="00603AC1">
            <w:pPr>
              <w:rPr>
                <w:highlight w:val="yellow"/>
              </w:rPr>
            </w:pPr>
            <w:proofErr w:type="spellStart"/>
            <w:r>
              <w:t>nationalIdentityNumber</w:t>
            </w:r>
            <w:proofErr w:type="spellEnd"/>
          </w:p>
        </w:tc>
        <w:tc>
          <w:tcPr>
            <w:tcW w:w="2977" w:type="dxa"/>
            <w:vAlign w:val="center"/>
          </w:tcPr>
          <w:p w14:paraId="2EFFAAB4" w14:textId="7CF909BC" w:rsidR="00603AC1" w:rsidRPr="000C2908" w:rsidRDefault="00603AC1" w:rsidP="00603AC1">
            <w:pPr>
              <w:rPr>
                <w:highlight w:val="yellow"/>
              </w:rPr>
            </w:pPr>
            <w:r>
              <w:t>string</w:t>
            </w:r>
          </w:p>
        </w:tc>
        <w:tc>
          <w:tcPr>
            <w:tcW w:w="2835" w:type="dxa"/>
            <w:vAlign w:val="center"/>
          </w:tcPr>
          <w:p w14:paraId="21447E3B" w14:textId="03031C17" w:rsidR="00603AC1" w:rsidRPr="000C2908" w:rsidRDefault="00603AC1" w:rsidP="00603AC1">
            <w:pPr>
              <w:rPr>
                <w:highlight w:val="yellow"/>
              </w:rPr>
            </w:pPr>
            <w:r>
              <w:t>Personnummer/samordningsnummer</w:t>
            </w:r>
            <w:r>
              <w:rPr>
                <w:rFonts w:ascii="Arial" w:eastAsia="Times New Roman" w:hAnsi="Arial"/>
                <w:color w:val="000000"/>
              </w:rPr>
              <w:t xml:space="preserve"> Gemensamma </w:t>
            </w:r>
            <w:proofErr w:type="spellStart"/>
            <w:r>
              <w:rPr>
                <w:rFonts w:ascii="Arial" w:eastAsia="Times New Roman" w:hAnsi="Arial"/>
                <w:color w:val="000000"/>
              </w:rPr>
              <w:t>fälttyper</w:t>
            </w:r>
            <w:proofErr w:type="spellEnd"/>
            <w:r>
              <w:t xml:space="preserve"> för invånaren</w:t>
            </w:r>
          </w:p>
        </w:tc>
        <w:tc>
          <w:tcPr>
            <w:tcW w:w="1559" w:type="dxa"/>
            <w:vAlign w:val="center"/>
          </w:tcPr>
          <w:p w14:paraId="5BAB51CF" w14:textId="2B5F452A" w:rsidR="00603AC1" w:rsidRPr="000C2908" w:rsidRDefault="00603AC1" w:rsidP="00603AC1">
            <w:pPr>
              <w:rPr>
                <w:highlight w:val="yellow"/>
              </w:rPr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603AC1" w:rsidRPr="000C2908" w14:paraId="4B5140DA" w14:textId="77777777" w:rsidTr="00603AC1">
        <w:tc>
          <w:tcPr>
            <w:tcW w:w="2518" w:type="dxa"/>
            <w:vAlign w:val="center"/>
          </w:tcPr>
          <w:p w14:paraId="60370F80" w14:textId="275DED76" w:rsidR="00603AC1" w:rsidRDefault="00603AC1" w:rsidP="00603AC1">
            <w:proofErr w:type="spellStart"/>
            <w:r>
              <w:rPr>
                <w:rFonts w:eastAsia="Times New Roman"/>
              </w:rPr>
              <w:t>certificateType</w:t>
            </w:r>
            <w:proofErr w:type="spellEnd"/>
          </w:p>
        </w:tc>
        <w:tc>
          <w:tcPr>
            <w:tcW w:w="2977" w:type="dxa"/>
            <w:vAlign w:val="center"/>
          </w:tcPr>
          <w:p w14:paraId="3B5A9A96" w14:textId="10A8FF9F" w:rsidR="00603AC1" w:rsidRDefault="00603AC1" w:rsidP="00603AC1">
            <w:r>
              <w:rPr>
                <w:rFonts w:eastAsia="Times New Roman"/>
              </w:rPr>
              <w:t>string</w:t>
            </w:r>
          </w:p>
        </w:tc>
        <w:tc>
          <w:tcPr>
            <w:tcW w:w="2835" w:type="dxa"/>
            <w:vAlign w:val="center"/>
          </w:tcPr>
          <w:p w14:paraId="1DE9345A" w14:textId="7DE5117E" w:rsidR="00603AC1" w:rsidRDefault="00603AC1" w:rsidP="00603AC1">
            <w:r>
              <w:rPr>
                <w:rFonts w:eastAsia="Times New Roman"/>
              </w:rPr>
              <w:t xml:space="preserve">Typen av läkarintyg, om </w:t>
            </w:r>
            <w:proofErr w:type="gramStart"/>
            <w:r>
              <w:rPr>
                <w:rFonts w:eastAsia="Times New Roman"/>
              </w:rPr>
              <w:t>ej</w:t>
            </w:r>
            <w:proofErr w:type="gramEnd"/>
            <w:r>
              <w:rPr>
                <w:rFonts w:eastAsia="Times New Roman"/>
              </w:rPr>
              <w:t xml:space="preserve"> specificerat så hämtas alla typer</w:t>
            </w:r>
          </w:p>
        </w:tc>
        <w:tc>
          <w:tcPr>
            <w:tcW w:w="1559" w:type="dxa"/>
            <w:vAlign w:val="center"/>
          </w:tcPr>
          <w:p w14:paraId="168A1B98" w14:textId="54FF10E0" w:rsidR="00603AC1" w:rsidRDefault="00603AC1" w:rsidP="00603AC1"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*</w:t>
            </w:r>
          </w:p>
        </w:tc>
      </w:tr>
      <w:tr w:rsidR="00603AC1" w:rsidRPr="000C2908" w14:paraId="08F808F9" w14:textId="77777777" w:rsidTr="00603AC1">
        <w:tc>
          <w:tcPr>
            <w:tcW w:w="2518" w:type="dxa"/>
            <w:vAlign w:val="center"/>
          </w:tcPr>
          <w:p w14:paraId="0643A8CC" w14:textId="58374E52" w:rsidR="00603AC1" w:rsidRDefault="00603AC1" w:rsidP="00603AC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available</w:t>
            </w:r>
            <w:proofErr w:type="spellEnd"/>
          </w:p>
        </w:tc>
        <w:tc>
          <w:tcPr>
            <w:tcW w:w="2977" w:type="dxa"/>
            <w:vAlign w:val="center"/>
          </w:tcPr>
          <w:p w14:paraId="6CAF5CF1" w14:textId="5CC47DAC" w:rsidR="00603AC1" w:rsidRDefault="00603AC1" w:rsidP="00603A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2835" w:type="dxa"/>
            <w:vAlign w:val="center"/>
          </w:tcPr>
          <w:p w14:paraId="1E8D8AA8" w14:textId="7916202C" w:rsidR="00603AC1" w:rsidRDefault="00603AC1" w:rsidP="00603A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Standardvärde </w:t>
            </w: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</w:tc>
        <w:tc>
          <w:tcPr>
            <w:tcW w:w="1559" w:type="dxa"/>
            <w:vAlign w:val="center"/>
          </w:tcPr>
          <w:p w14:paraId="370D014F" w14:textId="60DD3F61" w:rsidR="00603AC1" w:rsidRDefault="00603AC1" w:rsidP="00603A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*</w:t>
            </w:r>
          </w:p>
        </w:tc>
      </w:tr>
      <w:tr w:rsidR="00603AC1" w:rsidRPr="000C2908" w14:paraId="4255280F" w14:textId="77777777" w:rsidTr="00603AC1">
        <w:tc>
          <w:tcPr>
            <w:tcW w:w="2518" w:type="dxa"/>
            <w:vAlign w:val="center"/>
          </w:tcPr>
          <w:p w14:paraId="525FE478" w14:textId="22D54EC5" w:rsidR="00603AC1" w:rsidRDefault="00603AC1" w:rsidP="00603AC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fromDate</w:t>
            </w:r>
            <w:proofErr w:type="spellEnd"/>
          </w:p>
        </w:tc>
        <w:tc>
          <w:tcPr>
            <w:tcW w:w="2977" w:type="dxa"/>
            <w:vAlign w:val="center"/>
          </w:tcPr>
          <w:p w14:paraId="43CCB14D" w14:textId="6C3BAFEF" w:rsidR="00603AC1" w:rsidRDefault="00603AC1" w:rsidP="00603AC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2835" w:type="dxa"/>
            <w:vAlign w:val="center"/>
          </w:tcPr>
          <w:p w14:paraId="1EBAAB6B" w14:textId="48D951E5" w:rsidR="00603AC1" w:rsidRDefault="00603AC1" w:rsidP="00603A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Hämta från detta datum</w:t>
            </w:r>
          </w:p>
        </w:tc>
        <w:tc>
          <w:tcPr>
            <w:tcW w:w="1559" w:type="dxa"/>
            <w:vAlign w:val="center"/>
          </w:tcPr>
          <w:p w14:paraId="7A4EF68B" w14:textId="54279196" w:rsidR="00603AC1" w:rsidRDefault="00603AC1" w:rsidP="00603A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  <w:tr w:rsidR="00603AC1" w:rsidRPr="000C2908" w14:paraId="53996453" w14:textId="77777777" w:rsidTr="00603AC1">
        <w:tc>
          <w:tcPr>
            <w:tcW w:w="2518" w:type="dxa"/>
            <w:vAlign w:val="center"/>
          </w:tcPr>
          <w:p w14:paraId="0402DA93" w14:textId="0D0907B4" w:rsidR="00603AC1" w:rsidRDefault="00603AC1" w:rsidP="00603AC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toDate</w:t>
            </w:r>
            <w:proofErr w:type="spellEnd"/>
          </w:p>
        </w:tc>
        <w:tc>
          <w:tcPr>
            <w:tcW w:w="2977" w:type="dxa"/>
            <w:vAlign w:val="center"/>
          </w:tcPr>
          <w:p w14:paraId="7C87FEC8" w14:textId="2E79408F" w:rsidR="00603AC1" w:rsidRDefault="00603AC1" w:rsidP="00603AC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2835" w:type="dxa"/>
            <w:vAlign w:val="center"/>
          </w:tcPr>
          <w:p w14:paraId="08464681" w14:textId="7CAE8251" w:rsidR="00603AC1" w:rsidRDefault="00603AC1" w:rsidP="00603A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Slutet på intervallet som ska hämtas</w:t>
            </w:r>
          </w:p>
        </w:tc>
        <w:tc>
          <w:tcPr>
            <w:tcW w:w="1559" w:type="dxa"/>
            <w:vAlign w:val="center"/>
          </w:tcPr>
          <w:p w14:paraId="0B0B827B" w14:textId="4DCA4B7F" w:rsidR="00603AC1" w:rsidRDefault="00603AC1" w:rsidP="00603A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  <w:tr w:rsidR="00603AC1" w:rsidRPr="000C2908" w14:paraId="08D1BC85" w14:textId="77777777" w:rsidTr="00603AC1">
        <w:tc>
          <w:tcPr>
            <w:tcW w:w="2518" w:type="dxa"/>
            <w:vAlign w:val="center"/>
          </w:tcPr>
          <w:p w14:paraId="426CDFC4" w14:textId="64BF1A88" w:rsidR="00603AC1" w:rsidRDefault="00603AC1" w:rsidP="00603AC1">
            <w:pPr>
              <w:rPr>
                <w:rFonts w:eastAsia="Times New Roman"/>
              </w:rPr>
            </w:pPr>
            <w:r>
              <w:rPr>
                <w:rStyle w:val="Betoning2"/>
                <w:rFonts w:ascii="Arial" w:hAnsi="Arial"/>
                <w:color w:val="000000"/>
              </w:rPr>
              <w:t>Svar</w:t>
            </w:r>
          </w:p>
        </w:tc>
        <w:tc>
          <w:tcPr>
            <w:tcW w:w="2977" w:type="dxa"/>
            <w:vAlign w:val="center"/>
          </w:tcPr>
          <w:p w14:paraId="65D12915" w14:textId="1269B39E" w:rsidR="00603AC1" w:rsidRDefault="00603AC1" w:rsidP="00603AC1">
            <w:pPr>
              <w:rPr>
                <w:rFonts w:eastAsia="Times New Roman"/>
              </w:rPr>
            </w:pPr>
            <w:r>
              <w:t> </w:t>
            </w:r>
          </w:p>
        </w:tc>
        <w:tc>
          <w:tcPr>
            <w:tcW w:w="2835" w:type="dxa"/>
            <w:vAlign w:val="center"/>
          </w:tcPr>
          <w:p w14:paraId="24220464" w14:textId="7C1C7090" w:rsidR="00603AC1" w:rsidRDefault="00603AC1" w:rsidP="00603AC1">
            <w:pPr>
              <w:rPr>
                <w:rFonts w:eastAsia="Times New Roman"/>
              </w:rPr>
            </w:pPr>
            <w:r>
              <w:t> </w:t>
            </w:r>
          </w:p>
        </w:tc>
        <w:tc>
          <w:tcPr>
            <w:tcW w:w="1559" w:type="dxa"/>
            <w:vAlign w:val="center"/>
          </w:tcPr>
          <w:p w14:paraId="480F2A2C" w14:textId="6A173F0B" w:rsidR="00603AC1" w:rsidRDefault="00603AC1" w:rsidP="00603AC1">
            <w:pPr>
              <w:rPr>
                <w:rFonts w:eastAsia="Times New Roman"/>
              </w:rPr>
            </w:pPr>
            <w:r>
              <w:t> </w:t>
            </w:r>
          </w:p>
        </w:tc>
      </w:tr>
      <w:tr w:rsidR="00603AC1" w:rsidRPr="000C2908" w14:paraId="33950FD6" w14:textId="77777777" w:rsidTr="00603AC1">
        <w:tc>
          <w:tcPr>
            <w:tcW w:w="2518" w:type="dxa"/>
            <w:vAlign w:val="center"/>
          </w:tcPr>
          <w:p w14:paraId="0731D29A" w14:textId="101C5A3E" w:rsidR="00603AC1" w:rsidRPr="00F019EA" w:rsidRDefault="00603AC1" w:rsidP="00603AC1">
            <w:r>
              <w:t>meta</w:t>
            </w:r>
          </w:p>
        </w:tc>
        <w:tc>
          <w:tcPr>
            <w:tcW w:w="2977" w:type="dxa"/>
            <w:vAlign w:val="center"/>
          </w:tcPr>
          <w:p w14:paraId="1D690489" w14:textId="6F1F90EE" w:rsidR="00603AC1" w:rsidRPr="000C2908" w:rsidRDefault="00603AC1" w:rsidP="00603AC1">
            <w:proofErr w:type="spellStart"/>
            <w:r>
              <w:t>certificateMetaType</w:t>
            </w:r>
            <w:proofErr w:type="spellEnd"/>
            <w:r>
              <w:t xml:space="preserve"> (Se avsnitt Gemensamma </w:t>
            </w:r>
            <w:proofErr w:type="spellStart"/>
            <w:r>
              <w:rPr>
                <w:color w:val="003366"/>
              </w:rPr>
              <w:t>fälttyper</w:t>
            </w:r>
            <w:proofErr w:type="spellEnd"/>
            <w:r>
              <w:t>)</w:t>
            </w:r>
          </w:p>
        </w:tc>
        <w:tc>
          <w:tcPr>
            <w:tcW w:w="2835" w:type="dxa"/>
            <w:vAlign w:val="center"/>
          </w:tcPr>
          <w:p w14:paraId="60DFC426" w14:textId="3039B3C0" w:rsidR="00603AC1" w:rsidRPr="000C2908" w:rsidRDefault="00603AC1" w:rsidP="00603AC1">
            <w:r>
              <w:t> </w:t>
            </w:r>
          </w:p>
        </w:tc>
        <w:tc>
          <w:tcPr>
            <w:tcW w:w="1559" w:type="dxa"/>
            <w:vAlign w:val="center"/>
          </w:tcPr>
          <w:p w14:paraId="0374D17B" w14:textId="284877F0" w:rsidR="00603AC1" w:rsidRPr="000C2908" w:rsidRDefault="00603AC1" w:rsidP="00603AC1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603AC1" w:rsidRPr="000C2908" w14:paraId="3A3BF2A5" w14:textId="77777777" w:rsidTr="00603AC1">
        <w:tc>
          <w:tcPr>
            <w:tcW w:w="2518" w:type="dxa"/>
            <w:vAlign w:val="center"/>
          </w:tcPr>
          <w:p w14:paraId="1E0BF352" w14:textId="7F2DF638" w:rsidR="00603AC1" w:rsidRDefault="00603AC1" w:rsidP="00603AC1">
            <w:pPr>
              <w:rPr>
                <w:rStyle w:val="Betoning2"/>
                <w:rFonts w:ascii="Arial" w:hAnsi="Arial"/>
                <w:color w:val="000000"/>
              </w:rPr>
            </w:pPr>
            <w:proofErr w:type="spellStart"/>
            <w:r>
              <w:t>result</w:t>
            </w:r>
            <w:proofErr w:type="spellEnd"/>
          </w:p>
        </w:tc>
        <w:tc>
          <w:tcPr>
            <w:tcW w:w="2977" w:type="dxa"/>
            <w:vAlign w:val="center"/>
          </w:tcPr>
          <w:p w14:paraId="4B826276" w14:textId="214BBFDA" w:rsidR="00603AC1" w:rsidRDefault="00603AC1" w:rsidP="00603AC1">
            <w:proofErr w:type="spellStart"/>
            <w:r>
              <w:t>resultType</w:t>
            </w:r>
            <w:proofErr w:type="spellEnd"/>
            <w:r>
              <w:t xml:space="preserve"> (Se avsnitt Gemensamma </w:t>
            </w:r>
            <w:proofErr w:type="spellStart"/>
            <w:r>
              <w:rPr>
                <w:color w:val="003366"/>
              </w:rPr>
              <w:t>fälttyper</w:t>
            </w:r>
            <w:proofErr w:type="spellEnd"/>
            <w:r>
              <w:t>)</w:t>
            </w:r>
          </w:p>
        </w:tc>
        <w:tc>
          <w:tcPr>
            <w:tcW w:w="2835" w:type="dxa"/>
            <w:vAlign w:val="center"/>
          </w:tcPr>
          <w:p w14:paraId="64082241" w14:textId="720BCB42" w:rsidR="00603AC1" w:rsidRDefault="00603AC1" w:rsidP="00603AC1">
            <w:r>
              <w:t> </w:t>
            </w:r>
          </w:p>
        </w:tc>
        <w:tc>
          <w:tcPr>
            <w:tcW w:w="1559" w:type="dxa"/>
            <w:vAlign w:val="center"/>
          </w:tcPr>
          <w:p w14:paraId="27170C34" w14:textId="4981A49A" w:rsidR="00603AC1" w:rsidRDefault="00603AC1" w:rsidP="00603AC1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</w:tbl>
    <w:p w14:paraId="64C63A82" w14:textId="77777777" w:rsidR="00603AC1" w:rsidRPr="00ED19D0" w:rsidRDefault="00603AC1" w:rsidP="00603AC1">
      <w:pPr>
        <w:pStyle w:val="Brdtext"/>
      </w:pPr>
    </w:p>
    <w:p w14:paraId="23BF7155" w14:textId="77777777" w:rsidR="00603AC1" w:rsidRDefault="00603AC1" w:rsidP="00603AC1">
      <w:pPr>
        <w:pStyle w:val="Rubrik3"/>
      </w:pPr>
      <w:bookmarkStart w:id="108" w:name="_Toc274301297"/>
      <w:r>
        <w:t>Övriga regler</w:t>
      </w:r>
      <w:bookmarkEnd w:id="108"/>
    </w:p>
    <w:p w14:paraId="026B9722" w14:textId="77777777" w:rsidR="00603AC1" w:rsidRDefault="00603AC1" w:rsidP="00603AC1">
      <w:pPr>
        <w:pStyle w:val="Rubrik4"/>
      </w:pPr>
      <w:r>
        <w:t>Icke funktionella krav</w:t>
      </w:r>
    </w:p>
    <w:p w14:paraId="7491B13D" w14:textId="77777777" w:rsidR="00603AC1" w:rsidRDefault="00603AC1" w:rsidP="00603AC1">
      <w:r>
        <w:t>Inga specifika krav för detta tjänstekontrakt</w:t>
      </w:r>
    </w:p>
    <w:p w14:paraId="144972B7" w14:textId="77777777" w:rsidR="00603AC1" w:rsidRDefault="00603AC1" w:rsidP="00603AC1">
      <w:pPr>
        <w:pStyle w:val="Rubrik4"/>
      </w:pPr>
      <w:r>
        <w:t>SLA-krav</w:t>
      </w:r>
    </w:p>
    <w:p w14:paraId="7E2A6379" w14:textId="60C2A321" w:rsidR="00603AC1" w:rsidRPr="000B492D" w:rsidRDefault="00603AC1" w:rsidP="00603AC1">
      <w:pPr>
        <w:rPr>
          <w:lang w:eastAsia="sv-SE"/>
        </w:rPr>
      </w:pPr>
      <w:r>
        <w:t>Inga krav som avviker från de generella kraven som specificerats i kapitel 4.</w:t>
      </w:r>
    </w:p>
    <w:p w14:paraId="0CBCB49D" w14:textId="2959568E" w:rsidR="00F019EA" w:rsidRPr="00603AC1" w:rsidRDefault="00603AC1" w:rsidP="0039481C">
      <w:pPr>
        <w:pStyle w:val="Rubrik2"/>
      </w:pPr>
      <w:bookmarkStart w:id="109" w:name="_Toc274301298"/>
      <w:r w:rsidRPr="00603AC1">
        <w:rPr>
          <w:rFonts w:ascii="Arial" w:hAnsi="Arial"/>
          <w:color w:val="000000"/>
        </w:rPr>
        <w:lastRenderedPageBreak/>
        <w:t xml:space="preserve">Gemensamma </w:t>
      </w:r>
      <w:proofErr w:type="spellStart"/>
      <w:r w:rsidRPr="00603AC1">
        <w:rPr>
          <w:rFonts w:ascii="Arial" w:hAnsi="Arial"/>
          <w:color w:val="000000"/>
        </w:rPr>
        <w:t>fälttyper</w:t>
      </w:r>
      <w:bookmarkEnd w:id="109"/>
      <w:proofErr w:type="spellEnd"/>
    </w:p>
    <w:p w14:paraId="0AFE66EB" w14:textId="77777777" w:rsidR="00603AC1" w:rsidRDefault="00603AC1" w:rsidP="00603AC1">
      <w:r>
        <w:t> Detta avsnitt beskriver de gemensamma typer som förekommer i begäran och svar.</w:t>
      </w:r>
    </w:p>
    <w:p w14:paraId="5CBEF09A" w14:textId="77777777" w:rsidR="00603AC1" w:rsidRDefault="00603AC1" w:rsidP="00603AC1">
      <w:pPr>
        <w:pStyle w:val="Rubrik3"/>
      </w:pPr>
      <w:bookmarkStart w:id="110" w:name="_Toc274301299"/>
      <w:proofErr w:type="spellStart"/>
      <w:r>
        <w:t>UtlatandeType</w:t>
      </w:r>
      <w:bookmarkEnd w:id="110"/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54"/>
        <w:gridCol w:w="1641"/>
        <w:gridCol w:w="3827"/>
        <w:gridCol w:w="1360"/>
      </w:tblGrid>
      <w:tr w:rsidR="002D7A59" w14:paraId="3FBBAB55" w14:textId="77777777" w:rsidTr="002D7A59">
        <w:tc>
          <w:tcPr>
            <w:tcW w:w="3854" w:type="dxa"/>
            <w:vAlign w:val="center"/>
          </w:tcPr>
          <w:p w14:paraId="0D4CFFC0" w14:textId="590128D4" w:rsidR="002D7A59" w:rsidRDefault="002D7A59" w:rsidP="002D7A59">
            <w:r>
              <w:rPr>
                <w:rStyle w:val="Betoning2"/>
                <w:rFonts w:ascii="Arial" w:hAnsi="Arial"/>
                <w:color w:val="000000"/>
              </w:rPr>
              <w:t>Namn</w:t>
            </w:r>
          </w:p>
        </w:tc>
        <w:tc>
          <w:tcPr>
            <w:tcW w:w="1641" w:type="dxa"/>
            <w:vAlign w:val="center"/>
          </w:tcPr>
          <w:p w14:paraId="5DFC115C" w14:textId="1C8834CB" w:rsidR="002D7A59" w:rsidRDefault="002D7A59" w:rsidP="002D7A59">
            <w:r>
              <w:rPr>
                <w:rStyle w:val="Betoning2"/>
                <w:rFonts w:ascii="Arial" w:hAnsi="Arial"/>
                <w:color w:val="000000"/>
              </w:rPr>
              <w:t>Typ</w:t>
            </w:r>
          </w:p>
        </w:tc>
        <w:tc>
          <w:tcPr>
            <w:tcW w:w="3827" w:type="dxa"/>
            <w:vAlign w:val="center"/>
          </w:tcPr>
          <w:p w14:paraId="2A32E17F" w14:textId="305E192D" w:rsidR="002D7A59" w:rsidRDefault="002D7A59" w:rsidP="002D7A59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  <w:tc>
          <w:tcPr>
            <w:tcW w:w="1360" w:type="dxa"/>
            <w:vAlign w:val="center"/>
          </w:tcPr>
          <w:p w14:paraId="7D018E43" w14:textId="24F8AD7D" w:rsidR="002D7A59" w:rsidRDefault="002D7A59" w:rsidP="002D7A59">
            <w:proofErr w:type="spellStart"/>
            <w:r>
              <w:rPr>
                <w:rStyle w:val="Betoning2"/>
                <w:rFonts w:ascii="Arial" w:hAnsi="Arial"/>
                <w:color w:val="000000"/>
              </w:rPr>
              <w:t>Kardinalitet</w:t>
            </w:r>
            <w:proofErr w:type="spellEnd"/>
          </w:p>
        </w:tc>
      </w:tr>
      <w:tr w:rsidR="002D7A59" w14:paraId="51990374" w14:textId="77777777" w:rsidTr="002D7A59">
        <w:tc>
          <w:tcPr>
            <w:tcW w:w="3854" w:type="dxa"/>
            <w:vAlign w:val="center"/>
          </w:tcPr>
          <w:p w14:paraId="1DA8B39F" w14:textId="73245B97" w:rsidR="002D7A59" w:rsidRDefault="002D7A59" w:rsidP="002D7A59">
            <w:proofErr w:type="spellStart"/>
            <w:r>
              <w:t>utlatande</w:t>
            </w:r>
            <w:proofErr w:type="spellEnd"/>
          </w:p>
        </w:tc>
        <w:tc>
          <w:tcPr>
            <w:tcW w:w="1641" w:type="dxa"/>
            <w:vAlign w:val="center"/>
          </w:tcPr>
          <w:p w14:paraId="6BFFA922" w14:textId="54DA9F1F" w:rsidR="002D7A59" w:rsidRDefault="002D7A59" w:rsidP="002D7A59">
            <w:proofErr w:type="spellStart"/>
            <w:r>
              <w:t>utlatandeType</w:t>
            </w:r>
            <w:proofErr w:type="spellEnd"/>
          </w:p>
        </w:tc>
        <w:tc>
          <w:tcPr>
            <w:tcW w:w="3827" w:type="dxa"/>
            <w:vAlign w:val="center"/>
          </w:tcPr>
          <w:p w14:paraId="62175E6C" w14:textId="77777777" w:rsidR="002D7A59" w:rsidRDefault="002D7A59" w:rsidP="002D7A59">
            <w:r>
              <w:t>Beskrivning</w:t>
            </w:r>
          </w:p>
          <w:p w14:paraId="4A087D67" w14:textId="358E403C" w:rsidR="002D7A59" w:rsidRDefault="002D7A59" w:rsidP="002D7A59">
            <w:r>
              <w:t> </w:t>
            </w:r>
          </w:p>
        </w:tc>
        <w:tc>
          <w:tcPr>
            <w:tcW w:w="1360" w:type="dxa"/>
            <w:vAlign w:val="center"/>
          </w:tcPr>
          <w:p w14:paraId="42BFC297" w14:textId="2D42FFF6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51E3864B" w14:textId="77777777" w:rsidTr="002D7A59">
        <w:tc>
          <w:tcPr>
            <w:tcW w:w="3854" w:type="dxa"/>
            <w:vAlign w:val="center"/>
          </w:tcPr>
          <w:p w14:paraId="762668DB" w14:textId="7E6242C0" w:rsidR="002D7A59" w:rsidRDefault="002D7A59" w:rsidP="002D7A59">
            <w:proofErr w:type="spellStart"/>
            <w:r>
              <w:t>utlatande.utlatande</w:t>
            </w:r>
            <w:proofErr w:type="spellEnd"/>
            <w:r>
              <w:t>-id</w:t>
            </w:r>
          </w:p>
        </w:tc>
        <w:tc>
          <w:tcPr>
            <w:tcW w:w="1641" w:type="dxa"/>
            <w:vAlign w:val="center"/>
          </w:tcPr>
          <w:p w14:paraId="3A919318" w14:textId="1AA7BD68" w:rsidR="002D7A59" w:rsidRDefault="002D7A59" w:rsidP="002D7A59">
            <w:r>
              <w:t>Id</w:t>
            </w:r>
          </w:p>
        </w:tc>
        <w:tc>
          <w:tcPr>
            <w:tcW w:w="3827" w:type="dxa"/>
            <w:vAlign w:val="center"/>
          </w:tcPr>
          <w:p w14:paraId="7DC4CB2B" w14:textId="301A09C9" w:rsidR="002D7A59" w:rsidRDefault="002D7A59" w:rsidP="002D7A59">
            <w:r>
              <w:t>Identitet på läkarintyget</w:t>
            </w:r>
          </w:p>
        </w:tc>
        <w:tc>
          <w:tcPr>
            <w:tcW w:w="1360" w:type="dxa"/>
            <w:vAlign w:val="center"/>
          </w:tcPr>
          <w:p w14:paraId="01B32D75" w14:textId="71F6370A" w:rsidR="002D7A59" w:rsidRDefault="002D7A59" w:rsidP="002D7A59">
            <w:r>
              <w:t>1</w:t>
            </w:r>
          </w:p>
        </w:tc>
      </w:tr>
      <w:tr w:rsidR="002D7A59" w14:paraId="524829F6" w14:textId="77777777" w:rsidTr="002D7A59">
        <w:tc>
          <w:tcPr>
            <w:tcW w:w="3854" w:type="dxa"/>
            <w:vAlign w:val="center"/>
          </w:tcPr>
          <w:p w14:paraId="20A3CC35" w14:textId="0DAA5E5E" w:rsidR="002D7A59" w:rsidRDefault="002D7A59" w:rsidP="002D7A59">
            <w:proofErr w:type="spellStart"/>
            <w:r>
              <w:t>utlatande.typAvUtlatande</w:t>
            </w:r>
            <w:proofErr w:type="spellEnd"/>
          </w:p>
        </w:tc>
        <w:tc>
          <w:tcPr>
            <w:tcW w:w="1641" w:type="dxa"/>
            <w:vAlign w:val="center"/>
          </w:tcPr>
          <w:p w14:paraId="46DDD962" w14:textId="5BF2E6A2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47E94D0F" w14:textId="1086AE52" w:rsidR="002D7A59" w:rsidRDefault="002D7A59" w:rsidP="002D7A59">
            <w:r>
              <w:t>Kod och klartext för vilken typ av utlåtande som avses</w:t>
            </w:r>
          </w:p>
        </w:tc>
        <w:tc>
          <w:tcPr>
            <w:tcW w:w="1360" w:type="dxa"/>
            <w:vAlign w:val="center"/>
          </w:tcPr>
          <w:p w14:paraId="5C3E04BA" w14:textId="19DA2E9F" w:rsidR="002D7A59" w:rsidRDefault="002D7A59" w:rsidP="002D7A59">
            <w:r>
              <w:t>1</w:t>
            </w:r>
          </w:p>
        </w:tc>
      </w:tr>
      <w:tr w:rsidR="002D7A59" w14:paraId="0F851585" w14:textId="77777777" w:rsidTr="002D7A59">
        <w:tc>
          <w:tcPr>
            <w:tcW w:w="3854" w:type="dxa"/>
            <w:vAlign w:val="center"/>
          </w:tcPr>
          <w:p w14:paraId="357EACC4" w14:textId="623B5164" w:rsidR="002D7A59" w:rsidRDefault="002D7A59" w:rsidP="002D7A59">
            <w:proofErr w:type="spellStart"/>
            <w:r>
              <w:t>utlatande.kommentar</w:t>
            </w:r>
            <w:proofErr w:type="spellEnd"/>
          </w:p>
        </w:tc>
        <w:tc>
          <w:tcPr>
            <w:tcW w:w="1641" w:type="dxa"/>
            <w:vAlign w:val="center"/>
          </w:tcPr>
          <w:p w14:paraId="57B6B258" w14:textId="18AE5C0C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16E4BD54" w14:textId="740DEF5B" w:rsidR="002D7A59" w:rsidRDefault="002D7A59" w:rsidP="002D7A59">
            <w:r>
              <w:t>Text med kommentarer som är relevanta att tillföra utlåtandet.</w:t>
            </w:r>
          </w:p>
        </w:tc>
        <w:tc>
          <w:tcPr>
            <w:tcW w:w="1360" w:type="dxa"/>
            <w:vAlign w:val="center"/>
          </w:tcPr>
          <w:p w14:paraId="603FED72" w14:textId="55A45C56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76036B66" w14:textId="77777777" w:rsidTr="002D7A59">
        <w:tc>
          <w:tcPr>
            <w:tcW w:w="3854" w:type="dxa"/>
            <w:vAlign w:val="center"/>
          </w:tcPr>
          <w:p w14:paraId="7F974064" w14:textId="1D7726D6" w:rsidR="002D7A59" w:rsidRDefault="002D7A59" w:rsidP="002D7A59">
            <w:proofErr w:type="spellStart"/>
            <w:r>
              <w:t>utlatande.signeringsdatum</w:t>
            </w:r>
            <w:proofErr w:type="spellEnd"/>
          </w:p>
        </w:tc>
        <w:tc>
          <w:tcPr>
            <w:tcW w:w="1641" w:type="dxa"/>
            <w:vAlign w:val="center"/>
          </w:tcPr>
          <w:p w14:paraId="688E3B8E" w14:textId="7F19A02D" w:rsidR="002D7A59" w:rsidRDefault="002D7A59" w:rsidP="002D7A59">
            <w:proofErr w:type="spellStart"/>
            <w:r>
              <w:t>datetime</w:t>
            </w:r>
            <w:proofErr w:type="spellEnd"/>
          </w:p>
        </w:tc>
        <w:tc>
          <w:tcPr>
            <w:tcW w:w="3827" w:type="dxa"/>
            <w:vAlign w:val="center"/>
          </w:tcPr>
          <w:p w14:paraId="338FA0E9" w14:textId="1522E6A5" w:rsidR="002D7A59" w:rsidRDefault="002D7A59" w:rsidP="002D7A59">
            <w:r>
              <w:t>Datum då det kliniska dokumentet signerades</w:t>
            </w:r>
          </w:p>
        </w:tc>
        <w:tc>
          <w:tcPr>
            <w:tcW w:w="1360" w:type="dxa"/>
            <w:vAlign w:val="center"/>
          </w:tcPr>
          <w:p w14:paraId="281CDAD2" w14:textId="76F70B00" w:rsidR="002D7A59" w:rsidRDefault="002D7A59" w:rsidP="002D7A59">
            <w:r>
              <w:t>1</w:t>
            </w:r>
          </w:p>
        </w:tc>
      </w:tr>
      <w:tr w:rsidR="002D7A59" w14:paraId="7D87AE51" w14:textId="77777777" w:rsidTr="002D7A59">
        <w:tc>
          <w:tcPr>
            <w:tcW w:w="3854" w:type="dxa"/>
            <w:vAlign w:val="center"/>
          </w:tcPr>
          <w:p w14:paraId="7C3C2256" w14:textId="7E6DEEA4" w:rsidR="002D7A59" w:rsidRDefault="002D7A59" w:rsidP="002D7A59">
            <w:proofErr w:type="spellStart"/>
            <w:r>
              <w:t>utlatande.skickatdatum</w:t>
            </w:r>
            <w:proofErr w:type="spellEnd"/>
          </w:p>
        </w:tc>
        <w:tc>
          <w:tcPr>
            <w:tcW w:w="1641" w:type="dxa"/>
            <w:vAlign w:val="center"/>
          </w:tcPr>
          <w:p w14:paraId="29FE27DE" w14:textId="5A68FC4B" w:rsidR="002D7A59" w:rsidRDefault="002D7A59" w:rsidP="002D7A59">
            <w:proofErr w:type="spellStart"/>
            <w:r>
              <w:t>datetime</w:t>
            </w:r>
            <w:proofErr w:type="spellEnd"/>
          </w:p>
        </w:tc>
        <w:tc>
          <w:tcPr>
            <w:tcW w:w="3827" w:type="dxa"/>
            <w:vAlign w:val="center"/>
          </w:tcPr>
          <w:p w14:paraId="164C3569" w14:textId="08A3A6AF" w:rsidR="002D7A59" w:rsidRDefault="002D7A59" w:rsidP="002D7A59">
            <w:r>
              <w:t>Tidpunkt då utlåtandet har skickats från journalsystemet</w:t>
            </w:r>
          </w:p>
        </w:tc>
        <w:tc>
          <w:tcPr>
            <w:tcW w:w="1360" w:type="dxa"/>
            <w:vAlign w:val="center"/>
          </w:tcPr>
          <w:p w14:paraId="04A9B4BF" w14:textId="093E4E76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67F6C057" w14:textId="77777777" w:rsidTr="002D7A59">
        <w:tc>
          <w:tcPr>
            <w:tcW w:w="3854" w:type="dxa"/>
            <w:vAlign w:val="center"/>
          </w:tcPr>
          <w:p w14:paraId="59375CB3" w14:textId="3654B1E6" w:rsidR="002D7A59" w:rsidRDefault="002D7A59" w:rsidP="002D7A59">
            <w:proofErr w:type="spellStart"/>
            <w:r>
              <w:t>utlatande.patient</w:t>
            </w:r>
            <w:proofErr w:type="spellEnd"/>
          </w:p>
        </w:tc>
        <w:tc>
          <w:tcPr>
            <w:tcW w:w="1641" w:type="dxa"/>
            <w:vAlign w:val="center"/>
          </w:tcPr>
          <w:p w14:paraId="3BEC21DC" w14:textId="6A39A4C3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6CDBBECC" w14:textId="4072AF5F" w:rsidR="002D7A59" w:rsidRDefault="002D7A59" w:rsidP="002D7A59">
            <w:r>
              <w:t>Patienten</w:t>
            </w:r>
          </w:p>
        </w:tc>
        <w:tc>
          <w:tcPr>
            <w:tcW w:w="1360" w:type="dxa"/>
            <w:vAlign w:val="center"/>
          </w:tcPr>
          <w:p w14:paraId="45339C0F" w14:textId="0ABEA3E2" w:rsidR="002D7A59" w:rsidRDefault="002D7A59" w:rsidP="002D7A59">
            <w:r>
              <w:t>1</w:t>
            </w:r>
          </w:p>
        </w:tc>
      </w:tr>
      <w:tr w:rsidR="002D7A59" w14:paraId="0FC999DC" w14:textId="77777777" w:rsidTr="002D7A59">
        <w:tc>
          <w:tcPr>
            <w:tcW w:w="3854" w:type="dxa"/>
            <w:vAlign w:val="center"/>
          </w:tcPr>
          <w:p w14:paraId="003DC218" w14:textId="4EA1DCCF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patient.person</w:t>
            </w:r>
            <w:proofErr w:type="spellEnd"/>
            <w:r>
              <w:t>-id</w:t>
            </w:r>
          </w:p>
        </w:tc>
        <w:tc>
          <w:tcPr>
            <w:tcW w:w="1641" w:type="dxa"/>
            <w:vAlign w:val="center"/>
          </w:tcPr>
          <w:p w14:paraId="5C4BC931" w14:textId="32A0C485" w:rsidR="002D7A59" w:rsidRDefault="002D7A59" w:rsidP="002D7A59">
            <w:r>
              <w:t>Id</w:t>
            </w:r>
          </w:p>
        </w:tc>
        <w:tc>
          <w:tcPr>
            <w:tcW w:w="3827" w:type="dxa"/>
            <w:vAlign w:val="center"/>
          </w:tcPr>
          <w:p w14:paraId="627238AA" w14:textId="5C9FFB8E" w:rsidR="002D7A59" w:rsidRDefault="002D7A59" w:rsidP="002D7A59">
            <w:r>
              <w:t xml:space="preserve">Personnummer enligt RSV 704 </w:t>
            </w:r>
            <w:r>
              <w:br/>
              <w:t>Samordningsnummer enligt RSV 707</w:t>
            </w:r>
          </w:p>
        </w:tc>
        <w:tc>
          <w:tcPr>
            <w:tcW w:w="1360" w:type="dxa"/>
            <w:vAlign w:val="center"/>
          </w:tcPr>
          <w:p w14:paraId="52F4AE25" w14:textId="00825D3E" w:rsidR="002D7A59" w:rsidRDefault="002D7A59" w:rsidP="002D7A59">
            <w:r>
              <w:t>1</w:t>
            </w:r>
          </w:p>
        </w:tc>
      </w:tr>
      <w:tr w:rsidR="002D7A59" w14:paraId="7C629F6F" w14:textId="77777777" w:rsidTr="002D7A59">
        <w:tc>
          <w:tcPr>
            <w:tcW w:w="3854" w:type="dxa"/>
            <w:vAlign w:val="center"/>
          </w:tcPr>
          <w:p w14:paraId="44204D49" w14:textId="243FC128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patient.fornamn</w:t>
            </w:r>
            <w:proofErr w:type="spellEnd"/>
          </w:p>
        </w:tc>
        <w:tc>
          <w:tcPr>
            <w:tcW w:w="1641" w:type="dxa"/>
            <w:vAlign w:val="center"/>
          </w:tcPr>
          <w:p w14:paraId="2641C47C" w14:textId="3CE1E6C3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441B9027" w14:textId="415E93E7" w:rsidR="002D7A59" w:rsidRDefault="002D7A59" w:rsidP="002D7A59">
            <w:r>
              <w:t>Patientens förnamn.</w:t>
            </w:r>
          </w:p>
        </w:tc>
        <w:tc>
          <w:tcPr>
            <w:tcW w:w="1360" w:type="dxa"/>
            <w:vAlign w:val="center"/>
          </w:tcPr>
          <w:p w14:paraId="70761077" w14:textId="645CEAF8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6EE02995" w14:textId="77777777" w:rsidTr="002D7A59">
        <w:tc>
          <w:tcPr>
            <w:tcW w:w="3854" w:type="dxa"/>
            <w:vAlign w:val="center"/>
          </w:tcPr>
          <w:p w14:paraId="6E8B6F6A" w14:textId="5BAF1511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patient.efternamn</w:t>
            </w:r>
            <w:proofErr w:type="spellEnd"/>
          </w:p>
        </w:tc>
        <w:tc>
          <w:tcPr>
            <w:tcW w:w="1641" w:type="dxa"/>
            <w:vAlign w:val="center"/>
          </w:tcPr>
          <w:p w14:paraId="763E2CB7" w14:textId="66C8195F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4A466862" w14:textId="25823671" w:rsidR="002D7A59" w:rsidRDefault="002D7A59" w:rsidP="002D7A59">
            <w:r>
              <w:t>Patientens efternamn.</w:t>
            </w:r>
          </w:p>
        </w:tc>
        <w:tc>
          <w:tcPr>
            <w:tcW w:w="1360" w:type="dxa"/>
            <w:vAlign w:val="center"/>
          </w:tcPr>
          <w:p w14:paraId="0A1F53D8" w14:textId="0F6F5A3B" w:rsidR="002D7A59" w:rsidRDefault="002D7A59" w:rsidP="002D7A59">
            <w:r>
              <w:t>1</w:t>
            </w:r>
          </w:p>
        </w:tc>
      </w:tr>
      <w:tr w:rsidR="002D7A59" w14:paraId="5CA7216D" w14:textId="77777777" w:rsidTr="002D7A59">
        <w:tc>
          <w:tcPr>
            <w:tcW w:w="3854" w:type="dxa"/>
            <w:vAlign w:val="center"/>
          </w:tcPr>
          <w:p w14:paraId="28A82819" w14:textId="3DE5405B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patient.mellannamn</w:t>
            </w:r>
            <w:proofErr w:type="spellEnd"/>
          </w:p>
        </w:tc>
        <w:tc>
          <w:tcPr>
            <w:tcW w:w="1641" w:type="dxa"/>
            <w:vAlign w:val="center"/>
          </w:tcPr>
          <w:p w14:paraId="5617215F" w14:textId="1EE2C25F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50680EA1" w14:textId="7C476BC8" w:rsidR="002D7A59" w:rsidRDefault="002D7A59" w:rsidP="002D7A59">
            <w:r>
              <w:t xml:space="preserve">Patientens mellannamn, t.ex. ett tidigare efternamn (före </w:t>
            </w:r>
            <w:proofErr w:type="spellStart"/>
            <w:r>
              <w:t>giftemål</w:t>
            </w:r>
            <w:proofErr w:type="spellEnd"/>
            <w:r>
              <w:t>) eller, för barn, ett efternamn som bara den ena föräldern bär.</w:t>
            </w:r>
          </w:p>
        </w:tc>
        <w:tc>
          <w:tcPr>
            <w:tcW w:w="1360" w:type="dxa"/>
            <w:vAlign w:val="center"/>
          </w:tcPr>
          <w:p w14:paraId="43061D84" w14:textId="5AFEDD7A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2E96FBC9" w14:textId="77777777" w:rsidTr="002D7A59">
        <w:tc>
          <w:tcPr>
            <w:tcW w:w="3854" w:type="dxa"/>
            <w:vAlign w:val="center"/>
          </w:tcPr>
          <w:p w14:paraId="12BA2F96" w14:textId="7E837B0A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patient.postadress</w:t>
            </w:r>
            <w:proofErr w:type="spellEnd"/>
          </w:p>
        </w:tc>
        <w:tc>
          <w:tcPr>
            <w:tcW w:w="1641" w:type="dxa"/>
            <w:vAlign w:val="center"/>
          </w:tcPr>
          <w:p w14:paraId="0BC050EE" w14:textId="15143A27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6BED8038" w14:textId="4407A609" w:rsidR="002D7A59" w:rsidRDefault="002D7A59" w:rsidP="002D7A59">
            <w:r>
              <w:t>Patientens postadress</w:t>
            </w:r>
          </w:p>
        </w:tc>
        <w:tc>
          <w:tcPr>
            <w:tcW w:w="1360" w:type="dxa"/>
            <w:vAlign w:val="center"/>
          </w:tcPr>
          <w:p w14:paraId="115CC24F" w14:textId="74798620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6B5B0308" w14:textId="77777777" w:rsidTr="002D7A59">
        <w:tc>
          <w:tcPr>
            <w:tcW w:w="3854" w:type="dxa"/>
            <w:vAlign w:val="center"/>
          </w:tcPr>
          <w:p w14:paraId="71461280" w14:textId="751B782D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patient.postnummer</w:t>
            </w:r>
            <w:proofErr w:type="spellEnd"/>
          </w:p>
        </w:tc>
        <w:tc>
          <w:tcPr>
            <w:tcW w:w="1641" w:type="dxa"/>
            <w:vAlign w:val="center"/>
          </w:tcPr>
          <w:p w14:paraId="2840B974" w14:textId="39DE4E9C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561761D8" w14:textId="207A7EAE" w:rsidR="002D7A59" w:rsidRDefault="002D7A59" w:rsidP="002D7A59">
            <w:r>
              <w:t>Patientens postnummer</w:t>
            </w:r>
          </w:p>
        </w:tc>
        <w:tc>
          <w:tcPr>
            <w:tcW w:w="1360" w:type="dxa"/>
            <w:vAlign w:val="center"/>
          </w:tcPr>
          <w:p w14:paraId="5A1178FA" w14:textId="165AA20B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227414F0" w14:textId="77777777" w:rsidTr="002D7A59">
        <w:tc>
          <w:tcPr>
            <w:tcW w:w="3854" w:type="dxa"/>
            <w:vAlign w:val="center"/>
          </w:tcPr>
          <w:p w14:paraId="1D903F8C" w14:textId="2E0748C1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patient.postort</w:t>
            </w:r>
            <w:proofErr w:type="spellEnd"/>
          </w:p>
        </w:tc>
        <w:tc>
          <w:tcPr>
            <w:tcW w:w="1641" w:type="dxa"/>
            <w:vAlign w:val="center"/>
          </w:tcPr>
          <w:p w14:paraId="41E2983B" w14:textId="687ED5E6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2CF6D604" w14:textId="64E0C4D3" w:rsidR="002D7A59" w:rsidRDefault="002D7A59" w:rsidP="002D7A59">
            <w:r>
              <w:t>Patientens postort</w:t>
            </w:r>
          </w:p>
        </w:tc>
        <w:tc>
          <w:tcPr>
            <w:tcW w:w="1360" w:type="dxa"/>
            <w:vAlign w:val="center"/>
          </w:tcPr>
          <w:p w14:paraId="147D3557" w14:textId="1DEBBE8D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3A7150E9" w14:textId="77777777" w:rsidTr="002D7A59">
        <w:tc>
          <w:tcPr>
            <w:tcW w:w="3854" w:type="dxa"/>
            <w:vAlign w:val="center"/>
          </w:tcPr>
          <w:p w14:paraId="5A53F5DB" w14:textId="77F9F046" w:rsidR="002D7A59" w:rsidRDefault="002D7A59" w:rsidP="002D7A59">
            <w:proofErr w:type="spellStart"/>
            <w:r>
              <w:t>patient.patientrelation</w:t>
            </w:r>
            <w:proofErr w:type="spellEnd"/>
          </w:p>
        </w:tc>
        <w:tc>
          <w:tcPr>
            <w:tcW w:w="1641" w:type="dxa"/>
            <w:vAlign w:val="center"/>
          </w:tcPr>
          <w:p w14:paraId="620BB503" w14:textId="4A83B174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762C27DA" w14:textId="393B8B14" w:rsidR="002D7A59" w:rsidRDefault="002D7A59" w:rsidP="002D7A59">
            <w:r>
              <w:t>Beskriver information om vilka relationer en person kan ha till patienten</w:t>
            </w:r>
          </w:p>
        </w:tc>
        <w:tc>
          <w:tcPr>
            <w:tcW w:w="1360" w:type="dxa"/>
            <w:vAlign w:val="center"/>
          </w:tcPr>
          <w:p w14:paraId="1701C864" w14:textId="3C53533C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2C097B53" w14:textId="77777777" w:rsidTr="002D7A59">
        <w:tc>
          <w:tcPr>
            <w:tcW w:w="3854" w:type="dxa"/>
            <w:vAlign w:val="center"/>
          </w:tcPr>
          <w:p w14:paraId="2839D768" w14:textId="63ACFDE2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patientrelation.relationskategori</w:t>
            </w:r>
            <w:proofErr w:type="spellEnd"/>
          </w:p>
        </w:tc>
        <w:tc>
          <w:tcPr>
            <w:tcW w:w="1641" w:type="dxa"/>
            <w:vAlign w:val="center"/>
          </w:tcPr>
          <w:p w14:paraId="4E0985AD" w14:textId="7E94C62D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5E5A0FF8" w14:textId="2C83AEF3" w:rsidR="002D7A59" w:rsidRDefault="002D7A59" w:rsidP="002D7A59">
            <w:r>
              <w:t>Kod och klartext som anger kategori av relation</w:t>
            </w:r>
          </w:p>
        </w:tc>
        <w:tc>
          <w:tcPr>
            <w:tcW w:w="1360" w:type="dxa"/>
            <w:vAlign w:val="center"/>
          </w:tcPr>
          <w:p w14:paraId="402379EE" w14:textId="52DB6AD5" w:rsidR="002D7A59" w:rsidRDefault="002D7A59" w:rsidP="002D7A59">
            <w:r>
              <w:t>1</w:t>
            </w:r>
          </w:p>
        </w:tc>
      </w:tr>
      <w:tr w:rsidR="002D7A59" w14:paraId="3CC6F814" w14:textId="77777777" w:rsidTr="002D7A59">
        <w:tc>
          <w:tcPr>
            <w:tcW w:w="3854" w:type="dxa"/>
            <w:vAlign w:val="center"/>
          </w:tcPr>
          <w:p w14:paraId="02CCED28" w14:textId="469E3CF4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patientrelation.relationTyp</w:t>
            </w:r>
            <w:proofErr w:type="spellEnd"/>
          </w:p>
        </w:tc>
        <w:tc>
          <w:tcPr>
            <w:tcW w:w="1641" w:type="dxa"/>
            <w:vAlign w:val="center"/>
          </w:tcPr>
          <w:p w14:paraId="0AB2CE62" w14:textId="3F9532BC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08A43796" w14:textId="59C824D2" w:rsidR="002D7A59" w:rsidRDefault="002D7A59" w:rsidP="002D7A59">
            <w:r>
              <w:t>Kod och klartext som anger vilken typ av relation som avses per kategori.</w:t>
            </w:r>
          </w:p>
        </w:tc>
        <w:tc>
          <w:tcPr>
            <w:tcW w:w="1360" w:type="dxa"/>
            <w:vAlign w:val="center"/>
          </w:tcPr>
          <w:p w14:paraId="1EF51F85" w14:textId="6E3973EA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492077E8" w14:textId="77777777" w:rsidTr="002D7A59">
        <w:tc>
          <w:tcPr>
            <w:tcW w:w="3854" w:type="dxa"/>
            <w:vAlign w:val="center"/>
          </w:tcPr>
          <w:p w14:paraId="3827E425" w14:textId="2D20B9DE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patientrelation.person</w:t>
            </w:r>
            <w:proofErr w:type="spellEnd"/>
            <w:r>
              <w:t>-id</w:t>
            </w:r>
          </w:p>
        </w:tc>
        <w:tc>
          <w:tcPr>
            <w:tcW w:w="1641" w:type="dxa"/>
            <w:vAlign w:val="center"/>
          </w:tcPr>
          <w:p w14:paraId="6D6820DA" w14:textId="5B8735D1" w:rsidR="002D7A59" w:rsidRDefault="002D7A59" w:rsidP="002D7A59">
            <w:r>
              <w:t>Id</w:t>
            </w:r>
          </w:p>
        </w:tc>
        <w:tc>
          <w:tcPr>
            <w:tcW w:w="3827" w:type="dxa"/>
            <w:vAlign w:val="center"/>
          </w:tcPr>
          <w:p w14:paraId="4EC13AFD" w14:textId="6D28674B" w:rsidR="002D7A59" w:rsidRDefault="002D7A59" w:rsidP="002D7A59">
            <w:r>
              <w:t>Personnummer enligt SKV 704 Samordningsnummer enligt SKV 707</w:t>
            </w:r>
          </w:p>
        </w:tc>
        <w:tc>
          <w:tcPr>
            <w:tcW w:w="1360" w:type="dxa"/>
            <w:vAlign w:val="center"/>
          </w:tcPr>
          <w:p w14:paraId="6600D60C" w14:textId="420F9651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48A6E8C3" w14:textId="77777777" w:rsidTr="002D7A59">
        <w:tc>
          <w:tcPr>
            <w:tcW w:w="3854" w:type="dxa"/>
            <w:vAlign w:val="center"/>
          </w:tcPr>
          <w:p w14:paraId="7DA4C82F" w14:textId="6B0674D2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patientrelation.fornamn</w:t>
            </w:r>
            <w:proofErr w:type="spellEnd"/>
          </w:p>
        </w:tc>
        <w:tc>
          <w:tcPr>
            <w:tcW w:w="1641" w:type="dxa"/>
            <w:vAlign w:val="center"/>
          </w:tcPr>
          <w:p w14:paraId="35A0A92A" w14:textId="71BC7C7F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6F866DEC" w14:textId="6700F6AA" w:rsidR="002D7A59" w:rsidRDefault="002D7A59" w:rsidP="002D7A59">
            <w:r>
              <w:t>Förnamn på person som patient har relation med.</w:t>
            </w:r>
          </w:p>
        </w:tc>
        <w:tc>
          <w:tcPr>
            <w:tcW w:w="1360" w:type="dxa"/>
            <w:vAlign w:val="center"/>
          </w:tcPr>
          <w:p w14:paraId="1333E362" w14:textId="2B03D291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63DDC32E" w14:textId="77777777" w:rsidTr="002D7A59">
        <w:tc>
          <w:tcPr>
            <w:tcW w:w="3854" w:type="dxa"/>
            <w:vAlign w:val="center"/>
          </w:tcPr>
          <w:p w14:paraId="463C6997" w14:textId="4CB1D35A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patientrelation.efternamn</w:t>
            </w:r>
            <w:proofErr w:type="spellEnd"/>
          </w:p>
        </w:tc>
        <w:tc>
          <w:tcPr>
            <w:tcW w:w="1641" w:type="dxa"/>
            <w:vAlign w:val="center"/>
          </w:tcPr>
          <w:p w14:paraId="16AB9D26" w14:textId="5D05F2E5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50B885BB" w14:textId="484414CE" w:rsidR="002D7A59" w:rsidRDefault="002D7A59" w:rsidP="002D7A59">
            <w:r>
              <w:t xml:space="preserve">Efternamn på person som patient har </w:t>
            </w:r>
            <w:r>
              <w:lastRenderedPageBreak/>
              <w:t>relation med.</w:t>
            </w:r>
          </w:p>
        </w:tc>
        <w:tc>
          <w:tcPr>
            <w:tcW w:w="1360" w:type="dxa"/>
            <w:vAlign w:val="center"/>
          </w:tcPr>
          <w:p w14:paraId="51EF4959" w14:textId="76DF05F7" w:rsidR="002D7A59" w:rsidRDefault="002D7A59" w:rsidP="002D7A59">
            <w:r>
              <w:lastRenderedPageBreak/>
              <w:t>1</w:t>
            </w:r>
          </w:p>
        </w:tc>
      </w:tr>
      <w:tr w:rsidR="002D7A59" w14:paraId="5543F53F" w14:textId="77777777" w:rsidTr="002D7A59">
        <w:tc>
          <w:tcPr>
            <w:tcW w:w="3854" w:type="dxa"/>
            <w:vAlign w:val="center"/>
          </w:tcPr>
          <w:p w14:paraId="4D95B279" w14:textId="64F4BA7B" w:rsidR="002D7A59" w:rsidRDefault="002D7A59" w:rsidP="002D7A59">
            <w:proofErr w:type="gramStart"/>
            <w:r>
              <w:lastRenderedPageBreak/>
              <w:t>..</w:t>
            </w:r>
            <w:proofErr w:type="spellStart"/>
            <w:proofErr w:type="gramEnd"/>
            <w:r>
              <w:t>patientrelation.mellannamn</w:t>
            </w:r>
            <w:proofErr w:type="spellEnd"/>
          </w:p>
        </w:tc>
        <w:tc>
          <w:tcPr>
            <w:tcW w:w="1641" w:type="dxa"/>
            <w:vAlign w:val="center"/>
          </w:tcPr>
          <w:p w14:paraId="02ECA1FB" w14:textId="1BA2F44D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4B0EBB60" w14:textId="5582EBDD" w:rsidR="002D7A59" w:rsidRDefault="002D7A59" w:rsidP="002D7A59">
            <w:r>
              <w:t xml:space="preserve">Mellannamn på person som patient har relation med. Mellannamn är t.ex. ett tidigare efternamn (före </w:t>
            </w:r>
            <w:proofErr w:type="spellStart"/>
            <w:r>
              <w:t>giftemål</w:t>
            </w:r>
            <w:proofErr w:type="spellEnd"/>
            <w:r>
              <w:t>) eller, för barn, ett efternamn som bara den ena föräldern bär</w:t>
            </w:r>
          </w:p>
        </w:tc>
        <w:tc>
          <w:tcPr>
            <w:tcW w:w="1360" w:type="dxa"/>
            <w:vAlign w:val="center"/>
          </w:tcPr>
          <w:p w14:paraId="0F373DA1" w14:textId="1A9F587A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40CF9E4F" w14:textId="77777777" w:rsidTr="002D7A59">
        <w:tc>
          <w:tcPr>
            <w:tcW w:w="3854" w:type="dxa"/>
            <w:vAlign w:val="center"/>
          </w:tcPr>
          <w:p w14:paraId="2B244EB9" w14:textId="6E11F5F7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patientrelation.postadress</w:t>
            </w:r>
            <w:proofErr w:type="spellEnd"/>
          </w:p>
        </w:tc>
        <w:tc>
          <w:tcPr>
            <w:tcW w:w="1641" w:type="dxa"/>
            <w:vAlign w:val="center"/>
          </w:tcPr>
          <w:p w14:paraId="2AECEB12" w14:textId="42160708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5E02DF8A" w14:textId="621892F3" w:rsidR="002D7A59" w:rsidRDefault="002D7A59" w:rsidP="002D7A59">
            <w:r>
              <w:t>Postadressen till den person som patient har relation med</w:t>
            </w:r>
          </w:p>
        </w:tc>
        <w:tc>
          <w:tcPr>
            <w:tcW w:w="1360" w:type="dxa"/>
            <w:vAlign w:val="center"/>
          </w:tcPr>
          <w:p w14:paraId="2F468E58" w14:textId="63CA5455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4AEA1B67" w14:textId="77777777" w:rsidTr="002D7A59">
        <w:tc>
          <w:tcPr>
            <w:tcW w:w="3854" w:type="dxa"/>
            <w:vAlign w:val="center"/>
          </w:tcPr>
          <w:p w14:paraId="77F91C74" w14:textId="64123BD6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patientrelation.postnummer</w:t>
            </w:r>
            <w:proofErr w:type="spellEnd"/>
          </w:p>
        </w:tc>
        <w:tc>
          <w:tcPr>
            <w:tcW w:w="1641" w:type="dxa"/>
            <w:vAlign w:val="center"/>
          </w:tcPr>
          <w:p w14:paraId="2AC59397" w14:textId="2A8E5D5B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78BBCEA9" w14:textId="32A03304" w:rsidR="002D7A59" w:rsidRDefault="002D7A59" w:rsidP="002D7A59">
            <w:r>
              <w:t>Postnummer till den person som patient har relation med</w:t>
            </w:r>
          </w:p>
        </w:tc>
        <w:tc>
          <w:tcPr>
            <w:tcW w:w="1360" w:type="dxa"/>
            <w:vAlign w:val="center"/>
          </w:tcPr>
          <w:p w14:paraId="57F41C2F" w14:textId="46D1FAD1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1D720C8B" w14:textId="77777777" w:rsidTr="002D7A59">
        <w:tc>
          <w:tcPr>
            <w:tcW w:w="3854" w:type="dxa"/>
            <w:vAlign w:val="center"/>
          </w:tcPr>
          <w:p w14:paraId="122A2094" w14:textId="00900004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patientrelation.postort</w:t>
            </w:r>
            <w:proofErr w:type="spellEnd"/>
          </w:p>
        </w:tc>
        <w:tc>
          <w:tcPr>
            <w:tcW w:w="1641" w:type="dxa"/>
            <w:vAlign w:val="center"/>
          </w:tcPr>
          <w:p w14:paraId="75307F4A" w14:textId="2F5D55FF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60903C8E" w14:textId="2AB8E87D" w:rsidR="002D7A59" w:rsidRDefault="002D7A59" w:rsidP="002D7A59">
            <w:r>
              <w:t>Postort för den person som patient har relation med</w:t>
            </w:r>
          </w:p>
        </w:tc>
        <w:tc>
          <w:tcPr>
            <w:tcW w:w="1360" w:type="dxa"/>
            <w:vAlign w:val="center"/>
          </w:tcPr>
          <w:p w14:paraId="18700B66" w14:textId="12BBC204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05B705AD" w14:textId="77777777" w:rsidTr="002D7A59">
        <w:tc>
          <w:tcPr>
            <w:tcW w:w="3854" w:type="dxa"/>
            <w:vAlign w:val="center"/>
          </w:tcPr>
          <w:p w14:paraId="3B57E4B9" w14:textId="480ED0EE" w:rsidR="002D7A59" w:rsidRDefault="002D7A59" w:rsidP="002D7A59">
            <w:proofErr w:type="spellStart"/>
            <w:r>
              <w:t>patient.arbetsuppgift</w:t>
            </w:r>
            <w:proofErr w:type="spellEnd"/>
          </w:p>
        </w:tc>
        <w:tc>
          <w:tcPr>
            <w:tcW w:w="1641" w:type="dxa"/>
            <w:vAlign w:val="center"/>
          </w:tcPr>
          <w:p w14:paraId="35EE57D6" w14:textId="7B7228DD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13AC834A" w14:textId="6596AC1B" w:rsidR="002D7A59" w:rsidRDefault="002D7A59" w:rsidP="002D7A59">
            <w:r>
              <w:t>Arbetsuppgift</w:t>
            </w:r>
          </w:p>
        </w:tc>
        <w:tc>
          <w:tcPr>
            <w:tcW w:w="1360" w:type="dxa"/>
            <w:vAlign w:val="center"/>
          </w:tcPr>
          <w:p w14:paraId="5C35597D" w14:textId="60557188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756D7A02" w14:textId="77777777" w:rsidTr="002D7A59">
        <w:tc>
          <w:tcPr>
            <w:tcW w:w="3854" w:type="dxa"/>
            <w:vAlign w:val="center"/>
          </w:tcPr>
          <w:p w14:paraId="59617B96" w14:textId="48F1538F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arbetsuppgift.typAvArbetsuppgift</w:t>
            </w:r>
            <w:proofErr w:type="spellEnd"/>
          </w:p>
        </w:tc>
        <w:tc>
          <w:tcPr>
            <w:tcW w:w="1641" w:type="dxa"/>
            <w:vAlign w:val="center"/>
          </w:tcPr>
          <w:p w14:paraId="0BCF1D1C" w14:textId="6D1F7707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239C7911" w14:textId="6B263ED4" w:rsidR="002D7A59" w:rsidRDefault="002D7A59" w:rsidP="002D7A59">
            <w:r>
              <w:t>Angivelse av vilken typ av arbetsuppgift som patienten har.</w:t>
            </w:r>
          </w:p>
        </w:tc>
        <w:tc>
          <w:tcPr>
            <w:tcW w:w="1360" w:type="dxa"/>
            <w:vAlign w:val="center"/>
          </w:tcPr>
          <w:p w14:paraId="44DD3600" w14:textId="35452B73" w:rsidR="002D7A59" w:rsidRDefault="002D7A59" w:rsidP="002D7A59">
            <w:r>
              <w:t>1</w:t>
            </w:r>
          </w:p>
        </w:tc>
      </w:tr>
      <w:tr w:rsidR="002D7A59" w14:paraId="39BF6F47" w14:textId="77777777" w:rsidTr="002D7A59">
        <w:tc>
          <w:tcPr>
            <w:tcW w:w="3854" w:type="dxa"/>
            <w:vAlign w:val="center"/>
          </w:tcPr>
          <w:p w14:paraId="03EEA108" w14:textId="39A0ABED" w:rsidR="002D7A59" w:rsidRDefault="002D7A59" w:rsidP="002D7A59">
            <w:proofErr w:type="spellStart"/>
            <w:r>
              <w:t>patient.sysselsattning</w:t>
            </w:r>
            <w:proofErr w:type="spellEnd"/>
          </w:p>
        </w:tc>
        <w:tc>
          <w:tcPr>
            <w:tcW w:w="1641" w:type="dxa"/>
            <w:vAlign w:val="center"/>
          </w:tcPr>
          <w:p w14:paraId="74A45E95" w14:textId="63F07212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60CD808C" w14:textId="1A55079D" w:rsidR="002D7A59" w:rsidRDefault="002D7A59" w:rsidP="002D7A59">
            <w:r>
              <w:t>Information om patientens aktuella sysselsättning</w:t>
            </w:r>
          </w:p>
        </w:tc>
        <w:tc>
          <w:tcPr>
            <w:tcW w:w="1360" w:type="dxa"/>
            <w:vAlign w:val="center"/>
          </w:tcPr>
          <w:p w14:paraId="46C975F7" w14:textId="4B11DB2A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4974C958" w14:textId="77777777" w:rsidTr="002D7A59">
        <w:tc>
          <w:tcPr>
            <w:tcW w:w="3854" w:type="dxa"/>
            <w:vAlign w:val="center"/>
          </w:tcPr>
          <w:p w14:paraId="001CDBE0" w14:textId="0711BEE4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sysselsattning.typAvSysselsattning</w:t>
            </w:r>
            <w:proofErr w:type="spellEnd"/>
          </w:p>
        </w:tc>
        <w:tc>
          <w:tcPr>
            <w:tcW w:w="1641" w:type="dxa"/>
            <w:vAlign w:val="center"/>
          </w:tcPr>
          <w:p w14:paraId="6E2BD51F" w14:textId="4ED4E221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229C01AC" w14:textId="57F3F9C2" w:rsidR="002D7A59" w:rsidRDefault="002D7A59" w:rsidP="002D7A59">
            <w:r>
              <w:t>Kod och klartext för vilken typ av sysselsättning som patientens arbetsförmåga bedöms utifrån.</w:t>
            </w:r>
          </w:p>
        </w:tc>
        <w:tc>
          <w:tcPr>
            <w:tcW w:w="1360" w:type="dxa"/>
            <w:vAlign w:val="center"/>
          </w:tcPr>
          <w:p w14:paraId="55F8EBA4" w14:textId="45C16549" w:rsidR="002D7A59" w:rsidRDefault="002D7A59" w:rsidP="002D7A59">
            <w:r>
              <w:t>1</w:t>
            </w:r>
          </w:p>
        </w:tc>
      </w:tr>
      <w:tr w:rsidR="002D7A59" w14:paraId="27F5110D" w14:textId="77777777" w:rsidTr="002D7A59">
        <w:tc>
          <w:tcPr>
            <w:tcW w:w="3854" w:type="dxa"/>
            <w:vAlign w:val="center"/>
          </w:tcPr>
          <w:p w14:paraId="205D1BD9" w14:textId="27578B3F" w:rsidR="002D7A59" w:rsidRDefault="002D7A59" w:rsidP="002D7A59">
            <w:proofErr w:type="spellStart"/>
            <w:r>
              <w:t>utlatande.skapadAv</w:t>
            </w:r>
            <w:proofErr w:type="spellEnd"/>
          </w:p>
        </w:tc>
        <w:tc>
          <w:tcPr>
            <w:tcW w:w="1641" w:type="dxa"/>
            <w:vAlign w:val="center"/>
          </w:tcPr>
          <w:p w14:paraId="2F02165F" w14:textId="6485AEAD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7E20F960" w14:textId="778B04ED" w:rsidR="002D7A59" w:rsidRDefault="002D7A59" w:rsidP="002D7A59">
            <w:proofErr w:type="spellStart"/>
            <w:r>
              <w:t>HosPersonal</w:t>
            </w:r>
            <w:proofErr w:type="spellEnd"/>
          </w:p>
        </w:tc>
        <w:tc>
          <w:tcPr>
            <w:tcW w:w="1360" w:type="dxa"/>
            <w:vAlign w:val="center"/>
          </w:tcPr>
          <w:p w14:paraId="520BC0EC" w14:textId="2B48EF63" w:rsidR="002D7A59" w:rsidRDefault="002D7A59" w:rsidP="002D7A59">
            <w:r>
              <w:t>1</w:t>
            </w:r>
          </w:p>
        </w:tc>
      </w:tr>
      <w:tr w:rsidR="002D7A59" w14:paraId="6FF6622C" w14:textId="77777777" w:rsidTr="002D7A59">
        <w:tc>
          <w:tcPr>
            <w:tcW w:w="3854" w:type="dxa"/>
            <w:vAlign w:val="center"/>
          </w:tcPr>
          <w:p w14:paraId="7F9BE81A" w14:textId="28146309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skapadAv.personal</w:t>
            </w:r>
            <w:proofErr w:type="spellEnd"/>
            <w:r>
              <w:t>-id</w:t>
            </w:r>
          </w:p>
        </w:tc>
        <w:tc>
          <w:tcPr>
            <w:tcW w:w="1641" w:type="dxa"/>
            <w:vAlign w:val="center"/>
          </w:tcPr>
          <w:p w14:paraId="1B24191F" w14:textId="31282158" w:rsidR="002D7A59" w:rsidRDefault="002D7A59" w:rsidP="002D7A59">
            <w:r>
              <w:t>Id</w:t>
            </w:r>
          </w:p>
        </w:tc>
        <w:tc>
          <w:tcPr>
            <w:tcW w:w="3827" w:type="dxa"/>
            <w:vAlign w:val="center"/>
          </w:tcPr>
          <w:p w14:paraId="52E46E7C" w14:textId="6B93F4F9" w:rsidR="002D7A59" w:rsidRDefault="002D7A59" w:rsidP="002D7A59">
            <w:proofErr w:type="spellStart"/>
            <w:r>
              <w:t>Hsa</w:t>
            </w:r>
            <w:proofErr w:type="spellEnd"/>
            <w:r>
              <w:t>-Id för Hos-person som utfärdar läkarintyget.</w:t>
            </w:r>
          </w:p>
        </w:tc>
        <w:tc>
          <w:tcPr>
            <w:tcW w:w="1360" w:type="dxa"/>
            <w:vAlign w:val="center"/>
          </w:tcPr>
          <w:p w14:paraId="206F7C0A" w14:textId="2629E3A7" w:rsidR="002D7A59" w:rsidRDefault="002D7A59" w:rsidP="002D7A59">
            <w:r>
              <w:t>1</w:t>
            </w:r>
          </w:p>
        </w:tc>
      </w:tr>
      <w:tr w:rsidR="002D7A59" w14:paraId="3D3FE28C" w14:textId="77777777" w:rsidTr="002D7A59">
        <w:tc>
          <w:tcPr>
            <w:tcW w:w="3854" w:type="dxa"/>
            <w:vAlign w:val="center"/>
          </w:tcPr>
          <w:p w14:paraId="5A212A51" w14:textId="300F466D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skapadAv.fullstandigtNamn</w:t>
            </w:r>
            <w:proofErr w:type="spellEnd"/>
          </w:p>
        </w:tc>
        <w:tc>
          <w:tcPr>
            <w:tcW w:w="1641" w:type="dxa"/>
            <w:vAlign w:val="center"/>
          </w:tcPr>
          <w:p w14:paraId="45615AD7" w14:textId="550D8562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42E6B5C8" w14:textId="02C2ECE1" w:rsidR="002D7A59" w:rsidRDefault="002D7A59" w:rsidP="002D7A59">
            <w:r>
              <w:t>Namn för Hos-person som utfärdar läkarintyget</w:t>
            </w:r>
          </w:p>
        </w:tc>
        <w:tc>
          <w:tcPr>
            <w:tcW w:w="1360" w:type="dxa"/>
            <w:vAlign w:val="center"/>
          </w:tcPr>
          <w:p w14:paraId="27D8A508" w14:textId="0B0612E9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5DC343CA" w14:textId="77777777" w:rsidTr="002D7A59">
        <w:tc>
          <w:tcPr>
            <w:tcW w:w="3854" w:type="dxa"/>
            <w:vAlign w:val="center"/>
          </w:tcPr>
          <w:p w14:paraId="56E2E901" w14:textId="03103DB5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skapadAv.forskrivarkod</w:t>
            </w:r>
            <w:proofErr w:type="spellEnd"/>
          </w:p>
        </w:tc>
        <w:tc>
          <w:tcPr>
            <w:tcW w:w="1641" w:type="dxa"/>
            <w:vAlign w:val="center"/>
          </w:tcPr>
          <w:p w14:paraId="5A11A487" w14:textId="211BF0AF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71E1AEB9" w14:textId="47ED2D0A" w:rsidR="002D7A59" w:rsidRDefault="002D7A59" w:rsidP="002D7A59">
            <w:proofErr w:type="spellStart"/>
            <w:r>
              <w:t>Förskrivarkod</w:t>
            </w:r>
            <w:proofErr w:type="spellEnd"/>
            <w:r>
              <w:t xml:space="preserve"> för Hos-person</w:t>
            </w:r>
          </w:p>
        </w:tc>
        <w:tc>
          <w:tcPr>
            <w:tcW w:w="1360" w:type="dxa"/>
            <w:vAlign w:val="center"/>
          </w:tcPr>
          <w:p w14:paraId="79F8EDAF" w14:textId="70E5BCCF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5CF84D51" w14:textId="77777777" w:rsidTr="002D7A59">
        <w:tc>
          <w:tcPr>
            <w:tcW w:w="3854" w:type="dxa"/>
            <w:vAlign w:val="center"/>
          </w:tcPr>
          <w:p w14:paraId="270C87E8" w14:textId="38894BC8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skapadAv.befattning</w:t>
            </w:r>
            <w:proofErr w:type="spellEnd"/>
          </w:p>
        </w:tc>
        <w:tc>
          <w:tcPr>
            <w:tcW w:w="1641" w:type="dxa"/>
            <w:vAlign w:val="center"/>
          </w:tcPr>
          <w:p w14:paraId="26C69BDC" w14:textId="062D17CB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2C5612D3" w14:textId="0AF67BF3" w:rsidR="002D7A59" w:rsidRDefault="002D7A59" w:rsidP="002D7A59">
            <w:r>
              <w:t>Text som anger personens befattning</w:t>
            </w:r>
          </w:p>
        </w:tc>
        <w:tc>
          <w:tcPr>
            <w:tcW w:w="1360" w:type="dxa"/>
            <w:vAlign w:val="center"/>
          </w:tcPr>
          <w:p w14:paraId="7D1D0290" w14:textId="2CFDCB68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2ADD1DF2" w14:textId="77777777" w:rsidTr="002D7A59">
        <w:tc>
          <w:tcPr>
            <w:tcW w:w="3854" w:type="dxa"/>
            <w:vAlign w:val="center"/>
          </w:tcPr>
          <w:p w14:paraId="3CBAF1C5" w14:textId="1F711C1E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skapadAv.enhet</w:t>
            </w:r>
            <w:proofErr w:type="spellEnd"/>
          </w:p>
        </w:tc>
        <w:tc>
          <w:tcPr>
            <w:tcW w:w="1641" w:type="dxa"/>
            <w:vAlign w:val="center"/>
          </w:tcPr>
          <w:p w14:paraId="6AD9E822" w14:textId="51505B60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44AB4AD3" w14:textId="12CE5FB9" w:rsidR="002D7A59" w:rsidRDefault="002D7A59" w:rsidP="002D7A59">
            <w:r>
              <w:t>Vårdenhet</w:t>
            </w:r>
          </w:p>
        </w:tc>
        <w:tc>
          <w:tcPr>
            <w:tcW w:w="1360" w:type="dxa"/>
            <w:vAlign w:val="center"/>
          </w:tcPr>
          <w:p w14:paraId="7A625ED5" w14:textId="123AFAA0" w:rsidR="002D7A59" w:rsidRDefault="002D7A59" w:rsidP="002D7A59">
            <w:r>
              <w:t>1</w:t>
            </w:r>
          </w:p>
        </w:tc>
      </w:tr>
      <w:tr w:rsidR="002D7A59" w14:paraId="33AA9B71" w14:textId="77777777" w:rsidTr="002D7A59">
        <w:tc>
          <w:tcPr>
            <w:tcW w:w="3854" w:type="dxa"/>
            <w:vAlign w:val="center"/>
          </w:tcPr>
          <w:p w14:paraId="7FD29D75" w14:textId="7BAD8B5C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enhet.enhets</w:t>
            </w:r>
            <w:proofErr w:type="spellEnd"/>
            <w:r>
              <w:t>-id</w:t>
            </w:r>
          </w:p>
        </w:tc>
        <w:tc>
          <w:tcPr>
            <w:tcW w:w="1641" w:type="dxa"/>
            <w:vAlign w:val="center"/>
          </w:tcPr>
          <w:p w14:paraId="4DEF9BD2" w14:textId="4BC85450" w:rsidR="002D7A59" w:rsidRDefault="002D7A59" w:rsidP="002D7A59">
            <w:r>
              <w:t>Id</w:t>
            </w:r>
          </w:p>
        </w:tc>
        <w:tc>
          <w:tcPr>
            <w:tcW w:w="3827" w:type="dxa"/>
            <w:vAlign w:val="center"/>
          </w:tcPr>
          <w:p w14:paraId="7C39AD1D" w14:textId="5F575FB2" w:rsidR="002D7A59" w:rsidRDefault="002D7A59" w:rsidP="002D7A59">
            <w:proofErr w:type="spellStart"/>
            <w:r>
              <w:t>Hsa</w:t>
            </w:r>
            <w:proofErr w:type="spellEnd"/>
            <w:r>
              <w:t>-Id för Hos-vårdenhet där läkarintyget utfärdas</w:t>
            </w:r>
          </w:p>
        </w:tc>
        <w:tc>
          <w:tcPr>
            <w:tcW w:w="1360" w:type="dxa"/>
            <w:vAlign w:val="center"/>
          </w:tcPr>
          <w:p w14:paraId="4BB32BF8" w14:textId="35FF1950" w:rsidR="002D7A59" w:rsidRDefault="002D7A59" w:rsidP="002D7A59">
            <w:r>
              <w:t>1</w:t>
            </w:r>
          </w:p>
        </w:tc>
      </w:tr>
      <w:tr w:rsidR="002D7A59" w14:paraId="277C2DA0" w14:textId="77777777" w:rsidTr="002D7A59">
        <w:tc>
          <w:tcPr>
            <w:tcW w:w="3854" w:type="dxa"/>
            <w:vAlign w:val="center"/>
          </w:tcPr>
          <w:p w14:paraId="331A096E" w14:textId="167AF040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enhet.arbetsplatskod</w:t>
            </w:r>
            <w:proofErr w:type="spellEnd"/>
          </w:p>
        </w:tc>
        <w:tc>
          <w:tcPr>
            <w:tcW w:w="1641" w:type="dxa"/>
            <w:vAlign w:val="center"/>
          </w:tcPr>
          <w:p w14:paraId="08E89077" w14:textId="055F8718" w:rsidR="002D7A59" w:rsidRDefault="002D7A59" w:rsidP="002D7A59">
            <w:r>
              <w:t>Id</w:t>
            </w:r>
          </w:p>
        </w:tc>
        <w:tc>
          <w:tcPr>
            <w:tcW w:w="3827" w:type="dxa"/>
            <w:vAlign w:val="center"/>
          </w:tcPr>
          <w:p w14:paraId="5CFACDFD" w14:textId="3CCE4DE7" w:rsidR="002D7A59" w:rsidRDefault="002D7A59" w:rsidP="002D7A59">
            <w:r>
              <w:t>Arbetsplatskoden för vårdenheten</w:t>
            </w:r>
          </w:p>
        </w:tc>
        <w:tc>
          <w:tcPr>
            <w:tcW w:w="1360" w:type="dxa"/>
            <w:vAlign w:val="center"/>
          </w:tcPr>
          <w:p w14:paraId="1CBD5BEC" w14:textId="518F7ADF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4D223766" w14:textId="77777777" w:rsidTr="002D7A59">
        <w:tc>
          <w:tcPr>
            <w:tcW w:w="3854" w:type="dxa"/>
            <w:vAlign w:val="center"/>
          </w:tcPr>
          <w:p w14:paraId="61EF1223" w14:textId="0869A2B1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enhet.enhetsnamn</w:t>
            </w:r>
            <w:proofErr w:type="spellEnd"/>
          </w:p>
        </w:tc>
        <w:tc>
          <w:tcPr>
            <w:tcW w:w="1641" w:type="dxa"/>
            <w:vAlign w:val="center"/>
          </w:tcPr>
          <w:p w14:paraId="2B97BFB4" w14:textId="5793266F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77A220F2" w14:textId="43364AC3" w:rsidR="002D7A59" w:rsidRDefault="002D7A59" w:rsidP="002D7A59">
            <w:r>
              <w:t>Namn på Hos-vårdenhet där läkarintyget utfärdas</w:t>
            </w:r>
          </w:p>
        </w:tc>
        <w:tc>
          <w:tcPr>
            <w:tcW w:w="1360" w:type="dxa"/>
            <w:vAlign w:val="center"/>
          </w:tcPr>
          <w:p w14:paraId="21D6EBD6" w14:textId="14DEFDE6" w:rsidR="002D7A59" w:rsidRDefault="002D7A59" w:rsidP="002D7A59">
            <w:r>
              <w:t>1</w:t>
            </w:r>
          </w:p>
        </w:tc>
      </w:tr>
      <w:tr w:rsidR="002D7A59" w14:paraId="14E384E6" w14:textId="77777777" w:rsidTr="002D7A59">
        <w:tc>
          <w:tcPr>
            <w:tcW w:w="3854" w:type="dxa"/>
            <w:vAlign w:val="center"/>
          </w:tcPr>
          <w:p w14:paraId="34B428E9" w14:textId="49BF18FA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enhet.postadress</w:t>
            </w:r>
            <w:proofErr w:type="spellEnd"/>
          </w:p>
        </w:tc>
        <w:tc>
          <w:tcPr>
            <w:tcW w:w="1641" w:type="dxa"/>
            <w:vAlign w:val="center"/>
          </w:tcPr>
          <w:p w14:paraId="7E9238D9" w14:textId="432E000B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4A9BE49A" w14:textId="56C47BF0" w:rsidR="002D7A59" w:rsidRDefault="002D7A59" w:rsidP="002D7A59">
            <w:r>
              <w:t>Postadress för Hos-vårdenhet där läkarintyget utfärdas</w:t>
            </w:r>
          </w:p>
        </w:tc>
        <w:tc>
          <w:tcPr>
            <w:tcW w:w="1360" w:type="dxa"/>
            <w:vAlign w:val="center"/>
          </w:tcPr>
          <w:p w14:paraId="599DC6E1" w14:textId="4AD38D23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249E4F88" w14:textId="77777777" w:rsidTr="002D7A59">
        <w:tc>
          <w:tcPr>
            <w:tcW w:w="3854" w:type="dxa"/>
            <w:vAlign w:val="center"/>
          </w:tcPr>
          <w:p w14:paraId="776E3941" w14:textId="30DA6796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enhet.postnummer</w:t>
            </w:r>
            <w:proofErr w:type="spellEnd"/>
          </w:p>
        </w:tc>
        <w:tc>
          <w:tcPr>
            <w:tcW w:w="1641" w:type="dxa"/>
            <w:vAlign w:val="center"/>
          </w:tcPr>
          <w:p w14:paraId="5A975A50" w14:textId="45C4A03C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7B7097E2" w14:textId="23440739" w:rsidR="002D7A59" w:rsidRDefault="002D7A59" w:rsidP="002D7A59">
            <w:r>
              <w:t>Postnummer för Hos-vårdenhet där läkarintyget utfärdas</w:t>
            </w:r>
          </w:p>
        </w:tc>
        <w:tc>
          <w:tcPr>
            <w:tcW w:w="1360" w:type="dxa"/>
            <w:vAlign w:val="center"/>
          </w:tcPr>
          <w:p w14:paraId="297FBDBA" w14:textId="03D5DEFE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5BF64FCA" w14:textId="77777777" w:rsidTr="002D7A59">
        <w:tc>
          <w:tcPr>
            <w:tcW w:w="3854" w:type="dxa"/>
            <w:vAlign w:val="center"/>
          </w:tcPr>
          <w:p w14:paraId="685DC868" w14:textId="3ED85C1D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enhet.postort</w:t>
            </w:r>
            <w:proofErr w:type="spellEnd"/>
          </w:p>
        </w:tc>
        <w:tc>
          <w:tcPr>
            <w:tcW w:w="1641" w:type="dxa"/>
            <w:vAlign w:val="center"/>
          </w:tcPr>
          <w:p w14:paraId="70DE19DE" w14:textId="0D5293F6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13933C8F" w14:textId="34030C86" w:rsidR="002D7A59" w:rsidRDefault="002D7A59" w:rsidP="002D7A59">
            <w:r>
              <w:t>Postort för Hos-vårdenhet där läkarintyget utfärdas</w:t>
            </w:r>
          </w:p>
        </w:tc>
        <w:tc>
          <w:tcPr>
            <w:tcW w:w="1360" w:type="dxa"/>
            <w:vAlign w:val="center"/>
          </w:tcPr>
          <w:p w14:paraId="1286E470" w14:textId="74044772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1FCFB55C" w14:textId="77777777" w:rsidTr="002D7A59">
        <w:tc>
          <w:tcPr>
            <w:tcW w:w="3854" w:type="dxa"/>
            <w:vAlign w:val="center"/>
          </w:tcPr>
          <w:p w14:paraId="135FCD94" w14:textId="6335C74A" w:rsidR="002D7A59" w:rsidRDefault="002D7A59" w:rsidP="002D7A59">
            <w:proofErr w:type="gramStart"/>
            <w:r>
              <w:lastRenderedPageBreak/>
              <w:t>..</w:t>
            </w:r>
            <w:proofErr w:type="spellStart"/>
            <w:proofErr w:type="gramEnd"/>
            <w:r>
              <w:t>enhet.telefonnummer</w:t>
            </w:r>
            <w:proofErr w:type="spellEnd"/>
          </w:p>
        </w:tc>
        <w:tc>
          <w:tcPr>
            <w:tcW w:w="1641" w:type="dxa"/>
            <w:vAlign w:val="center"/>
          </w:tcPr>
          <w:p w14:paraId="5D5E6E65" w14:textId="212B4ADC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0ABE0B69" w14:textId="14E39FC2" w:rsidR="002D7A59" w:rsidRDefault="002D7A59" w:rsidP="002D7A59">
            <w:r>
              <w:t>Telefonnummer till Hos-vårdenhet där läkarintyget utfärdas</w:t>
            </w:r>
          </w:p>
        </w:tc>
        <w:tc>
          <w:tcPr>
            <w:tcW w:w="1360" w:type="dxa"/>
            <w:vAlign w:val="center"/>
          </w:tcPr>
          <w:p w14:paraId="37C87225" w14:textId="7B74940A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2BF7B6ED" w14:textId="77777777" w:rsidTr="002D7A59">
        <w:tc>
          <w:tcPr>
            <w:tcW w:w="3854" w:type="dxa"/>
            <w:vAlign w:val="center"/>
          </w:tcPr>
          <w:p w14:paraId="7E6D3B92" w14:textId="4260372C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enhet.epost</w:t>
            </w:r>
            <w:proofErr w:type="spellEnd"/>
          </w:p>
        </w:tc>
        <w:tc>
          <w:tcPr>
            <w:tcW w:w="1641" w:type="dxa"/>
            <w:vAlign w:val="center"/>
          </w:tcPr>
          <w:p w14:paraId="3F93563C" w14:textId="0031706D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126021ED" w14:textId="03B2A61F" w:rsidR="002D7A59" w:rsidRDefault="002D7A59" w:rsidP="002D7A59">
            <w:r>
              <w:t>Epost adress för Hos-vårdenhet där läkarintyget utfärdas</w:t>
            </w:r>
          </w:p>
        </w:tc>
        <w:tc>
          <w:tcPr>
            <w:tcW w:w="1360" w:type="dxa"/>
            <w:vAlign w:val="center"/>
          </w:tcPr>
          <w:p w14:paraId="0D024AAE" w14:textId="779BA04B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050A082B" w14:textId="77777777" w:rsidTr="002D7A59">
        <w:tc>
          <w:tcPr>
            <w:tcW w:w="3854" w:type="dxa"/>
            <w:vAlign w:val="center"/>
          </w:tcPr>
          <w:p w14:paraId="59316109" w14:textId="28614BD4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enhet.vardgivare</w:t>
            </w:r>
            <w:proofErr w:type="spellEnd"/>
          </w:p>
        </w:tc>
        <w:tc>
          <w:tcPr>
            <w:tcW w:w="1641" w:type="dxa"/>
            <w:vAlign w:val="center"/>
          </w:tcPr>
          <w:p w14:paraId="56648649" w14:textId="37A6CAF9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69808D90" w14:textId="14C58CD3" w:rsidR="002D7A59" w:rsidRDefault="002D7A59" w:rsidP="002D7A59">
            <w:r>
              <w:t>Vårdgivare</w:t>
            </w:r>
          </w:p>
        </w:tc>
        <w:tc>
          <w:tcPr>
            <w:tcW w:w="1360" w:type="dxa"/>
            <w:vAlign w:val="center"/>
          </w:tcPr>
          <w:p w14:paraId="03C3AE80" w14:textId="79B8305F" w:rsidR="002D7A59" w:rsidRDefault="002D7A59" w:rsidP="002D7A59">
            <w:r>
              <w:t>1</w:t>
            </w:r>
          </w:p>
        </w:tc>
      </w:tr>
      <w:tr w:rsidR="002D7A59" w14:paraId="677F6DF8" w14:textId="77777777" w:rsidTr="002D7A59">
        <w:tc>
          <w:tcPr>
            <w:tcW w:w="3854" w:type="dxa"/>
            <w:vAlign w:val="center"/>
          </w:tcPr>
          <w:p w14:paraId="6CE81EC7" w14:textId="2A24B5C8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vardgivare.vardgivare</w:t>
            </w:r>
            <w:proofErr w:type="spellEnd"/>
            <w:r>
              <w:t>-id</w:t>
            </w:r>
          </w:p>
        </w:tc>
        <w:tc>
          <w:tcPr>
            <w:tcW w:w="1641" w:type="dxa"/>
            <w:vAlign w:val="center"/>
          </w:tcPr>
          <w:p w14:paraId="1FF1AB3C" w14:textId="5D5E8A81" w:rsidR="002D7A59" w:rsidRDefault="002D7A59" w:rsidP="002D7A59">
            <w:r>
              <w:t>Id</w:t>
            </w:r>
          </w:p>
        </w:tc>
        <w:tc>
          <w:tcPr>
            <w:tcW w:w="3827" w:type="dxa"/>
            <w:vAlign w:val="center"/>
          </w:tcPr>
          <w:p w14:paraId="1542E8DA" w14:textId="0EF45055" w:rsidR="002D7A59" w:rsidRDefault="002D7A59" w:rsidP="002D7A59">
            <w:proofErr w:type="spellStart"/>
            <w:r>
              <w:t>Hsa</w:t>
            </w:r>
            <w:proofErr w:type="spellEnd"/>
            <w:r>
              <w:t>-Id för Hos-vårdgivare där läkarintyget utfärdas.</w:t>
            </w:r>
          </w:p>
        </w:tc>
        <w:tc>
          <w:tcPr>
            <w:tcW w:w="1360" w:type="dxa"/>
            <w:vAlign w:val="center"/>
          </w:tcPr>
          <w:p w14:paraId="42EBB4AF" w14:textId="4DBA7BB5" w:rsidR="002D7A59" w:rsidRDefault="002D7A59" w:rsidP="002D7A59">
            <w:r>
              <w:t>1</w:t>
            </w:r>
          </w:p>
        </w:tc>
      </w:tr>
      <w:tr w:rsidR="002D7A59" w14:paraId="3BC66BED" w14:textId="77777777" w:rsidTr="002D7A59">
        <w:tc>
          <w:tcPr>
            <w:tcW w:w="3854" w:type="dxa"/>
            <w:vAlign w:val="center"/>
          </w:tcPr>
          <w:p w14:paraId="1EAABF7A" w14:textId="0628BCC1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vardgivare.vardgivarenamn</w:t>
            </w:r>
            <w:proofErr w:type="spellEnd"/>
          </w:p>
        </w:tc>
        <w:tc>
          <w:tcPr>
            <w:tcW w:w="1641" w:type="dxa"/>
            <w:vAlign w:val="center"/>
          </w:tcPr>
          <w:p w14:paraId="178072E1" w14:textId="63DDDE1A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35C3E71F" w14:textId="519E68CE" w:rsidR="002D7A59" w:rsidRDefault="002D7A59" w:rsidP="002D7A59">
            <w:r>
              <w:t>Namn på Hos-vårdgivare där läkarintyget utfärdas.</w:t>
            </w:r>
          </w:p>
        </w:tc>
        <w:tc>
          <w:tcPr>
            <w:tcW w:w="1360" w:type="dxa"/>
            <w:vAlign w:val="center"/>
          </w:tcPr>
          <w:p w14:paraId="378671BF" w14:textId="45278D1D" w:rsidR="002D7A59" w:rsidRDefault="002D7A59" w:rsidP="002D7A59">
            <w:r>
              <w:t>1</w:t>
            </w:r>
          </w:p>
        </w:tc>
      </w:tr>
      <w:tr w:rsidR="002D7A59" w14:paraId="2FEF148A" w14:textId="77777777" w:rsidTr="002D7A59">
        <w:tc>
          <w:tcPr>
            <w:tcW w:w="3854" w:type="dxa"/>
            <w:vAlign w:val="center"/>
          </w:tcPr>
          <w:p w14:paraId="46273E23" w14:textId="195D690E" w:rsidR="002D7A59" w:rsidRDefault="002D7A59" w:rsidP="002D7A59">
            <w:proofErr w:type="spellStart"/>
            <w:r>
              <w:t>utlatande.vardkontakt</w:t>
            </w:r>
            <w:proofErr w:type="spellEnd"/>
          </w:p>
        </w:tc>
        <w:tc>
          <w:tcPr>
            <w:tcW w:w="1641" w:type="dxa"/>
            <w:vAlign w:val="center"/>
          </w:tcPr>
          <w:p w14:paraId="6A8792CA" w14:textId="2F93F78F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6E17338F" w14:textId="5A8CE8A3" w:rsidR="002D7A59" w:rsidRDefault="002D7A59" w:rsidP="002D7A59">
            <w:r>
              <w:t>Vårdkontakt</w:t>
            </w:r>
          </w:p>
        </w:tc>
        <w:tc>
          <w:tcPr>
            <w:tcW w:w="1360" w:type="dxa"/>
            <w:vAlign w:val="center"/>
          </w:tcPr>
          <w:p w14:paraId="0B21EF89" w14:textId="6AC59E30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3EF49C4C" w14:textId="77777777" w:rsidTr="002D7A59">
        <w:tc>
          <w:tcPr>
            <w:tcW w:w="3854" w:type="dxa"/>
            <w:vAlign w:val="center"/>
          </w:tcPr>
          <w:p w14:paraId="01F3CDB3" w14:textId="3A5283A2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vardkontakt.vardkontakttyp</w:t>
            </w:r>
            <w:proofErr w:type="spellEnd"/>
          </w:p>
        </w:tc>
        <w:tc>
          <w:tcPr>
            <w:tcW w:w="1641" w:type="dxa"/>
            <w:vAlign w:val="center"/>
          </w:tcPr>
          <w:p w14:paraId="0126FE29" w14:textId="0A90C2C9" w:rsidR="002D7A59" w:rsidRDefault="002D7A59" w:rsidP="002D7A59">
            <w:proofErr w:type="spellStart"/>
            <w:proofErr w:type="gramStart"/>
            <w:r>
              <w:rPr>
                <w:rFonts w:eastAsia="Times New Roman"/>
              </w:rPr>
              <w:t>iso:CD</w:t>
            </w:r>
            <w:proofErr w:type="spellEnd"/>
            <w:proofErr w:type="gramEnd"/>
          </w:p>
        </w:tc>
        <w:tc>
          <w:tcPr>
            <w:tcW w:w="3827" w:type="dxa"/>
            <w:vAlign w:val="center"/>
          </w:tcPr>
          <w:p w14:paraId="4FF10BDD" w14:textId="6E8D3FD4" w:rsidR="002D7A59" w:rsidRDefault="002D7A59" w:rsidP="002D7A59">
            <w:r>
              <w:t>Kod och klartext som anger på vilket sätt vårdkontakten är planerad att ske alternativt skedde.</w:t>
            </w:r>
          </w:p>
        </w:tc>
        <w:tc>
          <w:tcPr>
            <w:tcW w:w="1360" w:type="dxa"/>
            <w:vAlign w:val="center"/>
          </w:tcPr>
          <w:p w14:paraId="6D610B1F" w14:textId="3BD6ABAA" w:rsidR="002D7A59" w:rsidRDefault="002D7A59" w:rsidP="002D7A59">
            <w:r>
              <w:t>1</w:t>
            </w:r>
          </w:p>
        </w:tc>
      </w:tr>
      <w:tr w:rsidR="002D7A59" w14:paraId="083BACFC" w14:textId="77777777" w:rsidTr="002D7A59">
        <w:tc>
          <w:tcPr>
            <w:tcW w:w="3854" w:type="dxa"/>
            <w:vAlign w:val="center"/>
          </w:tcPr>
          <w:p w14:paraId="491CE926" w14:textId="35847824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vardkontakt.vardkontakttid</w:t>
            </w:r>
            <w:proofErr w:type="spellEnd"/>
          </w:p>
        </w:tc>
        <w:tc>
          <w:tcPr>
            <w:tcW w:w="1641" w:type="dxa"/>
            <w:vAlign w:val="center"/>
          </w:tcPr>
          <w:p w14:paraId="752932F7" w14:textId="3601DFAF" w:rsidR="002D7A59" w:rsidRDefault="002D7A59" w:rsidP="002D7A59">
            <w:r>
              <w:t>datumsintervall</w:t>
            </w:r>
          </w:p>
        </w:tc>
        <w:tc>
          <w:tcPr>
            <w:tcW w:w="3827" w:type="dxa"/>
            <w:vAlign w:val="center"/>
          </w:tcPr>
          <w:p w14:paraId="4895179B" w14:textId="00EF17EA" w:rsidR="002D7A59" w:rsidRDefault="002D7A59" w:rsidP="002D7A59">
            <w:r>
              <w:t>Tid för vårdkontaktens start och ev. slut.</w:t>
            </w:r>
          </w:p>
        </w:tc>
        <w:tc>
          <w:tcPr>
            <w:tcW w:w="1360" w:type="dxa"/>
            <w:vAlign w:val="center"/>
          </w:tcPr>
          <w:p w14:paraId="1AB7621D" w14:textId="6F752F97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0D3BFBDE" w14:textId="77777777" w:rsidTr="002D7A59">
        <w:tc>
          <w:tcPr>
            <w:tcW w:w="3854" w:type="dxa"/>
            <w:vAlign w:val="center"/>
          </w:tcPr>
          <w:p w14:paraId="7467E6BB" w14:textId="7DAFADE9" w:rsidR="002D7A59" w:rsidRDefault="002D7A59" w:rsidP="002D7A59">
            <w:proofErr w:type="gramStart"/>
            <w:r>
              <w:rPr>
                <w:rFonts w:eastAsia="Times New Roman"/>
              </w:rPr>
              <w:t>..</w:t>
            </w:r>
            <w:proofErr w:type="spellStart"/>
            <w:proofErr w:type="gramEnd"/>
            <w:r>
              <w:rPr>
                <w:rFonts w:eastAsia="Times New Roman"/>
              </w:rPr>
              <w:t>vardkontakt.idKontroll</w:t>
            </w:r>
            <w:proofErr w:type="spellEnd"/>
          </w:p>
        </w:tc>
        <w:tc>
          <w:tcPr>
            <w:tcW w:w="1641" w:type="dxa"/>
            <w:vAlign w:val="center"/>
          </w:tcPr>
          <w:p w14:paraId="510B940F" w14:textId="57AFCB57" w:rsidR="002D7A59" w:rsidRDefault="002D7A59" w:rsidP="002D7A59">
            <w:proofErr w:type="spellStart"/>
            <w:proofErr w:type="gramStart"/>
            <w:r>
              <w:rPr>
                <w:rFonts w:eastAsia="Times New Roman"/>
              </w:rPr>
              <w:t>iso:CD</w:t>
            </w:r>
            <w:proofErr w:type="spellEnd"/>
            <w:proofErr w:type="gramEnd"/>
          </w:p>
        </w:tc>
        <w:tc>
          <w:tcPr>
            <w:tcW w:w="3827" w:type="dxa"/>
            <w:vAlign w:val="center"/>
          </w:tcPr>
          <w:p w14:paraId="443BF4AA" w14:textId="0E18A0A6" w:rsidR="002D7A59" w:rsidRDefault="002D7A59" w:rsidP="002D7A59">
            <w:r>
              <w:t>Anger hur patienten har styrkt sin identitet</w:t>
            </w:r>
          </w:p>
        </w:tc>
        <w:tc>
          <w:tcPr>
            <w:tcW w:w="1360" w:type="dxa"/>
            <w:vAlign w:val="center"/>
          </w:tcPr>
          <w:p w14:paraId="4B260934" w14:textId="61D7C430" w:rsidR="002D7A59" w:rsidRDefault="002D7A59" w:rsidP="002D7A59"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  <w:tr w:rsidR="002D7A59" w14:paraId="663DEA8F" w14:textId="77777777" w:rsidTr="002D7A59">
        <w:tc>
          <w:tcPr>
            <w:tcW w:w="3854" w:type="dxa"/>
            <w:vAlign w:val="center"/>
          </w:tcPr>
          <w:p w14:paraId="513A1D4F" w14:textId="2D8E5502" w:rsidR="002D7A59" w:rsidRDefault="002D7A59" w:rsidP="002D7A59">
            <w:proofErr w:type="spellStart"/>
            <w:r>
              <w:t>utlatande.referens</w:t>
            </w:r>
            <w:proofErr w:type="spellEnd"/>
          </w:p>
        </w:tc>
        <w:tc>
          <w:tcPr>
            <w:tcW w:w="1641" w:type="dxa"/>
            <w:vAlign w:val="center"/>
          </w:tcPr>
          <w:p w14:paraId="3D83393D" w14:textId="485FF2F6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6E37B552" w14:textId="23F89AEA" w:rsidR="002D7A59" w:rsidRDefault="002D7A59" w:rsidP="002D7A59">
            <w:r>
              <w:t>Referens</w:t>
            </w:r>
          </w:p>
        </w:tc>
        <w:tc>
          <w:tcPr>
            <w:tcW w:w="1360" w:type="dxa"/>
            <w:vAlign w:val="center"/>
          </w:tcPr>
          <w:p w14:paraId="6A33F4A9" w14:textId="135BCACB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625179D1" w14:textId="77777777" w:rsidTr="002D7A59">
        <w:tc>
          <w:tcPr>
            <w:tcW w:w="3854" w:type="dxa"/>
            <w:vAlign w:val="center"/>
          </w:tcPr>
          <w:p w14:paraId="705C50C1" w14:textId="437F81AC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referens.referenstyp</w:t>
            </w:r>
            <w:proofErr w:type="spellEnd"/>
          </w:p>
        </w:tc>
        <w:tc>
          <w:tcPr>
            <w:tcW w:w="1641" w:type="dxa"/>
            <w:vAlign w:val="center"/>
          </w:tcPr>
          <w:p w14:paraId="2092F008" w14:textId="0D9E789B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400F1662" w14:textId="138592FA" w:rsidR="002D7A59" w:rsidRDefault="002D7A59" w:rsidP="002D7A59">
            <w:r>
              <w:t>Kod och klartext som anger vilken typ referensen är av.</w:t>
            </w:r>
          </w:p>
        </w:tc>
        <w:tc>
          <w:tcPr>
            <w:tcW w:w="1360" w:type="dxa"/>
            <w:vAlign w:val="center"/>
          </w:tcPr>
          <w:p w14:paraId="1DDA7F47" w14:textId="06642AEF" w:rsidR="002D7A59" w:rsidRDefault="002D7A59" w:rsidP="002D7A59">
            <w:r>
              <w:t>1</w:t>
            </w:r>
          </w:p>
        </w:tc>
      </w:tr>
      <w:tr w:rsidR="002D7A59" w14:paraId="26154172" w14:textId="77777777" w:rsidTr="002D7A59">
        <w:tc>
          <w:tcPr>
            <w:tcW w:w="3854" w:type="dxa"/>
            <w:vAlign w:val="center"/>
          </w:tcPr>
          <w:p w14:paraId="6ABB3B83" w14:textId="4BCFC972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referens.referensdatum</w:t>
            </w:r>
            <w:proofErr w:type="spellEnd"/>
          </w:p>
        </w:tc>
        <w:tc>
          <w:tcPr>
            <w:tcW w:w="1641" w:type="dxa"/>
            <w:vAlign w:val="center"/>
          </w:tcPr>
          <w:p w14:paraId="2BE702B5" w14:textId="7D700436" w:rsidR="002D7A59" w:rsidRDefault="002D7A59" w:rsidP="002D7A59">
            <w:r>
              <w:t>datum</w:t>
            </w:r>
          </w:p>
        </w:tc>
        <w:tc>
          <w:tcPr>
            <w:tcW w:w="3827" w:type="dxa"/>
            <w:vAlign w:val="center"/>
          </w:tcPr>
          <w:p w14:paraId="585FA5BB" w14:textId="4D5E77BD" w:rsidR="002D7A59" w:rsidRDefault="002D7A59" w:rsidP="002D7A59">
            <w:r>
              <w:t>Datum för ovanstående referens</w:t>
            </w:r>
          </w:p>
        </w:tc>
        <w:tc>
          <w:tcPr>
            <w:tcW w:w="1360" w:type="dxa"/>
            <w:vAlign w:val="center"/>
          </w:tcPr>
          <w:p w14:paraId="6865D7D0" w14:textId="3C246BB2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07E4B9FA" w14:textId="77777777" w:rsidTr="002D7A59">
        <w:tc>
          <w:tcPr>
            <w:tcW w:w="3854" w:type="dxa"/>
            <w:vAlign w:val="center"/>
          </w:tcPr>
          <w:p w14:paraId="187C880F" w14:textId="5C4463EE" w:rsidR="002D7A59" w:rsidRDefault="002D7A59" w:rsidP="002D7A59">
            <w:proofErr w:type="spellStart"/>
            <w:r>
              <w:t>utlatande.aktivitet</w:t>
            </w:r>
            <w:proofErr w:type="spellEnd"/>
          </w:p>
        </w:tc>
        <w:tc>
          <w:tcPr>
            <w:tcW w:w="1641" w:type="dxa"/>
            <w:vAlign w:val="center"/>
          </w:tcPr>
          <w:p w14:paraId="7C7C7286" w14:textId="46BA7A40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4D427F08" w14:textId="7AF0CC74" w:rsidR="002D7A59" w:rsidRDefault="002D7A59" w:rsidP="002D7A59">
            <w:r>
              <w:t>Aktiviteter</w:t>
            </w:r>
          </w:p>
        </w:tc>
        <w:tc>
          <w:tcPr>
            <w:tcW w:w="1360" w:type="dxa"/>
            <w:vAlign w:val="center"/>
          </w:tcPr>
          <w:p w14:paraId="0B103598" w14:textId="02E06ADE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464D58CE" w14:textId="77777777" w:rsidTr="002D7A59">
        <w:tc>
          <w:tcPr>
            <w:tcW w:w="3854" w:type="dxa"/>
            <w:vAlign w:val="center"/>
          </w:tcPr>
          <w:p w14:paraId="6CBF504F" w14:textId="76706956" w:rsidR="002D7A59" w:rsidRDefault="002D7A59" w:rsidP="002D7A59">
            <w:proofErr w:type="gramStart"/>
            <w:r>
              <w:rPr>
                <w:rFonts w:eastAsia="Times New Roman"/>
              </w:rPr>
              <w:t>..</w:t>
            </w:r>
            <w:proofErr w:type="spellStart"/>
            <w:proofErr w:type="gramEnd"/>
            <w:r>
              <w:rPr>
                <w:rFonts w:eastAsia="Times New Roman"/>
              </w:rPr>
              <w:t>aktivitet.aktivitets</w:t>
            </w:r>
            <w:proofErr w:type="spellEnd"/>
            <w:r>
              <w:rPr>
                <w:rFonts w:eastAsia="Times New Roman"/>
              </w:rPr>
              <w:t>-id</w:t>
            </w:r>
          </w:p>
        </w:tc>
        <w:tc>
          <w:tcPr>
            <w:tcW w:w="1641" w:type="dxa"/>
            <w:vAlign w:val="center"/>
          </w:tcPr>
          <w:p w14:paraId="0278D227" w14:textId="51860C44" w:rsidR="002D7A59" w:rsidRDefault="002D7A59" w:rsidP="002D7A59">
            <w:proofErr w:type="spellStart"/>
            <w:proofErr w:type="gramStart"/>
            <w:r>
              <w:rPr>
                <w:rFonts w:eastAsia="Times New Roman"/>
              </w:rPr>
              <w:t>iso:II</w:t>
            </w:r>
            <w:proofErr w:type="spellEnd"/>
            <w:proofErr w:type="gramEnd"/>
          </w:p>
        </w:tc>
        <w:tc>
          <w:tcPr>
            <w:tcW w:w="3827" w:type="dxa"/>
            <w:vAlign w:val="center"/>
          </w:tcPr>
          <w:p w14:paraId="7022C18F" w14:textId="1E917F92" w:rsidR="002D7A59" w:rsidRDefault="002D7A59" w:rsidP="002D7A59">
            <w:r>
              <w:t>Identifierare för aktivitet. Används för att beskriva samband med andra klasser</w:t>
            </w:r>
          </w:p>
        </w:tc>
        <w:tc>
          <w:tcPr>
            <w:tcW w:w="1360" w:type="dxa"/>
            <w:vAlign w:val="center"/>
          </w:tcPr>
          <w:p w14:paraId="00688F47" w14:textId="4ED7C8F9" w:rsidR="002D7A59" w:rsidRDefault="002D7A59" w:rsidP="002D7A59"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  <w:tr w:rsidR="002D7A59" w14:paraId="0C1AFD69" w14:textId="77777777" w:rsidTr="002D7A59">
        <w:tc>
          <w:tcPr>
            <w:tcW w:w="3854" w:type="dxa"/>
            <w:vAlign w:val="center"/>
          </w:tcPr>
          <w:p w14:paraId="2054B1A7" w14:textId="4745D67E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aktivitet.aktivitetskod</w:t>
            </w:r>
            <w:proofErr w:type="spellEnd"/>
          </w:p>
        </w:tc>
        <w:tc>
          <w:tcPr>
            <w:tcW w:w="1641" w:type="dxa"/>
            <w:vAlign w:val="center"/>
          </w:tcPr>
          <w:p w14:paraId="6C301B39" w14:textId="5D42780A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0C914575" w14:textId="5A03F06C" w:rsidR="002D7A59" w:rsidRDefault="002D7A59" w:rsidP="002D7A59">
            <w:r>
              <w:t>Kod och klartext som anger vilken aktivitet som avses</w:t>
            </w:r>
          </w:p>
        </w:tc>
        <w:tc>
          <w:tcPr>
            <w:tcW w:w="1360" w:type="dxa"/>
            <w:vAlign w:val="center"/>
          </w:tcPr>
          <w:p w14:paraId="3C2254C6" w14:textId="642B4270" w:rsidR="002D7A59" w:rsidRDefault="002D7A59" w:rsidP="002D7A59">
            <w:r>
              <w:t>1</w:t>
            </w:r>
          </w:p>
        </w:tc>
      </w:tr>
      <w:tr w:rsidR="002D7A59" w14:paraId="7000051D" w14:textId="77777777" w:rsidTr="002D7A59">
        <w:tc>
          <w:tcPr>
            <w:tcW w:w="3854" w:type="dxa"/>
            <w:vAlign w:val="center"/>
          </w:tcPr>
          <w:p w14:paraId="02785195" w14:textId="6AA0AF68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aktivitet.aktivitetstid</w:t>
            </w:r>
            <w:proofErr w:type="spellEnd"/>
          </w:p>
        </w:tc>
        <w:tc>
          <w:tcPr>
            <w:tcW w:w="1641" w:type="dxa"/>
            <w:vAlign w:val="center"/>
          </w:tcPr>
          <w:p w14:paraId="5CDE6997" w14:textId="31761820" w:rsidR="002D7A59" w:rsidRDefault="002D7A59" w:rsidP="002D7A59">
            <w:r>
              <w:t>datumsintervall</w:t>
            </w:r>
          </w:p>
        </w:tc>
        <w:tc>
          <w:tcPr>
            <w:tcW w:w="3827" w:type="dxa"/>
            <w:vAlign w:val="center"/>
          </w:tcPr>
          <w:p w14:paraId="5B85A2FE" w14:textId="1A885A52" w:rsidR="002D7A59" w:rsidRDefault="002D7A59" w:rsidP="002D7A59">
            <w:r>
              <w:t>Tid som anger när aktiviteten utförs</w:t>
            </w:r>
          </w:p>
        </w:tc>
        <w:tc>
          <w:tcPr>
            <w:tcW w:w="1360" w:type="dxa"/>
            <w:vAlign w:val="center"/>
          </w:tcPr>
          <w:p w14:paraId="30CAD2A6" w14:textId="7BFDB555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770EAD3E" w14:textId="77777777" w:rsidTr="002D7A59">
        <w:tc>
          <w:tcPr>
            <w:tcW w:w="3854" w:type="dxa"/>
            <w:vAlign w:val="center"/>
          </w:tcPr>
          <w:p w14:paraId="4BD12F6E" w14:textId="4F226AE6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aktivitet.beskrivning</w:t>
            </w:r>
            <w:proofErr w:type="spellEnd"/>
          </w:p>
        </w:tc>
        <w:tc>
          <w:tcPr>
            <w:tcW w:w="1641" w:type="dxa"/>
            <w:vAlign w:val="center"/>
          </w:tcPr>
          <w:p w14:paraId="33157F94" w14:textId="766BDE7B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5ACC2AD4" w14:textId="2343083A" w:rsidR="002D7A59" w:rsidRDefault="002D7A59" w:rsidP="002D7A59">
            <w:r>
              <w:t>En eventuell fritext som hänger ihop med aktivitetskoden.</w:t>
            </w:r>
          </w:p>
        </w:tc>
        <w:tc>
          <w:tcPr>
            <w:tcW w:w="1360" w:type="dxa"/>
            <w:vAlign w:val="center"/>
          </w:tcPr>
          <w:p w14:paraId="6593ED97" w14:textId="5D9F5024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52D0D818" w14:textId="77777777" w:rsidTr="002D7A59">
        <w:tc>
          <w:tcPr>
            <w:tcW w:w="3854" w:type="dxa"/>
            <w:vAlign w:val="center"/>
          </w:tcPr>
          <w:p w14:paraId="0919193D" w14:textId="43D26253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aktivitet.utforsVidEnhet</w:t>
            </w:r>
            <w:proofErr w:type="spellEnd"/>
          </w:p>
        </w:tc>
        <w:tc>
          <w:tcPr>
            <w:tcW w:w="1641" w:type="dxa"/>
            <w:vAlign w:val="center"/>
          </w:tcPr>
          <w:p w14:paraId="22E9FA6D" w14:textId="7912DD8B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0538E318" w14:textId="63CA2411" w:rsidR="002D7A59" w:rsidRDefault="002D7A59" w:rsidP="002D7A59">
            <w:r>
              <w:t>Enhet</w:t>
            </w:r>
          </w:p>
        </w:tc>
        <w:tc>
          <w:tcPr>
            <w:tcW w:w="1360" w:type="dxa"/>
            <w:vAlign w:val="center"/>
          </w:tcPr>
          <w:p w14:paraId="726CCBBC" w14:textId="5CD682B4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474249BD" w14:textId="77777777" w:rsidTr="002D7A59">
        <w:tc>
          <w:tcPr>
            <w:tcW w:w="3854" w:type="dxa"/>
            <w:vAlign w:val="center"/>
          </w:tcPr>
          <w:p w14:paraId="30FEE0AB" w14:textId="2C612E20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aktivitet.beskrivsAv</w:t>
            </w:r>
            <w:proofErr w:type="spellEnd"/>
          </w:p>
        </w:tc>
        <w:tc>
          <w:tcPr>
            <w:tcW w:w="1641" w:type="dxa"/>
            <w:vAlign w:val="center"/>
          </w:tcPr>
          <w:p w14:paraId="3CFDD2B1" w14:textId="27334955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7088B095" w14:textId="75911532" w:rsidR="002D7A59" w:rsidRDefault="002D7A59" w:rsidP="002D7A59">
            <w:r>
              <w:t>Utförarroll</w:t>
            </w:r>
          </w:p>
        </w:tc>
        <w:tc>
          <w:tcPr>
            <w:tcW w:w="1360" w:type="dxa"/>
            <w:vAlign w:val="center"/>
          </w:tcPr>
          <w:p w14:paraId="46EB2DA1" w14:textId="59E71EC4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4EEB55BF" w14:textId="77777777" w:rsidTr="002D7A59">
        <w:tc>
          <w:tcPr>
            <w:tcW w:w="3854" w:type="dxa"/>
            <w:vAlign w:val="center"/>
          </w:tcPr>
          <w:p w14:paraId="55139FBD" w14:textId="12942BEF" w:rsidR="002D7A59" w:rsidRDefault="002D7A59" w:rsidP="002D7A59">
            <w:proofErr w:type="gramStart"/>
            <w:r>
              <w:t>…</w:t>
            </w:r>
            <w:proofErr w:type="spellStart"/>
            <w:r>
              <w:t>beskrivsAv</w:t>
            </w:r>
            <w:proofErr w:type="gramEnd"/>
            <w:r>
              <w:t>.utforartyp</w:t>
            </w:r>
            <w:proofErr w:type="spellEnd"/>
          </w:p>
        </w:tc>
        <w:tc>
          <w:tcPr>
            <w:tcW w:w="1641" w:type="dxa"/>
            <w:vAlign w:val="center"/>
          </w:tcPr>
          <w:p w14:paraId="6CE40BD2" w14:textId="5966246C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03A6624A" w14:textId="3E9030B4" w:rsidR="002D7A59" w:rsidRDefault="002D7A59" w:rsidP="002D7A59">
            <w:r>
              <w:t>Typ av utförare som utfört eller deltagit i något.</w:t>
            </w:r>
          </w:p>
        </w:tc>
        <w:tc>
          <w:tcPr>
            <w:tcW w:w="1360" w:type="dxa"/>
            <w:vAlign w:val="center"/>
          </w:tcPr>
          <w:p w14:paraId="2115730C" w14:textId="3CA951B1" w:rsidR="002D7A59" w:rsidRDefault="002D7A59" w:rsidP="002D7A59">
            <w:r>
              <w:t>1</w:t>
            </w:r>
          </w:p>
        </w:tc>
      </w:tr>
      <w:tr w:rsidR="002D7A59" w14:paraId="7823B380" w14:textId="77777777" w:rsidTr="002D7A59">
        <w:tc>
          <w:tcPr>
            <w:tcW w:w="3854" w:type="dxa"/>
            <w:vAlign w:val="center"/>
          </w:tcPr>
          <w:p w14:paraId="354557AE" w14:textId="46AFC725" w:rsidR="002D7A59" w:rsidRDefault="002D7A59" w:rsidP="002D7A59">
            <w:proofErr w:type="gramStart"/>
            <w:r>
              <w:t>…</w:t>
            </w:r>
            <w:proofErr w:type="spellStart"/>
            <w:r>
              <w:t>beskrivsAv</w:t>
            </w:r>
            <w:proofErr w:type="gramEnd"/>
            <w:r>
              <w:t>.antasAv</w:t>
            </w:r>
            <w:proofErr w:type="spellEnd"/>
          </w:p>
        </w:tc>
        <w:tc>
          <w:tcPr>
            <w:tcW w:w="1641" w:type="dxa"/>
            <w:vAlign w:val="center"/>
          </w:tcPr>
          <w:p w14:paraId="40417924" w14:textId="6077BA18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2AD12622" w14:textId="6C2B1AE2" w:rsidR="002D7A59" w:rsidRDefault="002D7A59" w:rsidP="002D7A59">
            <w:proofErr w:type="spellStart"/>
            <w:r>
              <w:t>HosPersonal</w:t>
            </w:r>
            <w:proofErr w:type="spellEnd"/>
          </w:p>
        </w:tc>
        <w:tc>
          <w:tcPr>
            <w:tcW w:w="1360" w:type="dxa"/>
            <w:vAlign w:val="center"/>
          </w:tcPr>
          <w:p w14:paraId="34B0A7D7" w14:textId="4CB34D15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11606A94" w14:textId="77777777" w:rsidTr="002D7A59">
        <w:tc>
          <w:tcPr>
            <w:tcW w:w="3854" w:type="dxa"/>
            <w:vAlign w:val="center"/>
          </w:tcPr>
          <w:p w14:paraId="0CAA31E2" w14:textId="15A0F792" w:rsidR="002D7A59" w:rsidRDefault="002D7A59" w:rsidP="002D7A59">
            <w:proofErr w:type="gramStart"/>
            <w:r>
              <w:rPr>
                <w:rFonts w:eastAsia="Times New Roman"/>
              </w:rPr>
              <w:t>..</w:t>
            </w:r>
            <w:proofErr w:type="spellStart"/>
            <w:proofErr w:type="gramEnd"/>
            <w:r>
              <w:rPr>
                <w:rFonts w:eastAsia="Times New Roman"/>
              </w:rPr>
              <w:t>aktivitet.forekomst</w:t>
            </w:r>
            <w:proofErr w:type="spellEnd"/>
          </w:p>
        </w:tc>
        <w:tc>
          <w:tcPr>
            <w:tcW w:w="1641" w:type="dxa"/>
            <w:vAlign w:val="center"/>
          </w:tcPr>
          <w:p w14:paraId="784872A8" w14:textId="5B4666D1" w:rsidR="002D7A59" w:rsidRDefault="002D7A59" w:rsidP="002D7A59">
            <w:proofErr w:type="spellStart"/>
            <w:r>
              <w:rPr>
                <w:rFonts w:eastAsia="Times New Roman"/>
              </w:rP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0E6382C8" w14:textId="36E34468" w:rsidR="002D7A59" w:rsidRDefault="002D7A59" w:rsidP="002D7A59">
            <w:r>
              <w:t>Förekomst används för att beskriva om aktiviteten förekommer eller inte.</w:t>
            </w:r>
          </w:p>
        </w:tc>
        <w:tc>
          <w:tcPr>
            <w:tcW w:w="1360" w:type="dxa"/>
            <w:vAlign w:val="center"/>
          </w:tcPr>
          <w:p w14:paraId="1A9CEDED" w14:textId="47C41383" w:rsidR="002D7A59" w:rsidRDefault="002D7A59" w:rsidP="002D7A59"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  <w:tr w:rsidR="002D7A59" w14:paraId="683931A1" w14:textId="77777777" w:rsidTr="002D7A59">
        <w:tc>
          <w:tcPr>
            <w:tcW w:w="3854" w:type="dxa"/>
            <w:vAlign w:val="center"/>
          </w:tcPr>
          <w:p w14:paraId="3AE55C33" w14:textId="482D583D" w:rsidR="002D7A59" w:rsidRDefault="002D7A59" w:rsidP="002D7A59">
            <w:proofErr w:type="spellStart"/>
            <w:r>
              <w:t>utlatande.rekommendation</w:t>
            </w:r>
            <w:proofErr w:type="spellEnd"/>
          </w:p>
        </w:tc>
        <w:tc>
          <w:tcPr>
            <w:tcW w:w="1641" w:type="dxa"/>
            <w:vAlign w:val="center"/>
          </w:tcPr>
          <w:p w14:paraId="0C0EDF5B" w14:textId="0E9EF939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319B5CD5" w14:textId="03CBCA1D" w:rsidR="002D7A59" w:rsidRDefault="002D7A59" w:rsidP="002D7A59">
            <w:r>
              <w:t>Rekommendation</w:t>
            </w:r>
          </w:p>
        </w:tc>
        <w:tc>
          <w:tcPr>
            <w:tcW w:w="1360" w:type="dxa"/>
            <w:vAlign w:val="center"/>
          </w:tcPr>
          <w:p w14:paraId="304528C1" w14:textId="3C157C2C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66C7EF4D" w14:textId="77777777" w:rsidTr="002D7A59">
        <w:tc>
          <w:tcPr>
            <w:tcW w:w="3854" w:type="dxa"/>
            <w:vAlign w:val="center"/>
          </w:tcPr>
          <w:p w14:paraId="7531CC32" w14:textId="1F498252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rekommendation.rekommendationskod</w:t>
            </w:r>
            <w:proofErr w:type="spellEnd"/>
          </w:p>
        </w:tc>
        <w:tc>
          <w:tcPr>
            <w:tcW w:w="1641" w:type="dxa"/>
            <w:vAlign w:val="center"/>
          </w:tcPr>
          <w:p w14:paraId="12738AC9" w14:textId="62195190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759FF4CB" w14:textId="005AEFFC" w:rsidR="002D7A59" w:rsidRDefault="002D7A59" w:rsidP="002D7A59">
            <w:r>
              <w:t>Kod och klartext som beskriver den rekommendation som intygsutfärdaren har gjort</w:t>
            </w:r>
          </w:p>
        </w:tc>
        <w:tc>
          <w:tcPr>
            <w:tcW w:w="1360" w:type="dxa"/>
            <w:vAlign w:val="center"/>
          </w:tcPr>
          <w:p w14:paraId="147EFD4B" w14:textId="3BB554E3" w:rsidR="002D7A59" w:rsidRDefault="002D7A59" w:rsidP="002D7A59">
            <w:r>
              <w:t>1</w:t>
            </w:r>
          </w:p>
        </w:tc>
      </w:tr>
      <w:tr w:rsidR="002D7A59" w14:paraId="300DA655" w14:textId="77777777" w:rsidTr="002D7A59">
        <w:tc>
          <w:tcPr>
            <w:tcW w:w="3854" w:type="dxa"/>
            <w:vAlign w:val="center"/>
          </w:tcPr>
          <w:p w14:paraId="1F343AA3" w14:textId="3686671A" w:rsidR="002D7A59" w:rsidRDefault="002D7A59" w:rsidP="002D7A59">
            <w:proofErr w:type="gramStart"/>
            <w:r>
              <w:lastRenderedPageBreak/>
              <w:t>..</w:t>
            </w:r>
            <w:proofErr w:type="spellStart"/>
            <w:proofErr w:type="gramEnd"/>
            <w:r>
              <w:t>rekommendation.beskrivning</w:t>
            </w:r>
            <w:proofErr w:type="spellEnd"/>
          </w:p>
        </w:tc>
        <w:tc>
          <w:tcPr>
            <w:tcW w:w="1641" w:type="dxa"/>
            <w:vAlign w:val="center"/>
          </w:tcPr>
          <w:p w14:paraId="31BA34A4" w14:textId="5D2E221E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4F823E9C" w14:textId="4DDFB24A" w:rsidR="002D7A59" w:rsidRDefault="002D7A59" w:rsidP="002D7A59">
            <w:r>
              <w:t>Kod och klartext som beskriver den rekommendation som intygsutfärdaren har gjort</w:t>
            </w:r>
          </w:p>
        </w:tc>
        <w:tc>
          <w:tcPr>
            <w:tcW w:w="1360" w:type="dxa"/>
            <w:vAlign w:val="center"/>
          </w:tcPr>
          <w:p w14:paraId="52A8C801" w14:textId="19C78F1C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56E2547C" w14:textId="77777777" w:rsidTr="002D7A59">
        <w:tc>
          <w:tcPr>
            <w:tcW w:w="3854" w:type="dxa"/>
            <w:vAlign w:val="center"/>
          </w:tcPr>
          <w:p w14:paraId="16B2C7CC" w14:textId="17C9F0ED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rekommendation.sjukdomskannedom</w:t>
            </w:r>
            <w:proofErr w:type="spellEnd"/>
          </w:p>
        </w:tc>
        <w:tc>
          <w:tcPr>
            <w:tcW w:w="1641" w:type="dxa"/>
            <w:vAlign w:val="center"/>
          </w:tcPr>
          <w:p w14:paraId="63A7AA6F" w14:textId="392C8013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32424F8C" w14:textId="7B3A39C8" w:rsidR="002D7A59" w:rsidRDefault="002D7A59" w:rsidP="002D7A59">
            <w:r>
              <w:t>Kod och klartext som beskriver om aktuell sjukdom/komplikation som rekommendationen baseras på är känd sedan tidigare</w:t>
            </w:r>
          </w:p>
        </w:tc>
        <w:tc>
          <w:tcPr>
            <w:tcW w:w="1360" w:type="dxa"/>
            <w:vAlign w:val="center"/>
          </w:tcPr>
          <w:p w14:paraId="34F284ED" w14:textId="03C7A88B" w:rsidR="002D7A59" w:rsidRDefault="002D7A59" w:rsidP="002D7A59">
            <w:r>
              <w:t>1</w:t>
            </w:r>
          </w:p>
        </w:tc>
      </w:tr>
      <w:tr w:rsidR="002D7A59" w14:paraId="3FC2F303" w14:textId="77777777" w:rsidTr="002D7A59">
        <w:tc>
          <w:tcPr>
            <w:tcW w:w="3854" w:type="dxa"/>
            <w:vAlign w:val="center"/>
          </w:tcPr>
          <w:p w14:paraId="43CFF176" w14:textId="1D998BC7" w:rsidR="002D7A59" w:rsidRDefault="002D7A59" w:rsidP="002D7A59">
            <w:proofErr w:type="spellStart"/>
            <w:r>
              <w:t>utlatande.observation</w:t>
            </w:r>
            <w:proofErr w:type="spellEnd"/>
          </w:p>
        </w:tc>
        <w:tc>
          <w:tcPr>
            <w:tcW w:w="1641" w:type="dxa"/>
            <w:vAlign w:val="center"/>
          </w:tcPr>
          <w:p w14:paraId="1B6F2299" w14:textId="26941C5F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118EFC2F" w14:textId="1B114281" w:rsidR="002D7A59" w:rsidRDefault="002D7A59" w:rsidP="002D7A59">
            <w:r>
              <w:t>Observation</w:t>
            </w:r>
          </w:p>
        </w:tc>
        <w:tc>
          <w:tcPr>
            <w:tcW w:w="1360" w:type="dxa"/>
            <w:vAlign w:val="center"/>
          </w:tcPr>
          <w:p w14:paraId="356D5E2F" w14:textId="0031081D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3E8F887C" w14:textId="77777777" w:rsidTr="002D7A59">
        <w:tc>
          <w:tcPr>
            <w:tcW w:w="3854" w:type="dxa"/>
            <w:vAlign w:val="center"/>
          </w:tcPr>
          <w:p w14:paraId="34F18DF0" w14:textId="7410EB51" w:rsidR="002D7A59" w:rsidRDefault="002D7A59" w:rsidP="002D7A59">
            <w:proofErr w:type="gramStart"/>
            <w:r>
              <w:rPr>
                <w:rFonts w:eastAsia="Times New Roman"/>
              </w:rPr>
              <w:t>..</w:t>
            </w:r>
            <w:proofErr w:type="spellStart"/>
            <w:proofErr w:type="gramEnd"/>
            <w:r>
              <w:rPr>
                <w:rFonts w:eastAsia="Times New Roman"/>
              </w:rPr>
              <w:t>observation.observations</w:t>
            </w:r>
            <w:proofErr w:type="spellEnd"/>
            <w:r>
              <w:rPr>
                <w:rFonts w:eastAsia="Times New Roman"/>
              </w:rPr>
              <w:t>-id</w:t>
            </w:r>
          </w:p>
        </w:tc>
        <w:tc>
          <w:tcPr>
            <w:tcW w:w="1641" w:type="dxa"/>
            <w:vAlign w:val="center"/>
          </w:tcPr>
          <w:p w14:paraId="31DEED7B" w14:textId="482077C4" w:rsidR="002D7A59" w:rsidRDefault="002D7A59" w:rsidP="002D7A59">
            <w:proofErr w:type="spellStart"/>
            <w:proofErr w:type="gramStart"/>
            <w:r>
              <w:rPr>
                <w:rFonts w:eastAsia="Times New Roman"/>
              </w:rPr>
              <w:t>iso:II</w:t>
            </w:r>
            <w:proofErr w:type="spellEnd"/>
            <w:proofErr w:type="gramEnd"/>
          </w:p>
        </w:tc>
        <w:tc>
          <w:tcPr>
            <w:tcW w:w="3827" w:type="dxa"/>
            <w:vAlign w:val="center"/>
          </w:tcPr>
          <w:p w14:paraId="5049517D" w14:textId="209F6D4D" w:rsidR="002D7A59" w:rsidRDefault="002D7A59" w:rsidP="002D7A59">
            <w:r>
              <w:t>Identifierare för observation. Används för att beskriva samband med andra klasser</w:t>
            </w:r>
          </w:p>
        </w:tc>
        <w:tc>
          <w:tcPr>
            <w:tcW w:w="1360" w:type="dxa"/>
            <w:vAlign w:val="center"/>
          </w:tcPr>
          <w:p w14:paraId="27C7FF07" w14:textId="1F30E74F" w:rsidR="002D7A59" w:rsidRDefault="002D7A59" w:rsidP="002D7A59"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  <w:tr w:rsidR="002D7A59" w14:paraId="0EF2F9DB" w14:textId="77777777" w:rsidTr="002D7A59">
        <w:tc>
          <w:tcPr>
            <w:tcW w:w="3854" w:type="dxa"/>
            <w:vAlign w:val="center"/>
          </w:tcPr>
          <w:p w14:paraId="2373C7D4" w14:textId="32268E5A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observation.observationskategori</w:t>
            </w:r>
            <w:proofErr w:type="spellEnd"/>
          </w:p>
        </w:tc>
        <w:tc>
          <w:tcPr>
            <w:tcW w:w="1641" w:type="dxa"/>
            <w:vAlign w:val="center"/>
          </w:tcPr>
          <w:p w14:paraId="2BC5CE22" w14:textId="0C2FE592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5E81B814" w14:textId="2486C178" w:rsidR="002D7A59" w:rsidRDefault="002D7A59" w:rsidP="002D7A59">
            <w:r>
              <w:t>Övergripande beskrivning av vilken typ av observation som avses.</w:t>
            </w:r>
          </w:p>
        </w:tc>
        <w:tc>
          <w:tcPr>
            <w:tcW w:w="1360" w:type="dxa"/>
            <w:vAlign w:val="center"/>
          </w:tcPr>
          <w:p w14:paraId="317FCD47" w14:textId="60B8F19B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0EB27DF6" w14:textId="77777777" w:rsidTr="002D7A59">
        <w:tc>
          <w:tcPr>
            <w:tcW w:w="3854" w:type="dxa"/>
            <w:vAlign w:val="center"/>
          </w:tcPr>
          <w:p w14:paraId="1A6810F7" w14:textId="3219BF6B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observation.observationskod</w:t>
            </w:r>
            <w:proofErr w:type="spellEnd"/>
          </w:p>
        </w:tc>
        <w:tc>
          <w:tcPr>
            <w:tcW w:w="1641" w:type="dxa"/>
            <w:vAlign w:val="center"/>
          </w:tcPr>
          <w:p w14:paraId="255F955F" w14:textId="20D14C3B" w:rsidR="002D7A59" w:rsidRDefault="002D7A59" w:rsidP="002D7A59">
            <w:r>
              <w:t>Kod</w:t>
            </w:r>
          </w:p>
        </w:tc>
        <w:tc>
          <w:tcPr>
            <w:tcW w:w="3827" w:type="dxa"/>
            <w:vAlign w:val="center"/>
          </w:tcPr>
          <w:p w14:paraId="5EF2157B" w14:textId="18663D8A" w:rsidR="002D7A59" w:rsidRDefault="002D7A59" w:rsidP="002D7A59">
            <w:r>
              <w:t>Kod och text som anger aktuell observation</w:t>
            </w:r>
          </w:p>
        </w:tc>
        <w:tc>
          <w:tcPr>
            <w:tcW w:w="1360" w:type="dxa"/>
            <w:vAlign w:val="center"/>
          </w:tcPr>
          <w:p w14:paraId="082F03D4" w14:textId="2553A343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607F764E" w14:textId="77777777" w:rsidTr="002D7A59">
        <w:tc>
          <w:tcPr>
            <w:tcW w:w="3854" w:type="dxa"/>
            <w:vAlign w:val="center"/>
          </w:tcPr>
          <w:p w14:paraId="709704B4" w14:textId="14AB09CC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observation.beskrivning</w:t>
            </w:r>
            <w:proofErr w:type="spellEnd"/>
          </w:p>
        </w:tc>
        <w:tc>
          <w:tcPr>
            <w:tcW w:w="1641" w:type="dxa"/>
            <w:vAlign w:val="center"/>
          </w:tcPr>
          <w:p w14:paraId="6C9C7263" w14:textId="00A3A364" w:rsidR="002D7A59" w:rsidRDefault="002D7A59" w:rsidP="002D7A59">
            <w:r>
              <w:t>string</w:t>
            </w:r>
          </w:p>
        </w:tc>
        <w:tc>
          <w:tcPr>
            <w:tcW w:w="3827" w:type="dxa"/>
            <w:vAlign w:val="center"/>
          </w:tcPr>
          <w:p w14:paraId="48DD29B0" w14:textId="20BFE35C" w:rsidR="002D7A59" w:rsidRDefault="002D7A59" w:rsidP="002D7A59">
            <w:r>
              <w:t>Beskrivning av observationen observation</w:t>
            </w:r>
          </w:p>
        </w:tc>
        <w:tc>
          <w:tcPr>
            <w:tcW w:w="1360" w:type="dxa"/>
            <w:vAlign w:val="center"/>
          </w:tcPr>
          <w:p w14:paraId="67952A2A" w14:textId="7C820474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1819D129" w14:textId="77777777" w:rsidTr="002D7A59">
        <w:tc>
          <w:tcPr>
            <w:tcW w:w="3854" w:type="dxa"/>
            <w:vAlign w:val="center"/>
          </w:tcPr>
          <w:p w14:paraId="14EA8181" w14:textId="22F1DF26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observation.observationsperiod</w:t>
            </w:r>
            <w:proofErr w:type="spellEnd"/>
          </w:p>
        </w:tc>
        <w:tc>
          <w:tcPr>
            <w:tcW w:w="1641" w:type="dxa"/>
            <w:vAlign w:val="center"/>
          </w:tcPr>
          <w:p w14:paraId="0376EC50" w14:textId="340A808F" w:rsidR="002D7A59" w:rsidRDefault="002D7A59" w:rsidP="002D7A59">
            <w:r>
              <w:t>datumsintervall</w:t>
            </w:r>
          </w:p>
        </w:tc>
        <w:tc>
          <w:tcPr>
            <w:tcW w:w="3827" w:type="dxa"/>
            <w:vAlign w:val="center"/>
          </w:tcPr>
          <w:p w14:paraId="04546041" w14:textId="11F2B9EE" w:rsidR="002D7A59" w:rsidRDefault="002D7A59" w:rsidP="002D7A59">
            <w:r>
              <w:t>Period under vilken observationen är aktuell eller varaktig.</w:t>
            </w:r>
          </w:p>
        </w:tc>
        <w:tc>
          <w:tcPr>
            <w:tcW w:w="1360" w:type="dxa"/>
            <w:vAlign w:val="center"/>
          </w:tcPr>
          <w:p w14:paraId="33FD5104" w14:textId="27D399FB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0B50E357" w14:textId="77777777" w:rsidTr="002D7A59">
        <w:tc>
          <w:tcPr>
            <w:tcW w:w="3854" w:type="dxa"/>
            <w:vAlign w:val="center"/>
          </w:tcPr>
          <w:p w14:paraId="3179C90B" w14:textId="7BC706B3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observation.varde</w:t>
            </w:r>
            <w:proofErr w:type="spellEnd"/>
          </w:p>
        </w:tc>
        <w:tc>
          <w:tcPr>
            <w:tcW w:w="1641" w:type="dxa"/>
            <w:vAlign w:val="center"/>
          </w:tcPr>
          <w:p w14:paraId="282278D9" w14:textId="1D58FD09" w:rsidR="002D7A59" w:rsidRDefault="002D7A59" w:rsidP="002D7A59">
            <w:proofErr w:type="spellStart"/>
            <w:r>
              <w:t>any</w:t>
            </w:r>
            <w:proofErr w:type="spellEnd"/>
            <w:r>
              <w:t xml:space="preserve"> *</w:t>
            </w:r>
          </w:p>
        </w:tc>
        <w:tc>
          <w:tcPr>
            <w:tcW w:w="3827" w:type="dxa"/>
            <w:vAlign w:val="center"/>
          </w:tcPr>
          <w:p w14:paraId="4D82EC1B" w14:textId="79F00D6B" w:rsidR="002D7A59" w:rsidRDefault="002D7A59" w:rsidP="002D7A59">
            <w:r>
              <w:t>Värde som är resultat av observationen.</w:t>
            </w:r>
          </w:p>
        </w:tc>
        <w:tc>
          <w:tcPr>
            <w:tcW w:w="1360" w:type="dxa"/>
            <w:vAlign w:val="center"/>
          </w:tcPr>
          <w:p w14:paraId="32A8A864" w14:textId="093FC932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2A2B3F5C" w14:textId="77777777" w:rsidTr="002D7A59">
        <w:tc>
          <w:tcPr>
            <w:tcW w:w="3854" w:type="dxa"/>
            <w:vAlign w:val="center"/>
          </w:tcPr>
          <w:p w14:paraId="392E405F" w14:textId="6F16386F" w:rsidR="002D7A59" w:rsidRDefault="002D7A59" w:rsidP="002D7A59">
            <w:proofErr w:type="gramStart"/>
            <w:r>
              <w:t>..</w:t>
            </w:r>
            <w:proofErr w:type="spellStart"/>
            <w:proofErr w:type="gramEnd"/>
            <w:r>
              <w:t>observation.utforsAv</w:t>
            </w:r>
            <w:proofErr w:type="spellEnd"/>
          </w:p>
        </w:tc>
        <w:tc>
          <w:tcPr>
            <w:tcW w:w="1641" w:type="dxa"/>
            <w:vAlign w:val="center"/>
          </w:tcPr>
          <w:p w14:paraId="3E684617" w14:textId="42800025" w:rsidR="002D7A59" w:rsidRDefault="002D7A59" w:rsidP="002D7A59">
            <w:r>
              <w:t> </w:t>
            </w:r>
          </w:p>
        </w:tc>
        <w:tc>
          <w:tcPr>
            <w:tcW w:w="3827" w:type="dxa"/>
            <w:vAlign w:val="center"/>
          </w:tcPr>
          <w:p w14:paraId="4155C86E" w14:textId="4392752A" w:rsidR="002D7A59" w:rsidRDefault="002D7A59" w:rsidP="002D7A59">
            <w:r>
              <w:t>Utförarroll</w:t>
            </w:r>
          </w:p>
        </w:tc>
        <w:tc>
          <w:tcPr>
            <w:tcW w:w="1360" w:type="dxa"/>
            <w:vAlign w:val="center"/>
          </w:tcPr>
          <w:p w14:paraId="12F70944" w14:textId="64A5B169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7B1038E5" w14:textId="77777777" w:rsidTr="002D7A59">
        <w:tc>
          <w:tcPr>
            <w:tcW w:w="3854" w:type="dxa"/>
            <w:vAlign w:val="center"/>
          </w:tcPr>
          <w:p w14:paraId="582A751A" w14:textId="4393EB3A" w:rsidR="002D7A59" w:rsidRDefault="002D7A59" w:rsidP="002D7A59">
            <w:proofErr w:type="gramStart"/>
            <w:r>
              <w:rPr>
                <w:rFonts w:eastAsia="Times New Roman"/>
              </w:rPr>
              <w:t>..</w:t>
            </w:r>
            <w:proofErr w:type="spellStart"/>
            <w:proofErr w:type="gramEnd"/>
            <w:r>
              <w:rPr>
                <w:rFonts w:eastAsia="Times New Roman"/>
              </w:rPr>
              <w:t>observation.observationstid</w:t>
            </w:r>
            <w:proofErr w:type="spellEnd"/>
          </w:p>
        </w:tc>
        <w:tc>
          <w:tcPr>
            <w:tcW w:w="1641" w:type="dxa"/>
            <w:vAlign w:val="center"/>
          </w:tcPr>
          <w:p w14:paraId="6FDB47A0" w14:textId="1CB3E0FF" w:rsidR="002D7A59" w:rsidRDefault="002D7A59" w:rsidP="002D7A59"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3827" w:type="dxa"/>
            <w:vAlign w:val="center"/>
          </w:tcPr>
          <w:p w14:paraId="4A57B584" w14:textId="3BCB50B5" w:rsidR="002D7A59" w:rsidRDefault="002D7A59" w:rsidP="002D7A59">
            <w:r>
              <w:rPr>
                <w:rFonts w:eastAsia="Times New Roman"/>
              </w:rPr>
              <w:t>Tidpunkt då observationen genomfördes</w:t>
            </w:r>
          </w:p>
        </w:tc>
        <w:tc>
          <w:tcPr>
            <w:tcW w:w="1360" w:type="dxa"/>
            <w:vAlign w:val="center"/>
          </w:tcPr>
          <w:p w14:paraId="21DB747A" w14:textId="01E400D5" w:rsidR="002D7A59" w:rsidRDefault="002D7A59" w:rsidP="002D7A59"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  <w:tr w:rsidR="002D7A59" w14:paraId="4C6912CD" w14:textId="77777777" w:rsidTr="002D7A59">
        <w:tc>
          <w:tcPr>
            <w:tcW w:w="3854" w:type="dxa"/>
            <w:vAlign w:val="center"/>
          </w:tcPr>
          <w:p w14:paraId="38639B75" w14:textId="23008D06" w:rsidR="002D7A59" w:rsidRDefault="002D7A59" w:rsidP="002D7A59">
            <w:proofErr w:type="gramStart"/>
            <w:r>
              <w:rPr>
                <w:rFonts w:eastAsia="Times New Roman"/>
              </w:rPr>
              <w:t>..</w:t>
            </w:r>
            <w:proofErr w:type="spellStart"/>
            <w:proofErr w:type="gramEnd"/>
            <w:r>
              <w:rPr>
                <w:rFonts w:eastAsia="Times New Roman"/>
              </w:rPr>
              <w:t>observation.forekomst</w:t>
            </w:r>
            <w:proofErr w:type="spellEnd"/>
          </w:p>
        </w:tc>
        <w:tc>
          <w:tcPr>
            <w:tcW w:w="1641" w:type="dxa"/>
            <w:vAlign w:val="center"/>
          </w:tcPr>
          <w:p w14:paraId="604FB17E" w14:textId="672EE803" w:rsidR="002D7A59" w:rsidRDefault="002D7A59" w:rsidP="002D7A59">
            <w:proofErr w:type="spellStart"/>
            <w:r>
              <w:rPr>
                <w:rFonts w:eastAsia="Times New Roman"/>
              </w:rP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6C590E61" w14:textId="0D879ADA" w:rsidR="002D7A59" w:rsidRDefault="002D7A59" w:rsidP="002D7A59">
            <w:r>
              <w:t>Förekomst används för att beskriva om observationen förekommer eller inte.</w:t>
            </w:r>
          </w:p>
        </w:tc>
        <w:tc>
          <w:tcPr>
            <w:tcW w:w="1360" w:type="dxa"/>
            <w:vAlign w:val="center"/>
          </w:tcPr>
          <w:p w14:paraId="2F8996C0" w14:textId="264C55EB" w:rsidR="002D7A59" w:rsidRDefault="002D7A59" w:rsidP="002D7A59"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  <w:tr w:rsidR="002D7A59" w14:paraId="74CCE507" w14:textId="77777777" w:rsidTr="002D7A59">
        <w:tc>
          <w:tcPr>
            <w:tcW w:w="3854" w:type="dxa"/>
            <w:vAlign w:val="center"/>
          </w:tcPr>
          <w:p w14:paraId="76030E26" w14:textId="5988DF1A" w:rsidR="002D7A59" w:rsidRDefault="002D7A59" w:rsidP="002D7A59">
            <w:proofErr w:type="spellStart"/>
            <w:r>
              <w:rPr>
                <w:rFonts w:eastAsia="Times New Roman"/>
              </w:rPr>
              <w:t>utlatande.relaterarTill</w:t>
            </w:r>
            <w:proofErr w:type="spellEnd"/>
          </w:p>
        </w:tc>
        <w:tc>
          <w:tcPr>
            <w:tcW w:w="1641" w:type="dxa"/>
            <w:vAlign w:val="center"/>
          </w:tcPr>
          <w:p w14:paraId="6E42B32D" w14:textId="72E3D444" w:rsidR="002D7A59" w:rsidRDefault="002D7A59" w:rsidP="002D7A59">
            <w:proofErr w:type="spellStart"/>
            <w:proofErr w:type="gramStart"/>
            <w:r>
              <w:rPr>
                <w:rFonts w:eastAsia="Times New Roman"/>
              </w:rPr>
              <w:t>iso:II</w:t>
            </w:r>
            <w:proofErr w:type="spellEnd"/>
            <w:proofErr w:type="gramEnd"/>
          </w:p>
        </w:tc>
        <w:tc>
          <w:tcPr>
            <w:tcW w:w="3827" w:type="dxa"/>
            <w:vAlign w:val="center"/>
          </w:tcPr>
          <w:p w14:paraId="0FE0AA6E" w14:textId="29531D28" w:rsidR="002D7A59" w:rsidRDefault="002D7A59" w:rsidP="002D7A59">
            <w:r>
              <w:rPr>
                <w:rFonts w:eastAsia="Times New Roman"/>
              </w:rPr>
              <w:t> </w:t>
            </w:r>
          </w:p>
        </w:tc>
        <w:tc>
          <w:tcPr>
            <w:tcW w:w="1360" w:type="dxa"/>
            <w:vAlign w:val="center"/>
          </w:tcPr>
          <w:p w14:paraId="38F6F2C9" w14:textId="74924319" w:rsidR="002D7A59" w:rsidRDefault="002D7A59" w:rsidP="002D7A59"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1</w:t>
            </w:r>
          </w:p>
        </w:tc>
      </w:tr>
    </w:tbl>
    <w:p w14:paraId="4B57053C" w14:textId="54ED4111" w:rsidR="00603AC1" w:rsidRDefault="00603AC1" w:rsidP="002D7A59">
      <w:pPr>
        <w:pStyle w:val="Rubrik3"/>
      </w:pPr>
      <w:bookmarkStart w:id="111" w:name="_Toc274301300"/>
      <w:proofErr w:type="spellStart"/>
      <w:r>
        <w:t>certificateMetaType</w:t>
      </w:r>
      <w:bookmarkEnd w:id="111"/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3987"/>
        <w:gridCol w:w="1317"/>
      </w:tblGrid>
      <w:tr w:rsidR="002D7A59" w14:paraId="223DAB52" w14:textId="77777777" w:rsidTr="002B478B">
        <w:tc>
          <w:tcPr>
            <w:tcW w:w="2651" w:type="dxa"/>
            <w:vAlign w:val="center"/>
          </w:tcPr>
          <w:p w14:paraId="3C0A49ED" w14:textId="79348079" w:rsidR="002D7A59" w:rsidRDefault="002D7A59" w:rsidP="002D7A59">
            <w:r>
              <w:rPr>
                <w:rStyle w:val="Betoning2"/>
                <w:rFonts w:ascii="Arial" w:hAnsi="Arial"/>
                <w:color w:val="000000"/>
              </w:rPr>
              <w:t>Namn</w:t>
            </w:r>
          </w:p>
        </w:tc>
        <w:tc>
          <w:tcPr>
            <w:tcW w:w="2651" w:type="dxa"/>
            <w:vAlign w:val="center"/>
          </w:tcPr>
          <w:p w14:paraId="71C2D1A0" w14:textId="6E31A60E" w:rsidR="002D7A59" w:rsidRDefault="002D7A59" w:rsidP="002D7A59">
            <w:r>
              <w:rPr>
                <w:rStyle w:val="Betoning2"/>
                <w:rFonts w:ascii="Arial" w:hAnsi="Arial"/>
                <w:color w:val="000000"/>
              </w:rPr>
              <w:t>Typ</w:t>
            </w:r>
          </w:p>
        </w:tc>
        <w:tc>
          <w:tcPr>
            <w:tcW w:w="3987" w:type="dxa"/>
            <w:vAlign w:val="center"/>
          </w:tcPr>
          <w:p w14:paraId="59F0E0BB" w14:textId="01BC49EC" w:rsidR="002D7A59" w:rsidRDefault="002D7A59" w:rsidP="002D7A59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  <w:tc>
          <w:tcPr>
            <w:tcW w:w="1317" w:type="dxa"/>
            <w:vAlign w:val="center"/>
          </w:tcPr>
          <w:p w14:paraId="08EA5EA6" w14:textId="2F6C8654" w:rsidR="002D7A59" w:rsidRDefault="002D7A59" w:rsidP="002D7A59">
            <w:proofErr w:type="spellStart"/>
            <w:r>
              <w:rPr>
                <w:rStyle w:val="Betoning2"/>
                <w:rFonts w:ascii="Arial" w:hAnsi="Arial"/>
                <w:color w:val="000000"/>
              </w:rPr>
              <w:t>Kardinalitet</w:t>
            </w:r>
            <w:proofErr w:type="spellEnd"/>
          </w:p>
        </w:tc>
      </w:tr>
      <w:tr w:rsidR="002D7A59" w14:paraId="5DC76237" w14:textId="77777777" w:rsidTr="002B478B">
        <w:tc>
          <w:tcPr>
            <w:tcW w:w="2651" w:type="dxa"/>
            <w:vAlign w:val="center"/>
          </w:tcPr>
          <w:p w14:paraId="32E2384A" w14:textId="716A02B5" w:rsidR="002D7A59" w:rsidRDefault="002D7A59" w:rsidP="002D7A59">
            <w:r>
              <w:rPr>
                <w:rFonts w:eastAsia="Times New Roman"/>
              </w:rPr>
              <w:t>meta</w:t>
            </w:r>
          </w:p>
        </w:tc>
        <w:tc>
          <w:tcPr>
            <w:tcW w:w="2651" w:type="dxa"/>
            <w:vAlign w:val="center"/>
          </w:tcPr>
          <w:p w14:paraId="2B963E02" w14:textId="0AF6C175" w:rsidR="002D7A59" w:rsidRDefault="002D7A59" w:rsidP="002D7A59">
            <w:proofErr w:type="spellStart"/>
            <w:r>
              <w:rPr>
                <w:rFonts w:eastAsia="Times New Roman"/>
              </w:rPr>
              <w:t>certificateMetaType</w:t>
            </w:r>
            <w:proofErr w:type="spellEnd"/>
          </w:p>
        </w:tc>
        <w:tc>
          <w:tcPr>
            <w:tcW w:w="3987" w:type="dxa"/>
            <w:vAlign w:val="center"/>
          </w:tcPr>
          <w:p w14:paraId="3DD5A55F" w14:textId="376867F7" w:rsidR="002D7A59" w:rsidRDefault="002D7A59" w:rsidP="002D7A59">
            <w:r>
              <w:rPr>
                <w:rFonts w:eastAsia="Times New Roman"/>
              </w:rPr>
              <w:t> </w:t>
            </w:r>
          </w:p>
        </w:tc>
        <w:tc>
          <w:tcPr>
            <w:tcW w:w="1317" w:type="dxa"/>
            <w:vAlign w:val="center"/>
          </w:tcPr>
          <w:p w14:paraId="483614C3" w14:textId="3B694CFE" w:rsidR="002D7A59" w:rsidRDefault="002D7A59" w:rsidP="002D7A59">
            <w:r>
              <w:rPr>
                <w:rFonts w:eastAsia="Times New Roman"/>
              </w:rPr>
              <w:t> </w:t>
            </w:r>
          </w:p>
        </w:tc>
      </w:tr>
      <w:tr w:rsidR="002D7A59" w14:paraId="38573BC2" w14:textId="77777777" w:rsidTr="002B478B">
        <w:tc>
          <w:tcPr>
            <w:tcW w:w="2651" w:type="dxa"/>
            <w:vAlign w:val="center"/>
          </w:tcPr>
          <w:p w14:paraId="450FCEF7" w14:textId="51BB7314" w:rsidR="002D7A59" w:rsidRDefault="002D7A59" w:rsidP="002D7A59">
            <w:proofErr w:type="spellStart"/>
            <w:r>
              <w:t>meta.certificateType</w:t>
            </w:r>
            <w:proofErr w:type="spellEnd"/>
          </w:p>
        </w:tc>
        <w:tc>
          <w:tcPr>
            <w:tcW w:w="2651" w:type="dxa"/>
            <w:vAlign w:val="center"/>
          </w:tcPr>
          <w:p w14:paraId="0A83C4A8" w14:textId="1F3AB90F" w:rsidR="002D7A59" w:rsidRDefault="002D7A59" w:rsidP="002D7A59">
            <w:r>
              <w:t>string</w:t>
            </w:r>
          </w:p>
        </w:tc>
        <w:tc>
          <w:tcPr>
            <w:tcW w:w="3987" w:type="dxa"/>
            <w:vAlign w:val="center"/>
          </w:tcPr>
          <w:p w14:paraId="7C1C1C39" w14:textId="2ADA326B" w:rsidR="002D7A59" w:rsidRDefault="002D7A59" w:rsidP="002D7A59">
            <w:r>
              <w:t>Typ av intyg. Om inget anges returneras alla typer.</w:t>
            </w:r>
          </w:p>
        </w:tc>
        <w:tc>
          <w:tcPr>
            <w:tcW w:w="1317" w:type="dxa"/>
            <w:vAlign w:val="center"/>
          </w:tcPr>
          <w:p w14:paraId="5D73A394" w14:textId="0FCCEEAB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4146D022" w14:textId="77777777" w:rsidTr="002B478B">
        <w:tc>
          <w:tcPr>
            <w:tcW w:w="2651" w:type="dxa"/>
            <w:vAlign w:val="center"/>
          </w:tcPr>
          <w:p w14:paraId="059C56E6" w14:textId="43ECC7A6" w:rsidR="002D7A59" w:rsidRDefault="002D7A59" w:rsidP="002D7A59">
            <w:proofErr w:type="spellStart"/>
            <w:r>
              <w:t>meta.validFrom</w:t>
            </w:r>
            <w:proofErr w:type="spellEnd"/>
          </w:p>
        </w:tc>
        <w:tc>
          <w:tcPr>
            <w:tcW w:w="2651" w:type="dxa"/>
            <w:vAlign w:val="center"/>
          </w:tcPr>
          <w:p w14:paraId="59BE6BBA" w14:textId="6DB4079D" w:rsidR="002D7A59" w:rsidRDefault="002D7A59" w:rsidP="002D7A59">
            <w:r>
              <w:t>datum</w:t>
            </w:r>
          </w:p>
        </w:tc>
        <w:tc>
          <w:tcPr>
            <w:tcW w:w="3987" w:type="dxa"/>
            <w:vAlign w:val="center"/>
          </w:tcPr>
          <w:p w14:paraId="7937A4EB" w14:textId="2E9509D9" w:rsidR="002D7A59" w:rsidRDefault="002D7A59" w:rsidP="002D7A59">
            <w:r>
              <w:t>Startdatum för sjukskrivningsperioden.</w:t>
            </w:r>
          </w:p>
        </w:tc>
        <w:tc>
          <w:tcPr>
            <w:tcW w:w="1317" w:type="dxa"/>
            <w:vAlign w:val="center"/>
          </w:tcPr>
          <w:p w14:paraId="66BED038" w14:textId="26A78E65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38A82616" w14:textId="77777777" w:rsidTr="002B478B">
        <w:tc>
          <w:tcPr>
            <w:tcW w:w="2651" w:type="dxa"/>
            <w:vAlign w:val="center"/>
          </w:tcPr>
          <w:p w14:paraId="54AB6F62" w14:textId="050E73E4" w:rsidR="002D7A59" w:rsidRDefault="002D7A59" w:rsidP="002D7A59">
            <w:proofErr w:type="spellStart"/>
            <w:r>
              <w:t>meta.validTo</w:t>
            </w:r>
            <w:proofErr w:type="spellEnd"/>
          </w:p>
        </w:tc>
        <w:tc>
          <w:tcPr>
            <w:tcW w:w="2651" w:type="dxa"/>
            <w:vAlign w:val="center"/>
          </w:tcPr>
          <w:p w14:paraId="4FDCE3EF" w14:textId="168091FA" w:rsidR="002D7A59" w:rsidRDefault="002D7A59" w:rsidP="002D7A59">
            <w:r>
              <w:t>datum</w:t>
            </w:r>
          </w:p>
        </w:tc>
        <w:tc>
          <w:tcPr>
            <w:tcW w:w="3987" w:type="dxa"/>
            <w:vAlign w:val="center"/>
          </w:tcPr>
          <w:p w14:paraId="68211FCA" w14:textId="5D6CD45F" w:rsidR="002D7A59" w:rsidRDefault="002D7A59" w:rsidP="002D7A59">
            <w:r>
              <w:t>Slutdatum för sjukskrivningsperioden.</w:t>
            </w:r>
          </w:p>
        </w:tc>
        <w:tc>
          <w:tcPr>
            <w:tcW w:w="1317" w:type="dxa"/>
            <w:vAlign w:val="center"/>
          </w:tcPr>
          <w:p w14:paraId="59CD6BA9" w14:textId="331C3553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58838346" w14:textId="77777777" w:rsidTr="002B478B">
        <w:tc>
          <w:tcPr>
            <w:tcW w:w="2651" w:type="dxa"/>
            <w:vAlign w:val="center"/>
          </w:tcPr>
          <w:p w14:paraId="25C9DEDA" w14:textId="5C3691CF" w:rsidR="002D7A59" w:rsidRDefault="002D7A59" w:rsidP="002D7A59">
            <w:proofErr w:type="spellStart"/>
            <w:r>
              <w:t>meta.issuerName</w:t>
            </w:r>
            <w:proofErr w:type="spellEnd"/>
          </w:p>
        </w:tc>
        <w:tc>
          <w:tcPr>
            <w:tcW w:w="2651" w:type="dxa"/>
            <w:vAlign w:val="center"/>
          </w:tcPr>
          <w:p w14:paraId="4C772843" w14:textId="3484982D" w:rsidR="002D7A59" w:rsidRDefault="002D7A59" w:rsidP="002D7A59">
            <w:r>
              <w:t>string</w:t>
            </w:r>
          </w:p>
        </w:tc>
        <w:tc>
          <w:tcPr>
            <w:tcW w:w="3987" w:type="dxa"/>
            <w:vAlign w:val="center"/>
          </w:tcPr>
          <w:p w14:paraId="12506EBB" w14:textId="5DCED85A" w:rsidR="002D7A59" w:rsidRDefault="002D7A59" w:rsidP="002D7A59">
            <w:r>
              <w:t>Namn för Hos-person som utfärdat intyget</w:t>
            </w:r>
          </w:p>
        </w:tc>
        <w:tc>
          <w:tcPr>
            <w:tcW w:w="1317" w:type="dxa"/>
            <w:vAlign w:val="center"/>
          </w:tcPr>
          <w:p w14:paraId="32B4ADFD" w14:textId="634EE503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19003691" w14:textId="77777777" w:rsidTr="002B478B">
        <w:tc>
          <w:tcPr>
            <w:tcW w:w="2651" w:type="dxa"/>
            <w:vAlign w:val="center"/>
          </w:tcPr>
          <w:p w14:paraId="484FEF64" w14:textId="64B488A4" w:rsidR="002D7A59" w:rsidRDefault="002D7A59" w:rsidP="002D7A59">
            <w:proofErr w:type="spellStart"/>
            <w:r>
              <w:t>meta.facilityName</w:t>
            </w:r>
            <w:proofErr w:type="spellEnd"/>
          </w:p>
        </w:tc>
        <w:tc>
          <w:tcPr>
            <w:tcW w:w="2651" w:type="dxa"/>
            <w:vAlign w:val="center"/>
          </w:tcPr>
          <w:p w14:paraId="3D9FBCCD" w14:textId="7CEAF2A3" w:rsidR="002D7A59" w:rsidRDefault="002D7A59" w:rsidP="002D7A59">
            <w:r>
              <w:t>string</w:t>
            </w:r>
          </w:p>
        </w:tc>
        <w:tc>
          <w:tcPr>
            <w:tcW w:w="3987" w:type="dxa"/>
            <w:vAlign w:val="center"/>
          </w:tcPr>
          <w:p w14:paraId="341AC669" w14:textId="5C6B491B" w:rsidR="002D7A59" w:rsidRDefault="002D7A59" w:rsidP="002D7A59">
            <w:r>
              <w:t>Namn på Hos-vårdenhet där intyget utfärdats</w:t>
            </w:r>
          </w:p>
        </w:tc>
        <w:tc>
          <w:tcPr>
            <w:tcW w:w="1317" w:type="dxa"/>
            <w:vAlign w:val="center"/>
          </w:tcPr>
          <w:p w14:paraId="023A7DFE" w14:textId="1AE06E3F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4EBACDBF" w14:textId="77777777" w:rsidTr="002B478B">
        <w:tc>
          <w:tcPr>
            <w:tcW w:w="2651" w:type="dxa"/>
            <w:vAlign w:val="center"/>
          </w:tcPr>
          <w:p w14:paraId="383A227C" w14:textId="2EF22DC5" w:rsidR="002D7A59" w:rsidRDefault="002D7A59" w:rsidP="002D7A59">
            <w:proofErr w:type="spellStart"/>
            <w:r>
              <w:t>meta.signDate</w:t>
            </w:r>
            <w:proofErr w:type="spellEnd"/>
          </w:p>
        </w:tc>
        <w:tc>
          <w:tcPr>
            <w:tcW w:w="2651" w:type="dxa"/>
            <w:vAlign w:val="center"/>
          </w:tcPr>
          <w:p w14:paraId="2949B64E" w14:textId="1BD2B1F7" w:rsidR="002D7A59" w:rsidRDefault="002D7A59" w:rsidP="002D7A59">
            <w:proofErr w:type="spellStart"/>
            <w:r>
              <w:t>datetime</w:t>
            </w:r>
            <w:proofErr w:type="spellEnd"/>
          </w:p>
        </w:tc>
        <w:tc>
          <w:tcPr>
            <w:tcW w:w="3987" w:type="dxa"/>
            <w:vAlign w:val="center"/>
          </w:tcPr>
          <w:p w14:paraId="0BE39E37" w14:textId="7D020A92" w:rsidR="002D7A59" w:rsidRDefault="002D7A59" w:rsidP="002D7A59">
            <w:r>
              <w:t>Datum och tid när intyget signerades</w:t>
            </w:r>
          </w:p>
        </w:tc>
        <w:tc>
          <w:tcPr>
            <w:tcW w:w="1317" w:type="dxa"/>
            <w:vAlign w:val="center"/>
          </w:tcPr>
          <w:p w14:paraId="36394939" w14:textId="525C8BEF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3D6AD91B" w14:textId="77777777" w:rsidTr="002B478B">
        <w:tc>
          <w:tcPr>
            <w:tcW w:w="2651" w:type="dxa"/>
            <w:vAlign w:val="center"/>
          </w:tcPr>
          <w:p w14:paraId="6F740182" w14:textId="43712445" w:rsidR="002D7A59" w:rsidRDefault="002D7A59" w:rsidP="002D7A59">
            <w:proofErr w:type="spellStart"/>
            <w:r>
              <w:t>meta.available</w:t>
            </w:r>
            <w:proofErr w:type="spellEnd"/>
          </w:p>
        </w:tc>
        <w:tc>
          <w:tcPr>
            <w:tcW w:w="2651" w:type="dxa"/>
            <w:vAlign w:val="center"/>
          </w:tcPr>
          <w:p w14:paraId="506AD25C" w14:textId="668939BD" w:rsidR="002D7A59" w:rsidRDefault="002D7A59" w:rsidP="002D7A59">
            <w:r>
              <w:t>string</w:t>
            </w:r>
          </w:p>
        </w:tc>
        <w:tc>
          <w:tcPr>
            <w:tcW w:w="3987" w:type="dxa"/>
            <w:vAlign w:val="center"/>
          </w:tcPr>
          <w:p w14:paraId="2D14F042" w14:textId="3978FD39" w:rsidR="002D7A59" w:rsidRDefault="002D7A59" w:rsidP="002D7A59">
            <w:r>
              <w:t>Anger om intyget är tillgängligt.</w:t>
            </w:r>
          </w:p>
        </w:tc>
        <w:tc>
          <w:tcPr>
            <w:tcW w:w="1317" w:type="dxa"/>
            <w:vAlign w:val="center"/>
          </w:tcPr>
          <w:p w14:paraId="1751EFD7" w14:textId="71974D52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18D81592" w14:textId="77777777" w:rsidTr="002B478B">
        <w:tc>
          <w:tcPr>
            <w:tcW w:w="2651" w:type="dxa"/>
            <w:vAlign w:val="center"/>
          </w:tcPr>
          <w:p w14:paraId="4717BE05" w14:textId="547E25EB" w:rsidR="002D7A59" w:rsidRDefault="002D7A59" w:rsidP="002D7A59">
            <w:proofErr w:type="spellStart"/>
            <w:r>
              <w:lastRenderedPageBreak/>
              <w:t>meta.status</w:t>
            </w:r>
            <w:proofErr w:type="spellEnd"/>
          </w:p>
        </w:tc>
        <w:tc>
          <w:tcPr>
            <w:tcW w:w="2651" w:type="dxa"/>
            <w:vAlign w:val="center"/>
          </w:tcPr>
          <w:p w14:paraId="74E19E27" w14:textId="06818E34" w:rsidR="002D7A59" w:rsidRDefault="002D7A59" w:rsidP="002D7A59">
            <w:r>
              <w:t> </w:t>
            </w:r>
          </w:p>
        </w:tc>
        <w:tc>
          <w:tcPr>
            <w:tcW w:w="3987" w:type="dxa"/>
            <w:vAlign w:val="center"/>
          </w:tcPr>
          <w:p w14:paraId="0E7D444B" w14:textId="33390E99" w:rsidR="002D7A59" w:rsidRDefault="002D7A59" w:rsidP="002D7A59">
            <w:r>
              <w:t>En lista över statustyper för olika mottagare</w:t>
            </w:r>
          </w:p>
        </w:tc>
        <w:tc>
          <w:tcPr>
            <w:tcW w:w="1317" w:type="dxa"/>
            <w:vAlign w:val="center"/>
          </w:tcPr>
          <w:p w14:paraId="76B1AA1D" w14:textId="2EF1D5C8" w:rsidR="002D7A59" w:rsidRDefault="002D7A59" w:rsidP="002D7A59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  <w:tr w:rsidR="002D7A59" w14:paraId="4437282C" w14:textId="77777777" w:rsidTr="002B478B">
        <w:tc>
          <w:tcPr>
            <w:tcW w:w="2651" w:type="dxa"/>
            <w:vAlign w:val="center"/>
          </w:tcPr>
          <w:p w14:paraId="34C03F68" w14:textId="0EA3171A" w:rsidR="002D7A59" w:rsidRDefault="002D7A59" w:rsidP="002D7A59">
            <w:proofErr w:type="spellStart"/>
            <w:r>
              <w:t>meta.status.target</w:t>
            </w:r>
            <w:proofErr w:type="spellEnd"/>
          </w:p>
        </w:tc>
        <w:tc>
          <w:tcPr>
            <w:tcW w:w="2651" w:type="dxa"/>
            <w:vAlign w:val="center"/>
          </w:tcPr>
          <w:p w14:paraId="4E4D498E" w14:textId="21B9F1D3" w:rsidR="002D7A59" w:rsidRDefault="002D7A59" w:rsidP="002D7A59">
            <w:r>
              <w:t>string</w:t>
            </w:r>
          </w:p>
        </w:tc>
        <w:tc>
          <w:tcPr>
            <w:tcW w:w="3987" w:type="dxa"/>
            <w:vAlign w:val="center"/>
          </w:tcPr>
          <w:p w14:paraId="060B9F16" w14:textId="757EFA06" w:rsidR="002D7A59" w:rsidRDefault="002D7A59" w:rsidP="002D7A59">
            <w:r>
              <w:t>Mottagare för en status. Ex FK</w:t>
            </w:r>
          </w:p>
        </w:tc>
        <w:tc>
          <w:tcPr>
            <w:tcW w:w="1317" w:type="dxa"/>
            <w:vAlign w:val="center"/>
          </w:tcPr>
          <w:p w14:paraId="06E2C1F2" w14:textId="234AB83C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60C044E2" w14:textId="77777777" w:rsidTr="002B478B">
        <w:tc>
          <w:tcPr>
            <w:tcW w:w="2651" w:type="dxa"/>
            <w:vAlign w:val="center"/>
          </w:tcPr>
          <w:p w14:paraId="130CEFDC" w14:textId="048A999C" w:rsidR="002D7A59" w:rsidRDefault="002D7A59" w:rsidP="002D7A59">
            <w:proofErr w:type="spellStart"/>
            <w:r>
              <w:t>meta.status.type</w:t>
            </w:r>
            <w:proofErr w:type="spellEnd"/>
          </w:p>
        </w:tc>
        <w:tc>
          <w:tcPr>
            <w:tcW w:w="2651" w:type="dxa"/>
            <w:vAlign w:val="center"/>
          </w:tcPr>
          <w:p w14:paraId="725A9686" w14:textId="5433B7E8" w:rsidR="002D7A59" w:rsidRDefault="002D7A59" w:rsidP="002D7A59">
            <w:r>
              <w:t>string</w:t>
            </w:r>
          </w:p>
        </w:tc>
        <w:tc>
          <w:tcPr>
            <w:tcW w:w="3987" w:type="dxa"/>
            <w:vAlign w:val="center"/>
          </w:tcPr>
          <w:p w14:paraId="184D7716" w14:textId="5F232EFF" w:rsidR="002D7A59" w:rsidRDefault="002D7A59" w:rsidP="002D7A59">
            <w:r>
              <w:t>Typ av statusändring för intyget.</w:t>
            </w:r>
          </w:p>
        </w:tc>
        <w:tc>
          <w:tcPr>
            <w:tcW w:w="1317" w:type="dxa"/>
            <w:vAlign w:val="center"/>
          </w:tcPr>
          <w:p w14:paraId="6EDE49C0" w14:textId="63CEE62B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312B0C36" w14:textId="77777777" w:rsidTr="002B478B">
        <w:tc>
          <w:tcPr>
            <w:tcW w:w="2651" w:type="dxa"/>
            <w:vAlign w:val="center"/>
          </w:tcPr>
          <w:p w14:paraId="4B1F6EF0" w14:textId="1360F14A" w:rsidR="002D7A59" w:rsidRDefault="002D7A59" w:rsidP="002D7A59">
            <w:proofErr w:type="spellStart"/>
            <w:r>
              <w:t>meta.status.timestamp</w:t>
            </w:r>
            <w:proofErr w:type="spellEnd"/>
          </w:p>
        </w:tc>
        <w:tc>
          <w:tcPr>
            <w:tcW w:w="2651" w:type="dxa"/>
            <w:vAlign w:val="center"/>
          </w:tcPr>
          <w:p w14:paraId="0FEFC90E" w14:textId="09156C6B" w:rsidR="002D7A59" w:rsidRDefault="002D7A59" w:rsidP="002D7A59">
            <w:proofErr w:type="spellStart"/>
            <w:r>
              <w:t>datetime</w:t>
            </w:r>
            <w:proofErr w:type="spellEnd"/>
          </w:p>
        </w:tc>
        <w:tc>
          <w:tcPr>
            <w:tcW w:w="3987" w:type="dxa"/>
            <w:vAlign w:val="center"/>
          </w:tcPr>
          <w:p w14:paraId="7D00C5B8" w14:textId="15ECF1C2" w:rsidR="002D7A59" w:rsidRDefault="002D7A59" w:rsidP="002D7A59">
            <w:r>
              <w:t>När statusen sattes för intyget</w:t>
            </w:r>
          </w:p>
        </w:tc>
        <w:tc>
          <w:tcPr>
            <w:tcW w:w="1317" w:type="dxa"/>
            <w:vAlign w:val="center"/>
          </w:tcPr>
          <w:p w14:paraId="21AE276C" w14:textId="3E034B63" w:rsidR="002D7A59" w:rsidRDefault="002D7A59" w:rsidP="002D7A59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D7A59" w14:paraId="6000145E" w14:textId="77777777" w:rsidTr="002B478B">
        <w:tc>
          <w:tcPr>
            <w:tcW w:w="2651" w:type="dxa"/>
            <w:vAlign w:val="center"/>
          </w:tcPr>
          <w:p w14:paraId="5B805360" w14:textId="1F6FD960" w:rsidR="002D7A59" w:rsidRDefault="002D7A59" w:rsidP="002D7A59">
            <w:proofErr w:type="spellStart"/>
            <w:r>
              <w:rPr>
                <w:rFonts w:eastAsia="Times New Roman"/>
              </w:rPr>
              <w:t>meta.complementaryInfo</w:t>
            </w:r>
            <w:proofErr w:type="spellEnd"/>
          </w:p>
        </w:tc>
        <w:tc>
          <w:tcPr>
            <w:tcW w:w="2651" w:type="dxa"/>
            <w:vAlign w:val="center"/>
          </w:tcPr>
          <w:p w14:paraId="650B68F5" w14:textId="20F30B7F" w:rsidR="002D7A59" w:rsidRDefault="002D7A59" w:rsidP="002D7A59">
            <w:r>
              <w:rPr>
                <w:rFonts w:eastAsia="Times New Roman"/>
              </w:rPr>
              <w:t>string</w:t>
            </w:r>
          </w:p>
        </w:tc>
        <w:tc>
          <w:tcPr>
            <w:tcW w:w="3987" w:type="dxa"/>
            <w:vAlign w:val="center"/>
          </w:tcPr>
          <w:p w14:paraId="01C66C1B" w14:textId="270CD5E3" w:rsidR="002D7A59" w:rsidRDefault="002D7A59" w:rsidP="002D7A59">
            <w:r>
              <w:rPr>
                <w:rFonts w:eastAsia="Times New Roman"/>
              </w:rPr>
              <w:t xml:space="preserve">Ytterligare information rörande ett intyg, </w:t>
            </w:r>
            <w:proofErr w:type="gramStart"/>
            <w:r>
              <w:rPr>
                <w:rFonts w:eastAsia="Times New Roman"/>
              </w:rPr>
              <w:t>innehållet  är</w:t>
            </w:r>
            <w:proofErr w:type="gramEnd"/>
            <w:r>
              <w:rPr>
                <w:rFonts w:eastAsia="Times New Roman"/>
              </w:rPr>
              <w:t xml:space="preserve"> upp till respektive intyg</w:t>
            </w:r>
          </w:p>
        </w:tc>
        <w:tc>
          <w:tcPr>
            <w:tcW w:w="1317" w:type="dxa"/>
            <w:vAlign w:val="center"/>
          </w:tcPr>
          <w:p w14:paraId="342DE6E8" w14:textId="32763BA2" w:rsidR="002D7A59" w:rsidRDefault="002D7A59" w:rsidP="002D7A59">
            <w:r>
              <w:rPr>
                <w:rFonts w:eastAsia="Times New Roman"/>
              </w:rPr>
              <w:t>0</w:t>
            </w:r>
            <w:proofErr w:type="gramStart"/>
            <w:r>
              <w:rPr>
                <w:rFonts w:eastAsia="Times New Roman"/>
              </w:rPr>
              <w:t>..</w:t>
            </w:r>
            <w:proofErr w:type="gramEnd"/>
            <w:r>
              <w:rPr>
                <w:rFonts w:eastAsia="Times New Roman"/>
              </w:rPr>
              <w:t>*</w:t>
            </w:r>
          </w:p>
        </w:tc>
      </w:tr>
    </w:tbl>
    <w:p w14:paraId="58C11B54" w14:textId="77777777" w:rsidR="00603AC1" w:rsidRDefault="00603AC1" w:rsidP="002D7A59">
      <w:pPr>
        <w:pStyle w:val="Rubrik3"/>
      </w:pPr>
      <w:bookmarkStart w:id="112" w:name="_Toc274301301"/>
      <w:proofErr w:type="spellStart"/>
      <w:r>
        <w:t>resultType</w:t>
      </w:r>
      <w:bookmarkEnd w:id="112"/>
      <w:proofErr w:type="spellEnd"/>
    </w:p>
    <w:p w14:paraId="7346C2EC" w14:textId="77777777" w:rsidR="002B478B" w:rsidRPr="002B478B" w:rsidRDefault="002B478B" w:rsidP="002B478B"/>
    <w:tbl>
      <w:tblPr>
        <w:tblStyle w:val="Tabellrutnt"/>
        <w:tblW w:w="1060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6060"/>
        <w:gridCol w:w="1317"/>
      </w:tblGrid>
      <w:tr w:rsidR="002B478B" w14:paraId="62FC26FC" w14:textId="77777777" w:rsidTr="002B478B">
        <w:tc>
          <w:tcPr>
            <w:tcW w:w="1951" w:type="dxa"/>
            <w:vAlign w:val="center"/>
          </w:tcPr>
          <w:p w14:paraId="1310E17F" w14:textId="5C41B88F" w:rsidR="002B478B" w:rsidRDefault="002B478B" w:rsidP="002B478B">
            <w:r>
              <w:rPr>
                <w:rStyle w:val="Betoning2"/>
                <w:rFonts w:ascii="Arial" w:hAnsi="Arial"/>
                <w:color w:val="000000"/>
              </w:rPr>
              <w:t>Namn</w:t>
            </w:r>
          </w:p>
        </w:tc>
        <w:tc>
          <w:tcPr>
            <w:tcW w:w="1276" w:type="dxa"/>
            <w:vAlign w:val="center"/>
          </w:tcPr>
          <w:p w14:paraId="09A781E8" w14:textId="60523D9C" w:rsidR="002B478B" w:rsidRDefault="002B478B" w:rsidP="002B478B">
            <w:r>
              <w:rPr>
                <w:rStyle w:val="Betoning2"/>
                <w:rFonts w:ascii="Arial" w:hAnsi="Arial"/>
                <w:color w:val="000000"/>
              </w:rPr>
              <w:t>Typ</w:t>
            </w:r>
          </w:p>
        </w:tc>
        <w:tc>
          <w:tcPr>
            <w:tcW w:w="6060" w:type="dxa"/>
            <w:vAlign w:val="center"/>
          </w:tcPr>
          <w:p w14:paraId="7A2F60AB" w14:textId="4E126695" w:rsidR="002B478B" w:rsidRDefault="002B478B" w:rsidP="002B478B">
            <w:r>
              <w:rPr>
                <w:rStyle w:val="Betoning2"/>
                <w:rFonts w:ascii="Arial" w:hAnsi="Arial"/>
                <w:color w:val="000000"/>
              </w:rPr>
              <w:t>Beskrivning</w:t>
            </w:r>
          </w:p>
        </w:tc>
        <w:tc>
          <w:tcPr>
            <w:tcW w:w="1317" w:type="dxa"/>
            <w:vAlign w:val="center"/>
          </w:tcPr>
          <w:p w14:paraId="069C7397" w14:textId="32F644F6" w:rsidR="002B478B" w:rsidRDefault="002B478B" w:rsidP="002B478B">
            <w:proofErr w:type="spellStart"/>
            <w:r>
              <w:rPr>
                <w:rStyle w:val="Betoning2"/>
                <w:rFonts w:ascii="Arial" w:hAnsi="Arial"/>
                <w:color w:val="000000"/>
              </w:rPr>
              <w:t>Kardinalitet</w:t>
            </w:r>
            <w:proofErr w:type="spellEnd"/>
          </w:p>
        </w:tc>
      </w:tr>
      <w:tr w:rsidR="002B478B" w14:paraId="5FD4D1E5" w14:textId="77777777" w:rsidTr="002B478B">
        <w:tc>
          <w:tcPr>
            <w:tcW w:w="1951" w:type="dxa"/>
            <w:vAlign w:val="center"/>
          </w:tcPr>
          <w:p w14:paraId="33A02380" w14:textId="2CC05B3F" w:rsidR="002B478B" w:rsidRDefault="002B478B" w:rsidP="002B478B"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  <w:tc>
          <w:tcPr>
            <w:tcW w:w="1276" w:type="dxa"/>
            <w:vAlign w:val="center"/>
          </w:tcPr>
          <w:p w14:paraId="217EBCA5" w14:textId="6A795D78" w:rsidR="002B478B" w:rsidRDefault="002B478B" w:rsidP="002B478B">
            <w:proofErr w:type="spellStart"/>
            <w:r>
              <w:rPr>
                <w:rFonts w:eastAsia="Times New Roman"/>
              </w:rPr>
              <w:t>resultType</w:t>
            </w:r>
            <w:proofErr w:type="spellEnd"/>
          </w:p>
        </w:tc>
        <w:tc>
          <w:tcPr>
            <w:tcW w:w="6060" w:type="dxa"/>
            <w:vAlign w:val="center"/>
          </w:tcPr>
          <w:p w14:paraId="1617C2F0" w14:textId="4D03BFC6" w:rsidR="002B478B" w:rsidRDefault="002B478B" w:rsidP="002B478B">
            <w:r>
              <w:rPr>
                <w:rFonts w:eastAsia="Times New Roman"/>
              </w:rPr>
              <w:t> </w:t>
            </w:r>
          </w:p>
        </w:tc>
        <w:tc>
          <w:tcPr>
            <w:tcW w:w="1317" w:type="dxa"/>
            <w:vAlign w:val="center"/>
          </w:tcPr>
          <w:p w14:paraId="289E1F1F" w14:textId="23E10073" w:rsidR="002B478B" w:rsidRDefault="002B478B" w:rsidP="002B478B">
            <w:r>
              <w:rPr>
                <w:rFonts w:eastAsia="Times New Roman"/>
              </w:rPr>
              <w:t> </w:t>
            </w:r>
          </w:p>
        </w:tc>
      </w:tr>
      <w:tr w:rsidR="002B478B" w14:paraId="4266F442" w14:textId="77777777" w:rsidTr="002B478B">
        <w:tc>
          <w:tcPr>
            <w:tcW w:w="1951" w:type="dxa"/>
            <w:vAlign w:val="center"/>
          </w:tcPr>
          <w:p w14:paraId="478C3C71" w14:textId="09DAF660" w:rsidR="002B478B" w:rsidRDefault="002B478B" w:rsidP="002B478B">
            <w:proofErr w:type="spellStart"/>
            <w:r>
              <w:t>result.resultCode</w:t>
            </w:r>
            <w:proofErr w:type="spellEnd"/>
            <w:r>
              <w:t xml:space="preserve"> *</w:t>
            </w:r>
          </w:p>
        </w:tc>
        <w:tc>
          <w:tcPr>
            <w:tcW w:w="1276" w:type="dxa"/>
            <w:vAlign w:val="center"/>
          </w:tcPr>
          <w:p w14:paraId="69F793EA" w14:textId="302A7600" w:rsidR="002B478B" w:rsidRDefault="002B478B" w:rsidP="002B478B">
            <w:r>
              <w:t>string</w:t>
            </w:r>
          </w:p>
        </w:tc>
        <w:tc>
          <w:tcPr>
            <w:tcW w:w="6060" w:type="dxa"/>
            <w:vAlign w:val="center"/>
          </w:tcPr>
          <w:p w14:paraId="59F2622E" w14:textId="67FDAF85" w:rsidR="002B478B" w:rsidRDefault="002B478B" w:rsidP="002B478B">
            <w:r>
              <w:t xml:space="preserve">Information om anropet gick bra (OK, INFO,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  <w:tc>
          <w:tcPr>
            <w:tcW w:w="1317" w:type="dxa"/>
            <w:vAlign w:val="center"/>
          </w:tcPr>
          <w:p w14:paraId="42AD6750" w14:textId="0A437323" w:rsidR="002B478B" w:rsidRDefault="002B478B" w:rsidP="002B478B"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B478B" w14:paraId="6490B008" w14:textId="77777777" w:rsidTr="002B478B">
        <w:tc>
          <w:tcPr>
            <w:tcW w:w="1951" w:type="dxa"/>
            <w:vAlign w:val="center"/>
          </w:tcPr>
          <w:p w14:paraId="58B1A90A" w14:textId="58A4B5D1" w:rsidR="002B478B" w:rsidRDefault="002B478B" w:rsidP="002B478B">
            <w:proofErr w:type="spellStart"/>
            <w:r>
              <w:t>result.resultText</w:t>
            </w:r>
            <w:proofErr w:type="spellEnd"/>
          </w:p>
        </w:tc>
        <w:tc>
          <w:tcPr>
            <w:tcW w:w="1276" w:type="dxa"/>
            <w:vAlign w:val="center"/>
          </w:tcPr>
          <w:p w14:paraId="32AED64D" w14:textId="41E0044B" w:rsidR="002B478B" w:rsidRDefault="002B478B" w:rsidP="002B478B">
            <w:r>
              <w:t>string</w:t>
            </w:r>
          </w:p>
        </w:tc>
        <w:tc>
          <w:tcPr>
            <w:tcW w:w="6060" w:type="dxa"/>
            <w:vAlign w:val="center"/>
          </w:tcPr>
          <w:p w14:paraId="78601080" w14:textId="4A118444" w:rsidR="002B478B" w:rsidRDefault="002B478B" w:rsidP="002B478B">
            <w:r>
              <w:t>Text som anger extra information om anropets utgång. Om anropet inte har gått bra, kan det finnas mer information kring orsaken i denna text vilket kan underlätta felsökning.</w:t>
            </w:r>
          </w:p>
        </w:tc>
        <w:tc>
          <w:tcPr>
            <w:tcW w:w="1317" w:type="dxa"/>
            <w:vAlign w:val="center"/>
          </w:tcPr>
          <w:p w14:paraId="1865F81D" w14:textId="1D0C086F" w:rsidR="002B478B" w:rsidRDefault="002B478B" w:rsidP="002B478B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</w:tr>
      <w:tr w:rsidR="002B478B" w14:paraId="112C3ED3" w14:textId="77777777" w:rsidTr="002B478B">
        <w:tc>
          <w:tcPr>
            <w:tcW w:w="1951" w:type="dxa"/>
            <w:vAlign w:val="center"/>
          </w:tcPr>
          <w:p w14:paraId="6F0EE5B1" w14:textId="71AC5B18" w:rsidR="002B478B" w:rsidRDefault="002B478B" w:rsidP="002B478B">
            <w:proofErr w:type="spellStart"/>
            <w:r>
              <w:t>result.errorId</w:t>
            </w:r>
            <w:proofErr w:type="spellEnd"/>
            <w:r>
              <w:t xml:space="preserve"> *</w:t>
            </w:r>
          </w:p>
        </w:tc>
        <w:tc>
          <w:tcPr>
            <w:tcW w:w="1276" w:type="dxa"/>
            <w:vAlign w:val="center"/>
          </w:tcPr>
          <w:p w14:paraId="298EAD2A" w14:textId="7C2FA093" w:rsidR="002B478B" w:rsidRDefault="002B478B" w:rsidP="002B478B">
            <w:r>
              <w:t>string</w:t>
            </w:r>
          </w:p>
        </w:tc>
        <w:tc>
          <w:tcPr>
            <w:tcW w:w="6060" w:type="dxa"/>
            <w:vAlign w:val="center"/>
          </w:tcPr>
          <w:p w14:paraId="6195F375" w14:textId="4A302728" w:rsidR="002B478B" w:rsidRDefault="002B478B" w:rsidP="002B478B">
            <w:r>
              <w:t>Information om typen av fel (</w:t>
            </w:r>
            <w:proofErr w:type="spellStart"/>
            <w:r>
              <w:t>VALIDATION_ERROR</w:t>
            </w:r>
            <w:proofErr w:type="spellEnd"/>
            <w:r>
              <w:t xml:space="preserve">, </w:t>
            </w:r>
            <w:proofErr w:type="spellStart"/>
            <w:r>
              <w:t>APPLICATION_ERROR</w:t>
            </w:r>
            <w:proofErr w:type="spellEnd"/>
            <w:r>
              <w:t xml:space="preserve">, </w:t>
            </w:r>
            <w:proofErr w:type="spellStart"/>
            <w:r>
              <w:t>TECHNICAL_ERROR</w:t>
            </w:r>
            <w:proofErr w:type="spellEnd"/>
            <w:r>
              <w:t xml:space="preserve">, </w:t>
            </w:r>
            <w:proofErr w:type="spellStart"/>
            <w:r>
              <w:t>REVOKED</w:t>
            </w:r>
            <w:proofErr w:type="spellEnd"/>
            <w:r>
              <w:t>)</w:t>
            </w:r>
          </w:p>
        </w:tc>
        <w:tc>
          <w:tcPr>
            <w:tcW w:w="1317" w:type="dxa"/>
            <w:vAlign w:val="center"/>
          </w:tcPr>
          <w:p w14:paraId="50A9A91E" w14:textId="345AF7D5" w:rsidR="002B478B" w:rsidRDefault="002B478B" w:rsidP="002B478B"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</w:tr>
    </w:tbl>
    <w:p w14:paraId="64857569" w14:textId="6EF6206C" w:rsidR="002B478B" w:rsidRPr="002B478B" w:rsidRDefault="002B478B" w:rsidP="002B478B"/>
    <w:p w14:paraId="02BA9056" w14:textId="77777777" w:rsidR="00603AC1" w:rsidRDefault="00603AC1" w:rsidP="002B478B">
      <w:pPr>
        <w:pStyle w:val="Rubrik3"/>
      </w:pPr>
      <w:bookmarkStart w:id="113" w:name="_Toc274301302"/>
      <w:r>
        <w:t>Övriga regler</w:t>
      </w:r>
      <w:bookmarkEnd w:id="113"/>
    </w:p>
    <w:p w14:paraId="4A3FF6C1" w14:textId="77777777" w:rsidR="00603AC1" w:rsidRDefault="00603AC1" w:rsidP="00603AC1">
      <w:r>
        <w:rPr>
          <w:rStyle w:val="Betoning"/>
          <w:rFonts w:ascii="Arial" w:hAnsi="Arial"/>
          <w:color w:val="000000"/>
        </w:rPr>
        <w:t xml:space="preserve">Till denna informationsmängd finns regler som </w:t>
      </w:r>
      <w:proofErr w:type="gramStart"/>
      <w:r>
        <w:rPr>
          <w:rStyle w:val="Betoning"/>
          <w:rFonts w:ascii="Arial" w:hAnsi="Arial"/>
          <w:color w:val="000000"/>
        </w:rPr>
        <w:t>ej</w:t>
      </w:r>
      <w:proofErr w:type="gramEnd"/>
      <w:r>
        <w:rPr>
          <w:rStyle w:val="Betoning"/>
          <w:rFonts w:ascii="Arial" w:hAnsi="Arial"/>
          <w:color w:val="000000"/>
        </w:rPr>
        <w:t xml:space="preserve"> uttrycks i schemafilerna och tabellen ovan. Dessa återfinns nedan</w:t>
      </w:r>
    </w:p>
    <w:p w14:paraId="12EA16D8" w14:textId="77777777" w:rsidR="00603AC1" w:rsidRDefault="00603AC1" w:rsidP="002B478B">
      <w:pPr>
        <w:pStyle w:val="Rubrik4"/>
      </w:pPr>
      <w:r>
        <w:t xml:space="preserve">Fält: </w:t>
      </w:r>
      <w:proofErr w:type="spellStart"/>
      <w:r>
        <w:t>result.resultCode</w:t>
      </w:r>
      <w:proofErr w:type="spellEnd"/>
    </w:p>
    <w:p w14:paraId="397B26F3" w14:textId="77777777" w:rsidR="00603AC1" w:rsidRPr="00895DCE" w:rsidRDefault="00603AC1" w:rsidP="00603AC1">
      <w:pPr>
        <w:rPr>
          <w:rFonts w:eastAsia="Times New Roman"/>
        </w:rPr>
      </w:pP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ResultCode</w:t>
      </w:r>
      <w:proofErr w:type="spellEnd"/>
      <w:r w:rsidRPr="00895DCE">
        <w:rPr>
          <w:rStyle w:val="Betoning2"/>
          <w:rFonts w:ascii="Arial" w:eastAsia="Times New Roman" w:hAnsi="Arial"/>
          <w:bCs w:val="0"/>
          <w:color w:val="000000"/>
        </w:rPr>
        <w:t xml:space="preserve"> OK</w:t>
      </w:r>
    </w:p>
    <w:p w14:paraId="449200E2" w14:textId="77777777" w:rsidR="00603AC1" w:rsidRDefault="00603AC1" w:rsidP="00603AC1">
      <w:r>
        <w:t>Transaktionen har utförts enligt uppdraget</w:t>
      </w:r>
    </w:p>
    <w:p w14:paraId="3038B851" w14:textId="77777777" w:rsidR="00603AC1" w:rsidRPr="00895DCE" w:rsidRDefault="00603AC1" w:rsidP="00603AC1">
      <w:pPr>
        <w:rPr>
          <w:rFonts w:eastAsia="Times New Roman"/>
        </w:rPr>
      </w:pP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ResultCode</w:t>
      </w:r>
      <w:proofErr w:type="spellEnd"/>
      <w:r w:rsidRPr="00895DCE">
        <w:rPr>
          <w:rStyle w:val="Betoning2"/>
          <w:rFonts w:ascii="Arial" w:eastAsia="Times New Roman" w:hAnsi="Arial"/>
          <w:bCs w:val="0"/>
          <w:color w:val="000000"/>
        </w:rPr>
        <w:t xml:space="preserve"> INFO</w:t>
      </w:r>
    </w:p>
    <w:p w14:paraId="0B03C994" w14:textId="77777777" w:rsidR="00603AC1" w:rsidRDefault="00603AC1" w:rsidP="00603AC1">
      <w:r>
        <w:t>Transaktionen har utförts enligt begäran, men det finns ett meddelande som konsumenten bör visa upp.</w:t>
      </w:r>
    </w:p>
    <w:p w14:paraId="2B58F78D" w14:textId="77777777" w:rsidR="00603AC1" w:rsidRPr="00895DCE" w:rsidRDefault="00603AC1" w:rsidP="00603AC1">
      <w:pPr>
        <w:rPr>
          <w:rFonts w:eastAsia="Times New Roman"/>
        </w:rPr>
      </w:pP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ResultCode</w:t>
      </w:r>
      <w:proofErr w:type="spellEnd"/>
      <w:r w:rsidRPr="00895DCE">
        <w:rPr>
          <w:rStyle w:val="Betoning2"/>
          <w:rFonts w:ascii="Arial" w:eastAsia="Times New Roman" w:hAnsi="Arial"/>
          <w:bCs w:val="0"/>
          <w:color w:val="000000"/>
        </w:rPr>
        <w:t xml:space="preserve"> </w:t>
      </w: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ERROR</w:t>
      </w:r>
      <w:proofErr w:type="spellEnd"/>
    </w:p>
    <w:p w14:paraId="0F1DAC53" w14:textId="77777777" w:rsidR="00603AC1" w:rsidRDefault="00603AC1" w:rsidP="00603AC1">
      <w:r>
        <w:t>Transaktionen har INTE kunnat utföras. Det finns en felkod som klassificerar felet, samt ett meddelande som konsumenten bör visa upp.</w:t>
      </w:r>
    </w:p>
    <w:p w14:paraId="0068A64D" w14:textId="77777777" w:rsidR="00603AC1" w:rsidRDefault="00603AC1" w:rsidP="002B478B">
      <w:pPr>
        <w:pStyle w:val="Rubrik4"/>
      </w:pPr>
      <w:r>
        <w:t xml:space="preserve">Fält: </w:t>
      </w:r>
      <w:proofErr w:type="spellStart"/>
      <w:r>
        <w:t>result.errorId</w:t>
      </w:r>
      <w:proofErr w:type="spellEnd"/>
    </w:p>
    <w:p w14:paraId="49C089A6" w14:textId="77777777" w:rsidR="00603AC1" w:rsidRPr="00895DCE" w:rsidRDefault="00603AC1" w:rsidP="00603AC1">
      <w:pPr>
        <w:rPr>
          <w:rFonts w:eastAsia="Times New Roman"/>
        </w:rPr>
      </w:pP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ErrorId</w:t>
      </w:r>
      <w:proofErr w:type="spellEnd"/>
      <w:r w:rsidRPr="00895DCE">
        <w:rPr>
          <w:rStyle w:val="Betoning2"/>
          <w:rFonts w:ascii="Arial" w:eastAsia="Times New Roman" w:hAnsi="Arial"/>
          <w:bCs w:val="0"/>
          <w:color w:val="000000"/>
        </w:rPr>
        <w:t xml:space="preserve"> </w:t>
      </w: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VALIDATION_ERROR</w:t>
      </w:r>
      <w:proofErr w:type="spellEnd"/>
    </w:p>
    <w:p w14:paraId="7A6D8F8D" w14:textId="77777777" w:rsidR="00603AC1" w:rsidRDefault="00603AC1" w:rsidP="00603AC1">
      <w:r>
        <w:t xml:space="preserve">En eller flera </w:t>
      </w:r>
      <w:proofErr w:type="spellStart"/>
      <w:r>
        <w:t>inparametrar</w:t>
      </w:r>
      <w:proofErr w:type="spellEnd"/>
      <w:r>
        <w:t xml:space="preserve"> innehåller felaktiga värden. Angiven tjänst utfördes </w:t>
      </w:r>
      <w:proofErr w:type="gramStart"/>
      <w:r>
        <w:t>ej</w:t>
      </w:r>
      <w:proofErr w:type="gramEnd"/>
      <w:r>
        <w:t>, och omsändning av transaktionen är inte tillämpbart.</w:t>
      </w:r>
    </w:p>
    <w:p w14:paraId="5829122D" w14:textId="77777777" w:rsidR="00603AC1" w:rsidRPr="00895DCE" w:rsidRDefault="00603AC1" w:rsidP="00603AC1">
      <w:pPr>
        <w:rPr>
          <w:rFonts w:eastAsia="Times New Roman"/>
        </w:rPr>
      </w:pP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ErrorId</w:t>
      </w:r>
      <w:proofErr w:type="spellEnd"/>
      <w:r w:rsidRPr="00895DCE">
        <w:rPr>
          <w:rStyle w:val="Betoning2"/>
          <w:rFonts w:ascii="Arial" w:eastAsia="Times New Roman" w:hAnsi="Arial"/>
          <w:bCs w:val="0"/>
          <w:color w:val="000000"/>
        </w:rPr>
        <w:t xml:space="preserve"> </w:t>
      </w: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APPLICATION_ERROR</w:t>
      </w:r>
      <w:proofErr w:type="spellEnd"/>
    </w:p>
    <w:p w14:paraId="3AAB2F3A" w14:textId="77777777" w:rsidR="00603AC1" w:rsidRDefault="00603AC1" w:rsidP="00603AC1">
      <w:r>
        <w:t xml:space="preserve">Transaktionen har INTE kunnat utföras </w:t>
      </w:r>
      <w:proofErr w:type="spellStart"/>
      <w:r>
        <w:t>p.g.a</w:t>
      </w:r>
      <w:proofErr w:type="spellEnd"/>
      <w:r>
        <w:t xml:space="preserve"> ett logiskt fel. Det finns ett meddelande som konsumenten bör visa upp. Då felet är logisk är omsändning av transaktionen inte tillämpbart.</w:t>
      </w:r>
    </w:p>
    <w:p w14:paraId="543F869B" w14:textId="77777777" w:rsidR="00603AC1" w:rsidRPr="00895DCE" w:rsidRDefault="00603AC1" w:rsidP="00603AC1">
      <w:pPr>
        <w:rPr>
          <w:rFonts w:eastAsia="Times New Roman"/>
        </w:rPr>
      </w:pP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ErrorId</w:t>
      </w:r>
      <w:proofErr w:type="spellEnd"/>
      <w:r w:rsidRPr="00895DCE">
        <w:rPr>
          <w:rStyle w:val="Betoning2"/>
          <w:rFonts w:ascii="Arial" w:eastAsia="Times New Roman" w:hAnsi="Arial"/>
          <w:bCs w:val="0"/>
          <w:color w:val="000000"/>
        </w:rPr>
        <w:t xml:space="preserve"> </w:t>
      </w: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TECHNICAL_ERROR</w:t>
      </w:r>
      <w:proofErr w:type="spellEnd"/>
    </w:p>
    <w:p w14:paraId="241BCD8A" w14:textId="77777777" w:rsidR="00603AC1" w:rsidRDefault="00603AC1" w:rsidP="00603AC1">
      <w:r>
        <w:lastRenderedPageBreak/>
        <w:t xml:space="preserve">Transaktionen har INTE kunnat utföras </w:t>
      </w:r>
      <w:proofErr w:type="spellStart"/>
      <w:r>
        <w:t>p.g.a</w:t>
      </w:r>
      <w:proofErr w:type="spellEnd"/>
      <w:r>
        <w:t xml:space="preserve"> ett tekniskt fel. Det finns ett meddelande som konsumenten bör visa upp. Felet kan vara intermittent, varför omsändning av transaktionen är tillämpbart.</w:t>
      </w:r>
    </w:p>
    <w:p w14:paraId="59A8E9D1" w14:textId="77777777" w:rsidR="00603AC1" w:rsidRPr="00895DCE" w:rsidRDefault="00603AC1" w:rsidP="00603AC1">
      <w:pPr>
        <w:rPr>
          <w:rFonts w:eastAsia="Times New Roman"/>
        </w:rPr>
      </w:pP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ErrorId</w:t>
      </w:r>
      <w:proofErr w:type="spellEnd"/>
      <w:r w:rsidRPr="00895DCE">
        <w:rPr>
          <w:rStyle w:val="Betoning2"/>
          <w:rFonts w:ascii="Arial" w:eastAsia="Times New Roman" w:hAnsi="Arial"/>
          <w:bCs w:val="0"/>
          <w:color w:val="000000"/>
        </w:rPr>
        <w:t xml:space="preserve"> </w:t>
      </w:r>
      <w:proofErr w:type="spellStart"/>
      <w:r w:rsidRPr="00895DCE">
        <w:rPr>
          <w:rStyle w:val="Betoning2"/>
          <w:rFonts w:ascii="Arial" w:eastAsia="Times New Roman" w:hAnsi="Arial"/>
          <w:bCs w:val="0"/>
          <w:color w:val="000000"/>
        </w:rPr>
        <w:t>REVOKED</w:t>
      </w:r>
      <w:proofErr w:type="spellEnd"/>
    </w:p>
    <w:p w14:paraId="401EEA17" w14:textId="77777777" w:rsidR="00603AC1" w:rsidRDefault="00603AC1" w:rsidP="00603AC1">
      <w:r>
        <w:t xml:space="preserve">Den efterfrågade informationen existerar men har rättats/dragits tillbaka och är </w:t>
      </w:r>
      <w:proofErr w:type="gramStart"/>
      <w:r>
        <w:t>ej</w:t>
      </w:r>
      <w:proofErr w:type="gramEnd"/>
      <w:r>
        <w:t xml:space="preserve"> längre giltig eller tillgänglig. Angiven tjänst utfördes </w:t>
      </w:r>
      <w:proofErr w:type="gramStart"/>
      <w:r>
        <w:t>ej</w:t>
      </w:r>
      <w:proofErr w:type="gramEnd"/>
      <w:r>
        <w:t>, och omsändning av transaktionen är inte tillämpbart.</w:t>
      </w:r>
    </w:p>
    <w:p w14:paraId="7D075529" w14:textId="77777777" w:rsidR="00603AC1" w:rsidRDefault="00603AC1" w:rsidP="002B478B">
      <w:pPr>
        <w:pStyle w:val="Rubrik4"/>
      </w:pPr>
      <w:r>
        <w:rPr>
          <w:rStyle w:val="Betoning2"/>
          <w:rFonts w:ascii="Arial" w:hAnsi="Arial"/>
          <w:b w:val="0"/>
          <w:bCs/>
          <w:color w:val="000000"/>
        </w:rPr>
        <w:t xml:space="preserve">Fält: </w:t>
      </w:r>
      <w:proofErr w:type="spellStart"/>
      <w:r>
        <w:rPr>
          <w:rStyle w:val="Betoning2"/>
          <w:rFonts w:ascii="Arial" w:hAnsi="Arial"/>
          <w:b w:val="0"/>
          <w:bCs/>
          <w:color w:val="000000"/>
        </w:rPr>
        <w:t>utlatande.observation.varde</w:t>
      </w:r>
      <w:proofErr w:type="spellEnd"/>
    </w:p>
    <w:p w14:paraId="1D5AF9D0" w14:textId="77777777" w:rsidR="00603AC1" w:rsidRDefault="00603AC1" w:rsidP="00603AC1">
      <w:r>
        <w:t xml:space="preserve">Datatypen på värde-attributet styrs av tillämpningen i en viss MIM. Om värde motsvarar </w:t>
      </w:r>
      <w:proofErr w:type="spellStart"/>
      <w:r>
        <w:t>PQ</w:t>
      </w:r>
      <w:proofErr w:type="spellEnd"/>
      <w:r>
        <w:t xml:space="preserve"> ska attributet </w:t>
      </w:r>
      <w:proofErr w:type="spellStart"/>
      <w:r>
        <w:t>value</w:t>
      </w:r>
      <w:proofErr w:type="spellEnd"/>
      <w:r>
        <w:t xml:space="preserve"> ange det värde som avses och attributet </w:t>
      </w:r>
      <w:proofErr w:type="spellStart"/>
      <w:r>
        <w:t>unit</w:t>
      </w:r>
      <w:proofErr w:type="spellEnd"/>
      <w:r>
        <w:t xml:space="preserve"> ska ange vilken måttenhet som anges. </w:t>
      </w:r>
      <w:proofErr w:type="spellStart"/>
      <w:r>
        <w:t>Unit</w:t>
      </w:r>
      <w:proofErr w:type="spellEnd"/>
      <w:r>
        <w:t xml:space="preserve"> ska beskrivas med måttenheter enligt </w:t>
      </w:r>
      <w:proofErr w:type="spellStart"/>
      <w:r>
        <w:t>UCUM</w:t>
      </w:r>
      <w:proofErr w:type="spellEnd"/>
      <w:r>
        <w:t xml:space="preserve">: </w:t>
      </w:r>
      <w:hyperlink r:id="rId16" w:history="1">
        <w:r>
          <w:rPr>
            <w:rStyle w:val="Hyperlnk"/>
            <w:rFonts w:ascii="Arial" w:hAnsi="Arial"/>
          </w:rPr>
          <w:t>http://unitsofmeasure.org/ucum.html</w:t>
        </w:r>
      </w:hyperlink>
      <w:r>
        <w:t> </w:t>
      </w:r>
    </w:p>
    <w:p w14:paraId="3434C4A5" w14:textId="77777777" w:rsidR="0039481C" w:rsidRDefault="0039481C" w:rsidP="00603AC1"/>
    <w:p w14:paraId="6768C887" w14:textId="77777777" w:rsidR="0039481C" w:rsidRDefault="0039481C" w:rsidP="00603AC1">
      <w:pPr>
        <w:rPr>
          <w:rFonts w:eastAsia="Times New Roman"/>
          <w:bCs/>
          <w:sz w:val="30"/>
          <w:szCs w:val="28"/>
        </w:rPr>
      </w:pPr>
    </w:p>
    <w:p w14:paraId="39E1D409" w14:textId="77777777" w:rsidR="00E127E3" w:rsidRDefault="00E127E3" w:rsidP="00603AC1"/>
    <w:sectPr w:rsidR="00E127E3" w:rsidSect="002853B2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3232" w:right="720" w:bottom="720" w:left="720" w:header="0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D030D" w14:textId="77777777" w:rsidR="00A21BC8" w:rsidRDefault="00A21BC8" w:rsidP="00C72B17">
      <w:pPr>
        <w:spacing w:line="240" w:lineRule="auto"/>
      </w:pPr>
      <w:r>
        <w:separator/>
      </w:r>
    </w:p>
  </w:endnote>
  <w:endnote w:type="continuationSeparator" w:id="0">
    <w:p w14:paraId="5E4DDE35" w14:textId="77777777" w:rsidR="00A21BC8" w:rsidRDefault="00A21BC8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48801" w14:textId="77777777" w:rsidR="00A21BC8" w:rsidRDefault="00A21BC8"/>
  <w:p w14:paraId="1FC233E8" w14:textId="77777777" w:rsidR="00A21BC8" w:rsidRDefault="00A21BC8"/>
  <w:tbl>
    <w:tblPr>
      <w:tblW w:w="9072" w:type="dxa"/>
      <w:tblInd w:w="817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559"/>
      <w:gridCol w:w="2127"/>
      <w:gridCol w:w="2268"/>
      <w:gridCol w:w="2409"/>
      <w:gridCol w:w="709"/>
    </w:tblGrid>
    <w:tr w:rsidR="00A21BC8" w:rsidRPr="004A7C1C" w14:paraId="3C5A492F" w14:textId="77777777" w:rsidTr="00095A0D">
      <w:trPr>
        <w:trHeight w:val="629"/>
      </w:trPr>
      <w:tc>
        <w:tcPr>
          <w:tcW w:w="1559" w:type="dxa"/>
        </w:tcPr>
        <w:p w14:paraId="784DFED4" w14:textId="77777777" w:rsidR="00A21BC8" w:rsidRPr="001304B6" w:rsidRDefault="00A21BC8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Inera AB</w:t>
          </w:r>
        </w:p>
      </w:tc>
      <w:tc>
        <w:tcPr>
          <w:tcW w:w="2127" w:type="dxa"/>
        </w:tcPr>
        <w:p w14:paraId="63360A04" w14:textId="77777777" w:rsidR="00A21BC8" w:rsidRPr="001304B6" w:rsidRDefault="00A21BC8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Box 177 03</w:t>
          </w:r>
        </w:p>
        <w:p w14:paraId="2B2B3729" w14:textId="77777777" w:rsidR="00A21BC8" w:rsidRPr="001304B6" w:rsidRDefault="00A21BC8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Östgötagatan 12</w:t>
          </w:r>
        </w:p>
        <w:p w14:paraId="33EFF577" w14:textId="77777777" w:rsidR="00A21BC8" w:rsidRPr="001304B6" w:rsidRDefault="00A21BC8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118 93 Stockholm</w:t>
          </w:r>
        </w:p>
      </w:tc>
      <w:tc>
        <w:tcPr>
          <w:tcW w:w="2268" w:type="dxa"/>
        </w:tcPr>
        <w:p w14:paraId="17A89A58" w14:textId="77777777" w:rsidR="00A21BC8" w:rsidRPr="001304B6" w:rsidRDefault="00A21BC8" w:rsidP="00095A0D">
          <w:pPr>
            <w:pStyle w:val="Sidfot"/>
            <w:ind w:left="0"/>
            <w:jc w:val="both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Tel 08 452 71 60</w:t>
          </w:r>
        </w:p>
        <w:p w14:paraId="3A35D9B7" w14:textId="77777777" w:rsidR="00A21BC8" w:rsidRPr="001304B6" w:rsidRDefault="00A21BC8" w:rsidP="00095A0D">
          <w:pPr>
            <w:pStyle w:val="Sidfot"/>
            <w:ind w:left="0"/>
            <w:jc w:val="both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info@inera.se</w:t>
          </w:r>
        </w:p>
        <w:p w14:paraId="3EEE20B7" w14:textId="77777777" w:rsidR="00A21BC8" w:rsidRPr="0091623E" w:rsidRDefault="00A21BC8" w:rsidP="00095A0D">
          <w:pPr>
            <w:pStyle w:val="Sidfot"/>
            <w:ind w:left="0"/>
            <w:jc w:val="both"/>
            <w:rPr>
              <w:lang w:val="en-US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www.inera.se</w:t>
          </w:r>
          <w:r w:rsidRPr="0091623E">
            <w:rPr>
              <w:lang w:val="en-US"/>
            </w:rPr>
            <w:t xml:space="preserve"> </w:t>
          </w:r>
        </w:p>
      </w:tc>
      <w:tc>
        <w:tcPr>
          <w:tcW w:w="2409" w:type="dxa"/>
        </w:tcPr>
        <w:p w14:paraId="5069E126" w14:textId="77777777" w:rsidR="00A21BC8" w:rsidRPr="001304B6" w:rsidRDefault="00A21BC8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Organisationsnummer</w:t>
          </w:r>
        </w:p>
        <w:p w14:paraId="08EF5263" w14:textId="77777777" w:rsidR="00A21BC8" w:rsidRPr="001304B6" w:rsidRDefault="00A21BC8" w:rsidP="00095A0D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1304B6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556559-4230</w:t>
          </w:r>
        </w:p>
        <w:p w14:paraId="603862CD" w14:textId="77777777" w:rsidR="00A21BC8" w:rsidRPr="004A7C1C" w:rsidRDefault="00A21BC8" w:rsidP="001304B6">
          <w:pPr>
            <w:pStyle w:val="Sidfot"/>
          </w:pPr>
        </w:p>
      </w:tc>
      <w:tc>
        <w:tcPr>
          <w:tcW w:w="709" w:type="dxa"/>
        </w:tcPr>
        <w:p w14:paraId="6E332D35" w14:textId="77777777" w:rsidR="00A21BC8" w:rsidRPr="004A7C1C" w:rsidRDefault="00A21BC8" w:rsidP="00095A0D">
          <w:pPr>
            <w:pStyle w:val="Sidfot"/>
            <w:ind w:left="0"/>
            <w:rPr>
              <w:rStyle w:val="Sidnummer"/>
            </w:rPr>
          </w:pP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>
            <w:rPr>
              <w:rStyle w:val="Sidnummer"/>
              <w:noProof/>
            </w:rPr>
            <w:t>2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>
            <w:rPr>
              <w:rStyle w:val="Sidnummer"/>
              <w:noProof/>
            </w:rPr>
            <w:t>28</w:t>
          </w:r>
          <w:r w:rsidRPr="004A7C1C">
            <w:rPr>
              <w:rStyle w:val="Sidnummer"/>
            </w:rPr>
            <w:fldChar w:fldCharType="end"/>
          </w:r>
        </w:p>
      </w:tc>
    </w:tr>
  </w:tbl>
  <w:p w14:paraId="6EB65E86" w14:textId="77777777" w:rsidR="00A21BC8" w:rsidRDefault="00A21BC8" w:rsidP="001304B6">
    <w:pPr>
      <w:pStyle w:val="Sidfot"/>
      <w:ind w:left="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491F8" w14:textId="77777777" w:rsidR="00A21BC8" w:rsidRDefault="00A21BC8">
    <w:pPr>
      <w:pStyle w:val="Sidfot"/>
    </w:pPr>
  </w:p>
  <w:p w14:paraId="36E0CB75" w14:textId="77777777" w:rsidR="00A21BC8" w:rsidRDefault="00A21BC8">
    <w:pPr>
      <w:pStyle w:val="Sidfot"/>
    </w:pPr>
  </w:p>
  <w:p w14:paraId="68EA24B6" w14:textId="77777777" w:rsidR="00A21BC8" w:rsidRDefault="00A21BC8">
    <w:pPr>
      <w:pStyle w:val="Sidfot"/>
    </w:pPr>
  </w:p>
  <w:p w14:paraId="798F58D1" w14:textId="77777777" w:rsidR="00A21BC8" w:rsidRDefault="00A21BC8">
    <w:pPr>
      <w:pStyle w:val="Sidfot"/>
    </w:pPr>
  </w:p>
  <w:p w14:paraId="0B4F500D" w14:textId="77777777" w:rsidR="00A21BC8" w:rsidRDefault="00A21BC8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94AAC" w14:textId="77777777" w:rsidR="00A21BC8" w:rsidRDefault="00A21BC8" w:rsidP="00C72B17">
      <w:pPr>
        <w:spacing w:line="240" w:lineRule="auto"/>
      </w:pPr>
      <w:r>
        <w:separator/>
      </w:r>
    </w:p>
  </w:footnote>
  <w:footnote w:type="continuationSeparator" w:id="0">
    <w:p w14:paraId="61188C52" w14:textId="77777777" w:rsidR="00A21BC8" w:rsidRDefault="00A21BC8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2D9D9" w14:textId="77777777" w:rsidR="00A21BC8" w:rsidRDefault="00A21BC8"/>
  <w:p w14:paraId="69BC34DE" w14:textId="77777777" w:rsidR="00A21BC8" w:rsidRDefault="00A21BC8"/>
  <w:tbl>
    <w:tblPr>
      <w:tblW w:w="11532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3168"/>
      <w:gridCol w:w="4111"/>
      <w:gridCol w:w="2977"/>
      <w:gridCol w:w="1276"/>
    </w:tblGrid>
    <w:tr w:rsidR="00A21BC8" w:rsidRPr="00333716" w14:paraId="38E1EC6E" w14:textId="77777777" w:rsidTr="000A531A">
      <w:trPr>
        <w:trHeight w:hRule="exact" w:val="539"/>
      </w:trPr>
      <w:tc>
        <w:tcPr>
          <w:tcW w:w="3168" w:type="dxa"/>
          <w:tcBorders>
            <w:top w:val="nil"/>
            <w:bottom w:val="nil"/>
          </w:tcBorders>
        </w:tcPr>
        <w:p w14:paraId="74451D16" w14:textId="77777777" w:rsidR="00A21BC8" w:rsidRPr="00095A0D" w:rsidRDefault="00A21BC8" w:rsidP="00095A0D">
          <w:pPr>
            <w:pStyle w:val="Sidfot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bookmarkStart w:id="114" w:name="LDnr1"/>
          <w:bookmarkEnd w:id="114"/>
        </w:p>
        <w:p w14:paraId="1A79B92D" w14:textId="77777777" w:rsidR="00A21BC8" w:rsidRPr="00095A0D" w:rsidRDefault="00A21BC8" w:rsidP="00095A0D">
          <w:pPr>
            <w:pStyle w:val="Sidfot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</w:p>
      </w:tc>
      <w:tc>
        <w:tcPr>
          <w:tcW w:w="4111" w:type="dxa"/>
          <w:tcBorders>
            <w:top w:val="nil"/>
            <w:bottom w:val="nil"/>
          </w:tcBorders>
        </w:tcPr>
        <w:p w14:paraId="4AC1A147" w14:textId="71FA92B9" w:rsidR="00A21BC8" w:rsidRDefault="00A21BC8" w:rsidP="000A531A">
          <w:pPr>
            <w:pStyle w:val="Sidfot"/>
            <w:tabs>
              <w:tab w:val="clear" w:pos="4309"/>
              <w:tab w:val="clear" w:pos="8618"/>
              <w:tab w:val="center" w:pos="4153"/>
              <w:tab w:val="right" w:pos="8306"/>
            </w:tabs>
            <w:spacing w:before="20" w:line="240" w:lineRule="auto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begin"/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instrText xml:space="preserve"> TITLE  \* MERGEFORMAT </w:instrText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separate"/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Dokumentnamn</w:t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end"/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 xml:space="preserve">: </w:t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fldChar w:fldCharType="begin"/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instrText xml:space="preserve"> TITLE  \* MERGEFORMAT </w:instrText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fldChar w:fldCharType="separate"/>
          </w:r>
          <w:r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t>Intygshantering</w:t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fldChar w:fldCharType="end"/>
          </w:r>
        </w:p>
        <w:p w14:paraId="015507E6" w14:textId="1AF07278" w:rsidR="00A21BC8" w:rsidRDefault="00A21BC8" w:rsidP="00932401">
          <w:pPr>
            <w:pStyle w:val="Sidfot"/>
            <w:tabs>
              <w:tab w:val="clear" w:pos="4309"/>
              <w:tab w:val="clear" w:pos="8618"/>
              <w:tab w:val="center" w:pos="4153"/>
              <w:tab w:val="right" w:pos="8306"/>
            </w:tabs>
            <w:spacing w:before="20" w:line="240" w:lineRule="auto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095A0D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Version:</w:t>
          </w:r>
          <w:r w:rsidRPr="0039481C">
            <w:rPr>
              <w:color w:val="008000"/>
              <w:sz w:val="32"/>
            </w:rPr>
            <w:t xml:space="preserve"> </w:t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fldChar w:fldCharType="begin"/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instrText xml:space="preserve"> DOCPROPERTY "version" \* MERGEFORMAT </w:instrText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fldChar w:fldCharType="separate"/>
          </w:r>
          <w:r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t>1.0</w:t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fldChar w:fldCharType="end"/>
          </w:r>
        </w:p>
        <w:p w14:paraId="361CB3A2" w14:textId="77777777" w:rsidR="00A21BC8" w:rsidRPr="00095A0D" w:rsidRDefault="00A21BC8" w:rsidP="00932401">
          <w:pPr>
            <w:pStyle w:val="Sidfot"/>
            <w:tabs>
              <w:tab w:val="clear" w:pos="4309"/>
              <w:tab w:val="clear" w:pos="8618"/>
              <w:tab w:val="center" w:pos="4153"/>
              <w:tab w:val="right" w:pos="8306"/>
            </w:tabs>
            <w:spacing w:before="20" w:line="240" w:lineRule="auto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 xml:space="preserve">Diarienummer: </w:t>
          </w:r>
        </w:p>
      </w:tc>
      <w:tc>
        <w:tcPr>
          <w:tcW w:w="2977" w:type="dxa"/>
          <w:tcBorders>
            <w:top w:val="nil"/>
            <w:bottom w:val="nil"/>
          </w:tcBorders>
        </w:tcPr>
        <w:p w14:paraId="062426B9" w14:textId="1D62B40E" w:rsidR="00A21BC8" w:rsidRDefault="00A21BC8" w:rsidP="000A531A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 xml:space="preserve">Författare: </w:t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fldChar w:fldCharType="begin"/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instrText xml:space="preserve"> AUTHOR  \* MERGEFORMAT </w:instrText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fldChar w:fldCharType="separate"/>
          </w:r>
          <w:r>
            <w:rPr>
              <w:rFonts w:ascii="Arial" w:eastAsia="Times New Roman" w:hAnsi="Arial"/>
              <w:noProof/>
              <w:color w:val="008000"/>
              <w:sz w:val="14"/>
              <w:szCs w:val="24"/>
              <w:lang w:eastAsia="en-GB"/>
            </w:rPr>
            <w:t>Johan Zetterström</w:t>
          </w:r>
          <w:r w:rsidRPr="007D7250">
            <w:rPr>
              <w:rFonts w:ascii="Arial" w:eastAsia="Times New Roman" w:hAnsi="Arial"/>
              <w:color w:val="008000"/>
              <w:sz w:val="14"/>
              <w:szCs w:val="24"/>
              <w:lang w:eastAsia="en-GB"/>
            </w:rPr>
            <w:fldChar w:fldCharType="end"/>
          </w:r>
        </w:p>
        <w:p w14:paraId="33EE301E" w14:textId="40B9E9F7" w:rsidR="00A21BC8" w:rsidRPr="00095A0D" w:rsidRDefault="00A21BC8" w:rsidP="007D7250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 xml:space="preserve">Dokumentägare: </w:t>
          </w:r>
        </w:p>
      </w:tc>
      <w:tc>
        <w:tcPr>
          <w:tcW w:w="1276" w:type="dxa"/>
          <w:tcBorders>
            <w:top w:val="nil"/>
            <w:bottom w:val="nil"/>
          </w:tcBorders>
        </w:tcPr>
        <w:p w14:paraId="53B8CF7B" w14:textId="77777777" w:rsidR="00A21BC8" w:rsidRPr="00095A0D" w:rsidRDefault="00A21BC8" w:rsidP="000A531A">
          <w:pPr>
            <w:pStyle w:val="Sidfot"/>
            <w:ind w:left="0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095A0D"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t>Senast ändrad</w:t>
          </w:r>
        </w:p>
        <w:p w14:paraId="73FC80B1" w14:textId="1693B771" w:rsidR="00A21BC8" w:rsidRPr="000A531A" w:rsidRDefault="00A21BC8" w:rsidP="00932401">
          <w:pPr>
            <w:pStyle w:val="Sidfot"/>
            <w:ind w:left="0"/>
            <w:rPr>
              <w:rFonts w:ascii="Arial" w:eastAsia="Times New Roman" w:hAnsi="Arial"/>
              <w:color w:val="76923C" w:themeColor="accent3" w:themeShade="BF"/>
              <w:sz w:val="14"/>
              <w:szCs w:val="24"/>
              <w:lang w:eastAsia="en-GB"/>
            </w:rPr>
          </w:pP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begin"/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instrText xml:space="preserve"> SAVEDATE  \* MERGEFORMAT </w:instrText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separate"/>
          </w:r>
          <w:r>
            <w:rPr>
              <w:rFonts w:ascii="Arial" w:eastAsia="Times New Roman" w:hAnsi="Arial"/>
              <w:noProof/>
              <w:color w:val="00A9A7"/>
              <w:sz w:val="14"/>
              <w:szCs w:val="24"/>
              <w:lang w:eastAsia="en-GB"/>
            </w:rPr>
            <w:t>2014-10-06 14:37</w:t>
          </w:r>
          <w:r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  <w:fldChar w:fldCharType="end"/>
          </w:r>
        </w:p>
      </w:tc>
    </w:tr>
    <w:tr w:rsidR="00A21BC8" w:rsidRPr="00095A0D" w14:paraId="62888772" w14:textId="77777777" w:rsidTr="000A531A">
      <w:tblPrEx>
        <w:tblBorders>
          <w:insideH w:val="none" w:sz="0" w:space="0" w:color="auto"/>
          <w:insideV w:val="none" w:sz="0" w:space="0" w:color="auto"/>
        </w:tblBorders>
      </w:tblPrEx>
      <w:trPr>
        <w:gridAfter w:val="2"/>
        <w:wAfter w:w="4253" w:type="dxa"/>
        <w:trHeight w:hRule="exact" w:val="1444"/>
      </w:trPr>
      <w:tc>
        <w:tcPr>
          <w:tcW w:w="316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E38019D" w14:textId="77777777" w:rsidR="00A21BC8" w:rsidRPr="00095A0D" w:rsidRDefault="00A21BC8" w:rsidP="00095A0D">
          <w:pPr>
            <w:pStyle w:val="Sidfot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  <w:r w:rsidRPr="00095A0D">
            <w:rPr>
              <w:rFonts w:ascii="Arial" w:eastAsia="Times New Roman" w:hAnsi="Arial"/>
              <w:noProof/>
              <w:color w:val="00A9A7"/>
              <w:sz w:val="14"/>
              <w:szCs w:val="24"/>
              <w:lang w:eastAsia="sv-SE"/>
            </w:rPr>
            <w:drawing>
              <wp:inline distT="0" distB="0" distL="0" distR="0" wp14:anchorId="06F00A33" wp14:editId="41C3F0F0">
                <wp:extent cx="1085850" cy="866775"/>
                <wp:effectExtent l="0" t="0" r="0" b="9525"/>
                <wp:docPr id="1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nil"/>
            <w:left w:val="nil"/>
            <w:bottom w:val="nil"/>
            <w:right w:val="nil"/>
          </w:tcBorders>
        </w:tcPr>
        <w:p w14:paraId="55A2D314" w14:textId="77777777" w:rsidR="00A21BC8" w:rsidRPr="00095A0D" w:rsidRDefault="00A21BC8" w:rsidP="00095A0D">
          <w:pPr>
            <w:pStyle w:val="Sidfot"/>
            <w:rPr>
              <w:rFonts w:ascii="Arial" w:eastAsia="Times New Roman" w:hAnsi="Arial"/>
              <w:color w:val="00A9A7"/>
              <w:sz w:val="14"/>
              <w:szCs w:val="24"/>
              <w:lang w:eastAsia="en-GB"/>
            </w:rPr>
          </w:pPr>
        </w:p>
      </w:tc>
    </w:tr>
  </w:tbl>
  <w:p w14:paraId="2AC110CF" w14:textId="77777777" w:rsidR="00A21BC8" w:rsidRDefault="00A21BC8" w:rsidP="008303EF">
    <w:pPr>
      <w:tabs>
        <w:tab w:val="left" w:pos="6237"/>
      </w:tabs>
    </w:pPr>
    <w:r>
      <w:t xml:space="preserve"> </w:t>
    </w:r>
    <w:bookmarkStart w:id="115" w:name="Dnr1"/>
    <w:bookmarkEnd w:id="115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6985F" w14:textId="77777777" w:rsidR="00A21BC8" w:rsidRDefault="00A21BC8" w:rsidP="00D774BC">
    <w:pPr>
      <w:tabs>
        <w:tab w:val="left" w:pos="6237"/>
      </w:tabs>
    </w:pPr>
  </w:p>
  <w:p w14:paraId="51103E17" w14:textId="77777777" w:rsidR="00A21BC8" w:rsidRDefault="00A21BC8" w:rsidP="00D774BC">
    <w:pPr>
      <w:tabs>
        <w:tab w:val="left" w:pos="6237"/>
      </w:tabs>
    </w:pPr>
  </w:p>
  <w:p w14:paraId="772AE06E" w14:textId="77777777" w:rsidR="00A21BC8" w:rsidRDefault="00A21BC8" w:rsidP="00D774BC">
    <w:pPr>
      <w:tabs>
        <w:tab w:val="left" w:pos="6237"/>
      </w:tabs>
    </w:pPr>
  </w:p>
  <w:p w14:paraId="42F0C144" w14:textId="77777777" w:rsidR="00A21BC8" w:rsidRDefault="00A21BC8" w:rsidP="00D774BC">
    <w:pPr>
      <w:tabs>
        <w:tab w:val="left" w:pos="6237"/>
      </w:tabs>
    </w:pPr>
    <w:r>
      <w:rPr>
        <w:noProof/>
        <w:lang w:eastAsia="sv-SE"/>
      </w:rPr>
      <w:drawing>
        <wp:inline distT="0" distB="0" distL="0" distR="0" wp14:anchorId="14FEF9B0" wp14:editId="14BD87E4">
          <wp:extent cx="1091565" cy="865505"/>
          <wp:effectExtent l="0" t="0" r="0" b="0"/>
          <wp:docPr id="3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86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bookmarkStart w:id="116" w:name="LDnr"/>
    <w:bookmarkEnd w:id="116"/>
    <w:r>
      <w:t xml:space="preserve"> </w:t>
    </w:r>
    <w:bookmarkStart w:id="117" w:name="Dnr"/>
    <w:bookmarkEnd w:id="117"/>
  </w:p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A21BC8" w:rsidRPr="0024387D" w14:paraId="6E3EED84" w14:textId="77777777" w:rsidTr="00364AE6">
      <w:tc>
        <w:tcPr>
          <w:tcW w:w="2155" w:type="dxa"/>
          <w:gridSpan w:val="2"/>
        </w:tcPr>
        <w:p w14:paraId="2933175C" w14:textId="77777777" w:rsidR="00A21BC8" w:rsidRPr="0024387D" w:rsidRDefault="00A21BC8" w:rsidP="002A2120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2813ED1B" w14:textId="77777777" w:rsidR="00A21BC8" w:rsidRPr="0024387D" w:rsidRDefault="00A21BC8" w:rsidP="00DE4030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1F7BDFA1" w14:textId="77777777" w:rsidR="00A21BC8" w:rsidRDefault="00A21BC8" w:rsidP="00DE4030">
          <w:r>
            <w:t xml:space="preserve"> </w:t>
          </w:r>
          <w:bookmarkStart w:id="118" w:name="slask"/>
          <w:bookmarkStart w:id="119" w:name="Addressee"/>
          <w:bookmarkEnd w:id="118"/>
          <w:bookmarkEnd w:id="119"/>
        </w:p>
      </w:tc>
    </w:tr>
    <w:tr w:rsidR="00A21BC8" w:rsidRPr="00F456CC" w14:paraId="7817C09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7F2ACC79" w14:textId="77777777" w:rsidR="00A21BC8" w:rsidRPr="00F456CC" w:rsidRDefault="00A21BC8" w:rsidP="00025527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1199" w:type="dxa"/>
          <w:tcBorders>
            <w:left w:val="single" w:sz="4" w:space="0" w:color="auto"/>
          </w:tcBorders>
        </w:tcPr>
        <w:p w14:paraId="27F330F9" w14:textId="77777777" w:rsidR="00A21BC8" w:rsidRPr="00F456CC" w:rsidRDefault="00A21BC8" w:rsidP="00DE4030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7AA9367" w14:textId="77777777" w:rsidR="00A21BC8" w:rsidRPr="002C11AF" w:rsidRDefault="00A21BC8" w:rsidP="00DE4030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25E5B32E" w14:textId="77777777" w:rsidR="00A21BC8" w:rsidRPr="002C11AF" w:rsidRDefault="00A21BC8" w:rsidP="00DE4030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4244CC6E" w14:textId="77777777" w:rsidR="00A21BC8" w:rsidRPr="003755FD" w:rsidRDefault="00A21BC8" w:rsidP="008866A6">
    <w:bookmarkStart w:id="120" w:name="Radera2"/>
    <w:bookmarkEnd w:id="12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1304AAE"/>
    <w:multiLevelType w:val="multilevel"/>
    <w:tmpl w:val="6168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A34247"/>
    <w:multiLevelType w:val="hybridMultilevel"/>
    <w:tmpl w:val="C5CCAF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C282E"/>
    <w:multiLevelType w:val="multilevel"/>
    <w:tmpl w:val="71B8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A1442F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4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6535D"/>
    <w:multiLevelType w:val="multilevel"/>
    <w:tmpl w:val="CE6C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256C3"/>
    <w:multiLevelType w:val="hybridMultilevel"/>
    <w:tmpl w:val="8DD0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16E81"/>
    <w:multiLevelType w:val="multilevel"/>
    <w:tmpl w:val="14D2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3B6231"/>
    <w:multiLevelType w:val="multilevel"/>
    <w:tmpl w:val="9608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70560F"/>
    <w:multiLevelType w:val="multilevel"/>
    <w:tmpl w:val="8476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BD1FE9"/>
    <w:multiLevelType w:val="hybridMultilevel"/>
    <w:tmpl w:val="78745C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525741"/>
    <w:multiLevelType w:val="multilevel"/>
    <w:tmpl w:val="1BAC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875DA6"/>
    <w:multiLevelType w:val="hybridMultilevel"/>
    <w:tmpl w:val="E93677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0E3465"/>
    <w:multiLevelType w:val="multilevel"/>
    <w:tmpl w:val="9E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191886"/>
    <w:multiLevelType w:val="hybridMultilevel"/>
    <w:tmpl w:val="3E98C1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482FC3"/>
    <w:multiLevelType w:val="hybridMultilevel"/>
    <w:tmpl w:val="18885F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1407DC0"/>
    <w:multiLevelType w:val="multilevel"/>
    <w:tmpl w:val="EB3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AB0EEB"/>
    <w:multiLevelType w:val="multilevel"/>
    <w:tmpl w:val="F2F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7"/>
  </w:num>
  <w:num w:numId="5">
    <w:abstractNumId w:val="28"/>
  </w:num>
  <w:num w:numId="6">
    <w:abstractNumId w:val="17"/>
  </w:num>
  <w:num w:numId="7">
    <w:abstractNumId w:val="31"/>
  </w:num>
  <w:num w:numId="8">
    <w:abstractNumId w:val="32"/>
  </w:num>
  <w:num w:numId="9">
    <w:abstractNumId w:val="20"/>
  </w:num>
  <w:num w:numId="10">
    <w:abstractNumId w:val="18"/>
  </w:num>
  <w:num w:numId="11">
    <w:abstractNumId w:val="14"/>
  </w:num>
  <w:num w:numId="12">
    <w:abstractNumId w:val="35"/>
  </w:num>
  <w:num w:numId="13">
    <w:abstractNumId w:val="16"/>
  </w:num>
  <w:num w:numId="14">
    <w:abstractNumId w:val="5"/>
  </w:num>
  <w:num w:numId="15">
    <w:abstractNumId w:val="24"/>
  </w:num>
  <w:num w:numId="16">
    <w:abstractNumId w:val="29"/>
  </w:num>
  <w:num w:numId="17">
    <w:abstractNumId w:val="41"/>
  </w:num>
  <w:num w:numId="18">
    <w:abstractNumId w:val="26"/>
  </w:num>
  <w:num w:numId="19">
    <w:abstractNumId w:val="6"/>
  </w:num>
  <w:num w:numId="20">
    <w:abstractNumId w:val="9"/>
  </w:num>
  <w:num w:numId="21">
    <w:abstractNumId w:val="8"/>
  </w:num>
  <w:num w:numId="22">
    <w:abstractNumId w:val="4"/>
  </w:num>
  <w:num w:numId="23">
    <w:abstractNumId w:val="23"/>
  </w:num>
  <w:num w:numId="24">
    <w:abstractNumId w:val="12"/>
  </w:num>
  <w:num w:numId="25">
    <w:abstractNumId w:val="13"/>
  </w:num>
  <w:num w:numId="26">
    <w:abstractNumId w:val="38"/>
  </w:num>
  <w:num w:numId="27">
    <w:abstractNumId w:val="40"/>
  </w:num>
  <w:num w:numId="28">
    <w:abstractNumId w:val="11"/>
  </w:num>
  <w:num w:numId="29">
    <w:abstractNumId w:val="21"/>
  </w:num>
  <w:num w:numId="30">
    <w:abstractNumId w:val="25"/>
  </w:num>
  <w:num w:numId="31">
    <w:abstractNumId w:val="2"/>
  </w:num>
  <w:num w:numId="32">
    <w:abstractNumId w:val="33"/>
  </w:num>
  <w:num w:numId="33">
    <w:abstractNumId w:val="37"/>
  </w:num>
  <w:num w:numId="34">
    <w:abstractNumId w:val="39"/>
  </w:num>
  <w:num w:numId="35">
    <w:abstractNumId w:val="42"/>
  </w:num>
  <w:num w:numId="36">
    <w:abstractNumId w:val="3"/>
  </w:num>
  <w:num w:numId="37">
    <w:abstractNumId w:val="43"/>
  </w:num>
  <w:num w:numId="38">
    <w:abstractNumId w:val="34"/>
  </w:num>
  <w:num w:numId="39">
    <w:abstractNumId w:val="30"/>
  </w:num>
  <w:num w:numId="40">
    <w:abstractNumId w:val="19"/>
  </w:num>
  <w:num w:numId="41">
    <w:abstractNumId w:val="10"/>
  </w:num>
  <w:num w:numId="42">
    <w:abstractNumId w:val="27"/>
  </w:num>
  <w:num w:numId="43">
    <w:abstractNumId w:val="3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1564D"/>
    <w:rsid w:val="00025527"/>
    <w:rsid w:val="000308E4"/>
    <w:rsid w:val="00036380"/>
    <w:rsid w:val="000367A8"/>
    <w:rsid w:val="00036FF1"/>
    <w:rsid w:val="00047E25"/>
    <w:rsid w:val="000512A9"/>
    <w:rsid w:val="00053977"/>
    <w:rsid w:val="0005431F"/>
    <w:rsid w:val="0008100A"/>
    <w:rsid w:val="000844ED"/>
    <w:rsid w:val="000954B2"/>
    <w:rsid w:val="00095A0D"/>
    <w:rsid w:val="000A531A"/>
    <w:rsid w:val="000A69BD"/>
    <w:rsid w:val="000C1ACF"/>
    <w:rsid w:val="000C2908"/>
    <w:rsid w:val="000C776C"/>
    <w:rsid w:val="000D4323"/>
    <w:rsid w:val="000D4E05"/>
    <w:rsid w:val="000D685C"/>
    <w:rsid w:val="000E020A"/>
    <w:rsid w:val="000E190F"/>
    <w:rsid w:val="000F2BEE"/>
    <w:rsid w:val="000F72A4"/>
    <w:rsid w:val="00100B52"/>
    <w:rsid w:val="00106CD2"/>
    <w:rsid w:val="00116504"/>
    <w:rsid w:val="001233FB"/>
    <w:rsid w:val="001304B6"/>
    <w:rsid w:val="00135E89"/>
    <w:rsid w:val="001502F9"/>
    <w:rsid w:val="00160052"/>
    <w:rsid w:val="0016591B"/>
    <w:rsid w:val="001714C5"/>
    <w:rsid w:val="001752B9"/>
    <w:rsid w:val="00183401"/>
    <w:rsid w:val="00184750"/>
    <w:rsid w:val="00191B2C"/>
    <w:rsid w:val="001B2C00"/>
    <w:rsid w:val="001C046C"/>
    <w:rsid w:val="001C1E6E"/>
    <w:rsid w:val="001E07A3"/>
    <w:rsid w:val="001F3085"/>
    <w:rsid w:val="001F3818"/>
    <w:rsid w:val="001F49A7"/>
    <w:rsid w:val="002047F2"/>
    <w:rsid w:val="00212825"/>
    <w:rsid w:val="00224476"/>
    <w:rsid w:val="00226F03"/>
    <w:rsid w:val="00237D18"/>
    <w:rsid w:val="0024387D"/>
    <w:rsid w:val="00246426"/>
    <w:rsid w:val="00267208"/>
    <w:rsid w:val="00277ADB"/>
    <w:rsid w:val="002853B2"/>
    <w:rsid w:val="0028759B"/>
    <w:rsid w:val="0029087A"/>
    <w:rsid w:val="002A2120"/>
    <w:rsid w:val="002A59E4"/>
    <w:rsid w:val="002A77D2"/>
    <w:rsid w:val="002B478B"/>
    <w:rsid w:val="002C11AF"/>
    <w:rsid w:val="002D5B10"/>
    <w:rsid w:val="002D7A59"/>
    <w:rsid w:val="002E6348"/>
    <w:rsid w:val="002F7E28"/>
    <w:rsid w:val="0030710D"/>
    <w:rsid w:val="00322A41"/>
    <w:rsid w:val="00325EBF"/>
    <w:rsid w:val="00331CD3"/>
    <w:rsid w:val="00337395"/>
    <w:rsid w:val="00362731"/>
    <w:rsid w:val="00364AE6"/>
    <w:rsid w:val="00364D31"/>
    <w:rsid w:val="003755FD"/>
    <w:rsid w:val="00390030"/>
    <w:rsid w:val="0039481C"/>
    <w:rsid w:val="00394F76"/>
    <w:rsid w:val="003975B7"/>
    <w:rsid w:val="003A1F89"/>
    <w:rsid w:val="003C2D14"/>
    <w:rsid w:val="003C50C1"/>
    <w:rsid w:val="003D21E1"/>
    <w:rsid w:val="003D24F5"/>
    <w:rsid w:val="003D6708"/>
    <w:rsid w:val="003F5F5D"/>
    <w:rsid w:val="00405057"/>
    <w:rsid w:val="004113B2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2C46"/>
    <w:rsid w:val="004C349F"/>
    <w:rsid w:val="004E1130"/>
    <w:rsid w:val="004F2686"/>
    <w:rsid w:val="004F39E1"/>
    <w:rsid w:val="0050192B"/>
    <w:rsid w:val="00520999"/>
    <w:rsid w:val="00525CF4"/>
    <w:rsid w:val="005408F3"/>
    <w:rsid w:val="005477ED"/>
    <w:rsid w:val="005521B0"/>
    <w:rsid w:val="0056497A"/>
    <w:rsid w:val="00566ACF"/>
    <w:rsid w:val="0057032F"/>
    <w:rsid w:val="0059544B"/>
    <w:rsid w:val="005957FC"/>
    <w:rsid w:val="005A0069"/>
    <w:rsid w:val="005A11F9"/>
    <w:rsid w:val="005A2DFC"/>
    <w:rsid w:val="005A3544"/>
    <w:rsid w:val="005A6077"/>
    <w:rsid w:val="005A6380"/>
    <w:rsid w:val="005B6762"/>
    <w:rsid w:val="005C5369"/>
    <w:rsid w:val="005D655F"/>
    <w:rsid w:val="005D6C3E"/>
    <w:rsid w:val="005E17B9"/>
    <w:rsid w:val="005E710A"/>
    <w:rsid w:val="005F7E0A"/>
    <w:rsid w:val="00602874"/>
    <w:rsid w:val="00603AC1"/>
    <w:rsid w:val="00614EF1"/>
    <w:rsid w:val="00617294"/>
    <w:rsid w:val="006217E0"/>
    <w:rsid w:val="00633EAD"/>
    <w:rsid w:val="00641A3D"/>
    <w:rsid w:val="00650709"/>
    <w:rsid w:val="00653081"/>
    <w:rsid w:val="0066062F"/>
    <w:rsid w:val="00661F2C"/>
    <w:rsid w:val="006648CB"/>
    <w:rsid w:val="00680827"/>
    <w:rsid w:val="00686189"/>
    <w:rsid w:val="0069359C"/>
    <w:rsid w:val="006A4A7F"/>
    <w:rsid w:val="006A4E14"/>
    <w:rsid w:val="006E7C71"/>
    <w:rsid w:val="00702AFD"/>
    <w:rsid w:val="00707704"/>
    <w:rsid w:val="00714301"/>
    <w:rsid w:val="0072035C"/>
    <w:rsid w:val="007231DB"/>
    <w:rsid w:val="00727057"/>
    <w:rsid w:val="007306AD"/>
    <w:rsid w:val="00742866"/>
    <w:rsid w:val="007804CB"/>
    <w:rsid w:val="007871FB"/>
    <w:rsid w:val="00793064"/>
    <w:rsid w:val="007A0162"/>
    <w:rsid w:val="007A2939"/>
    <w:rsid w:val="007A7215"/>
    <w:rsid w:val="007B025E"/>
    <w:rsid w:val="007B2DED"/>
    <w:rsid w:val="007B59CA"/>
    <w:rsid w:val="007C2A05"/>
    <w:rsid w:val="007C2D63"/>
    <w:rsid w:val="007C34B3"/>
    <w:rsid w:val="007C7D7A"/>
    <w:rsid w:val="007D7250"/>
    <w:rsid w:val="007E3B73"/>
    <w:rsid w:val="007E3F3B"/>
    <w:rsid w:val="007E481B"/>
    <w:rsid w:val="007F0F3A"/>
    <w:rsid w:val="007F547D"/>
    <w:rsid w:val="00805333"/>
    <w:rsid w:val="008055D7"/>
    <w:rsid w:val="00817886"/>
    <w:rsid w:val="008303EF"/>
    <w:rsid w:val="00832F02"/>
    <w:rsid w:val="008409C3"/>
    <w:rsid w:val="00843310"/>
    <w:rsid w:val="008465AF"/>
    <w:rsid w:val="008574CF"/>
    <w:rsid w:val="00877C78"/>
    <w:rsid w:val="008866A6"/>
    <w:rsid w:val="00892362"/>
    <w:rsid w:val="00895DCE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5D36"/>
    <w:rsid w:val="008F6ADA"/>
    <w:rsid w:val="009036DE"/>
    <w:rsid w:val="00917AF8"/>
    <w:rsid w:val="00932401"/>
    <w:rsid w:val="009347BE"/>
    <w:rsid w:val="00934DF5"/>
    <w:rsid w:val="00956547"/>
    <w:rsid w:val="00984B5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E508B"/>
    <w:rsid w:val="009F13A7"/>
    <w:rsid w:val="009F1D5A"/>
    <w:rsid w:val="009F3594"/>
    <w:rsid w:val="00A032EA"/>
    <w:rsid w:val="00A03D94"/>
    <w:rsid w:val="00A21BC8"/>
    <w:rsid w:val="00A35D2A"/>
    <w:rsid w:val="00A462B3"/>
    <w:rsid w:val="00A50E40"/>
    <w:rsid w:val="00A64464"/>
    <w:rsid w:val="00A7347F"/>
    <w:rsid w:val="00A74175"/>
    <w:rsid w:val="00A80E12"/>
    <w:rsid w:val="00A81BE1"/>
    <w:rsid w:val="00A8749F"/>
    <w:rsid w:val="00AA3E23"/>
    <w:rsid w:val="00AB631E"/>
    <w:rsid w:val="00AB63BF"/>
    <w:rsid w:val="00AD6D79"/>
    <w:rsid w:val="00AE6DF9"/>
    <w:rsid w:val="00AF1559"/>
    <w:rsid w:val="00AF3B49"/>
    <w:rsid w:val="00AF7B2A"/>
    <w:rsid w:val="00B10EEB"/>
    <w:rsid w:val="00B1310A"/>
    <w:rsid w:val="00B14DBA"/>
    <w:rsid w:val="00B212A3"/>
    <w:rsid w:val="00B6227B"/>
    <w:rsid w:val="00B72189"/>
    <w:rsid w:val="00B7776D"/>
    <w:rsid w:val="00B77D5E"/>
    <w:rsid w:val="00B86215"/>
    <w:rsid w:val="00B90A42"/>
    <w:rsid w:val="00BA47E3"/>
    <w:rsid w:val="00BB02BA"/>
    <w:rsid w:val="00BB2047"/>
    <w:rsid w:val="00BD3476"/>
    <w:rsid w:val="00BD68EB"/>
    <w:rsid w:val="00C00D40"/>
    <w:rsid w:val="00C04B41"/>
    <w:rsid w:val="00C05F74"/>
    <w:rsid w:val="00C10D6D"/>
    <w:rsid w:val="00C14894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798A"/>
    <w:rsid w:val="00CA6970"/>
    <w:rsid w:val="00CB27C6"/>
    <w:rsid w:val="00CC270E"/>
    <w:rsid w:val="00CC7016"/>
    <w:rsid w:val="00CC70DA"/>
    <w:rsid w:val="00CE0FA6"/>
    <w:rsid w:val="00CE1031"/>
    <w:rsid w:val="00CE7DFC"/>
    <w:rsid w:val="00CF3D1B"/>
    <w:rsid w:val="00CF4460"/>
    <w:rsid w:val="00CF47A0"/>
    <w:rsid w:val="00D037DF"/>
    <w:rsid w:val="00D0750E"/>
    <w:rsid w:val="00D21C11"/>
    <w:rsid w:val="00D33287"/>
    <w:rsid w:val="00D53A9A"/>
    <w:rsid w:val="00D5558D"/>
    <w:rsid w:val="00D720D4"/>
    <w:rsid w:val="00D774BC"/>
    <w:rsid w:val="00D91240"/>
    <w:rsid w:val="00D93512"/>
    <w:rsid w:val="00DA1759"/>
    <w:rsid w:val="00DA5D2D"/>
    <w:rsid w:val="00DB56E2"/>
    <w:rsid w:val="00DC3968"/>
    <w:rsid w:val="00DE4030"/>
    <w:rsid w:val="00DE5007"/>
    <w:rsid w:val="00E1012B"/>
    <w:rsid w:val="00E127E3"/>
    <w:rsid w:val="00E12C4A"/>
    <w:rsid w:val="00E1501B"/>
    <w:rsid w:val="00E2294E"/>
    <w:rsid w:val="00E46C51"/>
    <w:rsid w:val="00E57C71"/>
    <w:rsid w:val="00E738E4"/>
    <w:rsid w:val="00E809F3"/>
    <w:rsid w:val="00E9789B"/>
    <w:rsid w:val="00EB1451"/>
    <w:rsid w:val="00EB1E88"/>
    <w:rsid w:val="00EB3EAB"/>
    <w:rsid w:val="00EB63D6"/>
    <w:rsid w:val="00EC32E0"/>
    <w:rsid w:val="00EC3FBC"/>
    <w:rsid w:val="00EC5E28"/>
    <w:rsid w:val="00ED3446"/>
    <w:rsid w:val="00EE04DB"/>
    <w:rsid w:val="00EE0737"/>
    <w:rsid w:val="00EE64E3"/>
    <w:rsid w:val="00EE7FE7"/>
    <w:rsid w:val="00F019EA"/>
    <w:rsid w:val="00F03056"/>
    <w:rsid w:val="00F07598"/>
    <w:rsid w:val="00F25F5B"/>
    <w:rsid w:val="00F34EBF"/>
    <w:rsid w:val="00F35278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CF447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0F2BEE"/>
    <w:pPr>
      <w:keepNext/>
      <w:keepLines/>
      <w:numPr>
        <w:numId w:val="25"/>
      </w:numPr>
      <w:spacing w:before="360" w:after="120" w:line="400" w:lineRule="atLeast"/>
      <w:ind w:left="431" w:hanging="431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BB2047"/>
    <w:pPr>
      <w:keepNext/>
      <w:keepLines/>
      <w:numPr>
        <w:ilvl w:val="1"/>
        <w:numId w:val="25"/>
      </w:numPr>
      <w:spacing w:before="240" w:after="120"/>
      <w:ind w:left="578" w:hanging="578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0F2BEE"/>
    <w:pPr>
      <w:keepNext/>
      <w:keepLines/>
      <w:numPr>
        <w:ilvl w:val="2"/>
        <w:numId w:val="25"/>
      </w:numPr>
      <w:spacing w:before="120" w:after="80" w:line="300" w:lineRule="atLeast"/>
      <w:outlineLvl w:val="2"/>
    </w:pPr>
    <w:rPr>
      <w:rFonts w:eastAsia="Times New Roman"/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qFormat/>
    <w:rsid w:val="00A74175"/>
    <w:pPr>
      <w:keepNext/>
      <w:keepLines/>
      <w:numPr>
        <w:ilvl w:val="3"/>
        <w:numId w:val="25"/>
      </w:numPr>
      <w:spacing w:before="120" w:after="80"/>
      <w:ind w:left="862" w:hanging="862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qFormat/>
    <w:rsid w:val="00A74175"/>
    <w:pPr>
      <w:keepNext/>
      <w:keepLines/>
      <w:numPr>
        <w:ilvl w:val="4"/>
        <w:numId w:val="25"/>
      </w:numPr>
      <w:spacing w:before="120" w:after="80"/>
      <w:ind w:left="1009" w:hanging="1009"/>
      <w:outlineLvl w:val="4"/>
    </w:pPr>
    <w:rPr>
      <w:rFonts w:ascii="Cambria" w:eastAsia="Times New Roman" w:hAnsi="Cambria"/>
      <w:color w:val="001522"/>
      <w:sz w:val="24"/>
    </w:rPr>
  </w:style>
  <w:style w:type="paragraph" w:styleId="Rubrik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0F2BE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ypsnitt"/>
    <w:link w:val="Rubrik2"/>
    <w:uiPriority w:val="9"/>
    <w:rsid w:val="00BB2047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ypsnitt"/>
    <w:link w:val="Rubrik3"/>
    <w:uiPriority w:val="9"/>
    <w:rsid w:val="000F2BEE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Rubrik4Char">
    <w:name w:val="Rubrik 4 Char"/>
    <w:basedOn w:val="Standardstycketypsnitt"/>
    <w:link w:val="Rubrik4"/>
    <w:uiPriority w:val="9"/>
    <w:rsid w:val="00A74175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Rubrik5Char">
    <w:name w:val="Rubrik 5 Char"/>
    <w:basedOn w:val="Standardstycketypsnitt"/>
    <w:link w:val="Rubrik5"/>
    <w:uiPriority w:val="9"/>
    <w:rsid w:val="00A74175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Sidhuvud">
    <w:name w:val="header"/>
    <w:basedOn w:val="Normal"/>
    <w:link w:val="SidhuvudChar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yp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yp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yp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beltext">
    <w:name w:val="Balloon Text"/>
    <w:basedOn w:val="Normal"/>
    <w:link w:val="Bubbel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ypsnitt"/>
    <w:uiPriority w:val="99"/>
    <w:rsid w:val="00F456CC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Innehll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Innehll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character" w:styleId="Sidnummer">
    <w:name w:val="page number"/>
    <w:semiHidden/>
    <w:rsid w:val="001304B6"/>
    <w:rPr>
      <w:rFonts w:ascii="Arial" w:hAnsi="Arial"/>
      <w:b/>
      <w:color w:val="1C1C1C"/>
      <w:sz w:val="14"/>
    </w:rPr>
  </w:style>
  <w:style w:type="paragraph" w:styleId="Brdtext">
    <w:name w:val="Body Text"/>
    <w:basedOn w:val="Normal"/>
    <w:link w:val="BrdtextChar"/>
    <w:rsid w:val="008866A6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eastAsia="en-GB"/>
    </w:rPr>
  </w:style>
  <w:style w:type="character" w:customStyle="1" w:styleId="BrdtextChar">
    <w:name w:val="Brödtext Char"/>
    <w:basedOn w:val="Standardstycketypsnitt"/>
    <w:link w:val="Brdtext"/>
    <w:rsid w:val="008866A6"/>
    <w:rPr>
      <w:rFonts w:ascii="Times New Roman" w:eastAsia="Times New Roman" w:hAnsi="Times New Roman"/>
      <w:sz w:val="22"/>
      <w:szCs w:val="24"/>
      <w:lang w:eastAsia="en-GB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8866A6"/>
    <w:pPr>
      <w:spacing w:before="120" w:after="600" w:line="240" w:lineRule="auto"/>
    </w:pPr>
    <w:rPr>
      <w:rFonts w:ascii="Arial" w:eastAsia="Times New Roman" w:hAnsi="Arial" w:cs="Arial"/>
      <w:sz w:val="28"/>
      <w:szCs w:val="28"/>
      <w:lang w:eastAsia="en-GB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8866A6"/>
    <w:pPr>
      <w:spacing w:after="120" w:line="240" w:lineRule="auto"/>
    </w:pPr>
    <w:rPr>
      <w:rFonts w:ascii="Arial" w:eastAsia="Times New Roman" w:hAnsi="Arial" w:cs="Arial"/>
      <w:b/>
      <w:color w:val="00A9A7"/>
      <w:sz w:val="56"/>
      <w:szCs w:val="56"/>
      <w:lang w:eastAsia="en-GB"/>
    </w:rPr>
  </w:style>
  <w:style w:type="character" w:customStyle="1" w:styleId="RubrikChar">
    <w:name w:val="Rubrik Char"/>
    <w:aliases w:val="Försättsblad Rubrik Char"/>
    <w:basedOn w:val="Standardstycketypsnitt"/>
    <w:link w:val="Rubrik"/>
    <w:rsid w:val="008866A6"/>
    <w:rPr>
      <w:rFonts w:ascii="Arial" w:eastAsia="Times New Roman" w:hAnsi="Arial" w:cs="Arial"/>
      <w:b/>
      <w:color w:val="00A9A7"/>
      <w:sz w:val="56"/>
      <w:szCs w:val="56"/>
      <w:lang w:eastAsia="en-GB"/>
    </w:rPr>
  </w:style>
  <w:style w:type="character" w:customStyle="1" w:styleId="FrsttsbladUnderrubrikChar">
    <w:name w:val="Försättsblad Underrubrik Char"/>
    <w:link w:val="FrsttsbladUnderrubrik"/>
    <w:rsid w:val="008866A6"/>
    <w:rPr>
      <w:rFonts w:ascii="Arial" w:eastAsia="Times New Roman" w:hAnsi="Arial" w:cs="Arial"/>
      <w:sz w:val="28"/>
      <w:szCs w:val="28"/>
      <w:lang w:eastAsia="en-GB"/>
    </w:rPr>
  </w:style>
  <w:style w:type="paragraph" w:customStyle="1" w:styleId="TableText">
    <w:name w:val="Table Text"/>
    <w:basedOn w:val="Brdtext"/>
    <w:rsid w:val="0039481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9481C"/>
    <w:pPr>
      <w:widowControl w:val="0"/>
    </w:pPr>
    <w:rPr>
      <w:rFonts w:asciiTheme="minorHAnsi" w:eastAsiaTheme="minorHAnsi" w:hAnsiTheme="minorHAnsi" w:cstheme="minorBidi"/>
      <w:sz w:val="22"/>
    </w:rPr>
  </w:style>
  <w:style w:type="paragraph" w:styleId="Normalwebb">
    <w:name w:val="Normal (Web)"/>
    <w:basedOn w:val="Normal"/>
    <w:uiPriority w:val="99"/>
    <w:unhideWhenUsed/>
    <w:rsid w:val="00CA6970"/>
    <w:pPr>
      <w:spacing w:before="100" w:beforeAutospacing="1" w:after="100" w:afterAutospacing="1" w:line="240" w:lineRule="auto"/>
    </w:pPr>
    <w:rPr>
      <w:rFonts w:ascii="Times" w:hAnsi="Times"/>
      <w:szCs w:val="20"/>
    </w:rPr>
  </w:style>
  <w:style w:type="character" w:customStyle="1" w:styleId="apple-converted-space">
    <w:name w:val="apple-converted-space"/>
    <w:basedOn w:val="Standardstycketypsnitt"/>
    <w:rsid w:val="00CA6970"/>
  </w:style>
  <w:style w:type="character" w:styleId="Betoning2">
    <w:name w:val="Strong"/>
    <w:basedOn w:val="Standardstycketypsnitt"/>
    <w:uiPriority w:val="22"/>
    <w:qFormat/>
    <w:rsid w:val="002853B2"/>
    <w:rPr>
      <w:b/>
      <w:bCs/>
    </w:rPr>
  </w:style>
  <w:style w:type="paragraph" w:customStyle="1" w:styleId="western">
    <w:name w:val="western"/>
    <w:basedOn w:val="Normal"/>
    <w:rsid w:val="002853B2"/>
    <w:pPr>
      <w:spacing w:before="100" w:beforeAutospacing="1" w:after="100" w:afterAutospacing="1" w:line="240" w:lineRule="auto"/>
    </w:pPr>
    <w:rPr>
      <w:rFonts w:ascii="Times" w:eastAsiaTheme="minorEastAsia" w:hAnsi="Times" w:cstheme="minorBidi"/>
      <w:szCs w:val="20"/>
      <w:lang w:eastAsia="sv-SE"/>
    </w:rPr>
  </w:style>
  <w:style w:type="character" w:styleId="Betoning">
    <w:name w:val="Emphasis"/>
    <w:basedOn w:val="Standardstycketypsnitt"/>
    <w:uiPriority w:val="20"/>
    <w:qFormat/>
    <w:rsid w:val="00603AC1"/>
    <w:rPr>
      <w:i/>
      <w:iCs/>
    </w:rPr>
  </w:style>
  <w:style w:type="paragraph" w:customStyle="1" w:styleId="tableparagraph0">
    <w:name w:val="tableparagraph"/>
    <w:basedOn w:val="Normal"/>
    <w:rsid w:val="00603AC1"/>
    <w:pPr>
      <w:spacing w:before="100" w:beforeAutospacing="1" w:after="100" w:afterAutospacing="1" w:line="240" w:lineRule="auto"/>
    </w:pPr>
    <w:rPr>
      <w:rFonts w:ascii="Times" w:eastAsiaTheme="minorEastAsia" w:hAnsi="Times" w:cstheme="minorBidi"/>
      <w:szCs w:val="20"/>
      <w:lang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0F2BEE"/>
    <w:pPr>
      <w:keepNext/>
      <w:keepLines/>
      <w:numPr>
        <w:numId w:val="25"/>
      </w:numPr>
      <w:spacing w:before="360" w:after="120" w:line="400" w:lineRule="atLeast"/>
      <w:ind w:left="431" w:hanging="431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BB2047"/>
    <w:pPr>
      <w:keepNext/>
      <w:keepLines/>
      <w:numPr>
        <w:ilvl w:val="1"/>
        <w:numId w:val="25"/>
      </w:numPr>
      <w:spacing w:before="240" w:after="120"/>
      <w:ind w:left="578" w:hanging="578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0F2BEE"/>
    <w:pPr>
      <w:keepNext/>
      <w:keepLines/>
      <w:numPr>
        <w:ilvl w:val="2"/>
        <w:numId w:val="25"/>
      </w:numPr>
      <w:spacing w:before="120" w:after="80" w:line="300" w:lineRule="atLeast"/>
      <w:outlineLvl w:val="2"/>
    </w:pPr>
    <w:rPr>
      <w:rFonts w:eastAsia="Times New Roman"/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qFormat/>
    <w:rsid w:val="00A74175"/>
    <w:pPr>
      <w:keepNext/>
      <w:keepLines/>
      <w:numPr>
        <w:ilvl w:val="3"/>
        <w:numId w:val="25"/>
      </w:numPr>
      <w:spacing w:before="120" w:after="80"/>
      <w:ind w:left="862" w:hanging="862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qFormat/>
    <w:rsid w:val="00A74175"/>
    <w:pPr>
      <w:keepNext/>
      <w:keepLines/>
      <w:numPr>
        <w:ilvl w:val="4"/>
        <w:numId w:val="25"/>
      </w:numPr>
      <w:spacing w:before="120" w:after="80"/>
      <w:ind w:left="1009" w:hanging="1009"/>
      <w:outlineLvl w:val="4"/>
    </w:pPr>
    <w:rPr>
      <w:rFonts w:ascii="Cambria" w:eastAsia="Times New Roman" w:hAnsi="Cambria"/>
      <w:color w:val="001522"/>
      <w:sz w:val="24"/>
    </w:rPr>
  </w:style>
  <w:style w:type="paragraph" w:styleId="Rubrik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0F2BE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ypsnitt"/>
    <w:link w:val="Rubrik2"/>
    <w:uiPriority w:val="9"/>
    <w:rsid w:val="00BB2047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ypsnitt"/>
    <w:link w:val="Rubrik3"/>
    <w:uiPriority w:val="9"/>
    <w:rsid w:val="000F2BEE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Rubrik4Char">
    <w:name w:val="Rubrik 4 Char"/>
    <w:basedOn w:val="Standardstycketypsnitt"/>
    <w:link w:val="Rubrik4"/>
    <w:uiPriority w:val="9"/>
    <w:rsid w:val="00A74175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Rubrik5Char">
    <w:name w:val="Rubrik 5 Char"/>
    <w:basedOn w:val="Standardstycketypsnitt"/>
    <w:link w:val="Rubrik5"/>
    <w:uiPriority w:val="9"/>
    <w:rsid w:val="00A74175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Sidhuvud">
    <w:name w:val="header"/>
    <w:basedOn w:val="Normal"/>
    <w:link w:val="SidhuvudChar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yp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yp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yp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beltext">
    <w:name w:val="Balloon Text"/>
    <w:basedOn w:val="Normal"/>
    <w:link w:val="Bubbel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ypsnitt"/>
    <w:uiPriority w:val="99"/>
    <w:rsid w:val="00F456CC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Innehll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Innehll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character" w:styleId="Sidnummer">
    <w:name w:val="page number"/>
    <w:semiHidden/>
    <w:rsid w:val="001304B6"/>
    <w:rPr>
      <w:rFonts w:ascii="Arial" w:hAnsi="Arial"/>
      <w:b/>
      <w:color w:val="1C1C1C"/>
      <w:sz w:val="14"/>
    </w:rPr>
  </w:style>
  <w:style w:type="paragraph" w:styleId="Brdtext">
    <w:name w:val="Body Text"/>
    <w:basedOn w:val="Normal"/>
    <w:link w:val="BrdtextChar"/>
    <w:rsid w:val="008866A6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eastAsia="en-GB"/>
    </w:rPr>
  </w:style>
  <w:style w:type="character" w:customStyle="1" w:styleId="BrdtextChar">
    <w:name w:val="Brödtext Char"/>
    <w:basedOn w:val="Standardstycketypsnitt"/>
    <w:link w:val="Brdtext"/>
    <w:rsid w:val="008866A6"/>
    <w:rPr>
      <w:rFonts w:ascii="Times New Roman" w:eastAsia="Times New Roman" w:hAnsi="Times New Roman"/>
      <w:sz w:val="22"/>
      <w:szCs w:val="24"/>
      <w:lang w:eastAsia="en-GB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8866A6"/>
    <w:pPr>
      <w:spacing w:before="120" w:after="600" w:line="240" w:lineRule="auto"/>
    </w:pPr>
    <w:rPr>
      <w:rFonts w:ascii="Arial" w:eastAsia="Times New Roman" w:hAnsi="Arial" w:cs="Arial"/>
      <w:sz w:val="28"/>
      <w:szCs w:val="28"/>
      <w:lang w:eastAsia="en-GB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8866A6"/>
    <w:pPr>
      <w:spacing w:after="120" w:line="240" w:lineRule="auto"/>
    </w:pPr>
    <w:rPr>
      <w:rFonts w:ascii="Arial" w:eastAsia="Times New Roman" w:hAnsi="Arial" w:cs="Arial"/>
      <w:b/>
      <w:color w:val="00A9A7"/>
      <w:sz w:val="56"/>
      <w:szCs w:val="56"/>
      <w:lang w:eastAsia="en-GB"/>
    </w:rPr>
  </w:style>
  <w:style w:type="character" w:customStyle="1" w:styleId="RubrikChar">
    <w:name w:val="Rubrik Char"/>
    <w:aliases w:val="Försättsblad Rubrik Char"/>
    <w:basedOn w:val="Standardstycketypsnitt"/>
    <w:link w:val="Rubrik"/>
    <w:rsid w:val="008866A6"/>
    <w:rPr>
      <w:rFonts w:ascii="Arial" w:eastAsia="Times New Roman" w:hAnsi="Arial" w:cs="Arial"/>
      <w:b/>
      <w:color w:val="00A9A7"/>
      <w:sz w:val="56"/>
      <w:szCs w:val="56"/>
      <w:lang w:eastAsia="en-GB"/>
    </w:rPr>
  </w:style>
  <w:style w:type="character" w:customStyle="1" w:styleId="FrsttsbladUnderrubrikChar">
    <w:name w:val="Försättsblad Underrubrik Char"/>
    <w:link w:val="FrsttsbladUnderrubrik"/>
    <w:rsid w:val="008866A6"/>
    <w:rPr>
      <w:rFonts w:ascii="Arial" w:eastAsia="Times New Roman" w:hAnsi="Arial" w:cs="Arial"/>
      <w:sz w:val="28"/>
      <w:szCs w:val="28"/>
      <w:lang w:eastAsia="en-GB"/>
    </w:rPr>
  </w:style>
  <w:style w:type="paragraph" w:customStyle="1" w:styleId="TableText">
    <w:name w:val="Table Text"/>
    <w:basedOn w:val="Brdtext"/>
    <w:rsid w:val="0039481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9481C"/>
    <w:pPr>
      <w:widowControl w:val="0"/>
    </w:pPr>
    <w:rPr>
      <w:rFonts w:asciiTheme="minorHAnsi" w:eastAsiaTheme="minorHAnsi" w:hAnsiTheme="minorHAnsi" w:cstheme="minorBidi"/>
      <w:sz w:val="22"/>
    </w:rPr>
  </w:style>
  <w:style w:type="paragraph" w:styleId="Normalwebb">
    <w:name w:val="Normal (Web)"/>
    <w:basedOn w:val="Normal"/>
    <w:uiPriority w:val="99"/>
    <w:unhideWhenUsed/>
    <w:rsid w:val="00CA6970"/>
    <w:pPr>
      <w:spacing w:before="100" w:beforeAutospacing="1" w:after="100" w:afterAutospacing="1" w:line="240" w:lineRule="auto"/>
    </w:pPr>
    <w:rPr>
      <w:rFonts w:ascii="Times" w:hAnsi="Times"/>
      <w:szCs w:val="20"/>
    </w:rPr>
  </w:style>
  <w:style w:type="character" w:customStyle="1" w:styleId="apple-converted-space">
    <w:name w:val="apple-converted-space"/>
    <w:basedOn w:val="Standardstycketypsnitt"/>
    <w:rsid w:val="00CA6970"/>
  </w:style>
  <w:style w:type="character" w:styleId="Betoning2">
    <w:name w:val="Strong"/>
    <w:basedOn w:val="Standardstycketypsnitt"/>
    <w:uiPriority w:val="22"/>
    <w:qFormat/>
    <w:rsid w:val="002853B2"/>
    <w:rPr>
      <w:b/>
      <w:bCs/>
    </w:rPr>
  </w:style>
  <w:style w:type="paragraph" w:customStyle="1" w:styleId="western">
    <w:name w:val="western"/>
    <w:basedOn w:val="Normal"/>
    <w:rsid w:val="002853B2"/>
    <w:pPr>
      <w:spacing w:before="100" w:beforeAutospacing="1" w:after="100" w:afterAutospacing="1" w:line="240" w:lineRule="auto"/>
    </w:pPr>
    <w:rPr>
      <w:rFonts w:ascii="Times" w:eastAsiaTheme="minorEastAsia" w:hAnsi="Times" w:cstheme="minorBidi"/>
      <w:szCs w:val="20"/>
      <w:lang w:eastAsia="sv-SE"/>
    </w:rPr>
  </w:style>
  <w:style w:type="character" w:styleId="Betoning">
    <w:name w:val="Emphasis"/>
    <w:basedOn w:val="Standardstycketypsnitt"/>
    <w:uiPriority w:val="20"/>
    <w:qFormat/>
    <w:rsid w:val="00603AC1"/>
    <w:rPr>
      <w:i/>
      <w:iCs/>
    </w:rPr>
  </w:style>
  <w:style w:type="paragraph" w:customStyle="1" w:styleId="tableparagraph0">
    <w:name w:val="tableparagraph"/>
    <w:basedOn w:val="Normal"/>
    <w:rsid w:val="00603AC1"/>
    <w:pPr>
      <w:spacing w:before="100" w:beforeAutospacing="1" w:after="100" w:afterAutospacing="1" w:line="240" w:lineRule="auto"/>
    </w:pPr>
    <w:rPr>
      <w:rFonts w:ascii="Times" w:eastAsiaTheme="minorEastAsia" w:hAnsi="Times" w:cstheme="minorBidi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unitsofmeasure.org/ucum.html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1FD99D-A2F2-604F-881D-686183277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19</TotalTime>
  <Pages>28</Pages>
  <Words>4107</Words>
  <Characters>27935</Characters>
  <Application>Microsoft Macintosh Word</Application>
  <DocSecurity>0</DocSecurity>
  <Lines>1330</Lines>
  <Paragraphs>1068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Intygshantering</vt:lpstr>
    </vt:vector>
  </TitlesOfParts>
  <Manager/>
  <Company>Inera AB</Company>
  <LinksUpToDate>false</LinksUpToDate>
  <CharactersWithSpaces>30974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Intygshantering</dc:title>
  <dc:subject>Arkitektur</dc:subject>
  <dc:creator>Johan Zetterström</dc:creator>
  <cp:keywords>TKB,Arkitektur, Krav </cp:keywords>
  <dc:description/>
  <cp:lastModifiedBy>Mats Ekhammar</cp:lastModifiedBy>
  <cp:revision>13</cp:revision>
  <dcterms:created xsi:type="dcterms:W3CDTF">2014-10-06T12:37:00Z</dcterms:created>
  <dcterms:modified xsi:type="dcterms:W3CDTF">2014-10-07T09:38:00Z</dcterms:modified>
  <cp:category>Mall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knummer">
    <vt:lpwstr>ARK_0015</vt:lpwstr>
  </property>
  <property fmtid="{D5CDD505-2E9C-101B-9397-08002B2CF9AE}" pid="3" name="svekortnamn">
    <vt:lpwstr>Intygshantering</vt:lpwstr>
  </property>
  <property fmtid="{D5CDD505-2E9C-101B-9397-08002B2CF9AE}" pid="4" name="domain_2">
    <vt:lpwstr>healthcond</vt:lpwstr>
  </property>
  <property fmtid="{D5CDD505-2E9C-101B-9397-08002B2CF9AE}" pid="5" name="domain_1">
    <vt:lpwstr>clinicalprocess</vt:lpwstr>
  </property>
  <property fmtid="{D5CDD505-2E9C-101B-9397-08002B2CF9AE}" pid="6" name="svenamn">
    <vt:lpwstr>vård- och omsorg kärnprocess:hälsorelaterade tillstånd:intygshantering</vt:lpwstr>
  </property>
  <property fmtid="{D5CDD505-2E9C-101B-9397-08002B2CF9AE}" pid="7" name="datumpubliserad">
    <vt:lpwstr>2014-09-08</vt:lpwstr>
  </property>
  <property fmtid="{D5CDD505-2E9C-101B-9397-08002B2CF9AE}" pid="8" name="domain_3">
    <vt:lpwstr>certificate</vt:lpwstr>
  </property>
  <property fmtid="{D5CDD505-2E9C-101B-9397-08002B2CF9AE}" pid="9" name="version">
    <vt:lpwstr>1.0</vt:lpwstr>
  </property>
</Properties>
</file>