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DCB611A" w14:textId="4DF633FF" w:rsidR="00933E2C" w:rsidRDefault="002F5975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hantera hälsorelaterade tillstånd: tillståndsbeskrivning</w:t>
      </w:r>
    </w:p>
    <w:p w14:paraId="09DE6A20" w14:textId="5DFCE07D" w:rsidR="00376584" w:rsidRDefault="00376584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2A8A201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76584">
        <w:rPr>
          <w:color w:val="92D050"/>
          <w:sz w:val="36"/>
          <w:szCs w:val="36"/>
        </w:rPr>
        <w:t>2.1</w:t>
      </w:r>
      <w:r w:rsidR="00DF0F59">
        <w:rPr>
          <w:color w:val="92D050"/>
          <w:sz w:val="36"/>
          <w:szCs w:val="36"/>
        </w:rPr>
        <w:t>.</w:t>
      </w:r>
      <w:r w:rsidR="00243964">
        <w:rPr>
          <w:color w:val="92D050"/>
          <w:sz w:val="36"/>
          <w:szCs w:val="36"/>
        </w:rPr>
        <w:t>RC3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5BCCC83E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972DF">
        <w:rPr>
          <w:color w:val="92D050"/>
          <w:sz w:val="36"/>
          <w:szCs w:val="36"/>
        </w:rPr>
        <w:t>201</w:t>
      </w:r>
      <w:r w:rsidR="00376584">
        <w:rPr>
          <w:color w:val="92D050"/>
          <w:sz w:val="36"/>
          <w:szCs w:val="36"/>
        </w:rPr>
        <w:t>4-03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376584">
        <w:rPr>
          <w:color w:val="92D050"/>
          <w:sz w:val="36"/>
          <w:szCs w:val="36"/>
        </w:rPr>
        <w:t>1</w:t>
      </w:r>
      <w:r w:rsidR="00243964">
        <w:rPr>
          <w:color w:val="92D050"/>
          <w:sz w:val="36"/>
          <w:szCs w:val="36"/>
        </w:rPr>
        <w:t>7</w:t>
      </w:r>
      <w:bookmarkStart w:id="1" w:name="_GoBack"/>
      <w:bookmarkEnd w:id="1"/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3D51549" w14:textId="77777777" w:rsidR="002F5975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918165" w:history="1">
        <w:r w:rsidR="002F5975" w:rsidRPr="005E5AD6">
          <w:rPr>
            <w:rStyle w:val="Hyperlink"/>
          </w:rPr>
          <w:t>1.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ink"/>
          </w:rPr>
          <w:t>Inledning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_Toc379918165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4</w:t>
        </w:r>
        <w:r w:rsidR="002F5975">
          <w:rPr>
            <w:webHidden/>
          </w:rPr>
          <w:fldChar w:fldCharType="end"/>
        </w:r>
      </w:hyperlink>
    </w:p>
    <w:p w14:paraId="409E5FAC" w14:textId="77777777" w:rsidR="002F5975" w:rsidRDefault="00243964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6" w:history="1">
        <w:r w:rsidR="002F5975" w:rsidRPr="005E5AD6">
          <w:rPr>
            <w:rStyle w:val="Hyperlink"/>
            <w:noProof/>
          </w:rPr>
          <w:t>1.1.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ink"/>
            <w:noProof/>
          </w:rPr>
          <w:t>Syfte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_Toc379918166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4</w:t>
        </w:r>
        <w:r w:rsidR="002F5975">
          <w:rPr>
            <w:noProof/>
            <w:webHidden/>
          </w:rPr>
          <w:fldChar w:fldCharType="end"/>
        </w:r>
      </w:hyperlink>
    </w:p>
    <w:p w14:paraId="16C90E45" w14:textId="77777777" w:rsidR="002F5975" w:rsidRDefault="00243964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7" w:history="1">
        <w:r w:rsidR="002F5975" w:rsidRPr="005E5AD6">
          <w:rPr>
            <w:rStyle w:val="Hyperlink"/>
            <w:noProof/>
          </w:rPr>
          <w:t>1.2.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ink"/>
            <w:noProof/>
          </w:rPr>
          <w:t>Begrepp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_Toc379918167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4</w:t>
        </w:r>
        <w:r w:rsidR="002F5975">
          <w:rPr>
            <w:noProof/>
            <w:webHidden/>
          </w:rPr>
          <w:fldChar w:fldCharType="end"/>
        </w:r>
      </w:hyperlink>
    </w:p>
    <w:p w14:paraId="3A353D2A" w14:textId="77777777" w:rsidR="002F5975" w:rsidRDefault="0024396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918168" w:history="1">
        <w:r w:rsidR="002F5975" w:rsidRPr="005E5AD6">
          <w:rPr>
            <w:rStyle w:val="Hyperlink"/>
          </w:rPr>
          <w:t>2.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ink"/>
          </w:rPr>
          <w:t>Arkitekturella beslut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_Toc379918168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5</w:t>
        </w:r>
        <w:r w:rsidR="002F5975">
          <w:rPr>
            <w:webHidden/>
          </w:rPr>
          <w:fldChar w:fldCharType="end"/>
        </w:r>
      </w:hyperlink>
    </w:p>
    <w:p w14:paraId="277854C4" w14:textId="77777777" w:rsidR="002F5975" w:rsidRDefault="00243964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9" w:history="1">
        <w:r w:rsidR="002F5975" w:rsidRPr="005E5AD6">
          <w:rPr>
            <w:rStyle w:val="Hyperlink"/>
            <w:noProof/>
          </w:rPr>
          <w:t>2.1.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ink"/>
            <w:noProof/>
          </w:rPr>
          <w:t xml:space="preserve">AB: </w:t>
        </w:r>
        <w:r w:rsidR="002F5975" w:rsidRPr="005E5AD6">
          <w:rPr>
            <w:rStyle w:val="Hyperlink"/>
            <w:noProof/>
            <w:highlight w:val="yellow"/>
          </w:rPr>
          <w:t>Rubrik på område för beslut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_Toc379918169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5</w:t>
        </w:r>
        <w:r w:rsidR="002F5975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2F5975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</w:t>
            </w:r>
            <w:r w:rsidR="00714272" w:rsidRPr="002F5975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376584" w14:paraId="7921ED77" w14:textId="77777777" w:rsidTr="00933E2C">
        <w:tc>
          <w:tcPr>
            <w:tcW w:w="964" w:type="dxa"/>
          </w:tcPr>
          <w:p w14:paraId="3A2CBDFF" w14:textId="370D526A" w:rsidR="00376584" w:rsidRPr="00031B12" w:rsidRDefault="00376584" w:rsidP="00DF0F59">
            <w:pPr>
              <w:pStyle w:val="TableText"/>
              <w:ind w:right="0"/>
              <w:jc w:val="center"/>
            </w:pPr>
            <w:r>
              <w:t>2.1</w:t>
            </w:r>
            <w:r w:rsidR="00DF0F59">
              <w:t>.</w:t>
            </w:r>
            <w:r>
              <w:t>RC2</w:t>
            </w:r>
          </w:p>
        </w:tc>
        <w:tc>
          <w:tcPr>
            <w:tcW w:w="1224" w:type="dxa"/>
          </w:tcPr>
          <w:p w14:paraId="6181B43B" w14:textId="71C0208D" w:rsidR="00376584" w:rsidRPr="00031B12" w:rsidRDefault="00376584" w:rsidP="00DF0F59">
            <w:pPr>
              <w:pStyle w:val="TableText"/>
              <w:ind w:right="0"/>
              <w:jc w:val="center"/>
            </w:pPr>
            <w:r>
              <w:t>2014-03-1</w:t>
            </w:r>
            <w:r w:rsidR="00DF0F59">
              <w:t>3</w:t>
            </w:r>
          </w:p>
        </w:tc>
        <w:tc>
          <w:tcPr>
            <w:tcW w:w="4140" w:type="dxa"/>
          </w:tcPr>
          <w:p w14:paraId="47EC180B" w14:textId="55666470" w:rsidR="00376584" w:rsidRPr="002F5975" w:rsidRDefault="00376584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1980" w:type="dxa"/>
          </w:tcPr>
          <w:p w14:paraId="47634B51" w14:textId="493D0B6D" w:rsidR="00376584" w:rsidRPr="00376584" w:rsidRDefault="00376584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474D3CCA" w14:textId="77777777" w:rsidR="00376584" w:rsidRPr="00376584" w:rsidRDefault="00376584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2CB2CE06" w:rsidR="00933E2C" w:rsidRPr="00376584" w:rsidRDefault="00376584" w:rsidP="00933E2C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79918165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79918166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79918167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79918168"/>
      <w:r w:rsidRPr="008007C3">
        <w:lastRenderedPageBreak/>
        <w:t>Arkitekturella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Heading2"/>
      </w:pPr>
      <w:bookmarkStart w:id="11" w:name="_Toc379918169"/>
      <w:bookmarkStart w:id="12" w:name="_Toc185913456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1"/>
      <w:r w:rsidR="00933E2C" w:rsidRPr="00DE35C6">
        <w:rPr>
          <w:highlight w:val="yellow"/>
        </w:rPr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Beslutet ska tas i samråd med xxx (exempelvis förvaltning, tekniskt ansvarig för tjänsten, CeHis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BD6976C" w14:textId="137B3E86" w:rsidR="00E127E3" w:rsidRPr="00376584" w:rsidRDefault="00E127E3" w:rsidP="00376584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376584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A0565" w14:textId="77777777" w:rsidR="00E00064" w:rsidRDefault="00E00064" w:rsidP="00C72B17">
      <w:pPr>
        <w:spacing w:line="240" w:lineRule="auto"/>
      </w:pPr>
      <w:r>
        <w:separator/>
      </w:r>
    </w:p>
  </w:endnote>
  <w:endnote w:type="continuationSeparator" w:id="0">
    <w:p w14:paraId="4D200845" w14:textId="77777777" w:rsidR="00E00064" w:rsidRDefault="00E00064" w:rsidP="00C72B17">
      <w:pPr>
        <w:spacing w:line="240" w:lineRule="auto"/>
      </w:pPr>
      <w:r>
        <w:continuationSeparator/>
      </w:r>
    </w:p>
  </w:endnote>
  <w:endnote w:type="continuationNotice" w:id="1">
    <w:p w14:paraId="1220330E" w14:textId="77777777" w:rsidR="00E00064" w:rsidRDefault="00E000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EBFF4" w14:textId="77777777" w:rsidR="00E00064" w:rsidRDefault="00E00064" w:rsidP="00C72B17">
      <w:pPr>
        <w:spacing w:line="240" w:lineRule="auto"/>
      </w:pPr>
      <w:r>
        <w:separator/>
      </w:r>
    </w:p>
  </w:footnote>
  <w:footnote w:type="continuationSeparator" w:id="0">
    <w:p w14:paraId="218805E0" w14:textId="77777777" w:rsidR="00E00064" w:rsidRDefault="00E00064" w:rsidP="00C72B17">
      <w:pPr>
        <w:spacing w:line="240" w:lineRule="auto"/>
      </w:pPr>
      <w:r>
        <w:continuationSeparator/>
      </w:r>
    </w:p>
  </w:footnote>
  <w:footnote w:type="continuationNotice" w:id="1">
    <w:p w14:paraId="58B2C2C4" w14:textId="77777777" w:rsidR="00E00064" w:rsidRDefault="00E000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8F371E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DF0F59">
      <w:t>1</w:t>
    </w:r>
    <w:r>
      <w:t xml:space="preserve">3 </w:t>
    </w:r>
    <w:r w:rsidR="00DF0F59">
      <w:t>mars</w:t>
    </w:r>
    <w:r>
      <w:t xml:space="preserve"> 201</w:t>
    </w:r>
    <w:bookmarkEnd w:id="13"/>
    <w:r w:rsidR="00DF0F59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43964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243964" w:rsidRPr="0024396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243964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243964" w:rsidRPr="0024396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73EC2596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376584">
      <w:t>1</w:t>
    </w:r>
    <w:r w:rsidR="00DF0F59">
      <w:t>3</w:t>
    </w:r>
    <w:r>
      <w:t xml:space="preserve"> </w:t>
    </w:r>
    <w:r w:rsidR="00376584">
      <w:t xml:space="preserve">mars </w:t>
    </w:r>
    <w:r>
      <w:t>201</w:t>
    </w:r>
    <w:bookmarkEnd w:id="16"/>
    <w:r w:rsidR="00376584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0AAD7700" w14:textId="77777777" w:rsidR="00D133DF" w:rsidRPr="0024387D" w:rsidRDefault="00D133DF" w:rsidP="00376584">
          <w:pPr>
            <w:pStyle w:val="Header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5" w:name="Radera2"/>
    <w:bookmarkEnd w:id="25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4396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243964" w:rsidRPr="0024396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24396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243964" w:rsidRPr="0024396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3964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975"/>
    <w:rsid w:val="002F7E28"/>
    <w:rsid w:val="0030710D"/>
    <w:rsid w:val="00322A41"/>
    <w:rsid w:val="00325EBF"/>
    <w:rsid w:val="00364AE6"/>
    <w:rsid w:val="00364D31"/>
    <w:rsid w:val="00370C03"/>
    <w:rsid w:val="003755FD"/>
    <w:rsid w:val="00376584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0F3A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971F7"/>
    <w:rsid w:val="00DA1759"/>
    <w:rsid w:val="00DA5D2D"/>
    <w:rsid w:val="00DB56E2"/>
    <w:rsid w:val="00DC3968"/>
    <w:rsid w:val="00DE35C6"/>
    <w:rsid w:val="00DF0F59"/>
    <w:rsid w:val="00E00064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5D24-D8B6-8040-ACE8-7522E2A3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16</TotalTime>
  <Pages>5</Pages>
  <Words>305</Words>
  <Characters>2527</Characters>
  <Application>Microsoft Macintosh Word</Application>
  <DocSecurity>0</DocSecurity>
  <Lines>140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2756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12</cp:revision>
  <dcterms:created xsi:type="dcterms:W3CDTF">2013-08-28T13:45:00Z</dcterms:created>
  <dcterms:modified xsi:type="dcterms:W3CDTF">2014-03-17T18:30:00Z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