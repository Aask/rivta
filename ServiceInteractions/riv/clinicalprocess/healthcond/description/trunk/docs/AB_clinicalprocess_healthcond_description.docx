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22"/>
        <w:gridCol w:w="10891"/>
      </w:tblGrid>
      <w:tr w:rsidR="006E0E27" w:rsidRPr="004A7C1C" w14:paraId="6C4DE3B9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4748CBF1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4EC4BB2F" w14:textId="77777777" w:rsidR="006E0E27" w:rsidRPr="004A7C1C" w:rsidRDefault="006E0E27" w:rsidP="006E0E27"/>
        </w:tc>
      </w:tr>
      <w:tr w:rsidR="000927B9" w:rsidRPr="004A7C1C" w14:paraId="165B2F73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03260E65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6602F89A" w14:textId="77777777" w:rsidR="00AC5707" w:rsidRPr="00AC5707" w:rsidRDefault="00AC5707" w:rsidP="00AC5707">
            <w:pPr>
              <w:pStyle w:val="Title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860D51">
              <w:rPr>
                <w:color w:val="008000"/>
              </w:rPr>
              <w:t>clinicalprocess_healthcond_description</w:t>
            </w:r>
            <w:r w:rsidRPr="00AC5707">
              <w:rPr>
                <w:color w:val="008000"/>
              </w:rPr>
              <w:fldChar w:fldCharType="end"/>
            </w:r>
          </w:p>
          <w:p w14:paraId="1B0829D4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23397A7E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860D51">
              <w:rPr>
                <w:color w:val="008000"/>
                <w:sz w:val="32"/>
              </w:rPr>
              <w:t>2.1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14:paraId="6F1CEA65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860D51" w:rsidRPr="00860D51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43590E7E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860D51">
              <w:rPr>
                <w:color w:val="008000"/>
                <w:sz w:val="28"/>
              </w:rPr>
              <w:t>2014-09-12</w:t>
            </w:r>
            <w:r>
              <w:rPr>
                <w:color w:val="008000"/>
                <w:sz w:val="28"/>
              </w:rPr>
              <w:fldChar w:fldCharType="end"/>
            </w:r>
          </w:p>
          <w:p w14:paraId="4A8DBD88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3AACE85E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133E446E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43380553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573123FB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56D3E72F" w14:textId="77777777" w:rsidR="000927B9" w:rsidRPr="004A7C1C" w:rsidRDefault="000927B9" w:rsidP="00A47B77"/>
    <w:p w14:paraId="1A58CAE5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5B6C7E58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6C37D6EC" w14:textId="77777777" w:rsidR="00860D51" w:rsidRDefault="00D31AA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860D51">
            <w:rPr>
              <w:noProof/>
            </w:rPr>
            <w:t>1.</w:t>
          </w:r>
          <w:r w:rsidR="00860D51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860D51">
            <w:rPr>
              <w:noProof/>
            </w:rPr>
            <w:t>Inledning</w:t>
          </w:r>
          <w:r w:rsidR="00860D51">
            <w:rPr>
              <w:noProof/>
            </w:rPr>
            <w:tab/>
          </w:r>
          <w:r w:rsidR="00860D51">
            <w:rPr>
              <w:noProof/>
            </w:rPr>
            <w:fldChar w:fldCharType="begin"/>
          </w:r>
          <w:r w:rsidR="00860D51">
            <w:rPr>
              <w:noProof/>
            </w:rPr>
            <w:instrText xml:space="preserve"> PAGEREF _Toc398301655 \h </w:instrText>
          </w:r>
          <w:r w:rsidR="00860D51">
            <w:rPr>
              <w:noProof/>
            </w:rPr>
          </w:r>
          <w:r w:rsidR="00860D51">
            <w:rPr>
              <w:noProof/>
            </w:rPr>
            <w:fldChar w:fldCharType="separate"/>
          </w:r>
          <w:r w:rsidR="00860D51">
            <w:rPr>
              <w:noProof/>
            </w:rPr>
            <w:t>3</w:t>
          </w:r>
          <w:r w:rsidR="00860D51">
            <w:rPr>
              <w:noProof/>
            </w:rPr>
            <w:fldChar w:fldCharType="end"/>
          </w:r>
        </w:p>
        <w:p w14:paraId="353D1D96" w14:textId="77777777" w:rsidR="00860D51" w:rsidRDefault="00860D51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_Toc398301656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A4D518" w14:textId="77777777" w:rsidR="00860D51" w:rsidRDefault="00860D51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_Toc398301657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28FA5C7" w14:textId="77777777" w:rsidR="00860D51" w:rsidRDefault="00860D5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_Toc398301658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D795A4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38947FF5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4000"/>
      </w:tblGrid>
      <w:tr w:rsidR="0030019C" w14:paraId="255C88FD" w14:textId="77777777" w:rsidTr="00CF1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3"/>
          </w:tcPr>
          <w:p w14:paraId="33FDA981" w14:textId="77777777" w:rsidR="0030019C" w:rsidRDefault="0030019C" w:rsidP="00CF10DE">
            <w:pPr>
              <w:pStyle w:val="BodyText"/>
            </w:pPr>
            <w:r>
              <w:lastRenderedPageBreak/>
              <w:t>Revisionshistorik</w:t>
            </w:r>
            <w:r w:rsidR="00D31AA7">
              <w:t xml:space="preserve"> mall</w:t>
            </w:r>
          </w:p>
        </w:tc>
      </w:tr>
      <w:tr w:rsidR="0030019C" w14:paraId="5CFE02E2" w14:textId="77777777" w:rsidTr="00CF10DE">
        <w:tc>
          <w:tcPr>
            <w:tcW w:w="1101" w:type="dxa"/>
          </w:tcPr>
          <w:p w14:paraId="6A00248E" w14:textId="77777777" w:rsidR="0030019C" w:rsidRDefault="0030019C" w:rsidP="00CF10DE">
            <w:pPr>
              <w:pStyle w:val="BodyText"/>
            </w:pPr>
            <w:r>
              <w:t>Version</w:t>
            </w:r>
          </w:p>
        </w:tc>
        <w:tc>
          <w:tcPr>
            <w:tcW w:w="3543" w:type="dxa"/>
          </w:tcPr>
          <w:p w14:paraId="228742D7" w14:textId="77777777" w:rsidR="0030019C" w:rsidRDefault="0030019C" w:rsidP="00CF10DE">
            <w:pPr>
              <w:pStyle w:val="BodyText"/>
            </w:pPr>
            <w:r>
              <w:t>Författare</w:t>
            </w:r>
          </w:p>
        </w:tc>
        <w:tc>
          <w:tcPr>
            <w:tcW w:w="4000" w:type="dxa"/>
          </w:tcPr>
          <w:p w14:paraId="3A1BF11F" w14:textId="77777777" w:rsidR="0030019C" w:rsidRDefault="0030019C" w:rsidP="00CF10DE">
            <w:pPr>
              <w:pStyle w:val="BodyText"/>
            </w:pPr>
            <w:r>
              <w:t>Kommentar</w:t>
            </w:r>
          </w:p>
        </w:tc>
      </w:tr>
      <w:tr w:rsidR="0030019C" w14:paraId="13932B9E" w14:textId="77777777" w:rsidTr="00CF10DE">
        <w:tc>
          <w:tcPr>
            <w:tcW w:w="1101" w:type="dxa"/>
          </w:tcPr>
          <w:p w14:paraId="17C18307" w14:textId="77777777" w:rsidR="0030019C" w:rsidRDefault="00D31AA7" w:rsidP="00CF10DE">
            <w:pPr>
              <w:pStyle w:val="BodyText"/>
            </w:pPr>
            <w:r>
              <w:t>1.0</w:t>
            </w:r>
          </w:p>
        </w:tc>
        <w:tc>
          <w:tcPr>
            <w:tcW w:w="3543" w:type="dxa"/>
          </w:tcPr>
          <w:p w14:paraId="75CC5EBC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3C5B3F2B" w14:textId="77777777" w:rsidR="0030019C" w:rsidRDefault="00D31AA7" w:rsidP="00CF10DE">
            <w:pPr>
              <w:pStyle w:val="BodyText"/>
            </w:pPr>
            <w:r>
              <w:t>Första med nya mallen</w:t>
            </w:r>
          </w:p>
        </w:tc>
      </w:tr>
      <w:tr w:rsidR="0030019C" w14:paraId="710EBF29" w14:textId="77777777" w:rsidTr="00CF10DE">
        <w:tc>
          <w:tcPr>
            <w:tcW w:w="1101" w:type="dxa"/>
          </w:tcPr>
          <w:p w14:paraId="0FFCFB75" w14:textId="77777777" w:rsidR="0030019C" w:rsidRDefault="00D31AA7" w:rsidP="00CF10DE">
            <w:pPr>
              <w:pStyle w:val="BodyText"/>
            </w:pPr>
            <w:r>
              <w:t>1.3</w:t>
            </w:r>
          </w:p>
        </w:tc>
        <w:tc>
          <w:tcPr>
            <w:tcW w:w="3543" w:type="dxa"/>
          </w:tcPr>
          <w:p w14:paraId="77476DAD" w14:textId="77777777" w:rsidR="0030019C" w:rsidRDefault="00D31AA7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0A476C34" w14:textId="77777777" w:rsidR="0030019C" w:rsidRDefault="00D31AA7" w:rsidP="00CF10DE">
            <w:pPr>
              <w:pStyle w:val="BodyText"/>
            </w:pPr>
            <w:r>
              <w:t>Bytt till Inera mall</w:t>
            </w:r>
          </w:p>
        </w:tc>
      </w:tr>
      <w:tr w:rsidR="00CD6E73" w14:paraId="29D8F2FD" w14:textId="77777777" w:rsidTr="00CF10DE">
        <w:tc>
          <w:tcPr>
            <w:tcW w:w="1101" w:type="dxa"/>
          </w:tcPr>
          <w:p w14:paraId="5DC8718B" w14:textId="77777777" w:rsidR="00CD6E73" w:rsidRDefault="00CD6E73" w:rsidP="00CF10DE">
            <w:pPr>
              <w:pStyle w:val="BodyText"/>
            </w:pPr>
            <w:r>
              <w:t>1.3.1</w:t>
            </w:r>
          </w:p>
        </w:tc>
        <w:tc>
          <w:tcPr>
            <w:tcW w:w="3543" w:type="dxa"/>
          </w:tcPr>
          <w:p w14:paraId="6DB8BFD4" w14:textId="77777777" w:rsidR="00CD6E73" w:rsidRDefault="00CD6E73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63A41C27" w14:textId="77777777" w:rsidR="00CD6E73" w:rsidRDefault="00CD6E73" w:rsidP="00CF10DE">
            <w:pPr>
              <w:pStyle w:val="BodyText"/>
            </w:pPr>
            <w:r>
              <w:t xml:space="preserve">Rättat fel i mall </w:t>
            </w:r>
          </w:p>
        </w:tc>
      </w:tr>
      <w:tr w:rsidR="00BF4373" w14:paraId="3CE002A7" w14:textId="77777777" w:rsidTr="00CF10DE">
        <w:tc>
          <w:tcPr>
            <w:tcW w:w="1101" w:type="dxa"/>
          </w:tcPr>
          <w:p w14:paraId="02EEA031" w14:textId="77777777" w:rsidR="00BF4373" w:rsidRDefault="00BF4373" w:rsidP="00CF10DE">
            <w:pPr>
              <w:pStyle w:val="BodyText"/>
            </w:pPr>
            <w:r>
              <w:t>1.3.2</w:t>
            </w:r>
          </w:p>
        </w:tc>
        <w:tc>
          <w:tcPr>
            <w:tcW w:w="3543" w:type="dxa"/>
          </w:tcPr>
          <w:p w14:paraId="178427D5" w14:textId="77777777" w:rsidR="00BF4373" w:rsidRDefault="00BF4373" w:rsidP="00CF10DE">
            <w:pPr>
              <w:pStyle w:val="BodyText"/>
            </w:pPr>
            <w:r>
              <w:t>Lennart Eriksson</w:t>
            </w:r>
          </w:p>
        </w:tc>
        <w:tc>
          <w:tcPr>
            <w:tcW w:w="4000" w:type="dxa"/>
          </w:tcPr>
          <w:p w14:paraId="43F8DA6B" w14:textId="77777777" w:rsidR="00BF4373" w:rsidRDefault="00BF4373" w:rsidP="00CF10DE">
            <w:pPr>
              <w:pStyle w:val="BodyText"/>
            </w:pPr>
            <w:r>
              <w:t>Tagit bort RC ur mall samt infört saved date</w:t>
            </w:r>
          </w:p>
        </w:tc>
      </w:tr>
      <w:tr w:rsidR="00561EF4" w14:paraId="3FEFB15B" w14:textId="77777777" w:rsidTr="00CF10DE">
        <w:tc>
          <w:tcPr>
            <w:tcW w:w="1101" w:type="dxa"/>
          </w:tcPr>
          <w:p w14:paraId="78D29AF4" w14:textId="77777777" w:rsidR="00561EF4" w:rsidRDefault="00561EF4" w:rsidP="00CF10DE">
            <w:pPr>
              <w:pStyle w:val="BodyText"/>
            </w:pPr>
            <w:r>
              <w:t>1.3.3</w:t>
            </w:r>
          </w:p>
        </w:tc>
        <w:tc>
          <w:tcPr>
            <w:tcW w:w="3543" w:type="dxa"/>
          </w:tcPr>
          <w:p w14:paraId="428F7E1F" w14:textId="77777777" w:rsidR="00561EF4" w:rsidRDefault="00561EF4" w:rsidP="00CF10DE">
            <w:pPr>
              <w:pStyle w:val="BodyText"/>
            </w:pPr>
            <w:r w:rsidRPr="00561EF4">
              <w:t>Lennart Eriksson</w:t>
            </w:r>
          </w:p>
        </w:tc>
        <w:tc>
          <w:tcPr>
            <w:tcW w:w="4000" w:type="dxa"/>
          </w:tcPr>
          <w:p w14:paraId="15E6524A" w14:textId="77777777" w:rsidR="00561EF4" w:rsidRDefault="00561EF4" w:rsidP="00561EF4">
            <w:pPr>
              <w:pStyle w:val="BodyText"/>
            </w:pPr>
            <w:r>
              <w:t>Ändrat version variabel så hantering stämmer med konfigurationsstyrning</w:t>
            </w:r>
          </w:p>
        </w:tc>
      </w:tr>
    </w:tbl>
    <w:p w14:paraId="6973CD0B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55F43FDE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1A8E08CC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5550160B" w14:textId="77777777" w:rsidTr="00D31AA7">
        <w:tc>
          <w:tcPr>
            <w:tcW w:w="1101" w:type="dxa"/>
          </w:tcPr>
          <w:p w14:paraId="1643059D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243B02F9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06EDC102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6A122631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860D51" w14:paraId="0D1034DD" w14:textId="77777777" w:rsidTr="00D31AA7">
        <w:tc>
          <w:tcPr>
            <w:tcW w:w="1101" w:type="dxa"/>
          </w:tcPr>
          <w:p w14:paraId="7C6A8194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842" w:type="dxa"/>
          </w:tcPr>
          <w:p w14:paraId="1CFA05F3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14:paraId="3EC3066E" w14:textId="77777777" w:rsidR="00860D51" w:rsidRPr="002F5975" w:rsidRDefault="00860D51" w:rsidP="00930148">
            <w:pPr>
              <w:pStyle w:val="TableText"/>
              <w:ind w:right="0"/>
              <w:rPr>
                <w:lang w:val="sv-SE"/>
              </w:rPr>
            </w:pPr>
            <w:r w:rsidRPr="002F5975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14:paraId="5ADA8AEB" w14:textId="77777777" w:rsidR="00860D51" w:rsidRPr="00031B12" w:rsidRDefault="00860D51" w:rsidP="00930148">
            <w:pPr>
              <w:pStyle w:val="TableText"/>
              <w:ind w:right="0"/>
            </w:pPr>
            <w:r w:rsidRPr="00031B12">
              <w:t>Johan Eltes, Cynergia AB</w:t>
            </w:r>
          </w:p>
        </w:tc>
      </w:tr>
      <w:tr w:rsidR="00860D51" w14:paraId="1874C5F1" w14:textId="77777777" w:rsidTr="00D31AA7">
        <w:tc>
          <w:tcPr>
            <w:tcW w:w="1101" w:type="dxa"/>
          </w:tcPr>
          <w:p w14:paraId="41C8AD72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>
              <w:t>2.1.RC2</w:t>
            </w:r>
          </w:p>
        </w:tc>
        <w:tc>
          <w:tcPr>
            <w:tcW w:w="1842" w:type="dxa"/>
          </w:tcPr>
          <w:p w14:paraId="4AB2B9DE" w14:textId="77777777" w:rsidR="00860D51" w:rsidRPr="00031B12" w:rsidRDefault="00860D51" w:rsidP="00930148">
            <w:pPr>
              <w:pStyle w:val="TableText"/>
              <w:ind w:right="0"/>
              <w:jc w:val="center"/>
            </w:pPr>
            <w:r>
              <w:t>2014-03-13</w:t>
            </w:r>
          </w:p>
        </w:tc>
        <w:tc>
          <w:tcPr>
            <w:tcW w:w="3261" w:type="dxa"/>
          </w:tcPr>
          <w:p w14:paraId="4591501E" w14:textId="77777777" w:rsidR="00860D51" w:rsidRPr="002F5975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referens till TKB</w:t>
            </w:r>
          </w:p>
        </w:tc>
        <w:tc>
          <w:tcPr>
            <w:tcW w:w="2440" w:type="dxa"/>
          </w:tcPr>
          <w:p w14:paraId="72BB59E6" w14:textId="77777777" w:rsidR="00860D51" w:rsidRPr="00376584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Björn Genfors, Mawell</w:t>
            </w:r>
          </w:p>
        </w:tc>
      </w:tr>
      <w:tr w:rsidR="00860D51" w14:paraId="795E341E" w14:textId="77777777" w:rsidTr="00D31AA7">
        <w:tc>
          <w:tcPr>
            <w:tcW w:w="1101" w:type="dxa"/>
          </w:tcPr>
          <w:p w14:paraId="52DA6BEB" w14:textId="77777777" w:rsidR="00860D51" w:rsidRDefault="00860D51" w:rsidP="00930148">
            <w:pPr>
              <w:pStyle w:val="TableText"/>
              <w:ind w:right="0"/>
              <w:jc w:val="center"/>
            </w:pPr>
            <w:r>
              <w:t>2.1 RC4</w:t>
            </w:r>
          </w:p>
        </w:tc>
        <w:tc>
          <w:tcPr>
            <w:tcW w:w="1842" w:type="dxa"/>
          </w:tcPr>
          <w:p w14:paraId="206AE725" w14:textId="77777777" w:rsidR="00860D51" w:rsidRDefault="00860D51" w:rsidP="00930148">
            <w:pPr>
              <w:pStyle w:val="TableText"/>
              <w:ind w:right="0"/>
              <w:jc w:val="center"/>
            </w:pPr>
            <w:r>
              <w:t>2014-09-12</w:t>
            </w:r>
          </w:p>
        </w:tc>
        <w:tc>
          <w:tcPr>
            <w:tcW w:w="3261" w:type="dxa"/>
          </w:tcPr>
          <w:p w14:paraId="403248F0" w14:textId="77777777" w:rsidR="00860D51" w:rsidRDefault="0098158A" w:rsidP="0098158A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Bytt mall, och u</w:t>
            </w:r>
            <w:r w:rsidR="00860D51">
              <w:rPr>
                <w:lang w:val="sv-SE"/>
              </w:rPr>
              <w:t>ppdaterat AB i samband med uppdatering av TKB.</w:t>
            </w:r>
          </w:p>
        </w:tc>
        <w:tc>
          <w:tcPr>
            <w:tcW w:w="2440" w:type="dxa"/>
          </w:tcPr>
          <w:p w14:paraId="6424F880" w14:textId="77777777" w:rsidR="00860D51" w:rsidRDefault="00860D51" w:rsidP="00930148">
            <w:pPr>
              <w:pStyle w:val="TableText"/>
              <w:ind w:right="0"/>
              <w:rPr>
                <w:lang w:val="sv-SE"/>
              </w:rPr>
            </w:pPr>
          </w:p>
        </w:tc>
      </w:tr>
    </w:tbl>
    <w:p w14:paraId="2E025923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858"/>
        <w:gridCol w:w="5136"/>
        <w:gridCol w:w="1708"/>
        <w:gridCol w:w="1018"/>
      </w:tblGrid>
      <w:tr w:rsidR="00D31AA7" w14:paraId="60B54A92" w14:textId="77777777" w:rsidTr="0086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2B225F78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0ABBFE14" w14:textId="77777777" w:rsidTr="00860D51">
        <w:tc>
          <w:tcPr>
            <w:tcW w:w="858" w:type="dxa"/>
          </w:tcPr>
          <w:p w14:paraId="25FAA3EC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5136" w:type="dxa"/>
          </w:tcPr>
          <w:p w14:paraId="1B6F6942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1708" w:type="dxa"/>
          </w:tcPr>
          <w:p w14:paraId="1C25B842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1018" w:type="dxa"/>
          </w:tcPr>
          <w:p w14:paraId="6E1A870D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860D51" w14:paraId="37665278" w14:textId="77777777" w:rsidTr="00860D51">
        <w:tc>
          <w:tcPr>
            <w:tcW w:w="858" w:type="dxa"/>
          </w:tcPr>
          <w:p w14:paraId="690EFE95" w14:textId="77777777" w:rsidR="00860D51" w:rsidRDefault="00860D51" w:rsidP="00930148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5136" w:type="dxa"/>
          </w:tcPr>
          <w:p w14:paraId="7F49989B" w14:textId="77777777" w:rsidR="00860D51" w:rsidRPr="00376584" w:rsidRDefault="00860D51" w:rsidP="00930148">
            <w:pPr>
              <w:pStyle w:val="TableText"/>
              <w:ind w:right="0"/>
              <w:jc w:val="center"/>
              <w:rPr>
                <w:highlight w:val="yellow"/>
              </w:rPr>
            </w:pPr>
            <w:r w:rsidRPr="00376584">
              <w:t>TKB_clinicalprocess_healthcond_description.docx</w:t>
            </w:r>
          </w:p>
        </w:tc>
        <w:tc>
          <w:tcPr>
            <w:tcW w:w="1708" w:type="dxa"/>
          </w:tcPr>
          <w:p w14:paraId="45706386" w14:textId="77777777" w:rsidR="00860D51" w:rsidRPr="00D133DF" w:rsidRDefault="00860D51" w:rsidP="00930148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1018" w:type="dxa"/>
          </w:tcPr>
          <w:p w14:paraId="03A6F735" w14:textId="77777777" w:rsidR="00860D51" w:rsidRPr="001E472A" w:rsidRDefault="00860D51" w:rsidP="00930148">
            <w:pPr>
              <w:pStyle w:val="TableText"/>
              <w:ind w:right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---</w:t>
            </w:r>
          </w:p>
        </w:tc>
      </w:tr>
      <w:tr w:rsidR="00860D51" w14:paraId="52D5A6AF" w14:textId="77777777" w:rsidTr="00860D51">
        <w:tc>
          <w:tcPr>
            <w:tcW w:w="858" w:type="dxa"/>
          </w:tcPr>
          <w:p w14:paraId="6B76917E" w14:textId="77777777" w:rsidR="00860D51" w:rsidRDefault="00860D51" w:rsidP="00D31AA7">
            <w:pPr>
              <w:pStyle w:val="BodyText"/>
            </w:pPr>
          </w:p>
        </w:tc>
        <w:tc>
          <w:tcPr>
            <w:tcW w:w="5136" w:type="dxa"/>
          </w:tcPr>
          <w:p w14:paraId="3EB88F0D" w14:textId="77777777" w:rsidR="00860D51" w:rsidRDefault="00860D51" w:rsidP="00D31AA7">
            <w:pPr>
              <w:pStyle w:val="BodyText"/>
            </w:pPr>
          </w:p>
        </w:tc>
        <w:tc>
          <w:tcPr>
            <w:tcW w:w="1708" w:type="dxa"/>
          </w:tcPr>
          <w:p w14:paraId="4954BE5D" w14:textId="77777777" w:rsidR="00860D51" w:rsidRDefault="00860D51" w:rsidP="00D31AA7">
            <w:pPr>
              <w:pStyle w:val="BodyText"/>
            </w:pPr>
          </w:p>
        </w:tc>
        <w:tc>
          <w:tcPr>
            <w:tcW w:w="1018" w:type="dxa"/>
          </w:tcPr>
          <w:p w14:paraId="5317CB0D" w14:textId="77777777" w:rsidR="00860D51" w:rsidRDefault="00860D51" w:rsidP="00D31AA7">
            <w:pPr>
              <w:pStyle w:val="BodyText"/>
            </w:pPr>
          </w:p>
        </w:tc>
      </w:tr>
    </w:tbl>
    <w:p w14:paraId="6968762B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678A2D5B" w14:textId="77777777" w:rsidR="00CA5524" w:rsidRPr="00C62266" w:rsidRDefault="00CA5524" w:rsidP="00CA5524">
      <w:pPr>
        <w:pStyle w:val="Rubrik1Nr"/>
      </w:pPr>
      <w:bookmarkStart w:id="3" w:name="_Toc230936749"/>
      <w:bookmarkStart w:id="4" w:name="_Toc398301655"/>
      <w:bookmarkEnd w:id="0"/>
      <w:bookmarkEnd w:id="1"/>
      <w:bookmarkEnd w:id="2"/>
      <w:r w:rsidRPr="00C62266">
        <w:lastRenderedPageBreak/>
        <w:t>Inledning</w:t>
      </w:r>
      <w:bookmarkEnd w:id="3"/>
      <w:bookmarkEnd w:id="4"/>
    </w:p>
    <w:p w14:paraId="3AFADED1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4542BAD6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2C068573" w14:textId="77777777" w:rsidR="00CA5524" w:rsidRDefault="00CA5524" w:rsidP="00CA5524">
      <w:pPr>
        <w:rPr>
          <w:b/>
        </w:rPr>
      </w:pPr>
    </w:p>
    <w:p w14:paraId="113A613A" w14:textId="77777777" w:rsidR="00CA5524" w:rsidRPr="00CA5524" w:rsidRDefault="00CA5524" w:rsidP="00CA5524">
      <w:pPr>
        <w:pStyle w:val="Rubrik2Nr"/>
      </w:pPr>
      <w:bookmarkStart w:id="5" w:name="_Toc264866304"/>
      <w:bookmarkStart w:id="6" w:name="_Toc185913452"/>
      <w:bookmarkStart w:id="7" w:name="_Toc230936750"/>
      <w:bookmarkStart w:id="8" w:name="_Toc398301656"/>
      <w:r w:rsidRPr="00CA5524">
        <w:t>Syfte</w:t>
      </w:r>
      <w:bookmarkEnd w:id="5"/>
      <w:bookmarkEnd w:id="6"/>
      <w:bookmarkEnd w:id="7"/>
      <w:bookmarkEnd w:id="8"/>
    </w:p>
    <w:p w14:paraId="07B09663" w14:textId="77777777" w:rsidR="00CA5524" w:rsidRDefault="00CA5524" w:rsidP="00CA5524">
      <w:pPr>
        <w:pStyle w:val="BodyText"/>
      </w:pPr>
      <w:r>
        <w:t>Syftet med detta dokument:</w:t>
      </w:r>
    </w:p>
    <w:p w14:paraId="1C85FCCE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5B401E16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45CF151F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346A2C04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6827628D" w14:textId="77777777" w:rsidR="00CA5524" w:rsidRPr="00CC0C21" w:rsidRDefault="00CA5524" w:rsidP="00CA5524">
      <w:pPr>
        <w:pStyle w:val="Rubrik2Nr"/>
      </w:pPr>
      <w:bookmarkStart w:id="9" w:name="_Toc230936751"/>
      <w:bookmarkStart w:id="10" w:name="_Toc398301657"/>
      <w:r w:rsidRPr="00C929AE">
        <w:t>Begrepp</w:t>
      </w:r>
      <w:bookmarkEnd w:id="9"/>
      <w:bookmarkEnd w:id="10"/>
    </w:p>
    <w:p w14:paraId="49FCB7E7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7F27FC58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18D61019" w14:textId="77777777" w:rsidTr="000F3EA6">
        <w:trPr>
          <w:trHeight w:val="338"/>
        </w:trPr>
        <w:tc>
          <w:tcPr>
            <w:tcW w:w="1572" w:type="dxa"/>
          </w:tcPr>
          <w:p w14:paraId="3C08BD98" w14:textId="77777777" w:rsidR="00CA5524" w:rsidRPr="00CC0C21" w:rsidRDefault="00CA5524" w:rsidP="000F3EA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365E535A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5BB06315" w14:textId="77777777" w:rsidR="00CA5524" w:rsidRPr="00CC0C21" w:rsidRDefault="00CA5524" w:rsidP="000F3EA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230C86DD" w14:textId="77777777" w:rsidTr="000F3EA6">
        <w:trPr>
          <w:trHeight w:val="351"/>
        </w:trPr>
        <w:tc>
          <w:tcPr>
            <w:tcW w:w="1572" w:type="dxa"/>
          </w:tcPr>
          <w:p w14:paraId="67343F09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5A631FB3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7C3F14B" w14:textId="77777777" w:rsidR="00CA5524" w:rsidRPr="006478D5" w:rsidRDefault="00CA5524" w:rsidP="000F3EA6">
            <w:pPr>
              <w:pStyle w:val="BodyText"/>
              <w:snapToGrid w:val="0"/>
            </w:pPr>
          </w:p>
        </w:tc>
      </w:tr>
      <w:tr w:rsidR="00CA5524" w14:paraId="586304C0" w14:textId="77777777" w:rsidTr="000F3EA6">
        <w:trPr>
          <w:trHeight w:val="338"/>
        </w:trPr>
        <w:tc>
          <w:tcPr>
            <w:tcW w:w="1572" w:type="dxa"/>
          </w:tcPr>
          <w:p w14:paraId="329EA41A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B0A4ECB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57D70F4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3B90711C" w14:textId="77777777" w:rsidTr="000F3EA6">
        <w:trPr>
          <w:trHeight w:val="351"/>
        </w:trPr>
        <w:tc>
          <w:tcPr>
            <w:tcW w:w="1572" w:type="dxa"/>
          </w:tcPr>
          <w:p w14:paraId="69BA17DC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23323228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7BAFD33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233CE269" w14:textId="77777777" w:rsidTr="000F3EA6">
        <w:trPr>
          <w:trHeight w:val="338"/>
        </w:trPr>
        <w:tc>
          <w:tcPr>
            <w:tcW w:w="1572" w:type="dxa"/>
          </w:tcPr>
          <w:p w14:paraId="2F500202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2B69E177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7FB6ACC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6BF0A834" w14:textId="77777777" w:rsidTr="000F3EA6">
        <w:trPr>
          <w:trHeight w:val="338"/>
        </w:trPr>
        <w:tc>
          <w:tcPr>
            <w:tcW w:w="1572" w:type="dxa"/>
          </w:tcPr>
          <w:p w14:paraId="71C6A8DD" w14:textId="77777777" w:rsidR="00CA5524" w:rsidRDefault="00CA5524" w:rsidP="000F3EA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6D491481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7A47A32" w14:textId="77777777" w:rsidR="00CA5524" w:rsidRDefault="00CA5524" w:rsidP="000F3EA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0A71BD24" w14:textId="77777777" w:rsidR="00CA5524" w:rsidRDefault="00CA5524" w:rsidP="00CA5524">
      <w:pPr>
        <w:pStyle w:val="BodyText"/>
      </w:pPr>
    </w:p>
    <w:p w14:paraId="4871D76F" w14:textId="77777777" w:rsidR="00CA5524" w:rsidRDefault="00CA5524" w:rsidP="00CA5524">
      <w:r>
        <w:br w:type="page"/>
      </w:r>
    </w:p>
    <w:p w14:paraId="5262907E" w14:textId="77777777" w:rsidR="00CA5524" w:rsidRPr="008007C3" w:rsidRDefault="00CA5524" w:rsidP="00CA5524">
      <w:pPr>
        <w:pStyle w:val="Rubrik1Nr"/>
      </w:pPr>
      <w:bookmarkStart w:id="11" w:name="_Toc264866307"/>
      <w:bookmarkStart w:id="12" w:name="_Toc185913455"/>
      <w:bookmarkStart w:id="13" w:name="_Toc230936752"/>
      <w:bookmarkStart w:id="14" w:name="_Toc398301658"/>
      <w:r w:rsidRPr="008007C3">
        <w:lastRenderedPageBreak/>
        <w:t>Arkitekturella beslut</w:t>
      </w:r>
      <w:bookmarkEnd w:id="11"/>
      <w:bookmarkEnd w:id="12"/>
      <w:bookmarkEnd w:id="13"/>
      <w:bookmarkEnd w:id="14"/>
    </w:p>
    <w:p w14:paraId="2A4E2371" w14:textId="77777777" w:rsidR="00CA5524" w:rsidRDefault="00981A15" w:rsidP="00CA5524">
      <w:pPr>
        <w:pStyle w:val="BodyText"/>
      </w:pPr>
      <w:r>
        <w:t>En informationsspecifikation har inte tagits fram det kommer att göras först när en beställning har lagts.</w:t>
      </w:r>
      <w:bookmarkStart w:id="15" w:name="_GoBack"/>
      <w:bookmarkEnd w:id="15"/>
    </w:p>
    <w:p w14:paraId="12B26E96" w14:textId="77777777" w:rsidR="004D2F92" w:rsidRPr="00860D51" w:rsidRDefault="004D2F92" w:rsidP="00860D51">
      <w:pPr>
        <w:rPr>
          <w:bCs/>
          <w:sz w:val="24"/>
          <w:szCs w:val="26"/>
        </w:rPr>
      </w:pPr>
    </w:p>
    <w:sectPr w:rsidR="004D2F92" w:rsidRPr="00860D51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ACA530" w14:textId="77777777" w:rsidR="001A4FCC" w:rsidRDefault="001A4FCC" w:rsidP="00C15048">
      <w:r>
        <w:separator/>
      </w:r>
    </w:p>
    <w:p w14:paraId="0349DAF0" w14:textId="77777777" w:rsidR="001A4FCC" w:rsidRDefault="001A4FCC" w:rsidP="00C15048"/>
    <w:p w14:paraId="4360DB04" w14:textId="77777777" w:rsidR="001A4FCC" w:rsidRDefault="001A4FCC" w:rsidP="00C15048"/>
  </w:endnote>
  <w:endnote w:type="continuationSeparator" w:id="0">
    <w:p w14:paraId="3A944DC2" w14:textId="77777777" w:rsidR="001A4FCC" w:rsidRDefault="001A4FCC" w:rsidP="00C15048">
      <w:r>
        <w:continuationSeparator/>
      </w:r>
    </w:p>
    <w:p w14:paraId="6677EEE8" w14:textId="77777777" w:rsidR="001A4FCC" w:rsidRDefault="001A4FCC" w:rsidP="00C15048"/>
    <w:p w14:paraId="2215158C" w14:textId="77777777" w:rsidR="001A4FCC" w:rsidRDefault="001A4FCC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D31AA7" w:rsidRPr="004A7C1C" w14:paraId="6F55802D" w14:textId="77777777" w:rsidTr="00B16F63">
      <w:trPr>
        <w:trHeight w:val="629"/>
      </w:trPr>
      <w:tc>
        <w:tcPr>
          <w:tcW w:w="1702" w:type="dxa"/>
        </w:tcPr>
        <w:p w14:paraId="15189B48" w14:textId="77777777" w:rsidR="00D31AA7" w:rsidRPr="004A7C1C" w:rsidRDefault="00D31AA7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6C09DC84" w14:textId="77777777" w:rsidR="00D31AA7" w:rsidRPr="004A7C1C" w:rsidRDefault="00D31AA7" w:rsidP="00C15048">
          <w:pPr>
            <w:pStyle w:val="Footer"/>
          </w:pPr>
          <w:r w:rsidRPr="004A7C1C">
            <w:t>Box 177 03</w:t>
          </w:r>
        </w:p>
        <w:p w14:paraId="515D991B" w14:textId="77777777" w:rsidR="00D31AA7" w:rsidRPr="004A7C1C" w:rsidRDefault="00D31AA7" w:rsidP="00C15048">
          <w:pPr>
            <w:pStyle w:val="Footer"/>
          </w:pPr>
          <w:r w:rsidRPr="004A7C1C">
            <w:t>Östgötagatan 12</w:t>
          </w:r>
        </w:p>
        <w:p w14:paraId="0EC7830B" w14:textId="77777777" w:rsidR="00D31AA7" w:rsidRPr="004A7C1C" w:rsidRDefault="00D31AA7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16FAF57F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34A8BAF7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4819678D" w14:textId="77777777" w:rsidR="00D31AA7" w:rsidRPr="00495E86" w:rsidRDefault="00D31AA7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11A6738D" w14:textId="77777777" w:rsidR="00D31AA7" w:rsidRPr="004A7C1C" w:rsidRDefault="00D31AA7" w:rsidP="00C15048">
          <w:pPr>
            <w:pStyle w:val="Footer"/>
          </w:pPr>
          <w:r w:rsidRPr="004A7C1C">
            <w:t>Organisationsnummer</w:t>
          </w:r>
        </w:p>
        <w:p w14:paraId="39ABAE35" w14:textId="77777777" w:rsidR="00D31AA7" w:rsidRPr="004A7C1C" w:rsidRDefault="00D31AA7" w:rsidP="00C15048">
          <w:pPr>
            <w:pStyle w:val="Footer"/>
          </w:pPr>
          <w:r w:rsidRPr="004A7C1C">
            <w:t>556559-4230</w:t>
          </w:r>
        </w:p>
        <w:p w14:paraId="0A46F3C2" w14:textId="77777777" w:rsidR="00D31AA7" w:rsidRPr="004A7C1C" w:rsidRDefault="00D31AA7" w:rsidP="00C15048">
          <w:pPr>
            <w:pStyle w:val="Footer"/>
          </w:pPr>
        </w:p>
      </w:tc>
      <w:tc>
        <w:tcPr>
          <w:tcW w:w="1134" w:type="dxa"/>
        </w:tcPr>
        <w:p w14:paraId="5F021E69" w14:textId="77777777" w:rsidR="00D31AA7" w:rsidRPr="004A7C1C" w:rsidRDefault="00D31AA7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981A15">
            <w:rPr>
              <w:rStyle w:val="PageNumber"/>
              <w:noProof/>
            </w:rPr>
            <w:t>4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981A15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3E233CFA" w14:textId="77777777" w:rsidR="00D31AA7" w:rsidRPr="004A7C1C" w:rsidRDefault="00D31AA7" w:rsidP="00C15048"/>
  <w:p w14:paraId="68E71BC2" w14:textId="77777777" w:rsidR="00D31AA7" w:rsidRPr="004A7C1C" w:rsidRDefault="00D31AA7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91D5F" w14:textId="77777777" w:rsidR="001A4FCC" w:rsidRDefault="001A4FCC" w:rsidP="00C15048">
      <w:r>
        <w:separator/>
      </w:r>
    </w:p>
    <w:p w14:paraId="29F8BE26" w14:textId="77777777" w:rsidR="001A4FCC" w:rsidRDefault="001A4FCC" w:rsidP="00C15048"/>
    <w:p w14:paraId="46A37C37" w14:textId="77777777" w:rsidR="001A4FCC" w:rsidRDefault="001A4FCC" w:rsidP="00C15048"/>
  </w:footnote>
  <w:footnote w:type="continuationSeparator" w:id="0">
    <w:p w14:paraId="3F396BB2" w14:textId="77777777" w:rsidR="001A4FCC" w:rsidRDefault="001A4FCC" w:rsidP="00C15048">
      <w:r>
        <w:continuationSeparator/>
      </w:r>
    </w:p>
    <w:p w14:paraId="18E561D6" w14:textId="77777777" w:rsidR="001A4FCC" w:rsidRDefault="001A4FCC" w:rsidP="00C15048"/>
    <w:p w14:paraId="32E6FDE0" w14:textId="77777777" w:rsidR="001A4FCC" w:rsidRDefault="001A4FCC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71822" w14:textId="77777777" w:rsidR="00D31AA7" w:rsidRDefault="00D31AA7" w:rsidP="00C15048"/>
  <w:p w14:paraId="4085CC0F" w14:textId="77777777" w:rsidR="00D31AA7" w:rsidRDefault="00D31AA7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D31AA7" w:rsidRPr="00333716" w14:paraId="58AE53D2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515230CC" w14:textId="77777777" w:rsidR="00D31AA7" w:rsidRPr="00333716" w:rsidRDefault="00D31AA7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5926DC19" w14:textId="77777777" w:rsidR="00D31AA7" w:rsidRPr="00860D51" w:rsidRDefault="005F7C57" w:rsidP="00561EF4">
          <w:pPr>
            <w:pStyle w:val="Footer"/>
            <w:rPr>
              <w:lang w:val="en-US"/>
            </w:rPr>
          </w:pPr>
          <w:r>
            <w:fldChar w:fldCharType="begin"/>
          </w:r>
          <w:r w:rsidRPr="00860D5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r w:rsidR="00860D51" w:rsidRPr="00860D51">
            <w:rPr>
              <w:lang w:val="en-US"/>
            </w:rPr>
            <w:t>clinicalprocess_healthcond_description</w:t>
          </w:r>
          <w:r>
            <w:fldChar w:fldCharType="end"/>
          </w:r>
          <w:r w:rsidR="00D31AA7" w:rsidRPr="00860D51">
            <w:rPr>
              <w:noProof/>
              <w:lang w:val="en-US"/>
            </w:rPr>
            <w:br/>
          </w:r>
          <w:r w:rsidR="00561EF4" w:rsidRPr="00860D51">
            <w:rPr>
              <w:lang w:val="en-US"/>
            </w:rPr>
            <w:t xml:space="preserve">Version: </w:t>
          </w:r>
          <w:r>
            <w:fldChar w:fldCharType="begin"/>
          </w:r>
          <w:r w:rsidRPr="00860D51">
            <w:rPr>
              <w:lang w:val="en-US"/>
            </w:rPr>
            <w:instrText xml:space="preserve"> DOCPROPERTY "Version" \* MERGEFORMAT </w:instrText>
          </w:r>
          <w:r>
            <w:fldChar w:fldCharType="separate"/>
          </w:r>
          <w:r w:rsidR="00860D51" w:rsidRPr="00860D51">
            <w:rPr>
              <w:lang w:val="en-US"/>
            </w:rPr>
            <w:t>2.1</w:t>
          </w:r>
          <w:r>
            <w:fldChar w:fldCharType="end"/>
          </w:r>
          <w:r w:rsidR="00D31AA7" w:rsidRPr="00860D51">
            <w:rPr>
              <w:lang w:val="en-US"/>
            </w:rPr>
            <w:t xml:space="preserve">  </w:t>
          </w:r>
          <w:r w:rsidR="00D31AA7" w:rsidRPr="00860D51">
            <w:rPr>
              <w:lang w:val="en-US"/>
            </w:rP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D31AA7">
                <w:t>Diarienummer: XXX</w:t>
              </w:r>
              <w:r w:rsidR="00D31AA7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42D68AB1" w14:textId="77777777" w:rsidR="00D31AA7" w:rsidRPr="00E6091D" w:rsidRDefault="00981A15" w:rsidP="00E6091D">
          <w:pPr>
            <w:pStyle w:val="Footer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D31AA7" w:rsidRPr="00E6091D">
                <w:t>Författare</w:t>
              </w:r>
              <w:r w:rsidR="00D31AA7">
                <w:t>:</w:t>
              </w:r>
            </w:sdtContent>
          </w:sdt>
          <w:r w:rsidR="00D31AA7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D31AA7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3B937973" w14:textId="77777777" w:rsidR="00D31AA7" w:rsidRPr="001F54EF" w:rsidRDefault="00D31AA7" w:rsidP="00C15048">
          <w:pPr>
            <w:pStyle w:val="Footer"/>
          </w:pPr>
          <w:r w:rsidRPr="001F54EF">
            <w:t>Senast ändrad</w:t>
          </w:r>
        </w:p>
        <w:p w14:paraId="23A6FFC1" w14:textId="77777777" w:rsidR="00D31AA7" w:rsidRPr="001F54EF" w:rsidRDefault="00981A15" w:rsidP="00BD4FCA">
          <w:pPr>
            <w:pStyle w:val="Footer"/>
          </w:pPr>
          <w:r>
            <w:fldChar w:fldCharType="begin"/>
          </w:r>
          <w:r>
            <w:instrText xml:space="preserve"> SAVEDATE  \* MERGEFORMAT </w:instrText>
          </w:r>
          <w:r>
            <w:fldChar w:fldCharType="separate"/>
          </w:r>
          <w:r>
            <w:rPr>
              <w:noProof/>
            </w:rPr>
            <w:t>12/09/14 16:12</w:t>
          </w:r>
          <w:r>
            <w:rPr>
              <w:noProof/>
            </w:rPr>
            <w:fldChar w:fldCharType="end"/>
          </w:r>
        </w:p>
      </w:tc>
    </w:tr>
    <w:tr w:rsidR="00D31AA7" w:rsidRPr="00144360" w14:paraId="52BC7349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2D28EC9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1F096339" wp14:editId="463039AE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9F8F30" w14:textId="77777777" w:rsidR="00D31AA7" w:rsidRDefault="00D31AA7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D31AA7" w:rsidRPr="00144360" w14:paraId="7C8222E5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573CDBE0" w14:textId="77777777" w:rsidR="00D31AA7" w:rsidRPr="002D1CAF" w:rsidRDefault="00D31AA7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54CC1077" w14:textId="77777777" w:rsidR="00D31AA7" w:rsidRPr="00E123DA" w:rsidRDefault="00D31AA7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33A09B3E" w14:textId="77777777" w:rsidR="00D31AA7" w:rsidRPr="00E123DA" w:rsidRDefault="00D31AA7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33707696" w14:textId="77777777" w:rsidR="00D31AA7" w:rsidRPr="00E123DA" w:rsidRDefault="00D31AA7" w:rsidP="00C15048">
          <w:pPr>
            <w:pStyle w:val="Header"/>
          </w:pPr>
        </w:p>
      </w:tc>
    </w:tr>
    <w:tr w:rsidR="00D31AA7" w:rsidRPr="00144360" w14:paraId="30F89D23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7819332" w14:textId="77777777" w:rsidR="00D31AA7" w:rsidRDefault="00D31AA7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432195FD" wp14:editId="7A83D336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4CB1157D" w14:textId="77777777" w:rsidR="00D31AA7" w:rsidRDefault="00D31AA7" w:rsidP="00C15048">
    <w:pPr>
      <w:pStyle w:val="Header"/>
    </w:pPr>
  </w:p>
  <w:p w14:paraId="40924B14" w14:textId="77777777" w:rsidR="00D31AA7" w:rsidRPr="00144360" w:rsidRDefault="00D31AA7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5pt;height:14.25pt" o:bullet="t">
        <v:imagedata r:id="rId1" o:title="Pil-v2-Word"/>
      </v:shape>
    </w:pict>
  </w:numPicBullet>
  <w:numPicBullet w:numPicBulletId="1">
    <w:pict>
      <v:shape id="_x0000_i1045" type="#_x0000_t75" style="width:5pt;height:12.1pt" o:bullet="t">
        <v:imagedata r:id="rId2" o:title="Pil-v2-Word"/>
      </v:shape>
    </w:pict>
  </w:numPicBullet>
  <w:numPicBullet w:numPicBulletId="2">
    <w:pict>
      <v:shape id="_x0000_i1046" type="#_x0000_t75" style="width:5pt;height:10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A4FCC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5F7C5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0D5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77E26"/>
    <w:rsid w:val="0098158A"/>
    <w:rsid w:val="00981A15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1515F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06281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E7F4A-4AB0-CC40-BD35-442CB67CA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6</TotalTime>
  <Pages>5</Pages>
  <Words>277</Words>
  <Characters>2230</Characters>
  <Application>Microsoft Macintosh Word</Application>
  <DocSecurity>0</DocSecurity>
  <Lines>123</Lines>
  <Paragraphs>71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Dokumentnamn</vt:lpstr>
      <vt:lpstr>Projekt eller system namn</vt:lpstr>
    </vt:vector>
  </TitlesOfParts>
  <Company>Inera AB</Company>
  <LinksUpToDate>false</LinksUpToDate>
  <CharactersWithSpaces>2436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clinicalprocess_healthcond_description</dc:title>
  <dc:subject>AB</dc:subject>
  <dc:creator>Lennart Eriksson</dc:creator>
  <cp:keywords>AB,Arkitekturella beslut,clinicalprocess,healthcond,description</cp:keywords>
  <cp:lastModifiedBy>Khaled Daham</cp:lastModifiedBy>
  <cp:revision>5</cp:revision>
  <cp:lastPrinted>2012-03-29T16:27:00Z</cp:lastPrinted>
  <dcterms:created xsi:type="dcterms:W3CDTF">2014-09-12T14:08:00Z</dcterms:created>
  <dcterms:modified xsi:type="dcterms:W3CDTF">2014-11-14T15:34:00Z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2014-09-12</vt:lpwstr>
  </property>
  <property fmtid="{D5CDD505-2E9C-101B-9397-08002B2CF9AE}" pid="3" name="ARKnummer">
    <vt:lpwstr>ARK_0023</vt:lpwstr>
  </property>
  <property fmtid="{D5CDD505-2E9C-101B-9397-08002B2CF9AE}" pid="4" name="Version">
    <vt:lpwstr>2.1</vt:lpwstr>
  </property>
</Properties>
</file>