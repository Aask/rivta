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DCB611A" w14:textId="4DF633FF" w:rsidR="00933E2C" w:rsidRDefault="002F5975" w:rsidP="002F5975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hantera hälsorelaterade tillstånd: tillståndsbeskrivning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2EB09386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D133DF" w:rsidRPr="00D133DF">
        <w:rPr>
          <w:color w:val="92D050"/>
          <w:sz w:val="36"/>
          <w:szCs w:val="36"/>
        </w:rPr>
        <w:t>1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D133DF">
        <w:rPr>
          <w:color w:val="92D050"/>
          <w:sz w:val="36"/>
          <w:szCs w:val="36"/>
        </w:rPr>
        <w:t>2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D133DF">
        <w:rPr>
          <w:color w:val="92D050"/>
          <w:sz w:val="36"/>
          <w:szCs w:val="36"/>
        </w:rPr>
        <w:t>3</w:t>
      </w:r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0EC8C667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972DF">
        <w:rPr>
          <w:color w:val="92D050"/>
          <w:sz w:val="36"/>
          <w:szCs w:val="36"/>
        </w:rPr>
        <w:t>2013-08-22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3D51549" w14:textId="77777777" w:rsidR="002F5975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918165" w:history="1">
        <w:r w:rsidR="002F5975" w:rsidRPr="005E5AD6">
          <w:rPr>
            <w:rStyle w:val="Hyperlnk"/>
          </w:rPr>
          <w:t>1.</w:t>
        </w:r>
        <w:r w:rsidR="002F5975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2F5975" w:rsidRPr="005E5AD6">
          <w:rPr>
            <w:rStyle w:val="Hyperlnk"/>
          </w:rPr>
          <w:t>Inledning</w:t>
        </w:r>
        <w:r w:rsidR="002F5975">
          <w:rPr>
            <w:webHidden/>
          </w:rPr>
          <w:tab/>
        </w:r>
        <w:r w:rsidR="002F5975">
          <w:rPr>
            <w:webHidden/>
          </w:rPr>
          <w:fldChar w:fldCharType="begin"/>
        </w:r>
        <w:r w:rsidR="002F5975">
          <w:rPr>
            <w:webHidden/>
          </w:rPr>
          <w:instrText xml:space="preserve"> PAGEREF _Toc379918165 \h </w:instrText>
        </w:r>
        <w:r w:rsidR="002F5975">
          <w:rPr>
            <w:webHidden/>
          </w:rPr>
        </w:r>
        <w:r w:rsidR="002F5975">
          <w:rPr>
            <w:webHidden/>
          </w:rPr>
          <w:fldChar w:fldCharType="separate"/>
        </w:r>
        <w:r w:rsidR="002F5975">
          <w:rPr>
            <w:webHidden/>
          </w:rPr>
          <w:t>4</w:t>
        </w:r>
        <w:r w:rsidR="002F5975">
          <w:rPr>
            <w:webHidden/>
          </w:rPr>
          <w:fldChar w:fldCharType="end"/>
        </w:r>
      </w:hyperlink>
      <w:bookmarkStart w:id="1" w:name="_GoBack"/>
      <w:bookmarkEnd w:id="1"/>
    </w:p>
    <w:p w14:paraId="409E5FAC" w14:textId="77777777" w:rsidR="002F5975" w:rsidRDefault="002F597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6" w:history="1">
        <w:r w:rsidRPr="005E5AD6">
          <w:rPr>
            <w:rStyle w:val="Hyperl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5E5AD6">
          <w:rPr>
            <w:rStyle w:val="Hyperl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C90E45" w14:textId="77777777" w:rsidR="002F5975" w:rsidRDefault="002F597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7" w:history="1">
        <w:r w:rsidRPr="005E5AD6">
          <w:rPr>
            <w:rStyle w:val="Hyperl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5E5AD6">
          <w:rPr>
            <w:rStyle w:val="Hyperl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353D2A" w14:textId="77777777" w:rsidR="002F5975" w:rsidRDefault="002F5975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918168" w:history="1">
        <w:r w:rsidRPr="005E5AD6">
          <w:rPr>
            <w:rStyle w:val="Hyperl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5E5AD6">
          <w:rPr>
            <w:rStyle w:val="Hyperl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_Toc379918168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7854C4" w14:textId="77777777" w:rsidR="002F5975" w:rsidRDefault="002F5975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9" w:history="1">
        <w:r w:rsidRPr="005E5AD6">
          <w:rPr>
            <w:rStyle w:val="Hyperl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5E5AD6">
          <w:rPr>
            <w:rStyle w:val="Hyperlnk"/>
            <w:noProof/>
          </w:rPr>
          <w:t xml:space="preserve">AB: </w:t>
        </w:r>
        <w:r w:rsidRPr="005E5AD6">
          <w:rPr>
            <w:rStyle w:val="Hyperlnk"/>
            <w:noProof/>
            <w:highlight w:val="yellow"/>
          </w:rPr>
          <w:t>Rubrik på område för beslut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2F5975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</w:t>
            </w:r>
            <w:r w:rsidR="00714272" w:rsidRPr="002F5975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6E55F63D" w:rsidR="00933E2C" w:rsidRPr="00D133DF" w:rsidRDefault="00031B12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proofErr w:type="gramStart"/>
            <w:r w:rsidRPr="00031B12">
              <w:rPr>
                <w:lang w:val="sv-SE"/>
              </w:rPr>
              <w:t>---</w:t>
            </w:r>
            <w:proofErr w:type="gram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9918165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9918166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9918167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9918168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75C742F4" w:rsidR="00933E2C" w:rsidRPr="00DE35C6" w:rsidRDefault="00DE35C6" w:rsidP="00DE35C6">
      <w:pPr>
        <w:pStyle w:val="Rubrik2"/>
      </w:pPr>
      <w:bookmarkStart w:id="11" w:name="_Toc185913456"/>
      <w:bookmarkStart w:id="12" w:name="_Toc379918169"/>
      <w:r>
        <w:t>AB</w:t>
      </w:r>
      <w:r w:rsidR="00933E2C" w:rsidRPr="00DE35C6">
        <w:t xml:space="preserve">: </w:t>
      </w:r>
      <w:r w:rsidR="00933E2C" w:rsidRPr="00DE35C6">
        <w:rPr>
          <w:highlight w:val="yellow"/>
        </w:rPr>
        <w:t>Rubrik på område för beslut</w:t>
      </w:r>
      <w:bookmarkEnd w:id="12"/>
      <w:r w:rsidR="00933E2C" w:rsidRPr="00DE35C6">
        <w:rPr>
          <w:highlight w:val="yellow"/>
        </w:rPr>
        <w:t xml:space="preserve"> </w:t>
      </w:r>
      <w:bookmarkEnd w:id="1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problemet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antaganden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Motivera varför beslutet är viktigt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0407D0B0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77777777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Beslutet ska tas i samråd med xxx (exempelvis förvaltning, tekniskt ansvarig för tjänsten, </w:t>
            </w:r>
            <w:proofErr w:type="spellStart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>CeHis</w:t>
            </w:r>
            <w:proofErr w:type="spellEnd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 arkitekturgrupp)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77777" w:rsidR="00933E2C" w:rsidRPr="001E472A" w:rsidRDefault="00933E2C" w:rsidP="00933E2C">
            <w:pPr>
              <w:pStyle w:val="Brdtext"/>
              <w:rPr>
                <w:color w:val="4F81BD" w:themeColor="accent1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7777777" w:rsidR="00933E2C" w:rsidRPr="001E472A" w:rsidRDefault="00933E2C" w:rsidP="00933E2C">
            <w:pPr>
              <w:pStyle w:val="Brdtext"/>
              <w:rPr>
                <w:color w:val="4F81BD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77777777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color w:val="4F81BD" w:themeColor="accent1"/>
                <w:lang w:val="sv-SE"/>
              </w:rPr>
              <w:t>Beskriv eventuella avvikelser från nationella regler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4AADC78C" w14:textId="48E2040D" w:rsidR="00933E2C" w:rsidRPr="002F5975" w:rsidRDefault="00933E2C" w:rsidP="002F5975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07CD1FB4" w14:textId="77777777" w:rsidR="00933E2C" w:rsidRDefault="00933E2C" w:rsidP="00933E2C">
      <w:pPr>
        <w:pStyle w:val="Brd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10747" w14:textId="77777777" w:rsidR="00A10F3A" w:rsidRDefault="00A10F3A" w:rsidP="00C72B17">
      <w:pPr>
        <w:spacing w:line="240" w:lineRule="auto"/>
      </w:pPr>
      <w:r>
        <w:separator/>
      </w:r>
    </w:p>
  </w:endnote>
  <w:endnote w:type="continuationSeparator" w:id="0">
    <w:p w14:paraId="06663B80" w14:textId="77777777" w:rsidR="00A10F3A" w:rsidRDefault="00A10F3A" w:rsidP="00C72B17">
      <w:pPr>
        <w:spacing w:line="240" w:lineRule="auto"/>
      </w:pPr>
      <w:r>
        <w:continuationSeparator/>
      </w:r>
    </w:p>
  </w:endnote>
  <w:endnote w:type="continuationNotice" w:id="1">
    <w:p w14:paraId="35D81A4E" w14:textId="77777777" w:rsidR="00A10F3A" w:rsidRDefault="00A10F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7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7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B6A9D" w14:textId="77777777" w:rsidR="00A10F3A" w:rsidRDefault="00A10F3A" w:rsidP="00C72B17">
      <w:pPr>
        <w:spacing w:line="240" w:lineRule="auto"/>
      </w:pPr>
      <w:r>
        <w:separator/>
      </w:r>
    </w:p>
  </w:footnote>
  <w:footnote w:type="continuationSeparator" w:id="0">
    <w:p w14:paraId="58786531" w14:textId="77777777" w:rsidR="00A10F3A" w:rsidRDefault="00A10F3A" w:rsidP="00C72B17">
      <w:pPr>
        <w:spacing w:line="240" w:lineRule="auto"/>
      </w:pPr>
      <w:r>
        <w:continuationSeparator/>
      </w:r>
    </w:p>
  </w:footnote>
  <w:footnote w:type="continuationNotice" w:id="1">
    <w:p w14:paraId="2931ED34" w14:textId="77777777" w:rsidR="00A10F3A" w:rsidRDefault="00A10F3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1"/>
    <w:r>
      <w:t>23 maj 2013</w:t>
    </w:r>
    <w:bookmarkEnd w:id="14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5" w:name="LDnr1"/>
    <w:bookmarkEnd w:id="15"/>
    <w:r>
      <w:t xml:space="preserve"> </w:t>
    </w:r>
    <w:bookmarkStart w:id="16" w:name="Dnr1"/>
    <w:bookmarkEnd w:id="16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F5975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A10F3A">
                            <w:fldChar w:fldCharType="begin"/>
                          </w:r>
                          <w:r w:rsidR="00A10F3A">
                            <w:instrText xml:space="preserve"> SECTIONPAGES   \* MERGEFORMAT </w:instrText>
                          </w:r>
                          <w:r w:rsidR="00A10F3A">
                            <w:fldChar w:fldCharType="separate"/>
                          </w:r>
                          <w:r w:rsidR="002F5975" w:rsidRPr="002F5975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A10F3A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2F5975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A10F3A">
                      <w:fldChar w:fldCharType="begin"/>
                    </w:r>
                    <w:r w:rsidR="00A10F3A">
                      <w:instrText xml:space="preserve"> SECTIONPAGES   \* MERGEFORMAT </w:instrText>
                    </w:r>
                    <w:r w:rsidR="00A10F3A">
                      <w:fldChar w:fldCharType="separate"/>
                    </w:r>
                    <w:r w:rsidR="002F5975" w:rsidRPr="002F5975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A10F3A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7" w:name="Date"/>
    <w:r w:rsidR="00CE7C05">
      <w:t>21</w:t>
    </w:r>
    <w:r>
      <w:t xml:space="preserve"> </w:t>
    </w:r>
    <w:r w:rsidR="00CE7C05">
      <w:t>november</w:t>
    </w:r>
    <w:r>
      <w:t xml:space="preserve"> 2013</w:t>
    </w:r>
    <w:bookmarkEnd w:id="17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8" w:name="LDnr"/>
    <w:bookmarkEnd w:id="18"/>
    <w:r>
      <w:t xml:space="preserve"> </w:t>
    </w:r>
    <w:bookmarkStart w:id="19" w:name="Dnr"/>
    <w:bookmarkEnd w:id="19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PhoneDirect"/>
          <w:bookmarkEnd w:id="20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="00B81E18"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1" w:name="LMobile"/>
          <w:bookmarkEnd w:id="21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2" w:name="Mobile"/>
          <w:bookmarkEnd w:id="22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4CA00F2C" w:rsidR="00D133DF" w:rsidRPr="0024387D" w:rsidRDefault="00B81E18" w:rsidP="00933E2C">
          <w:pPr>
            <w:pStyle w:val="Sidhuvud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>Johan</w:t>
          </w:r>
          <w:r w:rsidR="00D133DF" w:rsidRPr="00082370">
            <w:rPr>
              <w:rFonts w:cs="Georgia"/>
              <w:sz w:val="12"/>
              <w:szCs w:val="12"/>
            </w:rPr>
            <w:t xml:space="preserve"> </w:t>
          </w:r>
          <w:r>
            <w:rPr>
              <w:rFonts w:cs="Georgia"/>
              <w:sz w:val="12"/>
              <w:szCs w:val="12"/>
            </w:rPr>
            <w:t>Eltes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3" w:name="Email"/>
          <w:bookmarkEnd w:id="23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4" w:name="slask"/>
          <w:bookmarkStart w:id="25" w:name="Addressee"/>
          <w:bookmarkEnd w:id="24"/>
          <w:bookmarkEnd w:id="25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6" w:name="Radera2"/>
    <w:bookmarkEnd w:id="26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F597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A10F3A">
                            <w:fldChar w:fldCharType="begin"/>
                          </w:r>
                          <w:r w:rsidR="00A10F3A">
                            <w:instrText xml:space="preserve"> SECTIONPAGES   \* MERGEFORMAT </w:instrText>
                          </w:r>
                          <w:r w:rsidR="00A10F3A">
                            <w:fldChar w:fldCharType="separate"/>
                          </w:r>
                          <w:r w:rsidR="002F5975" w:rsidRPr="002F5975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A10F3A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2F5975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A10F3A">
                      <w:fldChar w:fldCharType="begin"/>
                    </w:r>
                    <w:r w:rsidR="00A10F3A">
                      <w:instrText xml:space="preserve"> SECTIONPAGES   \* MERGEFORMAT </w:instrText>
                    </w:r>
                    <w:r w:rsidR="00A10F3A">
                      <w:fldChar w:fldCharType="separate"/>
                    </w:r>
                    <w:r w:rsidR="002F5975" w:rsidRPr="002F5975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A10F3A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975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0F3A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0BCCC-0ABF-44E1-A16F-1FDC91F9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7</TotalTime>
  <Pages>6</Pages>
  <Words>449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2826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9</cp:revision>
  <dcterms:created xsi:type="dcterms:W3CDTF">2013-08-28T13:45:00Z</dcterms:created>
  <dcterms:modified xsi:type="dcterms:W3CDTF">2014-02-11T20:40:00Z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