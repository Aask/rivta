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3E59D53D" w:rsidR="00933E2C" w:rsidRDefault="004972DF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Journal-på-nätet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2EB09386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Version_2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1</w:t>
      </w:r>
      <w:r w:rsid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Version_3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RC2</w:t>
      </w:r>
      <w:r w:rsidR="00D133DF">
        <w:rPr>
          <w:color w:val="92D050"/>
          <w:sz w:val="36"/>
          <w:szCs w:val="36"/>
        </w:rPr>
        <w:fldChar w:fldCharType="end"/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0EC8C667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2014-02-20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0896FD3" w14:textId="77777777" w:rsidR="00A45C1B" w:rsidRDefault="00933E2C">
      <w:pPr>
        <w:pStyle w:val="TOC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A45C1B">
        <w:t>1.</w:t>
      </w:r>
      <w:r w:rsidR="00A45C1B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A45C1B">
        <w:t>Inledning</w:t>
      </w:r>
      <w:r w:rsidR="00A45C1B">
        <w:tab/>
      </w:r>
      <w:r w:rsidR="00A45C1B">
        <w:fldChar w:fldCharType="begin"/>
      </w:r>
      <w:r w:rsidR="00A45C1B">
        <w:instrText xml:space="preserve"> PAGEREF _Toc230936749 \h </w:instrText>
      </w:r>
      <w:r w:rsidR="00A45C1B">
        <w:fldChar w:fldCharType="separate"/>
      </w:r>
      <w:r w:rsidR="00A45C1B">
        <w:t>5</w:t>
      </w:r>
      <w:r w:rsidR="00A45C1B">
        <w:fldChar w:fldCharType="end"/>
      </w:r>
    </w:p>
    <w:p w14:paraId="5393B935" w14:textId="77777777" w:rsidR="00A45C1B" w:rsidRDefault="00A45C1B">
      <w:pPr>
        <w:pStyle w:val="TOC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51200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06B7B" w14:textId="77777777" w:rsidR="00A45C1B" w:rsidRDefault="00A45C1B">
      <w:pPr>
        <w:pStyle w:val="TOC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_Toc230936752 \h </w:instrText>
      </w:r>
      <w:r>
        <w:fldChar w:fldCharType="separate"/>
      </w:r>
      <w:r>
        <w:t>6</w:t>
      </w:r>
      <w:r>
        <w:fldChar w:fldCharType="end"/>
      </w:r>
    </w:p>
    <w:p w14:paraId="6B283395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150921">
        <w:rPr>
          <w:noProof/>
        </w:rPr>
        <w:t>Rubrik på område för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DC89" w14:textId="77777777" w:rsidR="00A45C1B" w:rsidRDefault="00A45C1B">
      <w:pPr>
        <w:pStyle w:val="TOC2"/>
        <w:tabs>
          <w:tab w:val="left" w:pos="771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color w:val="4F81BD" w:themeColor="accent1"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031B12" w:rsidRDefault="00933E2C" w:rsidP="00933E2C">
            <w:pPr>
              <w:pStyle w:val="TableText"/>
              <w:ind w:right="0"/>
            </w:pPr>
            <w:r w:rsidRPr="00031B12">
              <w:t>Första version</w:t>
            </w:r>
            <w:r w:rsidR="00714272"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r w:rsidRPr="00031B12">
              <w:t>Cynergia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16752C" w14:paraId="3E560E7B" w14:textId="77777777" w:rsidTr="00933E2C">
        <w:tc>
          <w:tcPr>
            <w:tcW w:w="964" w:type="dxa"/>
          </w:tcPr>
          <w:p w14:paraId="70DB4003" w14:textId="4EE311F8" w:rsidR="0016752C" w:rsidRPr="00031B12" w:rsidRDefault="0016752C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26339C37" w14:textId="05F28DE8" w:rsidR="0016752C" w:rsidRPr="00031B12" w:rsidRDefault="0016752C" w:rsidP="004972DF">
            <w:pPr>
              <w:pStyle w:val="TableText"/>
              <w:ind w:right="0"/>
              <w:jc w:val="center"/>
            </w:pPr>
            <w:r>
              <w:t>2012-04-20</w:t>
            </w:r>
          </w:p>
        </w:tc>
        <w:tc>
          <w:tcPr>
            <w:tcW w:w="4140" w:type="dxa"/>
          </w:tcPr>
          <w:p w14:paraId="24FCBDD4" w14:textId="3411BF4C" w:rsidR="0016752C" w:rsidRPr="00031B12" w:rsidRDefault="0016752C" w:rsidP="00B3392E">
            <w:pPr>
              <w:pStyle w:val="TableText"/>
              <w:ind w:right="0"/>
            </w:pPr>
            <w:r>
              <w:t xml:space="preserve">Lagt till </w:t>
            </w:r>
            <w:r w:rsidR="007603DA">
              <w:t>kommentar</w:t>
            </w:r>
            <w:r>
              <w:t xml:space="preserve"> </w:t>
            </w:r>
            <w:r w:rsidR="00B3392E">
              <w:t>om</w:t>
            </w:r>
            <w:bookmarkStart w:id="1" w:name="_GoBack"/>
            <w:bookmarkEnd w:id="1"/>
            <w:r>
              <w:t xml:space="preserve"> anslutningskatalog</w:t>
            </w:r>
          </w:p>
        </w:tc>
        <w:tc>
          <w:tcPr>
            <w:tcW w:w="1980" w:type="dxa"/>
          </w:tcPr>
          <w:p w14:paraId="0F0B2B4F" w14:textId="78352611" w:rsidR="0016752C" w:rsidRPr="00031B12" w:rsidRDefault="0016752C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3A893F81" w14:textId="77777777" w:rsidR="0016752C" w:rsidRDefault="001675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7DC65F7F" w:rsidR="00933E2C" w:rsidRPr="00D133DF" w:rsidRDefault="002C6615" w:rsidP="002C6615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Tjänstekontraktsbeskrivning clinicalprocess_logistics_logistics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230936749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230936750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230936751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26ED70F0" w:rsidR="00933E2C" w:rsidRPr="006478D5" w:rsidRDefault="004E45E9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230936752"/>
      <w:r w:rsidRPr="008007C3">
        <w:lastRenderedPageBreak/>
        <w:t>Arkitekturella beslut</w:t>
      </w:r>
      <w:bookmarkEnd w:id="8"/>
      <w:bookmarkEnd w:id="9"/>
      <w:bookmarkEnd w:id="10"/>
    </w:p>
    <w:p w14:paraId="54E2828A" w14:textId="75C742F4" w:rsidR="00933E2C" w:rsidRPr="00DE35C6" w:rsidRDefault="00DE35C6" w:rsidP="00DE35C6">
      <w:pPr>
        <w:pStyle w:val="Heading2"/>
      </w:pPr>
      <w:bookmarkStart w:id="11" w:name="_Toc230936753"/>
      <w:bookmarkStart w:id="12" w:name="_Toc185913456"/>
      <w:r>
        <w:t>AB</w:t>
      </w:r>
      <w:r w:rsidR="00933E2C" w:rsidRPr="00DE35C6">
        <w:t xml:space="preserve">: </w:t>
      </w:r>
      <w:r w:rsidR="00933E2C" w:rsidRPr="00DE35C6">
        <w:rPr>
          <w:highlight w:val="yellow"/>
        </w:rPr>
        <w:t>Rubrik på område för beslut</w:t>
      </w:r>
      <w:bookmarkEnd w:id="11"/>
      <w:r w:rsidR="00933E2C" w:rsidRPr="00DE35C6">
        <w:rPr>
          <w:highlight w:val="yellow"/>
        </w:rPr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problemet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antaganden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Motivera varför beslutet är viktigt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0407D0B0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25CDE8A8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77777777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4F81BD" w:themeColor="accent1"/>
                <w:lang w:val="sv-SE"/>
              </w:rPr>
              <w:t>…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00A2E264" w14:textId="77777777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>Beslutet ska tas i samråd med xxx (exempelvis förvaltning, tekniskt ansvarig för tjänsten, CeHis arkitekturgrupp)</w:t>
            </w: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777777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77777777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77777777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color w:val="4F81BD" w:themeColor="accent1"/>
                <w:lang w:val="sv-SE"/>
              </w:rPr>
              <w:t>Beskriv eventuella avvikelser från nationella regler</w:t>
            </w: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162954FA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4AADC78C" w14:textId="68EC5226" w:rsidR="00933E2C" w:rsidRDefault="00DE35C6" w:rsidP="00DE35C6">
      <w:pPr>
        <w:pStyle w:val="Heading2"/>
      </w:pPr>
      <w:bookmarkStart w:id="14" w:name="_Toc230936754"/>
      <w:r>
        <w:lastRenderedPageBreak/>
        <w:t>AB</w:t>
      </w:r>
      <w:r w:rsidR="00933E2C">
        <w:t xml:space="preserve">: </w:t>
      </w:r>
      <w:r w:rsidR="00933E2C" w:rsidRPr="001E472A">
        <w:rPr>
          <w:color w:val="4F81BD" w:themeColor="accent1"/>
        </w:rPr>
        <w:t>…</w:t>
      </w:r>
      <w:bookmarkEnd w:id="14"/>
    </w:p>
    <w:p w14:paraId="07CD1FB4" w14:textId="77777777" w:rsidR="00933E2C" w:rsidRDefault="00933E2C" w:rsidP="00933E2C">
      <w:pPr>
        <w:pStyle w:val="Body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F1A8E" w14:textId="77777777" w:rsidR="00D133DF" w:rsidRDefault="00D133DF" w:rsidP="00C72B17">
      <w:pPr>
        <w:spacing w:line="240" w:lineRule="auto"/>
      </w:pPr>
      <w:r>
        <w:separator/>
      </w:r>
    </w:p>
  </w:endnote>
  <w:endnote w:type="continuationSeparator" w:id="0">
    <w:p w14:paraId="21070EE7" w14:textId="77777777" w:rsidR="00D133DF" w:rsidRDefault="00D133DF" w:rsidP="00C72B17">
      <w:pPr>
        <w:spacing w:line="240" w:lineRule="auto"/>
      </w:pPr>
      <w:r>
        <w:continuationSeparator/>
      </w:r>
    </w:p>
  </w:endnote>
  <w:endnote w:type="continuationNotice" w:id="1">
    <w:p w14:paraId="46A50DDF" w14:textId="77777777" w:rsidR="00370C03" w:rsidRDefault="00370C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8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8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11489" w14:textId="77777777" w:rsidR="00D133DF" w:rsidRDefault="00D133DF" w:rsidP="00C72B17">
      <w:pPr>
        <w:spacing w:line="240" w:lineRule="auto"/>
      </w:pPr>
      <w:r>
        <w:separator/>
      </w:r>
    </w:p>
  </w:footnote>
  <w:footnote w:type="continuationSeparator" w:id="0">
    <w:p w14:paraId="57D8CA24" w14:textId="77777777" w:rsidR="00D133DF" w:rsidRDefault="00D133DF" w:rsidP="00C72B17">
      <w:pPr>
        <w:spacing w:line="240" w:lineRule="auto"/>
      </w:pPr>
      <w:r>
        <w:continuationSeparator/>
      </w:r>
    </w:p>
  </w:footnote>
  <w:footnote w:type="continuationNotice" w:id="1">
    <w:p w14:paraId="21A45350" w14:textId="77777777" w:rsidR="00370C03" w:rsidRDefault="00370C0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1"/>
    <w:r>
      <w:t>23 maj 2013</w:t>
    </w:r>
    <w:bookmarkEnd w:id="15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6" w:name="LDnr1"/>
    <w:bookmarkEnd w:id="16"/>
    <w:r>
      <w:t xml:space="preserve"> </w:t>
    </w:r>
    <w:bookmarkStart w:id="17" w:name="Dnr1"/>
    <w:bookmarkEnd w:id="17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3392E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3392E" w:rsidRPr="00B3392E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3392E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3392E" w:rsidRPr="00B3392E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FF6E06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8" w:name="Date"/>
    <w:r w:rsidR="00CE7C05">
      <w:t>21</w:t>
    </w:r>
    <w:r>
      <w:t xml:space="preserve"> </w:t>
    </w:r>
    <w:r w:rsidR="00CE7C05">
      <w:t>november</w:t>
    </w:r>
    <w:r>
      <w:t xml:space="preserve"> 2013</w:t>
    </w:r>
    <w:bookmarkEnd w:id="18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9" w:name="LDnr"/>
    <w:bookmarkEnd w:id="19"/>
    <w:r>
      <w:t xml:space="preserve"> </w:t>
    </w:r>
    <w:bookmarkStart w:id="20" w:name="Dnr"/>
    <w:bookmarkEnd w:id="20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PhoneDirect"/>
          <w:bookmarkEnd w:id="21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0708-224186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2" w:name="LMobile"/>
          <w:bookmarkEnd w:id="22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3" w:name="Mobile"/>
          <w:bookmarkEnd w:id="23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4CA00F2C" w:rsidR="00D133DF" w:rsidRPr="0024387D" w:rsidRDefault="00B81E18" w:rsidP="00933E2C">
          <w:pPr>
            <w:pStyle w:val="Header"/>
            <w:rPr>
              <w:rFonts w:cs="Georgia"/>
              <w:sz w:val="12"/>
              <w:szCs w:val="12"/>
            </w:rPr>
          </w:pPr>
          <w:r w:rsidRPr="00082370">
            <w:rPr>
              <w:rFonts w:cs="Georgia"/>
              <w:sz w:val="12"/>
              <w:szCs w:val="12"/>
            </w:rPr>
            <w:t>Johan</w:t>
          </w:r>
          <w:r w:rsidR="00D133DF" w:rsidRPr="00082370">
            <w:rPr>
              <w:rFonts w:cs="Georgia"/>
              <w:sz w:val="12"/>
              <w:szCs w:val="12"/>
            </w:rPr>
            <w:t xml:space="preserve"> </w:t>
          </w:r>
          <w:r>
            <w:rPr>
              <w:rFonts w:cs="Georgia"/>
              <w:sz w:val="12"/>
              <w:szCs w:val="12"/>
            </w:rPr>
            <w:t>Eltes</w:t>
          </w:r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4" w:name="Email"/>
          <w:bookmarkEnd w:id="24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5" w:name="slask"/>
          <w:bookmarkStart w:id="26" w:name="Addressee"/>
          <w:bookmarkEnd w:id="25"/>
          <w:bookmarkEnd w:id="26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7" w:name="Radera2"/>
    <w:bookmarkEnd w:id="27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3392E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3392E" w:rsidRPr="00B3392E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3392E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3392E" w:rsidRPr="00B3392E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45E9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C4F30-E05F-D84F-A692-AF8CCB9E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6</TotalTime>
  <Pages>6</Pages>
  <Words>361</Words>
  <Characters>2685</Characters>
  <Application>Microsoft Macintosh Word</Application>
  <DocSecurity>0</DocSecurity>
  <Lines>149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2954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14</cp:revision>
  <dcterms:created xsi:type="dcterms:W3CDTF">2013-08-28T13:45:00Z</dcterms:created>
  <dcterms:modified xsi:type="dcterms:W3CDTF">2014-02-20T10:57:00Z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