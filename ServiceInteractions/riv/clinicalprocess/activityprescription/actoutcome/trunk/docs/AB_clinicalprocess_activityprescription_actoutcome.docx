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68534B50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36D615D6" w14:textId="77777777" w:rsidR="006E0E27" w:rsidRPr="004A7C1C" w:rsidRDefault="006E0E27" w:rsidP="006E0E27">
            <w:pPr>
              <w:pStyle w:val="Body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4E107487" w14:textId="77777777" w:rsidR="006E0E27" w:rsidRPr="004A7C1C" w:rsidRDefault="006E0E27" w:rsidP="006E0E27"/>
        </w:tc>
      </w:tr>
      <w:tr w:rsidR="000927B9" w:rsidRPr="004A7C1C" w14:paraId="0BC55544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5E7D27F5" w14:textId="77777777" w:rsidR="000927B9" w:rsidRPr="004A7C1C" w:rsidRDefault="000927B9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0272D16D" w14:textId="77777777" w:rsidR="00AC5707" w:rsidRPr="00AC5707" w:rsidRDefault="0063058B" w:rsidP="00AC5707">
            <w:pPr>
              <w:pStyle w:val="Title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clinicalprocess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activityprescription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actoutcome</w:t>
            </w:r>
            <w:proofErr w:type="spellEnd"/>
          </w:p>
          <w:p w14:paraId="09D8F9E6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63F7A1FB" w14:textId="77777777" w:rsidR="00D31AA7" w:rsidRPr="00D31AA7" w:rsidRDefault="00F856C4" w:rsidP="00AC5707">
            <w:pPr>
              <w:pStyle w:val="Body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D31AA7">
              <w:rPr>
                <w:color w:val="008000"/>
                <w:sz w:val="32"/>
              </w:rPr>
              <w:fldChar w:fldCharType="begin"/>
            </w:r>
            <w:r w:rsidR="00D31AA7">
              <w:rPr>
                <w:color w:val="008000"/>
                <w:sz w:val="32"/>
              </w:rPr>
              <w:instrText xml:space="preserve"> DOCPROPERTY "version_1" \* MERGEFORMAT </w:instrText>
            </w:r>
            <w:r w:rsidR="00D31AA7">
              <w:rPr>
                <w:color w:val="008000"/>
                <w:sz w:val="32"/>
              </w:rPr>
              <w:fldChar w:fldCharType="separate"/>
            </w:r>
            <w:r w:rsidR="00BE6FAA">
              <w:rPr>
                <w:color w:val="008000"/>
                <w:sz w:val="32"/>
              </w:rPr>
              <w:t>2</w:t>
            </w:r>
            <w:r w:rsidR="00D31AA7">
              <w:rPr>
                <w:color w:val="008000"/>
                <w:sz w:val="32"/>
              </w:rPr>
              <w:fldChar w:fldCharType="end"/>
            </w:r>
            <w:r w:rsidR="00D31AA7" w:rsidRP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"version_2"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BE6FAA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  <w:r w:rsid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"version_3"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BE6FAA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</w:p>
          <w:p w14:paraId="2E0DF836" w14:textId="77777777" w:rsidR="00AC5707" w:rsidRDefault="00AC5707" w:rsidP="00AC5707">
            <w:pPr>
              <w:pStyle w:val="Body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9E2D2C" w:rsidRPr="009E2D2C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14:paraId="68F7F898" w14:textId="77777777" w:rsidR="00AC5707" w:rsidRDefault="00F856C4" w:rsidP="00AC5707">
            <w:pPr>
              <w:pStyle w:val="Body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BE6FAA">
              <w:rPr>
                <w:color w:val="008000"/>
                <w:sz w:val="28"/>
              </w:rPr>
              <w:t>2014-06-05</w:t>
            </w:r>
            <w:r>
              <w:rPr>
                <w:color w:val="008000"/>
                <w:sz w:val="28"/>
              </w:rPr>
              <w:fldChar w:fldCharType="end"/>
            </w:r>
          </w:p>
          <w:p w14:paraId="0C08DC47" w14:textId="77777777" w:rsidR="00F856C4" w:rsidRPr="00AC5707" w:rsidRDefault="00F856C4" w:rsidP="00AC5707">
            <w:pPr>
              <w:pStyle w:val="BodyText"/>
              <w:rPr>
                <w:color w:val="008000"/>
                <w:sz w:val="28"/>
              </w:rPr>
            </w:pPr>
          </w:p>
          <w:p w14:paraId="4AF74956" w14:textId="77777777" w:rsidR="00AC5707" w:rsidRPr="00AC5707" w:rsidRDefault="00AC5707" w:rsidP="00AC5707">
            <w:pPr>
              <w:pStyle w:val="BodyText"/>
            </w:pPr>
          </w:p>
        </w:tc>
      </w:tr>
      <w:tr w:rsidR="003E78D2" w:rsidRPr="004A7C1C" w14:paraId="6C4721EB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2C64D032" w14:textId="77777777" w:rsidR="003E78D2" w:rsidRPr="004A7C1C" w:rsidRDefault="003E78D2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3293D45F" w14:textId="77777777" w:rsidR="003E78D2" w:rsidRPr="00AC5707" w:rsidRDefault="003E78D2" w:rsidP="00AC5707">
            <w:pPr>
              <w:pStyle w:val="Title"/>
              <w:rPr>
                <w:color w:val="008000"/>
              </w:rPr>
            </w:pPr>
          </w:p>
        </w:tc>
      </w:tr>
    </w:tbl>
    <w:p w14:paraId="7FED134D" w14:textId="77777777" w:rsidR="000927B9" w:rsidRPr="004A7C1C" w:rsidRDefault="000927B9" w:rsidP="00A47B77"/>
    <w:p w14:paraId="450A7692" w14:textId="77777777" w:rsidR="00495E86" w:rsidRDefault="000927B9" w:rsidP="00495E86">
      <w:pPr>
        <w:pStyle w:val="IndexHeading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3D7393C9" w14:textId="77777777" w:rsidR="00B26C77" w:rsidRPr="00B26C77" w:rsidRDefault="00B26C77" w:rsidP="00B26C77">
          <w:pPr>
            <w:pStyle w:val="TOCHeading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bookmarkStart w:id="2" w:name="_GoBack"/>
        <w:bookmarkEnd w:id="2"/>
        <w:p w14:paraId="15F94A35" w14:textId="77777777" w:rsidR="009E2D2C" w:rsidRDefault="00D31AA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9E2D2C">
            <w:rPr>
              <w:noProof/>
            </w:rPr>
            <w:t>1.</w:t>
          </w:r>
          <w:r w:rsidR="009E2D2C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 w:rsidR="009E2D2C">
            <w:rPr>
              <w:noProof/>
            </w:rPr>
            <w:t>Inledning</w:t>
          </w:r>
          <w:r w:rsidR="009E2D2C">
            <w:rPr>
              <w:noProof/>
            </w:rPr>
            <w:tab/>
          </w:r>
          <w:r w:rsidR="009E2D2C">
            <w:rPr>
              <w:noProof/>
            </w:rPr>
            <w:fldChar w:fldCharType="begin"/>
          </w:r>
          <w:r w:rsidR="009E2D2C">
            <w:rPr>
              <w:noProof/>
            </w:rPr>
            <w:instrText xml:space="preserve"> PAGEREF _Toc388965373 \h </w:instrText>
          </w:r>
          <w:r w:rsidR="009E2D2C">
            <w:rPr>
              <w:noProof/>
            </w:rPr>
          </w:r>
          <w:r w:rsidR="009E2D2C">
            <w:rPr>
              <w:noProof/>
            </w:rPr>
            <w:fldChar w:fldCharType="separate"/>
          </w:r>
          <w:r w:rsidR="009E2D2C">
            <w:rPr>
              <w:noProof/>
            </w:rPr>
            <w:t>3</w:t>
          </w:r>
          <w:r w:rsidR="009E2D2C">
            <w:rPr>
              <w:noProof/>
            </w:rPr>
            <w:fldChar w:fldCharType="end"/>
          </w:r>
        </w:p>
        <w:p w14:paraId="17A091F9" w14:textId="77777777" w:rsidR="009E2D2C" w:rsidRDefault="009E2D2C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60CB236" w14:textId="77777777" w:rsidR="009E2D2C" w:rsidRDefault="009E2D2C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1D704C" w14:textId="77777777" w:rsidR="009E2D2C" w:rsidRDefault="009E2D2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69F3AA" w14:textId="77777777" w:rsidR="009E2D2C" w:rsidRDefault="009E2D2C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AB: Beslut om att inte avvika från gemensam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B5BBB8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19EF382B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3" w:name="_Toc333492260"/>
      <w:r>
        <w:br w:type="page"/>
      </w: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000"/>
      </w:tblGrid>
      <w:tr w:rsidR="0030019C" w14:paraId="0DA4AC1B" w14:textId="77777777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14:paraId="094A978D" w14:textId="77777777" w:rsidR="0030019C" w:rsidRDefault="0030019C" w:rsidP="00CF10DE">
            <w:pPr>
              <w:pStyle w:val="Body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14:paraId="60306E9F" w14:textId="77777777" w:rsidTr="00CF10DE">
        <w:tc>
          <w:tcPr>
            <w:tcW w:w="1101" w:type="dxa"/>
          </w:tcPr>
          <w:p w14:paraId="016B3DE9" w14:textId="77777777" w:rsidR="0030019C" w:rsidRDefault="0030019C" w:rsidP="00CF10DE">
            <w:pPr>
              <w:pStyle w:val="BodyText"/>
            </w:pPr>
            <w:r>
              <w:t>Version</w:t>
            </w:r>
          </w:p>
        </w:tc>
        <w:tc>
          <w:tcPr>
            <w:tcW w:w="3543" w:type="dxa"/>
          </w:tcPr>
          <w:p w14:paraId="0A32CCAB" w14:textId="77777777" w:rsidR="0030019C" w:rsidRDefault="0030019C" w:rsidP="00CF10DE">
            <w:pPr>
              <w:pStyle w:val="BodyText"/>
            </w:pPr>
            <w:r>
              <w:t>Författare</w:t>
            </w:r>
          </w:p>
        </w:tc>
        <w:tc>
          <w:tcPr>
            <w:tcW w:w="4000" w:type="dxa"/>
          </w:tcPr>
          <w:p w14:paraId="59E2785D" w14:textId="77777777" w:rsidR="0030019C" w:rsidRDefault="0030019C" w:rsidP="00CF10DE">
            <w:pPr>
              <w:pStyle w:val="BodyText"/>
            </w:pPr>
            <w:r>
              <w:t>Kommentar</w:t>
            </w:r>
          </w:p>
        </w:tc>
      </w:tr>
      <w:tr w:rsidR="0030019C" w14:paraId="62C380F1" w14:textId="77777777" w:rsidTr="00CF10DE">
        <w:tc>
          <w:tcPr>
            <w:tcW w:w="1101" w:type="dxa"/>
          </w:tcPr>
          <w:p w14:paraId="3D10C266" w14:textId="77777777" w:rsidR="0030019C" w:rsidRDefault="00D31AA7" w:rsidP="00CF10DE">
            <w:pPr>
              <w:pStyle w:val="BodyText"/>
            </w:pPr>
            <w:r>
              <w:t>1.0</w:t>
            </w:r>
          </w:p>
        </w:tc>
        <w:tc>
          <w:tcPr>
            <w:tcW w:w="3543" w:type="dxa"/>
          </w:tcPr>
          <w:p w14:paraId="46FE8777" w14:textId="77777777"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2D9FB3DA" w14:textId="77777777" w:rsidR="0030019C" w:rsidRDefault="00D31AA7" w:rsidP="00CF10DE">
            <w:pPr>
              <w:pStyle w:val="BodyText"/>
            </w:pPr>
            <w:r>
              <w:t>Första med nya mallen</w:t>
            </w:r>
          </w:p>
        </w:tc>
      </w:tr>
      <w:tr w:rsidR="0030019C" w14:paraId="77F4C9EF" w14:textId="77777777" w:rsidTr="00CF10DE">
        <w:tc>
          <w:tcPr>
            <w:tcW w:w="1101" w:type="dxa"/>
          </w:tcPr>
          <w:p w14:paraId="01369A16" w14:textId="77777777" w:rsidR="0030019C" w:rsidRDefault="00D31AA7" w:rsidP="00CF10DE">
            <w:pPr>
              <w:pStyle w:val="BodyText"/>
            </w:pPr>
            <w:r>
              <w:t>1.3</w:t>
            </w:r>
          </w:p>
        </w:tc>
        <w:tc>
          <w:tcPr>
            <w:tcW w:w="3543" w:type="dxa"/>
          </w:tcPr>
          <w:p w14:paraId="26C1ED20" w14:textId="77777777"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78B2A1C4" w14:textId="77777777" w:rsidR="0030019C" w:rsidRDefault="00D31AA7" w:rsidP="00CF10DE">
            <w:pPr>
              <w:pStyle w:val="BodyText"/>
            </w:pPr>
            <w:r>
              <w:t>Bytt till Inera mall</w:t>
            </w:r>
          </w:p>
        </w:tc>
      </w:tr>
    </w:tbl>
    <w:p w14:paraId="04F3C373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269"/>
        <w:gridCol w:w="1823"/>
        <w:gridCol w:w="3218"/>
        <w:gridCol w:w="2410"/>
      </w:tblGrid>
      <w:tr w:rsidR="00D31AA7" w14:paraId="3C500E5B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169DBC5E" w14:textId="77777777" w:rsidR="00D31AA7" w:rsidRDefault="00D31AA7" w:rsidP="00D31AA7">
            <w:pPr>
              <w:pStyle w:val="BodyText"/>
            </w:pPr>
            <w:r>
              <w:t>Revisionshistorik inom projekt</w:t>
            </w:r>
          </w:p>
        </w:tc>
      </w:tr>
      <w:tr w:rsidR="00D31AA7" w14:paraId="67622034" w14:textId="77777777" w:rsidTr="00D31AA7">
        <w:tc>
          <w:tcPr>
            <w:tcW w:w="1101" w:type="dxa"/>
          </w:tcPr>
          <w:p w14:paraId="66439957" w14:textId="77777777" w:rsidR="00D31AA7" w:rsidRDefault="00D31AA7" w:rsidP="00D31AA7">
            <w:pPr>
              <w:pStyle w:val="BodyText"/>
            </w:pPr>
            <w:r>
              <w:t>Revison nr</w:t>
            </w:r>
          </w:p>
        </w:tc>
        <w:tc>
          <w:tcPr>
            <w:tcW w:w="1842" w:type="dxa"/>
          </w:tcPr>
          <w:p w14:paraId="4A5E881B" w14:textId="77777777" w:rsidR="00D31AA7" w:rsidRDefault="00D31AA7" w:rsidP="00D31AA7">
            <w:pPr>
              <w:pStyle w:val="BodyText"/>
            </w:pPr>
            <w:r>
              <w:t>Revison Datum</w:t>
            </w:r>
          </w:p>
        </w:tc>
        <w:tc>
          <w:tcPr>
            <w:tcW w:w="3261" w:type="dxa"/>
          </w:tcPr>
          <w:p w14:paraId="2798440F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40" w:type="dxa"/>
          </w:tcPr>
          <w:p w14:paraId="1777BB88" w14:textId="77777777" w:rsidR="00D31AA7" w:rsidRDefault="00D31AA7" w:rsidP="00D31AA7">
            <w:pPr>
              <w:pStyle w:val="BodyText"/>
            </w:pPr>
            <w:r>
              <w:t>Ändrat av</w:t>
            </w:r>
          </w:p>
        </w:tc>
      </w:tr>
      <w:tr w:rsidR="00DD1F9C" w14:paraId="7A8E66DE" w14:textId="77777777" w:rsidTr="00D31AA7">
        <w:tc>
          <w:tcPr>
            <w:tcW w:w="1101" w:type="dxa"/>
          </w:tcPr>
          <w:p w14:paraId="3A7A55E4" w14:textId="77777777" w:rsidR="00DD1F9C" w:rsidRDefault="00DD1F9C" w:rsidP="00D31AA7">
            <w:pPr>
              <w:pStyle w:val="BodyText"/>
            </w:pPr>
            <w:r w:rsidRPr="00DD1F9C">
              <w:t>PA1</w:t>
            </w:r>
          </w:p>
        </w:tc>
        <w:tc>
          <w:tcPr>
            <w:tcW w:w="1842" w:type="dxa"/>
          </w:tcPr>
          <w:p w14:paraId="023DCDFE" w14:textId="77777777" w:rsidR="00DD1F9C" w:rsidRPr="00031B12" w:rsidRDefault="00DD1F9C" w:rsidP="00E2447C">
            <w:pPr>
              <w:pStyle w:val="TableText"/>
              <w:ind w:right="0"/>
              <w:jc w:val="center"/>
            </w:pPr>
            <w:r w:rsidRPr="00031B12">
              <w:t>2013-11-21</w:t>
            </w:r>
          </w:p>
        </w:tc>
        <w:tc>
          <w:tcPr>
            <w:tcW w:w="3261" w:type="dxa"/>
          </w:tcPr>
          <w:p w14:paraId="18144BAA" w14:textId="77777777" w:rsidR="00DD1F9C" w:rsidRPr="008F2E5D" w:rsidRDefault="00DD1F9C" w:rsidP="00E2447C">
            <w:pPr>
              <w:pStyle w:val="TableText"/>
              <w:ind w:right="0"/>
              <w:rPr>
                <w:lang w:val="sv-SE"/>
              </w:rPr>
            </w:pPr>
            <w:r w:rsidRPr="008F2E5D">
              <w:rPr>
                <w:lang w:val="sv-SE"/>
              </w:rPr>
              <w:t>Första version. Inget att rapportera.</w:t>
            </w:r>
          </w:p>
        </w:tc>
        <w:tc>
          <w:tcPr>
            <w:tcW w:w="2440" w:type="dxa"/>
          </w:tcPr>
          <w:p w14:paraId="5DA769B0" w14:textId="77777777" w:rsidR="00DD1F9C" w:rsidRPr="00031B12" w:rsidRDefault="00DD1F9C" w:rsidP="00E2447C">
            <w:pPr>
              <w:pStyle w:val="TableText"/>
              <w:ind w:right="0"/>
            </w:pPr>
            <w:r w:rsidRPr="00031B12">
              <w:t xml:space="preserve">Johan Eltes,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</w:tr>
      <w:tr w:rsidR="00D31AA7" w14:paraId="64C2B189" w14:textId="77777777" w:rsidTr="00D31AA7">
        <w:tc>
          <w:tcPr>
            <w:tcW w:w="1101" w:type="dxa"/>
          </w:tcPr>
          <w:p w14:paraId="440D3BFF" w14:textId="77777777" w:rsidR="00D31AA7" w:rsidRDefault="0063058B" w:rsidP="00D31AA7">
            <w:pPr>
              <w:pStyle w:val="BodyText"/>
            </w:pPr>
            <w:r>
              <w:t>2.0.0RC_1</w:t>
            </w:r>
          </w:p>
        </w:tc>
        <w:tc>
          <w:tcPr>
            <w:tcW w:w="1842" w:type="dxa"/>
          </w:tcPr>
          <w:p w14:paraId="4AC38E76" w14:textId="77777777" w:rsidR="00D31AA7" w:rsidRDefault="009E2D2C" w:rsidP="00D31AA7">
            <w:pPr>
              <w:pStyle w:val="BodyText"/>
            </w:pPr>
            <w:r>
              <w:t>2013-05-27</w:t>
            </w:r>
          </w:p>
        </w:tc>
        <w:tc>
          <w:tcPr>
            <w:tcW w:w="3261" w:type="dxa"/>
          </w:tcPr>
          <w:p w14:paraId="4B3D2320" w14:textId="77777777" w:rsidR="00D31AA7" w:rsidRDefault="005E278D" w:rsidP="00D31AA7">
            <w:pPr>
              <w:pStyle w:val="BodyText"/>
            </w:pPr>
            <w:r>
              <w:t>Inga nya beslut</w:t>
            </w:r>
          </w:p>
        </w:tc>
        <w:tc>
          <w:tcPr>
            <w:tcW w:w="2440" w:type="dxa"/>
          </w:tcPr>
          <w:p w14:paraId="03796FCD" w14:textId="77777777" w:rsidR="00D31AA7" w:rsidRDefault="005E278D" w:rsidP="00D31AA7">
            <w:pPr>
              <w:pStyle w:val="BodyText"/>
            </w:pPr>
            <w:r>
              <w:t>Björn Genfors, Mawell</w:t>
            </w:r>
          </w:p>
        </w:tc>
      </w:tr>
    </w:tbl>
    <w:p w14:paraId="1C21B91A" w14:textId="77777777" w:rsidR="00D31AA7" w:rsidRDefault="00D31AA7" w:rsidP="0030019C">
      <w:pPr>
        <w:pStyle w:val="BodyText"/>
        <w:rPr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394"/>
        <w:gridCol w:w="2552"/>
        <w:gridCol w:w="957"/>
      </w:tblGrid>
      <w:tr w:rsidR="00D31AA7" w14:paraId="6B15BA0C" w14:textId="77777777" w:rsidTr="005E2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14:paraId="54C6D63D" w14:textId="77777777" w:rsidR="00D31AA7" w:rsidRDefault="00D31AA7" w:rsidP="00D31AA7">
            <w:pPr>
              <w:pStyle w:val="BodyText"/>
            </w:pPr>
            <w:r>
              <w:t>Referenser</w:t>
            </w:r>
          </w:p>
        </w:tc>
      </w:tr>
      <w:tr w:rsidR="00D31AA7" w14:paraId="6428356F" w14:textId="77777777" w:rsidTr="005E278D">
        <w:tc>
          <w:tcPr>
            <w:tcW w:w="817" w:type="dxa"/>
          </w:tcPr>
          <w:p w14:paraId="3B8F6109" w14:textId="77777777" w:rsidR="00D31AA7" w:rsidRDefault="00D31AA7" w:rsidP="00D31AA7">
            <w:pPr>
              <w:pStyle w:val="BodyText"/>
            </w:pPr>
            <w:r>
              <w:t>Namn</w:t>
            </w:r>
          </w:p>
        </w:tc>
        <w:tc>
          <w:tcPr>
            <w:tcW w:w="4394" w:type="dxa"/>
          </w:tcPr>
          <w:p w14:paraId="068A67B8" w14:textId="77777777" w:rsidR="00D31AA7" w:rsidRDefault="00D31AA7" w:rsidP="00D31AA7">
            <w:pPr>
              <w:pStyle w:val="BodyText"/>
            </w:pPr>
            <w:r>
              <w:t>Dokument</w:t>
            </w:r>
          </w:p>
        </w:tc>
        <w:tc>
          <w:tcPr>
            <w:tcW w:w="2552" w:type="dxa"/>
          </w:tcPr>
          <w:p w14:paraId="06B9C255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957" w:type="dxa"/>
          </w:tcPr>
          <w:p w14:paraId="1F60EB1B" w14:textId="77777777" w:rsidR="00D31AA7" w:rsidRDefault="00D31AA7" w:rsidP="00D31AA7">
            <w:pPr>
              <w:pStyle w:val="BodyText"/>
            </w:pPr>
            <w:r>
              <w:t>Länk</w:t>
            </w:r>
          </w:p>
        </w:tc>
      </w:tr>
      <w:tr w:rsidR="00D31AA7" w14:paraId="6B57309B" w14:textId="77777777" w:rsidTr="005E278D">
        <w:tc>
          <w:tcPr>
            <w:tcW w:w="817" w:type="dxa"/>
          </w:tcPr>
          <w:p w14:paraId="7596E03A" w14:textId="77777777" w:rsidR="00D31AA7" w:rsidRDefault="00CA5524" w:rsidP="00D31AA7">
            <w:pPr>
              <w:pStyle w:val="BodyText"/>
            </w:pPr>
            <w:r>
              <w:t>R1</w:t>
            </w:r>
          </w:p>
        </w:tc>
        <w:tc>
          <w:tcPr>
            <w:tcW w:w="4394" w:type="dxa"/>
          </w:tcPr>
          <w:p w14:paraId="38250968" w14:textId="77777777" w:rsidR="00D31AA7" w:rsidRPr="005E278D" w:rsidRDefault="005E278D" w:rsidP="00D31AA7">
            <w:pPr>
              <w:pStyle w:val="BodyText"/>
              <w:rPr>
                <w:lang w:val="en-US"/>
              </w:rPr>
            </w:pPr>
            <w:r w:rsidRPr="005E278D">
              <w:rPr>
                <w:lang w:val="en-US"/>
              </w:rPr>
              <w:t>TKB_clinicalprocess_activityprescrip</w:t>
            </w:r>
            <w:r>
              <w:rPr>
                <w:lang w:val="en-US"/>
              </w:rPr>
              <w:t>tion_actoutcome_2.0.RC1</w:t>
            </w:r>
            <w:r w:rsidRPr="005E278D">
              <w:rPr>
                <w:lang w:val="en-US"/>
              </w:rPr>
              <w:t>.docx</w:t>
            </w:r>
          </w:p>
        </w:tc>
        <w:tc>
          <w:tcPr>
            <w:tcW w:w="2552" w:type="dxa"/>
          </w:tcPr>
          <w:p w14:paraId="7FE6A9D4" w14:textId="77777777" w:rsidR="00D31AA7" w:rsidRDefault="005E278D" w:rsidP="00D31AA7">
            <w:pPr>
              <w:pStyle w:val="BodyText"/>
            </w:pPr>
            <w:r>
              <w:t xml:space="preserve">Tjänstekontraktsbeskrivning </w:t>
            </w:r>
            <w:r w:rsidR="00CA5524">
              <w:t>för aktuell domän</w:t>
            </w:r>
          </w:p>
        </w:tc>
        <w:tc>
          <w:tcPr>
            <w:tcW w:w="957" w:type="dxa"/>
          </w:tcPr>
          <w:p w14:paraId="4F0E1C0E" w14:textId="77777777" w:rsidR="00D31AA7" w:rsidRDefault="005E278D" w:rsidP="00D31AA7">
            <w:pPr>
              <w:pStyle w:val="BodyText"/>
            </w:pPr>
            <w:r>
              <w:rPr>
                <w:color w:val="00A9A7" w:themeColor="accent1"/>
              </w:rPr>
              <w:t>Bilaga</w:t>
            </w:r>
          </w:p>
        </w:tc>
      </w:tr>
    </w:tbl>
    <w:p w14:paraId="0AF09D41" w14:textId="77777777" w:rsidR="0030019C" w:rsidRDefault="0030019C" w:rsidP="0030019C">
      <w:pPr>
        <w:pStyle w:val="BodyText"/>
        <w:rPr>
          <w:lang w:eastAsia="sv-SE"/>
        </w:rPr>
      </w:pPr>
      <w:r>
        <w:rPr>
          <w:lang w:eastAsia="sv-SE"/>
        </w:rPr>
        <w:br w:type="page"/>
      </w:r>
    </w:p>
    <w:p w14:paraId="4BCD6C4D" w14:textId="77777777" w:rsidR="00CA5524" w:rsidRPr="00C62266" w:rsidRDefault="00CA5524" w:rsidP="00CA5524">
      <w:pPr>
        <w:pStyle w:val="Rubrik1Nr"/>
      </w:pPr>
      <w:bookmarkStart w:id="4" w:name="_Toc230936749"/>
      <w:bookmarkStart w:id="5" w:name="_Toc388965373"/>
      <w:bookmarkEnd w:id="0"/>
      <w:bookmarkEnd w:id="1"/>
      <w:bookmarkEnd w:id="3"/>
      <w:r w:rsidRPr="00C62266">
        <w:lastRenderedPageBreak/>
        <w:t>Inledning</w:t>
      </w:r>
      <w:bookmarkEnd w:id="4"/>
      <w:bookmarkEnd w:id="5"/>
    </w:p>
    <w:p w14:paraId="22C0ADD3" w14:textId="77777777" w:rsidR="00CA5524" w:rsidRDefault="00CA5524" w:rsidP="00CA5524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54D9480D" w14:textId="77777777" w:rsidR="00CA5524" w:rsidRDefault="00CA5524" w:rsidP="00CA5524">
      <w:pPr>
        <w:pStyle w:val="Body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  <w:r w:rsidR="005E278D">
        <w:t xml:space="preserve"> </w:t>
      </w:r>
    </w:p>
    <w:p w14:paraId="2EADF0BE" w14:textId="77777777" w:rsidR="00CA5524" w:rsidRDefault="00CA5524" w:rsidP="00CA5524">
      <w:pPr>
        <w:rPr>
          <w:b/>
        </w:rPr>
      </w:pPr>
    </w:p>
    <w:p w14:paraId="61F97094" w14:textId="77777777" w:rsidR="00CA5524" w:rsidRPr="00CA5524" w:rsidRDefault="00CA5524" w:rsidP="00CA5524">
      <w:pPr>
        <w:pStyle w:val="Rubrik2Nr"/>
      </w:pPr>
      <w:bookmarkStart w:id="6" w:name="_Toc264866304"/>
      <w:bookmarkStart w:id="7" w:name="_Toc185913452"/>
      <w:bookmarkStart w:id="8" w:name="_Toc230936750"/>
      <w:bookmarkStart w:id="9" w:name="_Toc388965374"/>
      <w:r w:rsidRPr="00CA5524">
        <w:t>Syfte</w:t>
      </w:r>
      <w:bookmarkEnd w:id="6"/>
      <w:bookmarkEnd w:id="7"/>
      <w:bookmarkEnd w:id="8"/>
      <w:bookmarkEnd w:id="9"/>
    </w:p>
    <w:p w14:paraId="3960C983" w14:textId="77777777" w:rsidR="00CA5524" w:rsidRDefault="00CA5524" w:rsidP="00CA5524">
      <w:pPr>
        <w:pStyle w:val="BodyText"/>
      </w:pPr>
      <w:r>
        <w:t>Syftet med detta dokument:</w:t>
      </w:r>
    </w:p>
    <w:p w14:paraId="511F8812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41B40071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3181CA17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5B32A26E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408E3A24" w14:textId="77777777" w:rsidR="00CA5524" w:rsidRPr="00CC0C21" w:rsidRDefault="00CA5524" w:rsidP="00CA5524">
      <w:pPr>
        <w:pStyle w:val="Rubrik2Nr"/>
      </w:pPr>
      <w:bookmarkStart w:id="10" w:name="_Toc230936751"/>
      <w:bookmarkStart w:id="11" w:name="_Toc388965375"/>
      <w:r w:rsidRPr="00C929AE">
        <w:t>Begrepp</w:t>
      </w:r>
      <w:bookmarkEnd w:id="10"/>
      <w:bookmarkEnd w:id="11"/>
    </w:p>
    <w:p w14:paraId="2B594B4D" w14:textId="77777777" w:rsidR="00CA5524" w:rsidRDefault="00CA5524" w:rsidP="00CA5524">
      <w:pPr>
        <w:pStyle w:val="BodyText"/>
      </w:pPr>
      <w:r>
        <w:t xml:space="preserve">I texten relateras till följande begrepp, vilka man läsa mer om enligt hänvisningarna. </w:t>
      </w:r>
    </w:p>
    <w:p w14:paraId="1BAA82BF" w14:textId="77777777" w:rsidR="00CA5524" w:rsidRDefault="00CA5524" w:rsidP="00CA5524">
      <w:pPr>
        <w:pStyle w:val="Body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0B3FB874" w14:textId="77777777" w:rsidTr="000F3EA6">
        <w:trPr>
          <w:trHeight w:val="338"/>
        </w:trPr>
        <w:tc>
          <w:tcPr>
            <w:tcW w:w="1572" w:type="dxa"/>
          </w:tcPr>
          <w:p w14:paraId="77668E95" w14:textId="77777777" w:rsidR="00CA5524" w:rsidRPr="00CC0C21" w:rsidRDefault="00CA5524" w:rsidP="000F3EA6">
            <w:pPr>
              <w:pStyle w:val="Body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3478E8FC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1D8ED2F5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2520BAAD" w14:textId="77777777" w:rsidTr="000F3EA6">
        <w:trPr>
          <w:trHeight w:val="351"/>
        </w:trPr>
        <w:tc>
          <w:tcPr>
            <w:tcW w:w="1572" w:type="dxa"/>
          </w:tcPr>
          <w:p w14:paraId="2693FD81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1670FCA8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079974C1" w14:textId="77777777" w:rsidR="00CA5524" w:rsidRPr="006478D5" w:rsidRDefault="00CA5524" w:rsidP="000F3EA6">
            <w:pPr>
              <w:pStyle w:val="BodyText"/>
              <w:snapToGrid w:val="0"/>
            </w:pPr>
          </w:p>
        </w:tc>
      </w:tr>
      <w:tr w:rsidR="00CA5524" w14:paraId="706760CE" w14:textId="77777777" w:rsidTr="000F3EA6">
        <w:trPr>
          <w:trHeight w:val="338"/>
        </w:trPr>
        <w:tc>
          <w:tcPr>
            <w:tcW w:w="1572" w:type="dxa"/>
          </w:tcPr>
          <w:p w14:paraId="73A638EA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4AE26071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699ABD91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61104C26" w14:textId="77777777" w:rsidTr="000F3EA6">
        <w:trPr>
          <w:trHeight w:val="351"/>
        </w:trPr>
        <w:tc>
          <w:tcPr>
            <w:tcW w:w="1572" w:type="dxa"/>
          </w:tcPr>
          <w:p w14:paraId="48F9A5B6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2C572018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576FE8E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67C35F5F" w14:textId="77777777" w:rsidTr="000F3EA6">
        <w:trPr>
          <w:trHeight w:val="338"/>
        </w:trPr>
        <w:tc>
          <w:tcPr>
            <w:tcW w:w="1572" w:type="dxa"/>
          </w:tcPr>
          <w:p w14:paraId="49464158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2745AA42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36A15EEC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546E0991" w14:textId="77777777" w:rsidTr="000F3EA6">
        <w:trPr>
          <w:trHeight w:val="338"/>
        </w:trPr>
        <w:tc>
          <w:tcPr>
            <w:tcW w:w="1572" w:type="dxa"/>
          </w:tcPr>
          <w:p w14:paraId="4D2E9EF8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109579AC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51696C56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</w:tbl>
    <w:p w14:paraId="1C71CFDA" w14:textId="77777777" w:rsidR="00CA5524" w:rsidRDefault="00CA5524" w:rsidP="00CA5524">
      <w:pPr>
        <w:pStyle w:val="BodyText"/>
      </w:pPr>
    </w:p>
    <w:p w14:paraId="553F9F4F" w14:textId="77777777" w:rsidR="00CA5524" w:rsidRDefault="00CA5524" w:rsidP="00CA5524">
      <w:r>
        <w:br w:type="page"/>
      </w:r>
    </w:p>
    <w:p w14:paraId="04CF6D9F" w14:textId="77777777" w:rsidR="00CA5524" w:rsidRPr="008007C3" w:rsidRDefault="00CA5524" w:rsidP="00CA5524">
      <w:pPr>
        <w:pStyle w:val="Rubrik1Nr"/>
      </w:pPr>
      <w:bookmarkStart w:id="12" w:name="_Toc264866307"/>
      <w:bookmarkStart w:id="13" w:name="_Toc185913455"/>
      <w:bookmarkStart w:id="14" w:name="_Toc230936752"/>
      <w:bookmarkStart w:id="15" w:name="_Toc388965376"/>
      <w:r w:rsidRPr="008007C3">
        <w:lastRenderedPageBreak/>
        <w:t>Arkitekturella beslut</w:t>
      </w:r>
      <w:bookmarkEnd w:id="12"/>
      <w:bookmarkEnd w:id="13"/>
      <w:bookmarkEnd w:id="14"/>
      <w:bookmarkEnd w:id="15"/>
    </w:p>
    <w:p w14:paraId="24AD3106" w14:textId="77777777" w:rsidR="00CA5524" w:rsidRPr="00DE35C6" w:rsidRDefault="00CA5524" w:rsidP="00CA5524">
      <w:pPr>
        <w:pStyle w:val="Rubrik2Nr"/>
      </w:pPr>
      <w:bookmarkStart w:id="16" w:name="_Toc230936753"/>
      <w:bookmarkStart w:id="17" w:name="_Toc185913456"/>
      <w:bookmarkStart w:id="18" w:name="_Toc388965377"/>
      <w:r>
        <w:t>AB</w:t>
      </w:r>
      <w:r w:rsidRPr="00DE35C6">
        <w:t xml:space="preserve">: </w:t>
      </w:r>
      <w:bookmarkEnd w:id="16"/>
      <w:bookmarkEnd w:id="17"/>
      <w:r w:rsidR="00DD1F9C" w:rsidRPr="00967068">
        <w:t>Beslut om att inte avvika från gemensam arkitektur</w:t>
      </w:r>
      <w:bookmarkEnd w:id="18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14:paraId="1FCBB237" w14:textId="77777777" w:rsidTr="000F3EA6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E78DD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F8D47" w14:textId="77777777" w:rsidR="00CA5524" w:rsidRDefault="00CA5524" w:rsidP="000F3EA6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14:paraId="78C5E0CC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09E27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2485" w14:textId="77777777"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>-</w:t>
            </w:r>
          </w:p>
        </w:tc>
      </w:tr>
      <w:tr w:rsidR="00CA5524" w14:paraId="677D34F3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DF42F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957F" w14:textId="77777777"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>-</w:t>
            </w:r>
          </w:p>
        </w:tc>
      </w:tr>
      <w:tr w:rsidR="00CA5524" w:rsidRPr="00736758" w14:paraId="01801654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654C62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4E3019FA" w14:textId="77777777" w:rsidR="00CA5524" w:rsidRDefault="00CA5524" w:rsidP="000F3EA6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6583" w14:textId="77777777"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>-</w:t>
            </w:r>
          </w:p>
        </w:tc>
      </w:tr>
      <w:tr w:rsidR="00CA5524" w14:paraId="5EF9E4D5" w14:textId="77777777" w:rsidTr="000F3EA6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54FC9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29F7F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A96E" w14:textId="77777777" w:rsidR="00CA5524" w:rsidRPr="00DD1F9C" w:rsidRDefault="00DD1F9C" w:rsidP="00DD1F9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-</w:t>
            </w:r>
          </w:p>
        </w:tc>
      </w:tr>
      <w:tr w:rsidR="00CA5524" w14:paraId="22F64112" w14:textId="77777777" w:rsidTr="000F3EA6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CB398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29D7E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CB5C" w14:textId="77777777" w:rsidR="00CA5524" w:rsidRPr="001E472A" w:rsidRDefault="00CA5524" w:rsidP="000F3EA6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CA5524" w14:paraId="6DEBB515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B0F4D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ECEA" w14:textId="77777777" w:rsidR="00CA5524" w:rsidRPr="001E472A" w:rsidRDefault="00CA5524" w:rsidP="000F3EA6">
            <w:pPr>
              <w:pStyle w:val="Body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CA5524" w:rsidRPr="00736758" w14:paraId="27E8D621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8ECC03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396D" w14:textId="77777777" w:rsidR="00CA5524" w:rsidRPr="001E472A" w:rsidRDefault="00DD1F9C" w:rsidP="000F3EA6">
            <w:pPr>
              <w:pStyle w:val="BodyText"/>
              <w:rPr>
                <w:color w:val="00A9A7" w:themeColor="accent1"/>
              </w:rPr>
            </w:pPr>
            <w:r w:rsidRPr="00DD1F9C">
              <w:rPr>
                <w:rFonts w:ascii="Arial" w:hAnsi="Arial"/>
                <w:color w:val="00A9A7" w:themeColor="accent1"/>
                <w:szCs w:val="20"/>
                <w:lang w:eastAsia="ar-SA"/>
              </w:rPr>
              <w:t>Det finns inget behov att avvika från den gemensamma arkitekturen</w:t>
            </w:r>
          </w:p>
        </w:tc>
      </w:tr>
      <w:tr w:rsidR="00CA5524" w:rsidRPr="00736758" w14:paraId="22915B10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B6710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97B1" w14:textId="77777777" w:rsidR="00CA5524" w:rsidRPr="001E472A" w:rsidRDefault="00DD1F9C" w:rsidP="000F3EA6">
            <w:pPr>
              <w:pStyle w:val="BodyText"/>
              <w:rPr>
                <w:color w:val="00A9A7" w:themeColor="accent1"/>
                <w:sz w:val="20"/>
                <w:szCs w:val="20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-</w:t>
            </w:r>
          </w:p>
        </w:tc>
      </w:tr>
      <w:tr w:rsidR="00CA5524" w:rsidRPr="00FC1187" w14:paraId="53276392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F2EBC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A570" w14:textId="77777777" w:rsidR="00CA5524" w:rsidRPr="001E472A" w:rsidRDefault="00DD1F9C" w:rsidP="000F3EA6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sz w:val="20"/>
                <w:lang w:val="sv-SE"/>
              </w:rPr>
              <w:t>-</w:t>
            </w:r>
          </w:p>
        </w:tc>
      </w:tr>
    </w:tbl>
    <w:p w14:paraId="2923C67C" w14:textId="77777777" w:rsidR="00CA5524" w:rsidRDefault="00CA5524" w:rsidP="00CA5524">
      <w:pPr>
        <w:pStyle w:val="BodyText"/>
      </w:pPr>
    </w:p>
    <w:p w14:paraId="5C8252D8" w14:textId="77777777" w:rsidR="00DD1F9C" w:rsidRDefault="00DD1F9C" w:rsidP="00DD1F9C">
      <w:pPr>
        <w:rPr>
          <w:bCs/>
          <w:sz w:val="24"/>
          <w:szCs w:val="26"/>
        </w:rPr>
      </w:pPr>
    </w:p>
    <w:p w14:paraId="0EB11378" w14:textId="77777777" w:rsidR="00DD1F9C" w:rsidRPr="00DD1F9C" w:rsidRDefault="00DD1F9C" w:rsidP="00DD1F9C">
      <w:pPr>
        <w:rPr>
          <w:sz w:val="24"/>
          <w:szCs w:val="26"/>
        </w:rPr>
      </w:pPr>
    </w:p>
    <w:p w14:paraId="3A44A4C2" w14:textId="77777777" w:rsidR="00DD1F9C" w:rsidRPr="00DD1F9C" w:rsidRDefault="00DD1F9C" w:rsidP="00DD1F9C">
      <w:pPr>
        <w:rPr>
          <w:sz w:val="24"/>
          <w:szCs w:val="26"/>
        </w:rPr>
      </w:pPr>
    </w:p>
    <w:p w14:paraId="767168DC" w14:textId="77777777" w:rsidR="00DD1F9C" w:rsidRPr="00DD1F9C" w:rsidRDefault="00DD1F9C" w:rsidP="00DD1F9C">
      <w:pPr>
        <w:rPr>
          <w:sz w:val="24"/>
          <w:szCs w:val="26"/>
        </w:rPr>
      </w:pPr>
    </w:p>
    <w:p w14:paraId="77D0BD93" w14:textId="77777777" w:rsidR="00DD1F9C" w:rsidRPr="00DD1F9C" w:rsidRDefault="00DD1F9C" w:rsidP="00DD1F9C">
      <w:pPr>
        <w:rPr>
          <w:sz w:val="24"/>
          <w:szCs w:val="26"/>
        </w:rPr>
      </w:pPr>
    </w:p>
    <w:p w14:paraId="1E05A1C5" w14:textId="77777777" w:rsidR="00DD1F9C" w:rsidRPr="00DD1F9C" w:rsidRDefault="00DD1F9C" w:rsidP="00DD1F9C">
      <w:pPr>
        <w:rPr>
          <w:sz w:val="24"/>
          <w:szCs w:val="26"/>
        </w:rPr>
      </w:pPr>
    </w:p>
    <w:p w14:paraId="591BD5A9" w14:textId="77777777" w:rsidR="00DD1F9C" w:rsidRDefault="00DD1F9C" w:rsidP="00DD1F9C">
      <w:pPr>
        <w:rPr>
          <w:sz w:val="24"/>
          <w:szCs w:val="26"/>
        </w:rPr>
      </w:pPr>
    </w:p>
    <w:p w14:paraId="1BE09F18" w14:textId="77777777" w:rsidR="00DD1F9C" w:rsidRDefault="00DD1F9C" w:rsidP="00DD1F9C">
      <w:pPr>
        <w:rPr>
          <w:sz w:val="24"/>
          <w:szCs w:val="26"/>
        </w:rPr>
      </w:pPr>
    </w:p>
    <w:p w14:paraId="13442860" w14:textId="77777777" w:rsidR="004D2F92" w:rsidRPr="00DD1F9C" w:rsidRDefault="00DD1F9C" w:rsidP="00DD1F9C">
      <w:pPr>
        <w:tabs>
          <w:tab w:val="left" w:pos="6805"/>
        </w:tabs>
        <w:rPr>
          <w:sz w:val="24"/>
          <w:szCs w:val="26"/>
        </w:rPr>
      </w:pPr>
      <w:r>
        <w:rPr>
          <w:sz w:val="24"/>
          <w:szCs w:val="26"/>
        </w:rPr>
        <w:tab/>
      </w:r>
    </w:p>
    <w:sectPr w:rsidR="004D2F92" w:rsidRPr="00DD1F9C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1CFD4" w14:textId="77777777" w:rsidR="00957A2C" w:rsidRDefault="00957A2C" w:rsidP="00C15048">
      <w:r>
        <w:separator/>
      </w:r>
    </w:p>
    <w:p w14:paraId="150ECE69" w14:textId="77777777" w:rsidR="00957A2C" w:rsidRDefault="00957A2C" w:rsidP="00C15048"/>
    <w:p w14:paraId="7411562D" w14:textId="77777777" w:rsidR="00957A2C" w:rsidRDefault="00957A2C" w:rsidP="00C15048"/>
  </w:endnote>
  <w:endnote w:type="continuationSeparator" w:id="0">
    <w:p w14:paraId="7735039F" w14:textId="77777777" w:rsidR="00957A2C" w:rsidRDefault="00957A2C" w:rsidP="00C15048">
      <w:r>
        <w:continuationSeparator/>
      </w:r>
    </w:p>
    <w:p w14:paraId="47D8EC63" w14:textId="77777777" w:rsidR="00957A2C" w:rsidRDefault="00957A2C" w:rsidP="00C15048"/>
    <w:p w14:paraId="67F17518" w14:textId="77777777" w:rsidR="00957A2C" w:rsidRDefault="00957A2C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14:paraId="58E03383" w14:textId="77777777" w:rsidTr="00B16F63">
      <w:trPr>
        <w:trHeight w:val="629"/>
      </w:trPr>
      <w:tc>
        <w:tcPr>
          <w:tcW w:w="1702" w:type="dxa"/>
        </w:tcPr>
        <w:p w14:paraId="40F961EC" w14:textId="77777777" w:rsidR="00D31AA7" w:rsidRPr="004A7C1C" w:rsidRDefault="00D31AA7" w:rsidP="00C15048">
          <w:pPr>
            <w:pStyle w:val="Footer"/>
          </w:pPr>
          <w:r w:rsidRPr="004A7C1C">
            <w:t>Inera AB</w:t>
          </w:r>
        </w:p>
      </w:tc>
      <w:tc>
        <w:tcPr>
          <w:tcW w:w="2384" w:type="dxa"/>
        </w:tcPr>
        <w:p w14:paraId="3A2E60DE" w14:textId="77777777" w:rsidR="00D31AA7" w:rsidRPr="004A7C1C" w:rsidRDefault="00D31AA7" w:rsidP="00C15048">
          <w:pPr>
            <w:pStyle w:val="Footer"/>
          </w:pPr>
          <w:r w:rsidRPr="004A7C1C">
            <w:t>Box 177 03</w:t>
          </w:r>
        </w:p>
        <w:p w14:paraId="2046FF17" w14:textId="77777777" w:rsidR="00D31AA7" w:rsidRPr="004A7C1C" w:rsidRDefault="00D31AA7" w:rsidP="00C15048">
          <w:pPr>
            <w:pStyle w:val="Footer"/>
          </w:pPr>
          <w:r w:rsidRPr="004A7C1C">
            <w:t>Östgötagatan 12</w:t>
          </w:r>
        </w:p>
        <w:p w14:paraId="5EB4D20C" w14:textId="77777777" w:rsidR="00D31AA7" w:rsidRPr="004A7C1C" w:rsidRDefault="00D31AA7" w:rsidP="00C15048">
          <w:pPr>
            <w:pStyle w:val="Footer"/>
          </w:pPr>
          <w:r w:rsidRPr="004A7C1C">
            <w:t>118 93 Stockholm</w:t>
          </w:r>
        </w:p>
      </w:tc>
      <w:tc>
        <w:tcPr>
          <w:tcW w:w="2293" w:type="dxa"/>
        </w:tcPr>
        <w:p w14:paraId="59EAF524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25CB5DAA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05D518B4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5B2171FA" w14:textId="77777777" w:rsidR="00D31AA7" w:rsidRPr="004A7C1C" w:rsidRDefault="00D31AA7" w:rsidP="00C15048">
          <w:pPr>
            <w:pStyle w:val="Footer"/>
          </w:pPr>
          <w:r w:rsidRPr="004A7C1C">
            <w:t>Organisationsnummer</w:t>
          </w:r>
        </w:p>
        <w:p w14:paraId="2D1E73B1" w14:textId="77777777" w:rsidR="00D31AA7" w:rsidRPr="004A7C1C" w:rsidRDefault="00D31AA7" w:rsidP="00C15048">
          <w:pPr>
            <w:pStyle w:val="Footer"/>
          </w:pPr>
          <w:r w:rsidRPr="004A7C1C">
            <w:t>556559-4230</w:t>
          </w:r>
        </w:p>
        <w:p w14:paraId="0449080C" w14:textId="77777777" w:rsidR="00D31AA7" w:rsidRPr="004A7C1C" w:rsidRDefault="00D31AA7" w:rsidP="00C15048">
          <w:pPr>
            <w:pStyle w:val="Footer"/>
          </w:pPr>
        </w:p>
      </w:tc>
      <w:tc>
        <w:tcPr>
          <w:tcW w:w="1134" w:type="dxa"/>
        </w:tcPr>
        <w:p w14:paraId="00C6776D" w14:textId="77777777" w:rsidR="00D31AA7" w:rsidRPr="004A7C1C" w:rsidRDefault="00D31AA7" w:rsidP="00C15048">
          <w:pPr>
            <w:pStyle w:val="Footer"/>
            <w:rPr>
              <w:rStyle w:val="PageNumber"/>
            </w:rPr>
          </w:pPr>
          <w:r w:rsidRPr="004A7C1C">
            <w:t xml:space="preserve"> </w:t>
          </w:r>
          <w:r w:rsidRPr="004A7C1C">
            <w:rPr>
              <w:rStyle w:val="PageNumber"/>
            </w:rPr>
            <w:t xml:space="preserve">Sid 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PAGE </w:instrText>
          </w:r>
          <w:r w:rsidRPr="004A7C1C">
            <w:rPr>
              <w:rStyle w:val="PageNumber"/>
            </w:rPr>
            <w:fldChar w:fldCharType="separate"/>
          </w:r>
          <w:r w:rsidR="00BE6FAA">
            <w:rPr>
              <w:rStyle w:val="PageNumber"/>
              <w:noProof/>
            </w:rPr>
            <w:t>3</w:t>
          </w:r>
          <w:r w:rsidRPr="004A7C1C">
            <w:rPr>
              <w:rStyle w:val="PageNumber"/>
            </w:rPr>
            <w:fldChar w:fldCharType="end"/>
          </w:r>
          <w:r w:rsidRPr="004A7C1C">
            <w:rPr>
              <w:rStyle w:val="PageNumber"/>
            </w:rPr>
            <w:t>/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NUMPAGES </w:instrText>
          </w:r>
          <w:r w:rsidRPr="004A7C1C">
            <w:rPr>
              <w:rStyle w:val="PageNumber"/>
            </w:rPr>
            <w:fldChar w:fldCharType="separate"/>
          </w:r>
          <w:r w:rsidR="00BE6FAA">
            <w:rPr>
              <w:rStyle w:val="PageNumber"/>
              <w:noProof/>
            </w:rPr>
            <w:t>5</w:t>
          </w:r>
          <w:r w:rsidRPr="004A7C1C">
            <w:rPr>
              <w:rStyle w:val="PageNumber"/>
            </w:rPr>
            <w:fldChar w:fldCharType="end"/>
          </w:r>
        </w:p>
      </w:tc>
    </w:tr>
  </w:tbl>
  <w:p w14:paraId="2C251B28" w14:textId="77777777" w:rsidR="00D31AA7" w:rsidRPr="004A7C1C" w:rsidRDefault="00D31AA7" w:rsidP="00C15048"/>
  <w:p w14:paraId="268FA86C" w14:textId="77777777" w:rsidR="00D31AA7" w:rsidRPr="004A7C1C" w:rsidRDefault="00D31AA7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D9762" w14:textId="77777777" w:rsidR="00957A2C" w:rsidRDefault="00957A2C" w:rsidP="00C15048">
      <w:r>
        <w:separator/>
      </w:r>
    </w:p>
    <w:p w14:paraId="42356065" w14:textId="77777777" w:rsidR="00957A2C" w:rsidRDefault="00957A2C" w:rsidP="00C15048"/>
    <w:p w14:paraId="14BFDBB6" w14:textId="77777777" w:rsidR="00957A2C" w:rsidRDefault="00957A2C" w:rsidP="00C15048"/>
  </w:footnote>
  <w:footnote w:type="continuationSeparator" w:id="0">
    <w:p w14:paraId="3ABA8EDC" w14:textId="77777777" w:rsidR="00957A2C" w:rsidRDefault="00957A2C" w:rsidP="00C15048">
      <w:r>
        <w:continuationSeparator/>
      </w:r>
    </w:p>
    <w:p w14:paraId="22075807" w14:textId="77777777" w:rsidR="00957A2C" w:rsidRDefault="00957A2C" w:rsidP="00C15048"/>
    <w:p w14:paraId="0EC8D0AC" w14:textId="77777777" w:rsidR="00957A2C" w:rsidRDefault="00957A2C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69210" w14:textId="77777777" w:rsidR="00D31AA7" w:rsidRDefault="00D31AA7" w:rsidP="00C15048"/>
  <w:p w14:paraId="15DE1FC5" w14:textId="77777777" w:rsidR="00D31AA7" w:rsidRDefault="00D31AA7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14:paraId="692C2917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0894731E" w14:textId="77777777" w:rsidR="00D31AA7" w:rsidRPr="00333716" w:rsidRDefault="00D31AA7" w:rsidP="00C15048">
          <w:pPr>
            <w:pStyle w:val="Footer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42110284" w14:textId="77777777" w:rsidR="00D31AA7" w:rsidRPr="001F54EF" w:rsidRDefault="00957A2C" w:rsidP="002D2879">
          <w:pPr>
            <w:pStyle w:val="Footer"/>
          </w:pPr>
          <w:fldSimple w:instr=" FILENAME   \* MERGEFORMAT ">
            <w:r w:rsidR="00DD1F9C">
              <w:rPr>
                <w:noProof/>
              </w:rPr>
              <w:t>Arkitekturella beslut - mall 1.3.docx</w:t>
            </w:r>
          </w:fldSimple>
          <w:r w:rsidR="00D31AA7">
            <w:rPr>
              <w:noProof/>
            </w:rPr>
            <w:t xml:space="preserve"> </w:t>
          </w:r>
          <w:r w:rsidR="00D31AA7">
            <w:rPr>
              <w:noProof/>
            </w:rPr>
            <w:br/>
          </w:r>
          <w:sdt>
            <w:sdtPr>
              <w:alias w:val="Version"/>
              <w:tag w:val="Version"/>
              <w:id w:val="189648794"/>
              <w:temporary/>
              <w:showingPlcHdr/>
              <w:text/>
            </w:sdtPr>
            <w:sdtEndPr/>
            <w:sdtContent>
              <w:r w:rsidR="00D31AA7" w:rsidRPr="00E6091D">
                <w:t>Version: X.X</w:t>
              </w:r>
            </w:sdtContent>
          </w:sdt>
          <w:r w:rsidR="00D31AA7" w:rsidRPr="00E6091D">
            <w:t xml:space="preserve"> </w:t>
          </w:r>
          <w:r w:rsidR="00D31AA7">
            <w:t xml:space="preserve"> </w:t>
          </w:r>
          <w:r w:rsidR="00D31AA7">
            <w:br/>
          </w:r>
          <w:sdt>
            <w:sdtPr>
              <w:alias w:val="Diarienummer"/>
              <w:tag w:val="Diarienummer"/>
              <w:id w:val="-1384937292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219A59C5" w14:textId="77777777" w:rsidR="00D31AA7" w:rsidRPr="00E6091D" w:rsidRDefault="00BE6FAA" w:rsidP="00E6091D">
          <w:pPr>
            <w:pStyle w:val="Footer"/>
          </w:pPr>
          <w:sdt>
            <w:sdtPr>
              <w:alias w:val="Författare"/>
              <w:tag w:val="Författare"/>
              <w:id w:val="-1022230436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62929158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3972AFE9" w14:textId="77777777" w:rsidR="00D31AA7" w:rsidRPr="001F54EF" w:rsidRDefault="00D31AA7" w:rsidP="00C15048">
          <w:pPr>
            <w:pStyle w:val="Footer"/>
          </w:pPr>
          <w:r w:rsidRPr="001F54EF">
            <w:t>Senast ändrad</w:t>
          </w:r>
        </w:p>
        <w:p w14:paraId="7FD35336" w14:textId="77777777" w:rsidR="00D31AA7" w:rsidRPr="001F54EF" w:rsidRDefault="00957A2C" w:rsidP="005E278D">
          <w:pPr>
            <w:pStyle w:val="Footer"/>
          </w:pPr>
          <w:fldSimple w:instr=" DOCPROPERTY  Publisheddate  \* MERGEFORMAT ">
            <w:r w:rsidR="00BE6FAA">
              <w:t>2014-06-05</w:t>
            </w:r>
          </w:fldSimple>
        </w:p>
      </w:tc>
    </w:tr>
    <w:tr w:rsidR="00D31AA7" w:rsidRPr="00144360" w14:paraId="20DFD556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E31358A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51270F99" wp14:editId="628E3925">
                <wp:extent cx="1087200" cy="867600"/>
                <wp:effectExtent l="0" t="0" r="0" b="8890"/>
                <wp:docPr id="2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0814CA" w14:textId="77777777" w:rsidR="00D31AA7" w:rsidRDefault="00D31AA7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14:paraId="7CE7CCC6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6DEAE3EE" w14:textId="77777777" w:rsidR="00D31AA7" w:rsidRPr="002D1CAF" w:rsidRDefault="00D31AA7" w:rsidP="00C15048">
          <w:pPr>
            <w:pStyle w:val="Header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67371B5E" w14:textId="77777777" w:rsidR="00D31AA7" w:rsidRPr="00E123DA" w:rsidRDefault="00D31AA7" w:rsidP="00C15048">
          <w:pPr>
            <w:pStyle w:val="Header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4821D35E" w14:textId="77777777" w:rsidR="00D31AA7" w:rsidRPr="00E123DA" w:rsidRDefault="00D31AA7" w:rsidP="00C15048">
          <w:pPr>
            <w:pStyle w:val="Header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54B69E68" w14:textId="77777777" w:rsidR="00D31AA7" w:rsidRPr="00E123DA" w:rsidRDefault="00D31AA7" w:rsidP="00C15048">
          <w:pPr>
            <w:pStyle w:val="Header"/>
          </w:pPr>
        </w:p>
      </w:tc>
    </w:tr>
    <w:tr w:rsidR="00D31AA7" w:rsidRPr="00144360" w14:paraId="38BDDA9E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3A7D5B1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0533351C" wp14:editId="18891F88">
                <wp:extent cx="1091565" cy="865505"/>
                <wp:effectExtent l="0" t="0" r="0" b="0"/>
                <wp:docPr id="3" name="Bildobjekt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678A7C7" w14:textId="77777777" w:rsidR="00D31AA7" w:rsidRDefault="00D31AA7" w:rsidP="00C15048">
    <w:pPr>
      <w:pStyle w:val="Header"/>
    </w:pPr>
  </w:p>
  <w:p w14:paraId="3DC968F7" w14:textId="77777777" w:rsidR="00D31AA7" w:rsidRPr="00144360" w:rsidRDefault="00D31AA7" w:rsidP="00C150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.6pt;height:14.75pt" o:bullet="t">
        <v:imagedata r:id="rId1" o:title="Pil-v2-Word"/>
      </v:shape>
    </w:pict>
  </w:numPicBullet>
  <w:numPicBullet w:numPicBulletId="1">
    <w:pict>
      <v:shape id="_x0000_i1028" type="#_x0000_t75" style="width:4.6pt;height:12pt" o:bullet="t">
        <v:imagedata r:id="rId2" o:title="Pil-v2-Word"/>
      </v:shape>
    </w:pict>
  </w:numPicBullet>
  <w:numPicBullet w:numPicBulletId="2">
    <w:pict>
      <v:shape id="_x0000_i1029" type="#_x0000_t75" style="width:4.6pt;height:10.15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9C6865"/>
    <w:multiLevelType w:val="multilevel"/>
    <w:tmpl w:val="50846754"/>
    <w:numStyleLink w:val="111111"/>
  </w:abstractNum>
  <w:abstractNum w:abstractNumId="7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2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A3926D6"/>
    <w:multiLevelType w:val="multilevel"/>
    <w:tmpl w:val="464E93B2"/>
    <w:lvl w:ilvl="0">
      <w:start w:val="1"/>
      <w:numFmt w:val="decimal"/>
      <w:pStyle w:val="ListNumber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5">
    <w:nsid w:val="4DAA45E6"/>
    <w:multiLevelType w:val="multilevel"/>
    <w:tmpl w:val="50846754"/>
    <w:numStyleLink w:val="111111"/>
  </w:abstractNum>
  <w:abstractNum w:abstractNumId="16">
    <w:nsid w:val="4DCC3EB0"/>
    <w:multiLevelType w:val="multilevel"/>
    <w:tmpl w:val="50846754"/>
    <w:numStyleLink w:val="111111"/>
  </w:abstractNum>
  <w:abstractNum w:abstractNumId="17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>
    <w:nsid w:val="60491874"/>
    <w:multiLevelType w:val="multilevel"/>
    <w:tmpl w:val="50846754"/>
    <w:numStyleLink w:val="111111"/>
  </w:abstractNum>
  <w:abstractNum w:abstractNumId="19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0E0FC1"/>
    <w:multiLevelType w:val="multilevel"/>
    <w:tmpl w:val="208292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3">
    <w:nsid w:val="78441E38"/>
    <w:multiLevelType w:val="multilevel"/>
    <w:tmpl w:val="50846754"/>
    <w:numStyleLink w:val="111111"/>
  </w:abstractNum>
  <w:abstractNum w:abstractNumId="24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5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20"/>
  </w:num>
  <w:num w:numId="5">
    <w:abstractNumId w:val="26"/>
  </w:num>
  <w:num w:numId="6">
    <w:abstractNumId w:val="13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1"/>
  </w:num>
  <w:num w:numId="13">
    <w:abstractNumId w:val="24"/>
  </w:num>
  <w:num w:numId="14">
    <w:abstractNumId w:val="19"/>
  </w:num>
  <w:num w:numId="15">
    <w:abstractNumId w:val="17"/>
  </w:num>
  <w:num w:numId="16">
    <w:abstractNumId w:val="2"/>
  </w:num>
  <w:num w:numId="17">
    <w:abstractNumId w:val="2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21"/>
  </w:num>
  <w:num w:numId="21">
    <w:abstractNumId w:val="7"/>
  </w:num>
  <w:num w:numId="22">
    <w:abstractNumId w:val="8"/>
  </w:num>
  <w:num w:numId="23">
    <w:abstractNumId w:val="1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8"/>
  </w:num>
  <w:num w:numId="27">
    <w:abstractNumId w:val="16"/>
  </w:num>
  <w:num w:numId="28">
    <w:abstractNumId w:val="23"/>
  </w:num>
  <w:num w:numId="29">
    <w:abstractNumId w:val="15"/>
  </w:num>
  <w:num w:numId="30">
    <w:abstractNumId w:val="9"/>
  </w:num>
  <w:num w:numId="31">
    <w:abstractNumId w:val="3"/>
  </w:num>
  <w:num w:numId="3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1FEE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278D"/>
    <w:rsid w:val="005E47E7"/>
    <w:rsid w:val="005F4DD4"/>
    <w:rsid w:val="005F7B47"/>
    <w:rsid w:val="00604800"/>
    <w:rsid w:val="00611088"/>
    <w:rsid w:val="006210F1"/>
    <w:rsid w:val="0063058B"/>
    <w:rsid w:val="00630E61"/>
    <w:rsid w:val="00640358"/>
    <w:rsid w:val="006406AC"/>
    <w:rsid w:val="0065413A"/>
    <w:rsid w:val="006660F6"/>
    <w:rsid w:val="006A1F81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57A2C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2D2C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1DFD"/>
    <w:rsid w:val="00BE6519"/>
    <w:rsid w:val="00BE6FAA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E12F7"/>
    <w:rsid w:val="00CE2C77"/>
    <w:rsid w:val="00CF10DE"/>
    <w:rsid w:val="00CF19C2"/>
    <w:rsid w:val="00D0207B"/>
    <w:rsid w:val="00D049F3"/>
    <w:rsid w:val="00D04D21"/>
    <w:rsid w:val="00D103B1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1F9C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0C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."/>
  <w:listSeparator w:val=","/>
  <w14:docId w14:val="02C527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BDB78-4585-C746-9D67-61C192E1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13</TotalTime>
  <Pages>5</Pages>
  <Words>364</Words>
  <Characters>2267</Characters>
  <Application>Microsoft Macintosh Word</Application>
  <DocSecurity>0</DocSecurity>
  <Lines>174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 namn</vt:lpstr>
    </vt:vector>
  </TitlesOfParts>
  <Manager/>
  <Company>Inera AB</Company>
  <LinksUpToDate>false</LinksUpToDate>
  <CharactersWithSpaces>2526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 namn</dc:title>
  <dc:subject>AB</dc:subject>
  <dc:creator>Brunzell Maria</dc:creator>
  <cp:keywords>AB;Arkitekturella beslut</cp:keywords>
  <dc:description/>
  <cp:lastModifiedBy>Khaled Daham</cp:lastModifiedBy>
  <cp:revision>5</cp:revision>
  <cp:lastPrinted>2012-03-29T16:27:00Z</cp:lastPrinted>
  <dcterms:created xsi:type="dcterms:W3CDTF">2014-05-21T14:09:00Z</dcterms:created>
  <dcterms:modified xsi:type="dcterms:W3CDTF">2014-06-09T08:27:00Z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2014-06-05</vt:lpwstr>
  </property>
  <property fmtid="{D5CDD505-2E9C-101B-9397-08002B2CF9AE}" pid="3" name="ARKnummer">
    <vt:lpwstr>ARK_0023</vt:lpwstr>
  </property>
  <property fmtid="{D5CDD505-2E9C-101B-9397-08002B2CF9AE}" pid="4" name="Version_1">
    <vt:lpwstr>2</vt:lpwstr>
  </property>
  <property fmtid="{D5CDD505-2E9C-101B-9397-08002B2CF9AE}" pid="5" name="Version_2">
    <vt:lpwstr>0</vt:lpwstr>
  </property>
  <property fmtid="{D5CDD505-2E9C-101B-9397-08002B2CF9AE}" pid="6" name="Version_3">
    <vt:lpwstr>0</vt:lpwstr>
  </property>
  <property fmtid="{D5CDD505-2E9C-101B-9397-08002B2CF9AE}" pid="7" name="Version_RC">
    <vt:lpwstr>RC1</vt:lpwstr>
  </property>
</Properties>
</file>