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bookmarkStart w:id="0" w:name="Start"/>
    <w:bookmarkEnd w:id="0"/>
    <w:p w14:paraId="3481EAD8" w14:textId="734B15FD" w:rsidR="00D530A8" w:rsidRPr="008D240E" w:rsidRDefault="00D530A8" w:rsidP="008D240E">
      <w:pPr>
        <w:spacing w:before="120" w:after="120"/>
        <w:jc w:val="center"/>
        <w:rPr>
          <w:color w:val="76923C" w:themeColor="accent3" w:themeShade="BF"/>
          <w:sz w:val="48"/>
          <w:szCs w:val="48"/>
          <w:lang w:val="en-US"/>
        </w:rPr>
      </w:pPr>
      <w:r>
        <w:fldChar w:fldCharType="begin"/>
      </w:r>
      <w:r w:rsidRPr="008D240E">
        <w:rPr>
          <w:lang w:val="en-US"/>
        </w:rPr>
        <w:instrText xml:space="preserve"> TITLE   \* MERGEFORMAT </w:instrText>
      </w:r>
      <w:r>
        <w:fldChar w:fldCharType="separate"/>
      </w:r>
      <w:r w:rsidR="008D240E" w:rsidRPr="008D240E">
        <w:rPr>
          <w:rFonts w:ascii="Arial" w:hAnsi="Arial" w:cs="Arial"/>
          <w:sz w:val="56"/>
          <w:szCs w:val="56"/>
          <w:lang w:val="en-US"/>
        </w:rPr>
        <w:t xml:space="preserve"> </w:t>
      </w:r>
      <w:proofErr w:type="spellStart"/>
      <w:proofErr w:type="gramStart"/>
      <w:r w:rsidR="008D240E" w:rsidRPr="008D240E">
        <w:rPr>
          <w:color w:val="76923C" w:themeColor="accent3" w:themeShade="BF"/>
          <w:sz w:val="44"/>
          <w:szCs w:val="48"/>
          <w:lang w:val="en-US"/>
        </w:rPr>
        <w:t>followup:</w:t>
      </w:r>
      <w:proofErr w:type="gramEnd"/>
      <w:r w:rsidR="008D240E" w:rsidRPr="008D240E">
        <w:rPr>
          <w:color w:val="76923C" w:themeColor="accent3" w:themeShade="BF"/>
          <w:sz w:val="44"/>
          <w:szCs w:val="48"/>
          <w:lang w:val="en-US"/>
        </w:rPr>
        <w:t>processdevelopment:infections</w:t>
      </w:r>
      <w:proofErr w:type="spellEnd"/>
      <w:r>
        <w:rPr>
          <w:color w:val="76923C" w:themeColor="accent3" w:themeShade="BF"/>
          <w:sz w:val="48"/>
          <w:szCs w:val="48"/>
        </w:rPr>
        <w:fldChar w:fldCharType="end"/>
      </w:r>
    </w:p>
    <w:p w14:paraId="75847F3C" w14:textId="77777777" w:rsidR="00D530A8" w:rsidRPr="008D240E" w:rsidRDefault="00D530A8" w:rsidP="00D530A8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  <w:sz w:val="48"/>
          <w:szCs w:val="48"/>
          <w:lang w:val="en-US"/>
        </w:rPr>
      </w:pPr>
    </w:p>
    <w:p w14:paraId="0CFED4F5" w14:textId="77777777" w:rsidR="00D530A8" w:rsidRDefault="00D530A8" w:rsidP="00D530A8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(Infektionsverktyget)</w:t>
      </w:r>
    </w:p>
    <w:p w14:paraId="77121D66" w14:textId="77777777" w:rsidR="00D530A8" w:rsidRDefault="00D530A8" w:rsidP="00D530A8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  <w:sz w:val="48"/>
          <w:szCs w:val="48"/>
        </w:rPr>
      </w:pPr>
    </w:p>
    <w:p w14:paraId="7DCB611A" w14:textId="655155B5" w:rsidR="00933E2C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0D845E4A" w:rsidR="00933E2C" w:rsidRPr="00ED2BA4" w:rsidRDefault="00933E2C" w:rsidP="00933E2C">
      <w:pPr>
        <w:jc w:val="center"/>
        <w:rPr>
          <w:sz w:val="36"/>
          <w:szCs w:val="36"/>
        </w:rPr>
      </w:pPr>
      <w:r w:rsidRPr="00ED2BA4">
        <w:rPr>
          <w:sz w:val="36"/>
          <w:szCs w:val="36"/>
        </w:rPr>
        <w:t xml:space="preserve">Version </w:t>
      </w:r>
      <w:r w:rsidR="00ED2BA4" w:rsidRPr="00ED2BA4">
        <w:rPr>
          <w:sz w:val="36"/>
          <w:szCs w:val="36"/>
        </w:rPr>
        <w:t>1.0 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21218FE3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Pr="00D133DF">
        <w:rPr>
          <w:color w:val="92D050"/>
          <w:sz w:val="36"/>
          <w:szCs w:val="36"/>
        </w:rPr>
        <w:t>201</w:t>
      </w:r>
      <w:r w:rsidR="008D240E">
        <w:rPr>
          <w:color w:val="92D050"/>
          <w:sz w:val="36"/>
          <w:szCs w:val="36"/>
        </w:rPr>
        <w:t>4</w:t>
      </w:r>
      <w:r w:rsidRPr="00D133DF">
        <w:rPr>
          <w:color w:val="92D050"/>
          <w:sz w:val="36"/>
          <w:szCs w:val="36"/>
        </w:rPr>
        <w:t>-</w:t>
      </w:r>
      <w:r w:rsidR="008D240E">
        <w:rPr>
          <w:color w:val="92D050"/>
          <w:sz w:val="36"/>
          <w:szCs w:val="36"/>
        </w:rPr>
        <w:t>03</w:t>
      </w:r>
      <w:r w:rsidRPr="00D133DF">
        <w:rPr>
          <w:color w:val="92D050"/>
          <w:sz w:val="36"/>
          <w:szCs w:val="36"/>
        </w:rPr>
        <w:t>-</w:t>
      </w:r>
      <w:r w:rsidR="008D240E">
        <w:rPr>
          <w:color w:val="92D050"/>
          <w:sz w:val="36"/>
          <w:szCs w:val="36"/>
        </w:rPr>
        <w:t>26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53254DA2" w14:textId="77777777" w:rsidR="00896BC1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3615432" w:history="1">
        <w:r w:rsidR="00896BC1" w:rsidRPr="00BD25F5">
          <w:rPr>
            <w:rStyle w:val="Hyperlnk"/>
          </w:rPr>
          <w:t>1.</w:t>
        </w:r>
        <w:r w:rsidR="00896BC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896BC1" w:rsidRPr="00BD25F5">
          <w:rPr>
            <w:rStyle w:val="Hyperlnk"/>
          </w:rPr>
          <w:t>Inledning</w:t>
        </w:r>
        <w:r w:rsidR="00896BC1">
          <w:rPr>
            <w:webHidden/>
          </w:rPr>
          <w:tab/>
        </w:r>
        <w:r w:rsidR="00896BC1">
          <w:rPr>
            <w:webHidden/>
          </w:rPr>
          <w:fldChar w:fldCharType="begin"/>
        </w:r>
        <w:r w:rsidR="00896BC1">
          <w:rPr>
            <w:webHidden/>
          </w:rPr>
          <w:instrText xml:space="preserve"> PAGEREF _Toc383615432 \h </w:instrText>
        </w:r>
        <w:r w:rsidR="00896BC1">
          <w:rPr>
            <w:webHidden/>
          </w:rPr>
        </w:r>
        <w:r w:rsidR="00896BC1">
          <w:rPr>
            <w:webHidden/>
          </w:rPr>
          <w:fldChar w:fldCharType="separate"/>
        </w:r>
        <w:r w:rsidR="00896BC1">
          <w:rPr>
            <w:webHidden/>
          </w:rPr>
          <w:t>4</w:t>
        </w:r>
        <w:r w:rsidR="00896BC1">
          <w:rPr>
            <w:webHidden/>
          </w:rPr>
          <w:fldChar w:fldCharType="end"/>
        </w:r>
      </w:hyperlink>
    </w:p>
    <w:p w14:paraId="59201591" w14:textId="77777777" w:rsidR="00896BC1" w:rsidRDefault="00896BC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3615433" w:history="1">
        <w:r w:rsidRPr="00BD25F5">
          <w:rPr>
            <w:rStyle w:val="Hyperl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BD25F5">
          <w:rPr>
            <w:rStyle w:val="Hyperlnk"/>
            <w:noProof/>
          </w:rPr>
          <w:t>Syfte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_Toc383615433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E85416" w14:textId="77777777" w:rsidR="00896BC1" w:rsidRDefault="00896BC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3615434" w:history="1">
        <w:r w:rsidRPr="00BD25F5">
          <w:rPr>
            <w:rStyle w:val="Hyperl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BD25F5">
          <w:rPr>
            <w:rStyle w:val="Hyperlnk"/>
            <w:noProof/>
          </w:rPr>
          <w:t>Begrepp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_Toc383615434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EEA5DB" w14:textId="77777777" w:rsidR="00896BC1" w:rsidRDefault="00896BC1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3615435" w:history="1">
        <w:r w:rsidRPr="00BD25F5">
          <w:rPr>
            <w:rStyle w:val="Hyperl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Pr="00BD25F5">
          <w:rPr>
            <w:rStyle w:val="Hyperlnk"/>
          </w:rPr>
          <w:t>Arkitekturella beslut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_Toc383615435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5DC8E7" w14:textId="77777777" w:rsidR="00896BC1" w:rsidRDefault="00896BC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3615436" w:history="1">
        <w:r w:rsidRPr="00BD25F5">
          <w:rPr>
            <w:rStyle w:val="Hyperl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BD25F5">
          <w:rPr>
            <w:rStyle w:val="Hyperlnk"/>
            <w:noProof/>
          </w:rPr>
          <w:t>AB: Ny beskrivning av logisk adressering av källsystem i RIV-TA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_Toc383615436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  <w:bookmarkStart w:id="1" w:name="_GoBack"/>
      <w:bookmarkEnd w:id="1"/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:rsidRPr="003926BB" w14:paraId="5AE6800D" w14:textId="77777777" w:rsidTr="00933E2C">
        <w:tc>
          <w:tcPr>
            <w:tcW w:w="964" w:type="dxa"/>
          </w:tcPr>
          <w:p w14:paraId="7E1E59A8" w14:textId="74B55814" w:rsidR="00933E2C" w:rsidRPr="003926BB" w:rsidRDefault="00ED2BA4" w:rsidP="00933E2C">
            <w:pPr>
              <w:pStyle w:val="TableText"/>
              <w:ind w:right="0"/>
              <w:jc w:val="center"/>
            </w:pPr>
            <w:r>
              <w:t>1.0 RC1</w:t>
            </w:r>
          </w:p>
        </w:tc>
        <w:tc>
          <w:tcPr>
            <w:tcW w:w="1224" w:type="dxa"/>
          </w:tcPr>
          <w:p w14:paraId="6D628048" w14:textId="469BBAC5" w:rsidR="00933E2C" w:rsidRPr="003926BB" w:rsidRDefault="00D530A8" w:rsidP="008D240E">
            <w:pPr>
              <w:pStyle w:val="TableText"/>
              <w:ind w:right="0"/>
              <w:jc w:val="center"/>
            </w:pPr>
            <w:r>
              <w:t>2014</w:t>
            </w:r>
            <w:r w:rsidR="003926BB" w:rsidRPr="003926BB">
              <w:t>-</w:t>
            </w:r>
            <w:r w:rsidR="008D240E">
              <w:t>03</w:t>
            </w:r>
            <w:r w:rsidR="003926BB" w:rsidRPr="003926BB">
              <w:t>-</w:t>
            </w:r>
            <w:r>
              <w:t>2</w:t>
            </w:r>
            <w:r w:rsidR="008D240E">
              <w:t>6</w:t>
            </w:r>
          </w:p>
        </w:tc>
        <w:tc>
          <w:tcPr>
            <w:tcW w:w="4140" w:type="dxa"/>
          </w:tcPr>
          <w:p w14:paraId="76E04CE7" w14:textId="77777777" w:rsidR="00933E2C" w:rsidRPr="003926BB" w:rsidRDefault="00933E2C" w:rsidP="00933E2C">
            <w:pPr>
              <w:pStyle w:val="TableText"/>
              <w:ind w:right="0"/>
            </w:pPr>
            <w:proofErr w:type="spellStart"/>
            <w:r w:rsidRPr="003926BB">
              <w:t>Första</w:t>
            </w:r>
            <w:proofErr w:type="spellEnd"/>
            <w:r w:rsidRPr="003926BB">
              <w:t xml:space="preserve"> version</w:t>
            </w:r>
          </w:p>
        </w:tc>
        <w:tc>
          <w:tcPr>
            <w:tcW w:w="1980" w:type="dxa"/>
          </w:tcPr>
          <w:p w14:paraId="15F338C6" w14:textId="50F2F6DD" w:rsidR="00933E2C" w:rsidRPr="003926BB" w:rsidRDefault="003926BB" w:rsidP="00933E2C">
            <w:pPr>
              <w:pStyle w:val="TableText"/>
              <w:ind w:right="0"/>
            </w:pPr>
            <w:r w:rsidRPr="003926BB">
              <w:t xml:space="preserve">Nadeem Hossain, </w:t>
            </w:r>
            <w:proofErr w:type="spellStart"/>
            <w:r w:rsidRPr="003926BB">
              <w:t>Mawell</w:t>
            </w:r>
            <w:proofErr w:type="spellEnd"/>
          </w:p>
        </w:tc>
        <w:tc>
          <w:tcPr>
            <w:tcW w:w="1440" w:type="dxa"/>
          </w:tcPr>
          <w:p w14:paraId="2ED5CB56" w14:textId="77777777" w:rsidR="00933E2C" w:rsidRPr="003926BB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3926BB" w:rsidRDefault="00933E2C" w:rsidP="00933E2C"/>
    <w:p w14:paraId="2FA66692" w14:textId="77777777" w:rsidR="00933E2C" w:rsidRPr="003926BB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Pr="003926BB" w:rsidRDefault="00933E2C" w:rsidP="00933E2C">
      <w:pPr>
        <w:rPr>
          <w:b/>
        </w:rPr>
      </w:pPr>
      <w:r w:rsidRPr="003926BB">
        <w:rPr>
          <w:b/>
        </w:rPr>
        <w:t>Referenser</w:t>
      </w:r>
    </w:p>
    <w:p w14:paraId="76D8A565" w14:textId="77777777" w:rsidR="00933E2C" w:rsidRPr="003926BB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:rsidRPr="003926BB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Länk</w:t>
            </w:r>
          </w:p>
        </w:tc>
      </w:tr>
      <w:tr w:rsidR="00933E2C" w:rsidRPr="00317011" w14:paraId="55B4A034" w14:textId="77777777" w:rsidTr="00933E2C">
        <w:tc>
          <w:tcPr>
            <w:tcW w:w="964" w:type="dxa"/>
          </w:tcPr>
          <w:p w14:paraId="32411D3D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R1</w:t>
            </w:r>
          </w:p>
        </w:tc>
        <w:tc>
          <w:tcPr>
            <w:tcW w:w="2892" w:type="dxa"/>
          </w:tcPr>
          <w:p w14:paraId="070B81AF" w14:textId="32F94701" w:rsidR="00933E2C" w:rsidRPr="00317011" w:rsidRDefault="00D530A8" w:rsidP="00D530A8">
            <w:pPr>
              <w:pStyle w:val="TableText"/>
              <w:ind w:right="0"/>
              <w:jc w:val="center"/>
            </w:pPr>
            <w:r w:rsidRPr="00317011">
              <w:t>TKB</w:t>
            </w:r>
            <w:r w:rsidR="003926BB" w:rsidRPr="00317011">
              <w:t xml:space="preserve"> –</w:t>
            </w:r>
            <w:r w:rsidRPr="00317011">
              <w:t>followup_processdevelopment_infections</w:t>
            </w:r>
            <w:r w:rsidR="003926BB" w:rsidRPr="00317011">
              <w:t>.docx</w:t>
            </w:r>
            <w:r w:rsidR="00933E2C" w:rsidRPr="00317011"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317011" w:rsidRDefault="00933E2C" w:rsidP="00933E2C">
            <w:pPr>
              <w:pStyle w:val="TableText"/>
              <w:ind w:right="0"/>
            </w:pPr>
          </w:p>
        </w:tc>
        <w:tc>
          <w:tcPr>
            <w:tcW w:w="3339" w:type="dxa"/>
          </w:tcPr>
          <w:p w14:paraId="04052DA4" w14:textId="43953BFA" w:rsidR="00933E2C" w:rsidRPr="00317011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</w:p>
        </w:tc>
      </w:tr>
    </w:tbl>
    <w:p w14:paraId="0D72CA81" w14:textId="77777777" w:rsidR="00933E2C" w:rsidRPr="00317011" w:rsidRDefault="00933E2C" w:rsidP="00933E2C">
      <w:pPr>
        <w:rPr>
          <w:b/>
          <w:lang w:val="en-US"/>
        </w:rPr>
      </w:pPr>
    </w:p>
    <w:p w14:paraId="07CF61A7" w14:textId="77777777" w:rsidR="00933E2C" w:rsidRPr="00317011" w:rsidRDefault="00933E2C" w:rsidP="00933E2C">
      <w:pPr>
        <w:rPr>
          <w:rStyle w:val="BrdtextChar"/>
          <w:rFonts w:eastAsia="Calibri"/>
          <w:szCs w:val="20"/>
          <w:lang w:val="en-US"/>
        </w:rPr>
      </w:pPr>
    </w:p>
    <w:p w14:paraId="39E1EC48" w14:textId="77777777" w:rsidR="00933E2C" w:rsidRPr="00317011" w:rsidRDefault="00933E2C" w:rsidP="00933E2C">
      <w:pPr>
        <w:spacing w:line="240" w:lineRule="auto"/>
        <w:rPr>
          <w:rFonts w:eastAsia="Times New Roman"/>
          <w:bCs/>
          <w:sz w:val="30"/>
          <w:szCs w:val="28"/>
          <w:lang w:val="en-US"/>
        </w:rPr>
      </w:pPr>
      <w:r w:rsidRPr="00317011">
        <w:rPr>
          <w:lang w:val="en-US"/>
        </w:rP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83615432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83615433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83615434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83615435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5CDD90AE" w14:textId="77777777" w:rsidR="00317011" w:rsidRPr="00DE35C6" w:rsidRDefault="00317011" w:rsidP="00317011">
      <w:pPr>
        <w:pStyle w:val="Rubrik2"/>
      </w:pPr>
      <w:bookmarkStart w:id="11" w:name="_Toc383615436"/>
      <w:r>
        <w:t>AB</w:t>
      </w:r>
      <w:r w:rsidRPr="00DE35C6">
        <w:t xml:space="preserve">: </w:t>
      </w:r>
      <w:r>
        <w:t>Ny beskrivning av logisk adressering av källsystem i RIV-TA</w:t>
      </w:r>
      <w:bookmarkEnd w:id="11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317011" w14:paraId="39D8CA88" w14:textId="77777777" w:rsidTr="00943C12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0454BA" w14:textId="77777777" w:rsidR="00317011" w:rsidRDefault="00317011" w:rsidP="00943C1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4487" w14:textId="77777777" w:rsidR="00317011" w:rsidRDefault="00317011" w:rsidP="00943C12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AB-2.2</w:t>
            </w:r>
          </w:p>
        </w:tc>
      </w:tr>
      <w:tr w:rsidR="00317011" w14:paraId="472E9C7A" w14:textId="77777777" w:rsidTr="00943C1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DE94EE" w14:textId="77777777" w:rsidR="00317011" w:rsidRDefault="00317011" w:rsidP="00943C1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39EB" w14:textId="77777777" w:rsidR="00317011" w:rsidRPr="001E472A" w:rsidRDefault="00317011" w:rsidP="00943C1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 xml:space="preserve">Beskrivning på </w:t>
            </w:r>
            <w:r w:rsidRPr="00632942">
              <w:t xml:space="preserve">logisk adressering av källsystem </w:t>
            </w:r>
            <w:r>
              <w:t xml:space="preserve">saknas i nuvarande version av RIV-TA. Ny skrivelse under framtagande. </w:t>
            </w:r>
          </w:p>
        </w:tc>
      </w:tr>
      <w:tr w:rsidR="00317011" w14:paraId="7E68C9B6" w14:textId="77777777" w:rsidTr="00943C1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5BF52" w14:textId="77777777" w:rsidR="00317011" w:rsidRDefault="00317011" w:rsidP="00943C1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A62C" w14:textId="77777777" w:rsidR="00317011" w:rsidRPr="001E472A" w:rsidRDefault="00317011" w:rsidP="00943C1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317011" w:rsidRPr="00736758" w14:paraId="6C62AF72" w14:textId="77777777" w:rsidTr="00943C1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F4242" w14:textId="77777777" w:rsidR="00317011" w:rsidRDefault="00317011" w:rsidP="00943C1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056D8A43" w14:textId="77777777" w:rsidR="00317011" w:rsidRDefault="00317011" w:rsidP="00943C12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ED3A" w14:textId="77777777" w:rsidR="00317011" w:rsidRPr="001E472A" w:rsidRDefault="00317011" w:rsidP="00943C1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L</w:t>
            </w:r>
            <w:r w:rsidRPr="00632942">
              <w:t xml:space="preserve">ogisk adressering av källsystem </w:t>
            </w:r>
            <w:r w:rsidRPr="00A859AC">
              <w:t>är viktig för aggregerande tjänster (se AB 2.1)</w:t>
            </w:r>
          </w:p>
        </w:tc>
      </w:tr>
      <w:tr w:rsidR="00317011" w14:paraId="43F4CF0C" w14:textId="77777777" w:rsidTr="00943C12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19F67" w14:textId="77777777" w:rsidR="00317011" w:rsidRDefault="00317011" w:rsidP="00943C1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7CF6FA" w14:textId="77777777" w:rsidR="00317011" w:rsidRPr="00472837" w:rsidRDefault="00317011" w:rsidP="00943C12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BB662" w14:textId="77777777" w:rsidR="00317011" w:rsidRPr="00824A98" w:rsidRDefault="00317011" w:rsidP="00943C12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Följ preliminär skrivelse om </w:t>
            </w:r>
            <w:r w:rsidRPr="00632942">
              <w:rPr>
                <w:b/>
                <w:bCs/>
                <w:smallCaps/>
                <w:lang w:val="sv-SE"/>
              </w:rPr>
              <w:t>logisk adressering av källsystem</w:t>
            </w:r>
            <w:r>
              <w:rPr>
                <w:b/>
                <w:bCs/>
                <w:smallCaps/>
                <w:lang w:val="sv-SE"/>
              </w:rPr>
              <w:t xml:space="preserve">. Uppdatera eventuellt efter slutgiltig version. </w:t>
            </w:r>
          </w:p>
          <w:p w14:paraId="13306DE6" w14:textId="77777777" w:rsidR="00317011" w:rsidRPr="001E472A" w:rsidRDefault="00317011" w:rsidP="00943C12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17011" w14:paraId="29633C79" w14:textId="77777777" w:rsidTr="00943C12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B7C592" w14:textId="77777777" w:rsidR="00317011" w:rsidRDefault="00317011" w:rsidP="00943C12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32D16" w14:textId="77777777" w:rsidR="00317011" w:rsidRPr="00472837" w:rsidRDefault="00317011" w:rsidP="00943C12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5D90" w14:textId="77777777" w:rsidR="00317011" w:rsidRPr="001E472A" w:rsidRDefault="00317011" w:rsidP="00943C12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Vänta på uppdatering av RIV-TA. Trolig leverans 2014-03-31</w:t>
            </w:r>
          </w:p>
        </w:tc>
      </w:tr>
      <w:tr w:rsidR="00317011" w14:paraId="4C80C1BC" w14:textId="77777777" w:rsidTr="00943C1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3BBA8" w14:textId="77777777" w:rsidR="00317011" w:rsidRDefault="00317011" w:rsidP="00943C1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03BC" w14:textId="5784662B" w:rsidR="00317011" w:rsidRPr="003D0EEC" w:rsidRDefault="00317011" w:rsidP="00943C12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>
              <w:rPr>
                <w:i/>
                <w:iCs/>
                <w:lang w:val="sv-SE"/>
              </w:rPr>
              <w:t>2014-03-</w:t>
            </w:r>
            <w:r w:rsidR="003941D3">
              <w:rPr>
                <w:i/>
                <w:iCs/>
                <w:lang w:val="sv-SE"/>
              </w:rPr>
              <w:t>26</w:t>
            </w:r>
            <w:r w:rsidRPr="00487FA5">
              <w:rPr>
                <w:lang w:val="sv-SE"/>
              </w:rPr>
              <w:t>)</w:t>
            </w:r>
          </w:p>
          <w:p w14:paraId="5B8305C2" w14:textId="77777777" w:rsidR="00317011" w:rsidRPr="001E472A" w:rsidRDefault="00317011" w:rsidP="00943C12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317011" w:rsidRPr="00736758" w14:paraId="00F1B227" w14:textId="77777777" w:rsidTr="00943C1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953679" w14:textId="77777777" w:rsidR="00317011" w:rsidRDefault="00317011" w:rsidP="00943C1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6606" w14:textId="77777777" w:rsidR="00317011" w:rsidRPr="00FA3C42" w:rsidRDefault="00317011" w:rsidP="00943C1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A859AC">
              <w:t>Skillnader mot slutgiltig version antas vara små.</w:t>
            </w:r>
            <w:r>
              <w:rPr>
                <w:color w:val="4F81BD" w:themeColor="accent1"/>
              </w:rPr>
              <w:t xml:space="preserve"> </w:t>
            </w:r>
          </w:p>
        </w:tc>
      </w:tr>
      <w:tr w:rsidR="00317011" w:rsidRPr="00736758" w14:paraId="4185A62B" w14:textId="77777777" w:rsidTr="00943C1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4C2E99" w14:textId="77777777" w:rsidR="00317011" w:rsidRDefault="00317011" w:rsidP="00943C1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98C6" w14:textId="77777777" w:rsidR="00317011" w:rsidRPr="00D7328A" w:rsidRDefault="00317011" w:rsidP="00943C12">
            <w:pPr>
              <w:pStyle w:val="Brdtext"/>
              <w:rPr>
                <w:color w:val="4F81BD" w:themeColor="accent1"/>
                <w:sz w:val="20"/>
                <w:szCs w:val="20"/>
                <w:lang w:val="sv-SE"/>
              </w:rPr>
            </w:pPr>
          </w:p>
        </w:tc>
      </w:tr>
      <w:tr w:rsidR="00317011" w:rsidRPr="00FC1187" w14:paraId="30842894" w14:textId="77777777" w:rsidTr="00943C1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4488FA" w14:textId="77777777" w:rsidR="00317011" w:rsidRDefault="00317011" w:rsidP="00943C1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B1FE" w14:textId="77777777" w:rsidR="00317011" w:rsidRPr="001E472A" w:rsidRDefault="00317011" w:rsidP="00943C12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7A4E8229" w14:textId="77777777" w:rsidR="003926BB" w:rsidRDefault="003926BB" w:rsidP="00F35BE1">
      <w:pPr>
        <w:pStyle w:val="Brdtext"/>
        <w:rPr>
          <w:lang w:val="sv-SE"/>
        </w:rPr>
      </w:pPr>
    </w:p>
    <w:sectPr w:rsidR="003926BB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1CDFA" w14:textId="77777777" w:rsidR="00682534" w:rsidRDefault="00682534" w:rsidP="00C72B17">
      <w:pPr>
        <w:spacing w:line="240" w:lineRule="auto"/>
      </w:pPr>
      <w:r>
        <w:separator/>
      </w:r>
    </w:p>
  </w:endnote>
  <w:endnote w:type="continuationSeparator" w:id="0">
    <w:p w14:paraId="5A7A642C" w14:textId="77777777" w:rsidR="00682534" w:rsidRDefault="00682534" w:rsidP="00C72B17">
      <w:pPr>
        <w:spacing w:line="240" w:lineRule="auto"/>
      </w:pPr>
      <w:r>
        <w:continuationSeparator/>
      </w:r>
    </w:p>
  </w:endnote>
  <w:endnote w:type="continuationNotice" w:id="1">
    <w:p w14:paraId="58E30AC6" w14:textId="77777777" w:rsidR="00682534" w:rsidRDefault="0068253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4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4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BBBB29" w14:textId="77777777" w:rsidR="00682534" w:rsidRDefault="00682534" w:rsidP="00C72B17">
      <w:pPr>
        <w:spacing w:line="240" w:lineRule="auto"/>
      </w:pPr>
      <w:r>
        <w:separator/>
      </w:r>
    </w:p>
  </w:footnote>
  <w:footnote w:type="continuationSeparator" w:id="0">
    <w:p w14:paraId="01FF479A" w14:textId="77777777" w:rsidR="00682534" w:rsidRDefault="00682534" w:rsidP="00C72B17">
      <w:pPr>
        <w:spacing w:line="240" w:lineRule="auto"/>
      </w:pPr>
      <w:r>
        <w:continuationSeparator/>
      </w:r>
    </w:p>
  </w:footnote>
  <w:footnote w:type="continuationNotice" w:id="1">
    <w:p w14:paraId="48634C34" w14:textId="77777777" w:rsidR="00682534" w:rsidRDefault="0068253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24EE1FF0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2" w:name="Date1"/>
    <w:r w:rsidR="008D240E">
      <w:t>26</w:t>
    </w:r>
    <w:r>
      <w:t xml:space="preserve"> </w:t>
    </w:r>
    <w:r w:rsidR="008D240E">
      <w:t xml:space="preserve">mars </w:t>
    </w:r>
    <w:r>
      <w:t>201</w:t>
    </w:r>
    <w:bookmarkEnd w:id="12"/>
    <w:r w:rsidR="008D240E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3" w:name="LDnr1"/>
    <w:bookmarkEnd w:id="13"/>
    <w:r>
      <w:t xml:space="preserve"> </w:t>
    </w:r>
    <w:bookmarkStart w:id="14" w:name="Dnr1"/>
    <w:bookmarkEnd w:id="14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96BC1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896BC1" w:rsidRPr="00896BC1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896BC1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896BC1" w:rsidRPr="00896BC1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65B70405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="008D240E">
      <w:t>26 mars 2014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5" w:name="LDnr"/>
    <w:bookmarkEnd w:id="15"/>
    <w:r>
      <w:t xml:space="preserve"> </w:t>
    </w:r>
    <w:bookmarkStart w:id="16" w:name="Dnr"/>
    <w:bookmarkEnd w:id="16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7" w:name="PhoneDirect"/>
          <w:bookmarkEnd w:id="17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</w:t>
          </w:r>
          <w:proofErr w:type="gramEnd"/>
          <w:r w:rsidR="00160514" w:rsidRPr="00160514">
            <w:rPr>
              <w:rFonts w:cs="Georgia"/>
              <w:sz w:val="12"/>
              <w:szCs w:val="12"/>
              <w:highlight w:val="yellow"/>
            </w:rPr>
            <w:t xml:space="preserve">-xx xx </w:t>
          </w:r>
          <w:proofErr w:type="spellStart"/>
          <w:r w:rsidR="00160514" w:rsidRPr="00160514">
            <w:rPr>
              <w:rFonts w:cs="Georgia"/>
              <w:sz w:val="12"/>
              <w:szCs w:val="12"/>
              <w:highlight w:val="yellow"/>
            </w:rPr>
            <w:t>xx</w:t>
          </w:r>
          <w:proofErr w:type="spellEnd"/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8" w:name="LMobile"/>
          <w:bookmarkEnd w:id="18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Mobile"/>
          <w:bookmarkEnd w:id="19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0FDF273B" w:rsidR="00D133DF" w:rsidRPr="0024387D" w:rsidRDefault="003972F3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Nadeem Hossain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0" w:name="Email"/>
          <w:bookmarkEnd w:id="20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1" w:name="slask"/>
          <w:bookmarkStart w:id="22" w:name="Addressee"/>
          <w:bookmarkEnd w:id="21"/>
          <w:bookmarkEnd w:id="22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3" w:name="Radera2"/>
    <w:bookmarkEnd w:id="23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96BC1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896BC1" w:rsidRPr="00896BC1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896BC1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896BC1" w:rsidRPr="00896BC1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86D6D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17011"/>
    <w:rsid w:val="00322A41"/>
    <w:rsid w:val="00325EBF"/>
    <w:rsid w:val="00364AE6"/>
    <w:rsid w:val="00364D31"/>
    <w:rsid w:val="00370C03"/>
    <w:rsid w:val="003755FD"/>
    <w:rsid w:val="00390030"/>
    <w:rsid w:val="003926BB"/>
    <w:rsid w:val="003941D3"/>
    <w:rsid w:val="00394F76"/>
    <w:rsid w:val="003972F3"/>
    <w:rsid w:val="003A1F89"/>
    <w:rsid w:val="003C2350"/>
    <w:rsid w:val="003C2D14"/>
    <w:rsid w:val="003D21E1"/>
    <w:rsid w:val="00405057"/>
    <w:rsid w:val="00415214"/>
    <w:rsid w:val="00415791"/>
    <w:rsid w:val="00437244"/>
    <w:rsid w:val="004375C9"/>
    <w:rsid w:val="004433BE"/>
    <w:rsid w:val="00444C74"/>
    <w:rsid w:val="00460BEE"/>
    <w:rsid w:val="00482B99"/>
    <w:rsid w:val="00491FA2"/>
    <w:rsid w:val="0049416E"/>
    <w:rsid w:val="004A25C5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2340"/>
    <w:rsid w:val="00682534"/>
    <w:rsid w:val="00686189"/>
    <w:rsid w:val="0069359C"/>
    <w:rsid w:val="006A4A7F"/>
    <w:rsid w:val="006A4E14"/>
    <w:rsid w:val="006D3D77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6BC1"/>
    <w:rsid w:val="008977F7"/>
    <w:rsid w:val="008B23F2"/>
    <w:rsid w:val="008B34A4"/>
    <w:rsid w:val="008C400C"/>
    <w:rsid w:val="008C7C3E"/>
    <w:rsid w:val="008D240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363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0A8"/>
    <w:rsid w:val="00D53A9A"/>
    <w:rsid w:val="00D774BC"/>
    <w:rsid w:val="00D91240"/>
    <w:rsid w:val="00D93512"/>
    <w:rsid w:val="00DA1759"/>
    <w:rsid w:val="00DA5D2D"/>
    <w:rsid w:val="00DB56E2"/>
    <w:rsid w:val="00DC3968"/>
    <w:rsid w:val="00DE0C17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A2E73"/>
    <w:rsid w:val="00EB1451"/>
    <w:rsid w:val="00EB1E88"/>
    <w:rsid w:val="00EB63D6"/>
    <w:rsid w:val="00EC3FBC"/>
    <w:rsid w:val="00EC5E28"/>
    <w:rsid w:val="00ED2BA4"/>
    <w:rsid w:val="00ED3446"/>
    <w:rsid w:val="00EE04DB"/>
    <w:rsid w:val="00EE0737"/>
    <w:rsid w:val="00EE64E3"/>
    <w:rsid w:val="00EE7FE7"/>
    <w:rsid w:val="00F07598"/>
    <w:rsid w:val="00F34EBF"/>
    <w:rsid w:val="00F35BE1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97F80-4C53-45C1-B44A-AC6A5172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11</TotalTime>
  <Pages>5</Pages>
  <Words>446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2806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Nadeem Hossain</cp:lastModifiedBy>
  <cp:revision>14</cp:revision>
  <dcterms:created xsi:type="dcterms:W3CDTF">2013-12-16T14:35:00Z</dcterms:created>
  <dcterms:modified xsi:type="dcterms:W3CDTF">2014-03-26T15:41:00Z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