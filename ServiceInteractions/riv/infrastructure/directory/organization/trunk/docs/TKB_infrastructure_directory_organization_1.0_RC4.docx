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4DDBBB62" w:rsidR="008866A6" w:rsidRPr="00AC5707" w:rsidRDefault="003E62A7" w:rsidP="008866A6">
            <w:pPr>
              <w:pStyle w:val="Rubrik"/>
              <w:rPr>
                <w:color w:val="008000"/>
              </w:rPr>
            </w:pPr>
            <w:r>
              <w:rPr>
                <w:color w:val="008000"/>
              </w:rPr>
              <w:t>Infrastructure:directory:organization</w:t>
            </w:r>
          </w:p>
          <w:p w14:paraId="72C6FD29" w14:textId="036E17FF" w:rsidR="008866A6" w:rsidRDefault="003E62A7" w:rsidP="008866A6">
            <w:pPr>
              <w:pStyle w:val="FrsttsbladUnderrubrik"/>
            </w:pPr>
            <w:r>
              <w:t>Tjänstekontraktsbeskrivning</w:t>
            </w:r>
          </w:p>
          <w:p w14:paraId="56EAF9CA" w14:textId="196FC03A"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39481C" w:rsidRPr="0039481C">
              <w:rPr>
                <w:color w:val="008000"/>
                <w:sz w:val="32"/>
              </w:rPr>
              <w:t>1</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39481C" w:rsidRPr="0039481C">
              <w:rPr>
                <w:color w:val="008000"/>
                <w:sz w:val="32"/>
              </w:rPr>
              <w:t>0</w:t>
            </w:r>
            <w:r w:rsidR="0039481C" w:rsidRPr="0039481C">
              <w:rPr>
                <w:color w:val="008000"/>
                <w:sz w:val="32"/>
              </w:rPr>
              <w:fldChar w:fldCharType="end"/>
            </w:r>
            <w:r w:rsidR="00B955BA">
              <w:rPr>
                <w:sz w:val="32"/>
              </w:rPr>
              <w:t>_RC4</w:t>
            </w:r>
          </w:p>
          <w:p w14:paraId="62E7FB22" w14:textId="6F2E2957"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824399">
              <w:rPr>
                <w:color w:val="008000"/>
                <w:sz w:val="28"/>
              </w:rPr>
              <w:t>2014-0</w:t>
            </w:r>
            <w:r w:rsidR="00B955BA">
              <w:rPr>
                <w:color w:val="008000"/>
                <w:sz w:val="28"/>
              </w:rPr>
              <w:t>9-05</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66CBA3F2" w14:textId="77777777" w:rsidR="00B955BA" w:rsidRDefault="00793064">
          <w:pPr>
            <w:pStyle w:val="Innehll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7682595" w:history="1">
            <w:r w:rsidR="00B955BA" w:rsidRPr="001142D5">
              <w:rPr>
                <w:rStyle w:val="Hyperlnk"/>
                <w:noProof/>
              </w:rPr>
              <w:t>1</w:t>
            </w:r>
            <w:r w:rsidR="00B955BA">
              <w:rPr>
                <w:rFonts w:asciiTheme="minorHAnsi" w:eastAsiaTheme="minorEastAsia" w:hAnsiTheme="minorHAnsi" w:cstheme="minorBidi"/>
                <w:noProof/>
                <w:sz w:val="22"/>
                <w:lang w:eastAsia="sv-SE"/>
              </w:rPr>
              <w:tab/>
            </w:r>
            <w:r w:rsidR="00B955BA" w:rsidRPr="001142D5">
              <w:rPr>
                <w:rStyle w:val="Hyperlnk"/>
                <w:noProof/>
              </w:rPr>
              <w:t>Inledning</w:t>
            </w:r>
            <w:r w:rsidR="00B955BA">
              <w:rPr>
                <w:noProof/>
                <w:webHidden/>
              </w:rPr>
              <w:tab/>
            </w:r>
            <w:r w:rsidR="00B955BA">
              <w:rPr>
                <w:noProof/>
                <w:webHidden/>
              </w:rPr>
              <w:fldChar w:fldCharType="begin"/>
            </w:r>
            <w:r w:rsidR="00B955BA">
              <w:rPr>
                <w:noProof/>
                <w:webHidden/>
              </w:rPr>
              <w:instrText xml:space="preserve"> PAGEREF _Toc397682595 \h </w:instrText>
            </w:r>
            <w:r w:rsidR="00B955BA">
              <w:rPr>
                <w:noProof/>
                <w:webHidden/>
              </w:rPr>
            </w:r>
            <w:r w:rsidR="00B955BA">
              <w:rPr>
                <w:noProof/>
                <w:webHidden/>
              </w:rPr>
              <w:fldChar w:fldCharType="separate"/>
            </w:r>
            <w:r w:rsidR="00B955BA">
              <w:rPr>
                <w:noProof/>
                <w:webHidden/>
              </w:rPr>
              <w:t>7</w:t>
            </w:r>
            <w:r w:rsidR="00B955BA">
              <w:rPr>
                <w:noProof/>
                <w:webHidden/>
              </w:rPr>
              <w:fldChar w:fldCharType="end"/>
            </w:r>
          </w:hyperlink>
        </w:p>
        <w:p w14:paraId="2D5D5F19" w14:textId="77777777" w:rsidR="00B955BA" w:rsidRDefault="00B955BA">
          <w:pPr>
            <w:pStyle w:val="Innehll2"/>
            <w:tabs>
              <w:tab w:val="left" w:pos="660"/>
              <w:tab w:val="right" w:leader="dot" w:pos="10456"/>
            </w:tabs>
            <w:rPr>
              <w:rFonts w:asciiTheme="minorHAnsi" w:eastAsiaTheme="minorEastAsia" w:hAnsiTheme="minorHAnsi" w:cstheme="minorBidi"/>
              <w:noProof/>
              <w:sz w:val="22"/>
              <w:lang w:eastAsia="sv-SE"/>
            </w:rPr>
          </w:pPr>
          <w:hyperlink w:anchor="_Toc397682596" w:history="1">
            <w:r w:rsidRPr="001142D5">
              <w:rPr>
                <w:rStyle w:val="Hyperlnk"/>
                <w:noProof/>
              </w:rPr>
              <w:t>1.1</w:t>
            </w:r>
            <w:r>
              <w:rPr>
                <w:rFonts w:asciiTheme="minorHAnsi" w:eastAsiaTheme="minorEastAsia" w:hAnsiTheme="minorHAnsi" w:cstheme="minorBidi"/>
                <w:noProof/>
                <w:sz w:val="22"/>
                <w:lang w:eastAsia="sv-SE"/>
              </w:rPr>
              <w:tab/>
            </w:r>
            <w:r w:rsidRPr="001142D5">
              <w:rPr>
                <w:rStyle w:val="Hyperlnk"/>
                <w:noProof/>
              </w:rPr>
              <w:t>Svenskt namn</w:t>
            </w:r>
            <w:r>
              <w:rPr>
                <w:noProof/>
                <w:webHidden/>
              </w:rPr>
              <w:tab/>
            </w:r>
            <w:r>
              <w:rPr>
                <w:noProof/>
                <w:webHidden/>
              </w:rPr>
              <w:fldChar w:fldCharType="begin"/>
            </w:r>
            <w:r>
              <w:rPr>
                <w:noProof/>
                <w:webHidden/>
              </w:rPr>
              <w:instrText xml:space="preserve"> PAGEREF _Toc397682596 \h </w:instrText>
            </w:r>
            <w:r>
              <w:rPr>
                <w:noProof/>
                <w:webHidden/>
              </w:rPr>
            </w:r>
            <w:r>
              <w:rPr>
                <w:noProof/>
                <w:webHidden/>
              </w:rPr>
              <w:fldChar w:fldCharType="separate"/>
            </w:r>
            <w:r>
              <w:rPr>
                <w:noProof/>
                <w:webHidden/>
              </w:rPr>
              <w:t>7</w:t>
            </w:r>
            <w:r>
              <w:rPr>
                <w:noProof/>
                <w:webHidden/>
              </w:rPr>
              <w:fldChar w:fldCharType="end"/>
            </w:r>
          </w:hyperlink>
        </w:p>
        <w:p w14:paraId="721606F0" w14:textId="77777777" w:rsidR="00B955BA" w:rsidRDefault="00B955BA">
          <w:pPr>
            <w:pStyle w:val="Innehll2"/>
            <w:tabs>
              <w:tab w:val="left" w:pos="880"/>
              <w:tab w:val="right" w:leader="dot" w:pos="10456"/>
            </w:tabs>
            <w:rPr>
              <w:rFonts w:asciiTheme="minorHAnsi" w:eastAsiaTheme="minorEastAsia" w:hAnsiTheme="minorHAnsi" w:cstheme="minorBidi"/>
              <w:noProof/>
              <w:sz w:val="22"/>
              <w:lang w:eastAsia="sv-SE"/>
            </w:rPr>
          </w:pPr>
          <w:hyperlink w:anchor="_Toc397682597" w:history="1">
            <w:r w:rsidRPr="001142D5">
              <w:rPr>
                <w:rStyle w:val="Hyperlnk"/>
                <w:noProof/>
              </w:rPr>
              <w:t>1.2</w:t>
            </w:r>
            <w:r>
              <w:rPr>
                <w:rFonts w:asciiTheme="minorHAnsi" w:eastAsiaTheme="minorEastAsia" w:hAnsiTheme="minorHAnsi" w:cstheme="minorBidi"/>
                <w:noProof/>
                <w:sz w:val="22"/>
                <w:lang w:eastAsia="sv-SE"/>
              </w:rPr>
              <w:tab/>
            </w:r>
            <w:r w:rsidRPr="001142D5">
              <w:rPr>
                <w:rStyle w:val="Hyperlnk"/>
                <w:noProof/>
              </w:rPr>
              <w:t>WEB beskrivning</w:t>
            </w:r>
            <w:r>
              <w:rPr>
                <w:noProof/>
                <w:webHidden/>
              </w:rPr>
              <w:tab/>
            </w:r>
            <w:r>
              <w:rPr>
                <w:noProof/>
                <w:webHidden/>
              </w:rPr>
              <w:fldChar w:fldCharType="begin"/>
            </w:r>
            <w:r>
              <w:rPr>
                <w:noProof/>
                <w:webHidden/>
              </w:rPr>
              <w:instrText xml:space="preserve"> PAGEREF _Toc397682597 \h </w:instrText>
            </w:r>
            <w:r>
              <w:rPr>
                <w:noProof/>
                <w:webHidden/>
              </w:rPr>
            </w:r>
            <w:r>
              <w:rPr>
                <w:noProof/>
                <w:webHidden/>
              </w:rPr>
              <w:fldChar w:fldCharType="separate"/>
            </w:r>
            <w:r>
              <w:rPr>
                <w:noProof/>
                <w:webHidden/>
              </w:rPr>
              <w:t>7</w:t>
            </w:r>
            <w:r>
              <w:rPr>
                <w:noProof/>
                <w:webHidden/>
              </w:rPr>
              <w:fldChar w:fldCharType="end"/>
            </w:r>
          </w:hyperlink>
        </w:p>
        <w:p w14:paraId="5215229E" w14:textId="77777777" w:rsidR="00B955BA" w:rsidRDefault="00B955BA">
          <w:pPr>
            <w:pStyle w:val="Innehll1"/>
            <w:tabs>
              <w:tab w:val="left" w:pos="400"/>
              <w:tab w:val="right" w:leader="dot" w:pos="10456"/>
            </w:tabs>
            <w:rPr>
              <w:rFonts w:asciiTheme="minorHAnsi" w:eastAsiaTheme="minorEastAsia" w:hAnsiTheme="minorHAnsi" w:cstheme="minorBidi"/>
              <w:noProof/>
              <w:sz w:val="22"/>
              <w:lang w:eastAsia="sv-SE"/>
            </w:rPr>
          </w:pPr>
          <w:hyperlink w:anchor="_Toc397682598" w:history="1">
            <w:r w:rsidRPr="001142D5">
              <w:rPr>
                <w:rStyle w:val="Hyperlnk"/>
                <w:noProof/>
              </w:rPr>
              <w:t>2</w:t>
            </w:r>
            <w:r>
              <w:rPr>
                <w:rFonts w:asciiTheme="minorHAnsi" w:eastAsiaTheme="minorEastAsia" w:hAnsiTheme="minorHAnsi" w:cstheme="minorBidi"/>
                <w:noProof/>
                <w:sz w:val="22"/>
                <w:lang w:eastAsia="sv-SE"/>
              </w:rPr>
              <w:tab/>
            </w:r>
            <w:r w:rsidRPr="001142D5">
              <w:rPr>
                <w:rStyle w:val="Hyperlnk"/>
                <w:noProof/>
              </w:rPr>
              <w:t>Versionsinformation</w:t>
            </w:r>
            <w:r>
              <w:rPr>
                <w:noProof/>
                <w:webHidden/>
              </w:rPr>
              <w:tab/>
            </w:r>
            <w:r>
              <w:rPr>
                <w:noProof/>
                <w:webHidden/>
              </w:rPr>
              <w:fldChar w:fldCharType="begin"/>
            </w:r>
            <w:r>
              <w:rPr>
                <w:noProof/>
                <w:webHidden/>
              </w:rPr>
              <w:instrText xml:space="preserve"> PAGEREF _Toc397682598 \h </w:instrText>
            </w:r>
            <w:r>
              <w:rPr>
                <w:noProof/>
                <w:webHidden/>
              </w:rPr>
            </w:r>
            <w:r>
              <w:rPr>
                <w:noProof/>
                <w:webHidden/>
              </w:rPr>
              <w:fldChar w:fldCharType="separate"/>
            </w:r>
            <w:r>
              <w:rPr>
                <w:noProof/>
                <w:webHidden/>
              </w:rPr>
              <w:t>8</w:t>
            </w:r>
            <w:r>
              <w:rPr>
                <w:noProof/>
                <w:webHidden/>
              </w:rPr>
              <w:fldChar w:fldCharType="end"/>
            </w:r>
          </w:hyperlink>
        </w:p>
        <w:p w14:paraId="0FDDE3F0" w14:textId="77777777" w:rsidR="00B955BA" w:rsidRDefault="00B955BA">
          <w:pPr>
            <w:pStyle w:val="Innehll2"/>
            <w:tabs>
              <w:tab w:val="left" w:pos="880"/>
              <w:tab w:val="right" w:leader="dot" w:pos="10456"/>
            </w:tabs>
            <w:rPr>
              <w:rFonts w:asciiTheme="minorHAnsi" w:eastAsiaTheme="minorEastAsia" w:hAnsiTheme="minorHAnsi" w:cstheme="minorBidi"/>
              <w:noProof/>
              <w:sz w:val="22"/>
              <w:lang w:eastAsia="sv-SE"/>
            </w:rPr>
          </w:pPr>
          <w:hyperlink w:anchor="_Toc397682599" w:history="1">
            <w:r w:rsidRPr="001142D5">
              <w:rPr>
                <w:rStyle w:val="Hyperlnk"/>
                <w:noProof/>
              </w:rPr>
              <w:t>2.1</w:t>
            </w:r>
            <w:r>
              <w:rPr>
                <w:rFonts w:asciiTheme="minorHAnsi" w:eastAsiaTheme="minorEastAsia" w:hAnsiTheme="minorHAnsi" w:cstheme="minorBidi"/>
                <w:noProof/>
                <w:sz w:val="22"/>
                <w:lang w:eastAsia="sv-SE"/>
              </w:rPr>
              <w:tab/>
            </w:r>
            <w:r w:rsidRPr="001142D5">
              <w:rPr>
                <w:rStyle w:val="Hyperlnk"/>
                <w:noProof/>
              </w:rPr>
              <w:t xml:space="preserve">Version </w:t>
            </w:r>
            <w:r w:rsidRPr="001142D5">
              <w:rPr>
                <w:rStyle w:val="Hyperlnk"/>
                <w:b/>
                <w:noProof/>
              </w:rPr>
              <w:t>1</w:t>
            </w:r>
            <w:r w:rsidRPr="001142D5">
              <w:rPr>
                <w:rStyle w:val="Hyperlnk"/>
                <w:noProof/>
              </w:rPr>
              <w:t>.</w:t>
            </w:r>
            <w:r w:rsidRPr="001142D5">
              <w:rPr>
                <w:rStyle w:val="Hyperlnk"/>
                <w:b/>
                <w:noProof/>
              </w:rPr>
              <w:t>0</w:t>
            </w:r>
            <w:r w:rsidRPr="001142D5">
              <w:rPr>
                <w:rStyle w:val="Hyperlnk"/>
                <w:noProof/>
              </w:rPr>
              <w:t>_RC4</w:t>
            </w:r>
            <w:r>
              <w:rPr>
                <w:noProof/>
                <w:webHidden/>
              </w:rPr>
              <w:tab/>
            </w:r>
            <w:r>
              <w:rPr>
                <w:noProof/>
                <w:webHidden/>
              </w:rPr>
              <w:fldChar w:fldCharType="begin"/>
            </w:r>
            <w:r>
              <w:rPr>
                <w:noProof/>
                <w:webHidden/>
              </w:rPr>
              <w:instrText xml:space="preserve"> PAGEREF _Toc397682599 \h </w:instrText>
            </w:r>
            <w:r>
              <w:rPr>
                <w:noProof/>
                <w:webHidden/>
              </w:rPr>
            </w:r>
            <w:r>
              <w:rPr>
                <w:noProof/>
                <w:webHidden/>
              </w:rPr>
              <w:fldChar w:fldCharType="separate"/>
            </w:r>
            <w:r>
              <w:rPr>
                <w:noProof/>
                <w:webHidden/>
              </w:rPr>
              <w:t>8</w:t>
            </w:r>
            <w:r>
              <w:rPr>
                <w:noProof/>
                <w:webHidden/>
              </w:rPr>
              <w:fldChar w:fldCharType="end"/>
            </w:r>
          </w:hyperlink>
        </w:p>
        <w:p w14:paraId="4E7E2E2D"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00" w:history="1">
            <w:r w:rsidRPr="001142D5">
              <w:rPr>
                <w:rStyle w:val="Hyperlnk"/>
                <w:noProof/>
              </w:rPr>
              <w:t>2.1.1</w:t>
            </w:r>
            <w:r>
              <w:rPr>
                <w:rFonts w:asciiTheme="minorHAnsi" w:eastAsiaTheme="minorEastAsia" w:hAnsiTheme="minorHAnsi" w:cstheme="minorBidi"/>
                <w:noProof/>
                <w:sz w:val="22"/>
                <w:lang w:eastAsia="sv-SE"/>
              </w:rPr>
              <w:tab/>
            </w:r>
            <w:r w:rsidRPr="001142D5">
              <w:rPr>
                <w:rStyle w:val="Hyperlnk"/>
                <w:noProof/>
              </w:rPr>
              <w:t>Oförändrade tjänstekontrakt</w:t>
            </w:r>
            <w:r>
              <w:rPr>
                <w:noProof/>
                <w:webHidden/>
              </w:rPr>
              <w:tab/>
            </w:r>
            <w:r>
              <w:rPr>
                <w:noProof/>
                <w:webHidden/>
              </w:rPr>
              <w:fldChar w:fldCharType="begin"/>
            </w:r>
            <w:r>
              <w:rPr>
                <w:noProof/>
                <w:webHidden/>
              </w:rPr>
              <w:instrText xml:space="preserve"> PAGEREF _Toc397682600 \h </w:instrText>
            </w:r>
            <w:r>
              <w:rPr>
                <w:noProof/>
                <w:webHidden/>
              </w:rPr>
            </w:r>
            <w:r>
              <w:rPr>
                <w:noProof/>
                <w:webHidden/>
              </w:rPr>
              <w:fldChar w:fldCharType="separate"/>
            </w:r>
            <w:r>
              <w:rPr>
                <w:noProof/>
                <w:webHidden/>
              </w:rPr>
              <w:t>8</w:t>
            </w:r>
            <w:r>
              <w:rPr>
                <w:noProof/>
                <w:webHidden/>
              </w:rPr>
              <w:fldChar w:fldCharType="end"/>
            </w:r>
          </w:hyperlink>
        </w:p>
        <w:p w14:paraId="59BE52D5"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01" w:history="1">
            <w:r w:rsidRPr="001142D5">
              <w:rPr>
                <w:rStyle w:val="Hyperlnk"/>
                <w:noProof/>
              </w:rPr>
              <w:t>2.1.2</w:t>
            </w:r>
            <w:r>
              <w:rPr>
                <w:rFonts w:asciiTheme="minorHAnsi" w:eastAsiaTheme="minorEastAsia" w:hAnsiTheme="minorHAnsi" w:cstheme="minorBidi"/>
                <w:noProof/>
                <w:sz w:val="22"/>
                <w:lang w:eastAsia="sv-SE"/>
              </w:rPr>
              <w:tab/>
            </w:r>
            <w:r w:rsidRPr="001142D5">
              <w:rPr>
                <w:rStyle w:val="Hyperlnk"/>
                <w:noProof/>
              </w:rPr>
              <w:t>Nya tjänstekontrakt</w:t>
            </w:r>
            <w:r>
              <w:rPr>
                <w:noProof/>
                <w:webHidden/>
              </w:rPr>
              <w:tab/>
            </w:r>
            <w:r>
              <w:rPr>
                <w:noProof/>
                <w:webHidden/>
              </w:rPr>
              <w:fldChar w:fldCharType="begin"/>
            </w:r>
            <w:r>
              <w:rPr>
                <w:noProof/>
                <w:webHidden/>
              </w:rPr>
              <w:instrText xml:space="preserve"> PAGEREF _Toc397682601 \h </w:instrText>
            </w:r>
            <w:r>
              <w:rPr>
                <w:noProof/>
                <w:webHidden/>
              </w:rPr>
            </w:r>
            <w:r>
              <w:rPr>
                <w:noProof/>
                <w:webHidden/>
              </w:rPr>
              <w:fldChar w:fldCharType="separate"/>
            </w:r>
            <w:r>
              <w:rPr>
                <w:noProof/>
                <w:webHidden/>
              </w:rPr>
              <w:t>8</w:t>
            </w:r>
            <w:r>
              <w:rPr>
                <w:noProof/>
                <w:webHidden/>
              </w:rPr>
              <w:fldChar w:fldCharType="end"/>
            </w:r>
          </w:hyperlink>
        </w:p>
        <w:p w14:paraId="757C9117"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02" w:history="1">
            <w:r w:rsidRPr="001142D5">
              <w:rPr>
                <w:rStyle w:val="Hyperlnk"/>
                <w:noProof/>
              </w:rPr>
              <w:t>2.1.3</w:t>
            </w:r>
            <w:r>
              <w:rPr>
                <w:rFonts w:asciiTheme="minorHAnsi" w:eastAsiaTheme="minorEastAsia" w:hAnsiTheme="minorHAnsi" w:cstheme="minorBidi"/>
                <w:noProof/>
                <w:sz w:val="22"/>
                <w:lang w:eastAsia="sv-SE"/>
              </w:rPr>
              <w:tab/>
            </w:r>
            <w:r w:rsidRPr="001142D5">
              <w:rPr>
                <w:rStyle w:val="Hyperlnk"/>
                <w:noProof/>
              </w:rPr>
              <w:t>Förändrade tjänstekontrakt</w:t>
            </w:r>
            <w:r>
              <w:rPr>
                <w:noProof/>
                <w:webHidden/>
              </w:rPr>
              <w:tab/>
            </w:r>
            <w:r>
              <w:rPr>
                <w:noProof/>
                <w:webHidden/>
              </w:rPr>
              <w:fldChar w:fldCharType="begin"/>
            </w:r>
            <w:r>
              <w:rPr>
                <w:noProof/>
                <w:webHidden/>
              </w:rPr>
              <w:instrText xml:space="preserve"> PAGEREF _Toc397682602 \h </w:instrText>
            </w:r>
            <w:r>
              <w:rPr>
                <w:noProof/>
                <w:webHidden/>
              </w:rPr>
            </w:r>
            <w:r>
              <w:rPr>
                <w:noProof/>
                <w:webHidden/>
              </w:rPr>
              <w:fldChar w:fldCharType="separate"/>
            </w:r>
            <w:r>
              <w:rPr>
                <w:noProof/>
                <w:webHidden/>
              </w:rPr>
              <w:t>8</w:t>
            </w:r>
            <w:r>
              <w:rPr>
                <w:noProof/>
                <w:webHidden/>
              </w:rPr>
              <w:fldChar w:fldCharType="end"/>
            </w:r>
          </w:hyperlink>
        </w:p>
        <w:p w14:paraId="46D705C8"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03" w:history="1">
            <w:r w:rsidRPr="001142D5">
              <w:rPr>
                <w:rStyle w:val="Hyperlnk"/>
                <w:noProof/>
              </w:rPr>
              <w:t>2.1.4</w:t>
            </w:r>
            <w:r>
              <w:rPr>
                <w:rFonts w:asciiTheme="minorHAnsi" w:eastAsiaTheme="minorEastAsia" w:hAnsiTheme="minorHAnsi" w:cstheme="minorBidi"/>
                <w:noProof/>
                <w:sz w:val="22"/>
                <w:lang w:eastAsia="sv-SE"/>
              </w:rPr>
              <w:tab/>
            </w:r>
            <w:r w:rsidRPr="001142D5">
              <w:rPr>
                <w:rStyle w:val="Hyperlnk"/>
                <w:noProof/>
              </w:rPr>
              <w:t>Utgångna tjänstekontrakt</w:t>
            </w:r>
            <w:r>
              <w:rPr>
                <w:noProof/>
                <w:webHidden/>
              </w:rPr>
              <w:tab/>
            </w:r>
            <w:r>
              <w:rPr>
                <w:noProof/>
                <w:webHidden/>
              </w:rPr>
              <w:fldChar w:fldCharType="begin"/>
            </w:r>
            <w:r>
              <w:rPr>
                <w:noProof/>
                <w:webHidden/>
              </w:rPr>
              <w:instrText xml:space="preserve"> PAGEREF _Toc397682603 \h </w:instrText>
            </w:r>
            <w:r>
              <w:rPr>
                <w:noProof/>
                <w:webHidden/>
              </w:rPr>
            </w:r>
            <w:r>
              <w:rPr>
                <w:noProof/>
                <w:webHidden/>
              </w:rPr>
              <w:fldChar w:fldCharType="separate"/>
            </w:r>
            <w:r>
              <w:rPr>
                <w:noProof/>
                <w:webHidden/>
              </w:rPr>
              <w:t>8</w:t>
            </w:r>
            <w:r>
              <w:rPr>
                <w:noProof/>
                <w:webHidden/>
              </w:rPr>
              <w:fldChar w:fldCharType="end"/>
            </w:r>
          </w:hyperlink>
        </w:p>
        <w:p w14:paraId="4205AF2F" w14:textId="77777777" w:rsidR="00B955BA" w:rsidRDefault="00B955BA">
          <w:pPr>
            <w:pStyle w:val="Innehll2"/>
            <w:tabs>
              <w:tab w:val="left" w:pos="880"/>
              <w:tab w:val="right" w:leader="dot" w:pos="10456"/>
            </w:tabs>
            <w:rPr>
              <w:rFonts w:asciiTheme="minorHAnsi" w:eastAsiaTheme="minorEastAsia" w:hAnsiTheme="minorHAnsi" w:cstheme="minorBidi"/>
              <w:noProof/>
              <w:sz w:val="22"/>
              <w:lang w:eastAsia="sv-SE"/>
            </w:rPr>
          </w:pPr>
          <w:hyperlink w:anchor="_Toc397682604" w:history="1">
            <w:r w:rsidRPr="001142D5">
              <w:rPr>
                <w:rStyle w:val="Hyperlnk"/>
                <w:noProof/>
              </w:rPr>
              <w:t>2.2</w:t>
            </w:r>
            <w:r>
              <w:rPr>
                <w:rFonts w:asciiTheme="minorHAnsi" w:eastAsiaTheme="minorEastAsia" w:hAnsiTheme="minorHAnsi" w:cstheme="minorBidi"/>
                <w:noProof/>
                <w:sz w:val="22"/>
                <w:lang w:eastAsia="sv-SE"/>
              </w:rPr>
              <w:tab/>
            </w:r>
            <w:r w:rsidRPr="001142D5">
              <w:rPr>
                <w:rStyle w:val="Hyperlnk"/>
                <w:noProof/>
              </w:rPr>
              <w:t>Version tidigare</w:t>
            </w:r>
            <w:r>
              <w:rPr>
                <w:noProof/>
                <w:webHidden/>
              </w:rPr>
              <w:tab/>
            </w:r>
            <w:r>
              <w:rPr>
                <w:noProof/>
                <w:webHidden/>
              </w:rPr>
              <w:fldChar w:fldCharType="begin"/>
            </w:r>
            <w:r>
              <w:rPr>
                <w:noProof/>
                <w:webHidden/>
              </w:rPr>
              <w:instrText xml:space="preserve"> PAGEREF _Toc397682604 \h </w:instrText>
            </w:r>
            <w:r>
              <w:rPr>
                <w:noProof/>
                <w:webHidden/>
              </w:rPr>
            </w:r>
            <w:r>
              <w:rPr>
                <w:noProof/>
                <w:webHidden/>
              </w:rPr>
              <w:fldChar w:fldCharType="separate"/>
            </w:r>
            <w:r>
              <w:rPr>
                <w:noProof/>
                <w:webHidden/>
              </w:rPr>
              <w:t>9</w:t>
            </w:r>
            <w:r>
              <w:rPr>
                <w:noProof/>
                <w:webHidden/>
              </w:rPr>
              <w:fldChar w:fldCharType="end"/>
            </w:r>
          </w:hyperlink>
        </w:p>
        <w:p w14:paraId="6F1E7CA2" w14:textId="77777777" w:rsidR="00B955BA" w:rsidRDefault="00B955BA">
          <w:pPr>
            <w:pStyle w:val="Innehll1"/>
            <w:tabs>
              <w:tab w:val="left" w:pos="400"/>
              <w:tab w:val="right" w:leader="dot" w:pos="10456"/>
            </w:tabs>
            <w:rPr>
              <w:rFonts w:asciiTheme="minorHAnsi" w:eastAsiaTheme="minorEastAsia" w:hAnsiTheme="minorHAnsi" w:cstheme="minorBidi"/>
              <w:noProof/>
              <w:sz w:val="22"/>
              <w:lang w:eastAsia="sv-SE"/>
            </w:rPr>
          </w:pPr>
          <w:hyperlink w:anchor="_Toc397682605" w:history="1">
            <w:r w:rsidRPr="001142D5">
              <w:rPr>
                <w:rStyle w:val="Hyperlnk"/>
                <w:noProof/>
              </w:rPr>
              <w:t>3</w:t>
            </w:r>
            <w:r>
              <w:rPr>
                <w:rFonts w:asciiTheme="minorHAnsi" w:eastAsiaTheme="minorEastAsia" w:hAnsiTheme="minorHAnsi" w:cstheme="minorBidi"/>
                <w:noProof/>
                <w:sz w:val="22"/>
                <w:lang w:eastAsia="sv-SE"/>
              </w:rPr>
              <w:tab/>
            </w:r>
            <w:r w:rsidRPr="001142D5">
              <w:rPr>
                <w:rStyle w:val="Hyperlnk"/>
                <w:noProof/>
              </w:rPr>
              <w:t>Tjänstedomänens arkitektur</w:t>
            </w:r>
            <w:r>
              <w:rPr>
                <w:noProof/>
                <w:webHidden/>
              </w:rPr>
              <w:tab/>
            </w:r>
            <w:r>
              <w:rPr>
                <w:noProof/>
                <w:webHidden/>
              </w:rPr>
              <w:fldChar w:fldCharType="begin"/>
            </w:r>
            <w:r>
              <w:rPr>
                <w:noProof/>
                <w:webHidden/>
              </w:rPr>
              <w:instrText xml:space="preserve"> PAGEREF _Toc397682605 \h </w:instrText>
            </w:r>
            <w:r>
              <w:rPr>
                <w:noProof/>
                <w:webHidden/>
              </w:rPr>
            </w:r>
            <w:r>
              <w:rPr>
                <w:noProof/>
                <w:webHidden/>
              </w:rPr>
              <w:fldChar w:fldCharType="separate"/>
            </w:r>
            <w:r>
              <w:rPr>
                <w:noProof/>
                <w:webHidden/>
              </w:rPr>
              <w:t>9</w:t>
            </w:r>
            <w:r>
              <w:rPr>
                <w:noProof/>
                <w:webHidden/>
              </w:rPr>
              <w:fldChar w:fldCharType="end"/>
            </w:r>
          </w:hyperlink>
        </w:p>
        <w:p w14:paraId="7FA03587" w14:textId="77777777" w:rsidR="00B955BA" w:rsidRDefault="00B955BA">
          <w:pPr>
            <w:pStyle w:val="Innehll2"/>
            <w:tabs>
              <w:tab w:val="left" w:pos="880"/>
              <w:tab w:val="right" w:leader="dot" w:pos="10456"/>
            </w:tabs>
            <w:rPr>
              <w:rFonts w:asciiTheme="minorHAnsi" w:eastAsiaTheme="minorEastAsia" w:hAnsiTheme="minorHAnsi" w:cstheme="minorBidi"/>
              <w:noProof/>
              <w:sz w:val="22"/>
              <w:lang w:eastAsia="sv-SE"/>
            </w:rPr>
          </w:pPr>
          <w:hyperlink w:anchor="_Toc397682606" w:history="1">
            <w:r w:rsidRPr="001142D5">
              <w:rPr>
                <w:rStyle w:val="Hyperlnk"/>
                <w:noProof/>
              </w:rPr>
              <w:t>3.1</w:t>
            </w:r>
            <w:r>
              <w:rPr>
                <w:rFonts w:asciiTheme="minorHAnsi" w:eastAsiaTheme="minorEastAsia" w:hAnsiTheme="minorHAnsi" w:cstheme="minorBidi"/>
                <w:noProof/>
                <w:sz w:val="22"/>
                <w:lang w:eastAsia="sv-SE"/>
              </w:rPr>
              <w:tab/>
            </w:r>
            <w:r w:rsidRPr="001142D5">
              <w:rPr>
                <w:rStyle w:val="Hyperlnk"/>
                <w:noProof/>
              </w:rPr>
              <w:t>Flöden</w:t>
            </w:r>
            <w:r>
              <w:rPr>
                <w:noProof/>
                <w:webHidden/>
              </w:rPr>
              <w:tab/>
            </w:r>
            <w:r>
              <w:rPr>
                <w:noProof/>
                <w:webHidden/>
              </w:rPr>
              <w:fldChar w:fldCharType="begin"/>
            </w:r>
            <w:r>
              <w:rPr>
                <w:noProof/>
                <w:webHidden/>
              </w:rPr>
              <w:instrText xml:space="preserve"> PAGEREF _Toc397682606 \h </w:instrText>
            </w:r>
            <w:r>
              <w:rPr>
                <w:noProof/>
                <w:webHidden/>
              </w:rPr>
            </w:r>
            <w:r>
              <w:rPr>
                <w:noProof/>
                <w:webHidden/>
              </w:rPr>
              <w:fldChar w:fldCharType="separate"/>
            </w:r>
            <w:r>
              <w:rPr>
                <w:noProof/>
                <w:webHidden/>
              </w:rPr>
              <w:t>9</w:t>
            </w:r>
            <w:r>
              <w:rPr>
                <w:noProof/>
                <w:webHidden/>
              </w:rPr>
              <w:fldChar w:fldCharType="end"/>
            </w:r>
          </w:hyperlink>
        </w:p>
        <w:p w14:paraId="403284CA"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07" w:history="1">
            <w:r w:rsidRPr="001142D5">
              <w:rPr>
                <w:rStyle w:val="Hyperlnk"/>
                <w:noProof/>
              </w:rPr>
              <w:t>3.1.1</w:t>
            </w:r>
            <w:r>
              <w:rPr>
                <w:rFonts w:asciiTheme="minorHAnsi" w:eastAsiaTheme="minorEastAsia" w:hAnsiTheme="minorHAnsi" w:cstheme="minorBidi"/>
                <w:noProof/>
                <w:sz w:val="22"/>
                <w:lang w:eastAsia="sv-SE"/>
              </w:rPr>
              <w:tab/>
            </w:r>
            <w:r w:rsidRPr="001142D5">
              <w:rPr>
                <w:rStyle w:val="Hyperlnk"/>
                <w:noProof/>
              </w:rPr>
              <w:t>Flöde – Hämta specificerad informationsmängd</w:t>
            </w:r>
            <w:r>
              <w:rPr>
                <w:noProof/>
                <w:webHidden/>
              </w:rPr>
              <w:tab/>
            </w:r>
            <w:r>
              <w:rPr>
                <w:noProof/>
                <w:webHidden/>
              </w:rPr>
              <w:fldChar w:fldCharType="begin"/>
            </w:r>
            <w:r>
              <w:rPr>
                <w:noProof/>
                <w:webHidden/>
              </w:rPr>
              <w:instrText xml:space="preserve"> PAGEREF _Toc397682607 \h </w:instrText>
            </w:r>
            <w:r>
              <w:rPr>
                <w:noProof/>
                <w:webHidden/>
              </w:rPr>
            </w:r>
            <w:r>
              <w:rPr>
                <w:noProof/>
                <w:webHidden/>
              </w:rPr>
              <w:fldChar w:fldCharType="separate"/>
            </w:r>
            <w:r>
              <w:rPr>
                <w:noProof/>
                <w:webHidden/>
              </w:rPr>
              <w:t>9</w:t>
            </w:r>
            <w:r>
              <w:rPr>
                <w:noProof/>
                <w:webHidden/>
              </w:rPr>
              <w:fldChar w:fldCharType="end"/>
            </w:r>
          </w:hyperlink>
        </w:p>
        <w:p w14:paraId="6D1CFFE3"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08" w:history="1">
            <w:r w:rsidRPr="001142D5">
              <w:rPr>
                <w:rStyle w:val="Hyperlnk"/>
                <w:noProof/>
              </w:rPr>
              <w:t>3.1.2</w:t>
            </w:r>
            <w:r>
              <w:rPr>
                <w:rFonts w:asciiTheme="minorHAnsi" w:eastAsiaTheme="minorEastAsia" w:hAnsiTheme="minorHAnsi" w:cstheme="minorBidi"/>
                <w:noProof/>
                <w:sz w:val="22"/>
                <w:lang w:eastAsia="sv-SE"/>
              </w:rPr>
              <w:tab/>
            </w:r>
            <w:r w:rsidRPr="001142D5">
              <w:rPr>
                <w:rStyle w:val="Hyperlnk"/>
                <w:noProof/>
              </w:rPr>
              <w:t>Obligatoriska kontrakt</w:t>
            </w:r>
            <w:r>
              <w:rPr>
                <w:noProof/>
                <w:webHidden/>
              </w:rPr>
              <w:tab/>
            </w:r>
            <w:r>
              <w:rPr>
                <w:noProof/>
                <w:webHidden/>
              </w:rPr>
              <w:fldChar w:fldCharType="begin"/>
            </w:r>
            <w:r>
              <w:rPr>
                <w:noProof/>
                <w:webHidden/>
              </w:rPr>
              <w:instrText xml:space="preserve"> PAGEREF _Toc397682608 \h </w:instrText>
            </w:r>
            <w:r>
              <w:rPr>
                <w:noProof/>
                <w:webHidden/>
              </w:rPr>
            </w:r>
            <w:r>
              <w:rPr>
                <w:noProof/>
                <w:webHidden/>
              </w:rPr>
              <w:fldChar w:fldCharType="separate"/>
            </w:r>
            <w:r>
              <w:rPr>
                <w:noProof/>
                <w:webHidden/>
              </w:rPr>
              <w:t>11</w:t>
            </w:r>
            <w:r>
              <w:rPr>
                <w:noProof/>
                <w:webHidden/>
              </w:rPr>
              <w:fldChar w:fldCharType="end"/>
            </w:r>
          </w:hyperlink>
        </w:p>
        <w:p w14:paraId="0C91A4C0" w14:textId="77777777" w:rsidR="00B955BA" w:rsidRDefault="00B955BA">
          <w:pPr>
            <w:pStyle w:val="Innehll2"/>
            <w:tabs>
              <w:tab w:val="left" w:pos="880"/>
              <w:tab w:val="right" w:leader="dot" w:pos="10456"/>
            </w:tabs>
            <w:rPr>
              <w:rFonts w:asciiTheme="minorHAnsi" w:eastAsiaTheme="minorEastAsia" w:hAnsiTheme="minorHAnsi" w:cstheme="minorBidi"/>
              <w:noProof/>
              <w:sz w:val="22"/>
              <w:lang w:eastAsia="sv-SE"/>
            </w:rPr>
          </w:pPr>
          <w:hyperlink w:anchor="_Toc397682609" w:history="1">
            <w:r w:rsidRPr="001142D5">
              <w:rPr>
                <w:rStyle w:val="Hyperlnk"/>
                <w:noProof/>
              </w:rPr>
              <w:t>3.2</w:t>
            </w:r>
            <w:r>
              <w:rPr>
                <w:rFonts w:asciiTheme="minorHAnsi" w:eastAsiaTheme="minorEastAsia" w:hAnsiTheme="minorHAnsi" w:cstheme="minorBidi"/>
                <w:noProof/>
                <w:sz w:val="22"/>
                <w:lang w:eastAsia="sv-SE"/>
              </w:rPr>
              <w:tab/>
            </w:r>
            <w:r w:rsidRPr="001142D5">
              <w:rPr>
                <w:rStyle w:val="Hyperlnk"/>
                <w:noProof/>
              </w:rPr>
              <w:t>Adressering</w:t>
            </w:r>
            <w:r>
              <w:rPr>
                <w:noProof/>
                <w:webHidden/>
              </w:rPr>
              <w:tab/>
            </w:r>
            <w:r>
              <w:rPr>
                <w:noProof/>
                <w:webHidden/>
              </w:rPr>
              <w:fldChar w:fldCharType="begin"/>
            </w:r>
            <w:r>
              <w:rPr>
                <w:noProof/>
                <w:webHidden/>
              </w:rPr>
              <w:instrText xml:space="preserve"> PAGEREF _Toc397682609 \h </w:instrText>
            </w:r>
            <w:r>
              <w:rPr>
                <w:noProof/>
                <w:webHidden/>
              </w:rPr>
            </w:r>
            <w:r>
              <w:rPr>
                <w:noProof/>
                <w:webHidden/>
              </w:rPr>
              <w:fldChar w:fldCharType="separate"/>
            </w:r>
            <w:r>
              <w:rPr>
                <w:noProof/>
                <w:webHidden/>
              </w:rPr>
              <w:t>11</w:t>
            </w:r>
            <w:r>
              <w:rPr>
                <w:noProof/>
                <w:webHidden/>
              </w:rPr>
              <w:fldChar w:fldCharType="end"/>
            </w:r>
          </w:hyperlink>
        </w:p>
        <w:p w14:paraId="4A6A01D6" w14:textId="77777777" w:rsidR="00B955BA" w:rsidRDefault="00B955BA">
          <w:pPr>
            <w:pStyle w:val="Innehll2"/>
            <w:tabs>
              <w:tab w:val="left" w:pos="880"/>
              <w:tab w:val="right" w:leader="dot" w:pos="10456"/>
            </w:tabs>
            <w:rPr>
              <w:rFonts w:asciiTheme="minorHAnsi" w:eastAsiaTheme="minorEastAsia" w:hAnsiTheme="minorHAnsi" w:cstheme="minorBidi"/>
              <w:noProof/>
              <w:sz w:val="22"/>
              <w:lang w:eastAsia="sv-SE"/>
            </w:rPr>
          </w:pPr>
          <w:hyperlink w:anchor="_Toc397682610" w:history="1">
            <w:r w:rsidRPr="001142D5">
              <w:rPr>
                <w:rStyle w:val="Hyperlnk"/>
                <w:noProof/>
              </w:rPr>
              <w:t>3.3</w:t>
            </w:r>
            <w:r>
              <w:rPr>
                <w:rFonts w:asciiTheme="minorHAnsi" w:eastAsiaTheme="minorEastAsia" w:hAnsiTheme="minorHAnsi" w:cstheme="minorBidi"/>
                <w:noProof/>
                <w:sz w:val="22"/>
                <w:lang w:eastAsia="sv-SE"/>
              </w:rPr>
              <w:tab/>
            </w:r>
            <w:r w:rsidRPr="001142D5">
              <w:rPr>
                <w:rStyle w:val="Hyperlnk"/>
                <w:noProof/>
              </w:rPr>
              <w:t>Aggregering och engagemangsindex</w:t>
            </w:r>
            <w:r>
              <w:rPr>
                <w:noProof/>
                <w:webHidden/>
              </w:rPr>
              <w:tab/>
            </w:r>
            <w:r>
              <w:rPr>
                <w:noProof/>
                <w:webHidden/>
              </w:rPr>
              <w:fldChar w:fldCharType="begin"/>
            </w:r>
            <w:r>
              <w:rPr>
                <w:noProof/>
                <w:webHidden/>
              </w:rPr>
              <w:instrText xml:space="preserve"> PAGEREF _Toc397682610 \h </w:instrText>
            </w:r>
            <w:r>
              <w:rPr>
                <w:noProof/>
                <w:webHidden/>
              </w:rPr>
            </w:r>
            <w:r>
              <w:rPr>
                <w:noProof/>
                <w:webHidden/>
              </w:rPr>
              <w:fldChar w:fldCharType="separate"/>
            </w:r>
            <w:r>
              <w:rPr>
                <w:noProof/>
                <w:webHidden/>
              </w:rPr>
              <w:t>12</w:t>
            </w:r>
            <w:r>
              <w:rPr>
                <w:noProof/>
                <w:webHidden/>
              </w:rPr>
              <w:fldChar w:fldCharType="end"/>
            </w:r>
          </w:hyperlink>
        </w:p>
        <w:p w14:paraId="5FD54F66" w14:textId="77777777" w:rsidR="00B955BA" w:rsidRDefault="00B955BA">
          <w:pPr>
            <w:pStyle w:val="Innehll1"/>
            <w:tabs>
              <w:tab w:val="left" w:pos="400"/>
              <w:tab w:val="right" w:leader="dot" w:pos="10456"/>
            </w:tabs>
            <w:rPr>
              <w:rFonts w:asciiTheme="minorHAnsi" w:eastAsiaTheme="minorEastAsia" w:hAnsiTheme="minorHAnsi" w:cstheme="minorBidi"/>
              <w:noProof/>
              <w:sz w:val="22"/>
              <w:lang w:eastAsia="sv-SE"/>
            </w:rPr>
          </w:pPr>
          <w:hyperlink w:anchor="_Toc397682611" w:history="1">
            <w:r w:rsidRPr="001142D5">
              <w:rPr>
                <w:rStyle w:val="Hyperlnk"/>
                <w:noProof/>
              </w:rPr>
              <w:t>4</w:t>
            </w:r>
            <w:r>
              <w:rPr>
                <w:rFonts w:asciiTheme="minorHAnsi" w:eastAsiaTheme="minorEastAsia" w:hAnsiTheme="minorHAnsi" w:cstheme="minorBidi"/>
                <w:noProof/>
                <w:sz w:val="22"/>
                <w:lang w:eastAsia="sv-SE"/>
              </w:rPr>
              <w:tab/>
            </w:r>
            <w:r w:rsidRPr="001142D5">
              <w:rPr>
                <w:rStyle w:val="Hyperlnk"/>
                <w:noProof/>
              </w:rPr>
              <w:t>Tjänstedomänens krav och regler</w:t>
            </w:r>
            <w:r>
              <w:rPr>
                <w:noProof/>
                <w:webHidden/>
              </w:rPr>
              <w:tab/>
            </w:r>
            <w:r>
              <w:rPr>
                <w:noProof/>
                <w:webHidden/>
              </w:rPr>
              <w:fldChar w:fldCharType="begin"/>
            </w:r>
            <w:r>
              <w:rPr>
                <w:noProof/>
                <w:webHidden/>
              </w:rPr>
              <w:instrText xml:space="preserve"> PAGEREF _Toc397682611 \h </w:instrText>
            </w:r>
            <w:r>
              <w:rPr>
                <w:noProof/>
                <w:webHidden/>
              </w:rPr>
            </w:r>
            <w:r>
              <w:rPr>
                <w:noProof/>
                <w:webHidden/>
              </w:rPr>
              <w:fldChar w:fldCharType="separate"/>
            </w:r>
            <w:r>
              <w:rPr>
                <w:noProof/>
                <w:webHidden/>
              </w:rPr>
              <w:t>12</w:t>
            </w:r>
            <w:r>
              <w:rPr>
                <w:noProof/>
                <w:webHidden/>
              </w:rPr>
              <w:fldChar w:fldCharType="end"/>
            </w:r>
          </w:hyperlink>
        </w:p>
        <w:p w14:paraId="1553E209" w14:textId="77777777" w:rsidR="00B955BA" w:rsidRDefault="00B955BA">
          <w:pPr>
            <w:pStyle w:val="Innehll2"/>
            <w:tabs>
              <w:tab w:val="left" w:pos="880"/>
              <w:tab w:val="right" w:leader="dot" w:pos="10456"/>
            </w:tabs>
            <w:rPr>
              <w:rFonts w:asciiTheme="minorHAnsi" w:eastAsiaTheme="minorEastAsia" w:hAnsiTheme="minorHAnsi" w:cstheme="minorBidi"/>
              <w:noProof/>
              <w:sz w:val="22"/>
              <w:lang w:eastAsia="sv-SE"/>
            </w:rPr>
          </w:pPr>
          <w:hyperlink w:anchor="_Toc397682612" w:history="1">
            <w:r w:rsidRPr="001142D5">
              <w:rPr>
                <w:rStyle w:val="Hyperlnk"/>
                <w:noProof/>
              </w:rPr>
              <w:t>4.1</w:t>
            </w:r>
            <w:r>
              <w:rPr>
                <w:rFonts w:asciiTheme="minorHAnsi" w:eastAsiaTheme="minorEastAsia" w:hAnsiTheme="minorHAnsi" w:cstheme="minorBidi"/>
                <w:noProof/>
                <w:sz w:val="22"/>
                <w:lang w:eastAsia="sv-SE"/>
              </w:rPr>
              <w:tab/>
            </w:r>
            <w:r w:rsidRPr="001142D5">
              <w:rPr>
                <w:rStyle w:val="Hyperlnk"/>
                <w:noProof/>
              </w:rPr>
              <w:t>Informationssäkerhet och juridik</w:t>
            </w:r>
            <w:r>
              <w:rPr>
                <w:noProof/>
                <w:webHidden/>
              </w:rPr>
              <w:tab/>
            </w:r>
            <w:r>
              <w:rPr>
                <w:noProof/>
                <w:webHidden/>
              </w:rPr>
              <w:fldChar w:fldCharType="begin"/>
            </w:r>
            <w:r>
              <w:rPr>
                <w:noProof/>
                <w:webHidden/>
              </w:rPr>
              <w:instrText xml:space="preserve"> PAGEREF _Toc397682612 \h </w:instrText>
            </w:r>
            <w:r>
              <w:rPr>
                <w:noProof/>
                <w:webHidden/>
              </w:rPr>
            </w:r>
            <w:r>
              <w:rPr>
                <w:noProof/>
                <w:webHidden/>
              </w:rPr>
              <w:fldChar w:fldCharType="separate"/>
            </w:r>
            <w:r>
              <w:rPr>
                <w:noProof/>
                <w:webHidden/>
              </w:rPr>
              <w:t>12</w:t>
            </w:r>
            <w:r>
              <w:rPr>
                <w:noProof/>
                <w:webHidden/>
              </w:rPr>
              <w:fldChar w:fldCharType="end"/>
            </w:r>
          </w:hyperlink>
        </w:p>
        <w:p w14:paraId="4E132EE9" w14:textId="77777777" w:rsidR="00B955BA" w:rsidRDefault="00B955BA">
          <w:pPr>
            <w:pStyle w:val="Innehll2"/>
            <w:tabs>
              <w:tab w:val="left" w:pos="880"/>
              <w:tab w:val="right" w:leader="dot" w:pos="10456"/>
            </w:tabs>
            <w:rPr>
              <w:rFonts w:asciiTheme="minorHAnsi" w:eastAsiaTheme="minorEastAsia" w:hAnsiTheme="minorHAnsi" w:cstheme="minorBidi"/>
              <w:noProof/>
              <w:sz w:val="22"/>
              <w:lang w:eastAsia="sv-SE"/>
            </w:rPr>
          </w:pPr>
          <w:hyperlink w:anchor="_Toc397682613" w:history="1">
            <w:r w:rsidRPr="001142D5">
              <w:rPr>
                <w:rStyle w:val="Hyperlnk"/>
                <w:noProof/>
              </w:rPr>
              <w:t>4.2</w:t>
            </w:r>
            <w:r>
              <w:rPr>
                <w:rFonts w:asciiTheme="minorHAnsi" w:eastAsiaTheme="minorEastAsia" w:hAnsiTheme="minorHAnsi" w:cstheme="minorBidi"/>
                <w:noProof/>
                <w:sz w:val="22"/>
                <w:lang w:eastAsia="sv-SE"/>
              </w:rPr>
              <w:tab/>
            </w:r>
            <w:r w:rsidRPr="001142D5">
              <w:rPr>
                <w:rStyle w:val="Hyperlnk"/>
                <w:noProof/>
              </w:rPr>
              <w:t>Icke funktionella krav</w:t>
            </w:r>
            <w:r>
              <w:rPr>
                <w:noProof/>
                <w:webHidden/>
              </w:rPr>
              <w:tab/>
            </w:r>
            <w:r>
              <w:rPr>
                <w:noProof/>
                <w:webHidden/>
              </w:rPr>
              <w:fldChar w:fldCharType="begin"/>
            </w:r>
            <w:r>
              <w:rPr>
                <w:noProof/>
                <w:webHidden/>
              </w:rPr>
              <w:instrText xml:space="preserve"> PAGEREF _Toc397682613 \h </w:instrText>
            </w:r>
            <w:r>
              <w:rPr>
                <w:noProof/>
                <w:webHidden/>
              </w:rPr>
            </w:r>
            <w:r>
              <w:rPr>
                <w:noProof/>
                <w:webHidden/>
              </w:rPr>
              <w:fldChar w:fldCharType="separate"/>
            </w:r>
            <w:r>
              <w:rPr>
                <w:noProof/>
                <w:webHidden/>
              </w:rPr>
              <w:t>12</w:t>
            </w:r>
            <w:r>
              <w:rPr>
                <w:noProof/>
                <w:webHidden/>
              </w:rPr>
              <w:fldChar w:fldCharType="end"/>
            </w:r>
          </w:hyperlink>
        </w:p>
        <w:p w14:paraId="50FB90F6"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14" w:history="1">
            <w:r w:rsidRPr="001142D5">
              <w:rPr>
                <w:rStyle w:val="Hyperlnk"/>
                <w:noProof/>
              </w:rPr>
              <w:t>4.2.1</w:t>
            </w:r>
            <w:r>
              <w:rPr>
                <w:rFonts w:asciiTheme="minorHAnsi" w:eastAsiaTheme="minorEastAsia" w:hAnsiTheme="minorHAnsi" w:cstheme="minorBidi"/>
                <w:noProof/>
                <w:sz w:val="22"/>
                <w:lang w:eastAsia="sv-SE"/>
              </w:rPr>
              <w:tab/>
            </w:r>
            <w:r w:rsidRPr="001142D5">
              <w:rPr>
                <w:rStyle w:val="Hyperlnk"/>
                <w:noProof/>
              </w:rPr>
              <w:t>Krav på en tjänsteproducent</w:t>
            </w:r>
            <w:r>
              <w:rPr>
                <w:noProof/>
                <w:webHidden/>
              </w:rPr>
              <w:tab/>
            </w:r>
            <w:r>
              <w:rPr>
                <w:noProof/>
                <w:webHidden/>
              </w:rPr>
              <w:fldChar w:fldCharType="begin"/>
            </w:r>
            <w:r>
              <w:rPr>
                <w:noProof/>
                <w:webHidden/>
              </w:rPr>
              <w:instrText xml:space="preserve"> PAGEREF _Toc397682614 \h </w:instrText>
            </w:r>
            <w:r>
              <w:rPr>
                <w:noProof/>
                <w:webHidden/>
              </w:rPr>
            </w:r>
            <w:r>
              <w:rPr>
                <w:noProof/>
                <w:webHidden/>
              </w:rPr>
              <w:fldChar w:fldCharType="separate"/>
            </w:r>
            <w:r>
              <w:rPr>
                <w:noProof/>
                <w:webHidden/>
              </w:rPr>
              <w:t>12</w:t>
            </w:r>
            <w:r>
              <w:rPr>
                <w:noProof/>
                <w:webHidden/>
              </w:rPr>
              <w:fldChar w:fldCharType="end"/>
            </w:r>
          </w:hyperlink>
        </w:p>
        <w:p w14:paraId="5DF511EB"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15" w:history="1">
            <w:r w:rsidRPr="001142D5">
              <w:rPr>
                <w:rStyle w:val="Hyperlnk"/>
                <w:noProof/>
              </w:rPr>
              <w:t>4.2.2</w:t>
            </w:r>
            <w:r>
              <w:rPr>
                <w:rFonts w:asciiTheme="minorHAnsi" w:eastAsiaTheme="minorEastAsia" w:hAnsiTheme="minorHAnsi" w:cstheme="minorBidi"/>
                <w:noProof/>
                <w:sz w:val="22"/>
                <w:lang w:eastAsia="sv-SE"/>
              </w:rPr>
              <w:tab/>
            </w:r>
            <w:r w:rsidRPr="001142D5">
              <w:rPr>
                <w:rStyle w:val="Hyperlnk"/>
                <w:noProof/>
              </w:rPr>
              <w:t>Övriga krav</w:t>
            </w:r>
            <w:r>
              <w:rPr>
                <w:noProof/>
                <w:webHidden/>
              </w:rPr>
              <w:tab/>
            </w:r>
            <w:r>
              <w:rPr>
                <w:noProof/>
                <w:webHidden/>
              </w:rPr>
              <w:fldChar w:fldCharType="begin"/>
            </w:r>
            <w:r>
              <w:rPr>
                <w:noProof/>
                <w:webHidden/>
              </w:rPr>
              <w:instrText xml:space="preserve"> PAGEREF _Toc397682615 \h </w:instrText>
            </w:r>
            <w:r>
              <w:rPr>
                <w:noProof/>
                <w:webHidden/>
              </w:rPr>
            </w:r>
            <w:r>
              <w:rPr>
                <w:noProof/>
                <w:webHidden/>
              </w:rPr>
              <w:fldChar w:fldCharType="separate"/>
            </w:r>
            <w:r>
              <w:rPr>
                <w:noProof/>
                <w:webHidden/>
              </w:rPr>
              <w:t>15</w:t>
            </w:r>
            <w:r>
              <w:rPr>
                <w:noProof/>
                <w:webHidden/>
              </w:rPr>
              <w:fldChar w:fldCharType="end"/>
            </w:r>
          </w:hyperlink>
        </w:p>
        <w:p w14:paraId="1DBD5B6F"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16" w:history="1">
            <w:r w:rsidRPr="001142D5">
              <w:rPr>
                <w:rStyle w:val="Hyperlnk"/>
                <w:noProof/>
              </w:rPr>
              <w:t>4.2.3</w:t>
            </w:r>
            <w:r>
              <w:rPr>
                <w:rFonts w:asciiTheme="minorHAnsi" w:eastAsiaTheme="minorEastAsia" w:hAnsiTheme="minorHAnsi" w:cstheme="minorBidi"/>
                <w:noProof/>
                <w:sz w:val="22"/>
                <w:lang w:eastAsia="sv-SE"/>
              </w:rPr>
              <w:tab/>
            </w:r>
            <w:r w:rsidRPr="001142D5">
              <w:rPr>
                <w:rStyle w:val="Hyperlnk"/>
                <w:noProof/>
              </w:rPr>
              <w:t>Krav på en tjänstekonsument</w:t>
            </w:r>
            <w:r>
              <w:rPr>
                <w:noProof/>
                <w:webHidden/>
              </w:rPr>
              <w:tab/>
            </w:r>
            <w:r>
              <w:rPr>
                <w:noProof/>
                <w:webHidden/>
              </w:rPr>
              <w:fldChar w:fldCharType="begin"/>
            </w:r>
            <w:r>
              <w:rPr>
                <w:noProof/>
                <w:webHidden/>
              </w:rPr>
              <w:instrText xml:space="preserve"> PAGEREF _Toc397682616 \h </w:instrText>
            </w:r>
            <w:r>
              <w:rPr>
                <w:noProof/>
                <w:webHidden/>
              </w:rPr>
            </w:r>
            <w:r>
              <w:rPr>
                <w:noProof/>
                <w:webHidden/>
              </w:rPr>
              <w:fldChar w:fldCharType="separate"/>
            </w:r>
            <w:r>
              <w:rPr>
                <w:noProof/>
                <w:webHidden/>
              </w:rPr>
              <w:t>15</w:t>
            </w:r>
            <w:r>
              <w:rPr>
                <w:noProof/>
                <w:webHidden/>
              </w:rPr>
              <w:fldChar w:fldCharType="end"/>
            </w:r>
          </w:hyperlink>
        </w:p>
        <w:p w14:paraId="04697CDB" w14:textId="77777777" w:rsidR="00B955BA" w:rsidRDefault="00B955BA">
          <w:pPr>
            <w:pStyle w:val="Innehll1"/>
            <w:tabs>
              <w:tab w:val="left" w:pos="400"/>
              <w:tab w:val="right" w:leader="dot" w:pos="10456"/>
            </w:tabs>
            <w:rPr>
              <w:rFonts w:asciiTheme="minorHAnsi" w:eastAsiaTheme="minorEastAsia" w:hAnsiTheme="minorHAnsi" w:cstheme="minorBidi"/>
              <w:noProof/>
              <w:sz w:val="22"/>
              <w:lang w:eastAsia="sv-SE"/>
            </w:rPr>
          </w:pPr>
          <w:hyperlink w:anchor="_Toc397682617" w:history="1">
            <w:r w:rsidRPr="001142D5">
              <w:rPr>
                <w:rStyle w:val="Hyperlnk"/>
                <w:noProof/>
              </w:rPr>
              <w:t>5</w:t>
            </w:r>
            <w:r>
              <w:rPr>
                <w:rFonts w:asciiTheme="minorHAnsi" w:eastAsiaTheme="minorEastAsia" w:hAnsiTheme="minorHAnsi" w:cstheme="minorBidi"/>
                <w:noProof/>
                <w:sz w:val="22"/>
                <w:lang w:eastAsia="sv-SE"/>
              </w:rPr>
              <w:tab/>
            </w:r>
            <w:r w:rsidRPr="001142D5">
              <w:rPr>
                <w:rStyle w:val="Hyperlnk"/>
                <w:noProof/>
              </w:rPr>
              <w:t>Tjänstedomänens meddelandemodeller</w:t>
            </w:r>
            <w:r>
              <w:rPr>
                <w:noProof/>
                <w:webHidden/>
              </w:rPr>
              <w:tab/>
            </w:r>
            <w:r>
              <w:rPr>
                <w:noProof/>
                <w:webHidden/>
              </w:rPr>
              <w:fldChar w:fldCharType="begin"/>
            </w:r>
            <w:r>
              <w:rPr>
                <w:noProof/>
                <w:webHidden/>
              </w:rPr>
              <w:instrText xml:space="preserve"> PAGEREF _Toc397682617 \h </w:instrText>
            </w:r>
            <w:r>
              <w:rPr>
                <w:noProof/>
                <w:webHidden/>
              </w:rPr>
            </w:r>
            <w:r>
              <w:rPr>
                <w:noProof/>
                <w:webHidden/>
              </w:rPr>
              <w:fldChar w:fldCharType="separate"/>
            </w:r>
            <w:r>
              <w:rPr>
                <w:noProof/>
                <w:webHidden/>
              </w:rPr>
              <w:t>16</w:t>
            </w:r>
            <w:r>
              <w:rPr>
                <w:noProof/>
                <w:webHidden/>
              </w:rPr>
              <w:fldChar w:fldCharType="end"/>
            </w:r>
          </w:hyperlink>
        </w:p>
        <w:p w14:paraId="5DE794A1" w14:textId="77777777" w:rsidR="00B955BA" w:rsidRDefault="00B955BA">
          <w:pPr>
            <w:pStyle w:val="Innehll2"/>
            <w:tabs>
              <w:tab w:val="left" w:pos="880"/>
              <w:tab w:val="right" w:leader="dot" w:pos="10456"/>
            </w:tabs>
            <w:rPr>
              <w:rFonts w:asciiTheme="minorHAnsi" w:eastAsiaTheme="minorEastAsia" w:hAnsiTheme="minorHAnsi" w:cstheme="minorBidi"/>
              <w:noProof/>
              <w:sz w:val="22"/>
              <w:lang w:eastAsia="sv-SE"/>
            </w:rPr>
          </w:pPr>
          <w:hyperlink w:anchor="_Toc397682618" w:history="1">
            <w:r w:rsidRPr="001142D5">
              <w:rPr>
                <w:rStyle w:val="Hyperlnk"/>
                <w:noProof/>
              </w:rPr>
              <w:t>5.1</w:t>
            </w:r>
            <w:r>
              <w:rPr>
                <w:rFonts w:asciiTheme="minorHAnsi" w:eastAsiaTheme="minorEastAsia" w:hAnsiTheme="minorHAnsi" w:cstheme="minorBidi"/>
                <w:noProof/>
                <w:sz w:val="22"/>
                <w:lang w:eastAsia="sv-SE"/>
              </w:rPr>
              <w:tab/>
            </w:r>
            <w:r w:rsidRPr="001142D5">
              <w:rPr>
                <w:rStyle w:val="Hyperlnk"/>
                <w:noProof/>
              </w:rPr>
              <w:t>V-MIM</w:t>
            </w:r>
            <w:r>
              <w:rPr>
                <w:noProof/>
                <w:webHidden/>
              </w:rPr>
              <w:tab/>
            </w:r>
            <w:r>
              <w:rPr>
                <w:noProof/>
                <w:webHidden/>
              </w:rPr>
              <w:fldChar w:fldCharType="begin"/>
            </w:r>
            <w:r>
              <w:rPr>
                <w:noProof/>
                <w:webHidden/>
              </w:rPr>
              <w:instrText xml:space="preserve"> PAGEREF _Toc397682618 \h </w:instrText>
            </w:r>
            <w:r>
              <w:rPr>
                <w:noProof/>
                <w:webHidden/>
              </w:rPr>
            </w:r>
            <w:r>
              <w:rPr>
                <w:noProof/>
                <w:webHidden/>
              </w:rPr>
              <w:fldChar w:fldCharType="separate"/>
            </w:r>
            <w:r>
              <w:rPr>
                <w:noProof/>
                <w:webHidden/>
              </w:rPr>
              <w:t>16</w:t>
            </w:r>
            <w:r>
              <w:rPr>
                <w:noProof/>
                <w:webHidden/>
              </w:rPr>
              <w:fldChar w:fldCharType="end"/>
            </w:r>
          </w:hyperlink>
        </w:p>
        <w:p w14:paraId="183DD1BD" w14:textId="77777777" w:rsidR="00B955BA" w:rsidRDefault="00B955BA">
          <w:pPr>
            <w:pStyle w:val="Innehll2"/>
            <w:tabs>
              <w:tab w:val="left" w:pos="880"/>
              <w:tab w:val="right" w:leader="dot" w:pos="10456"/>
            </w:tabs>
            <w:rPr>
              <w:rFonts w:asciiTheme="minorHAnsi" w:eastAsiaTheme="minorEastAsia" w:hAnsiTheme="minorHAnsi" w:cstheme="minorBidi"/>
              <w:noProof/>
              <w:sz w:val="22"/>
              <w:lang w:eastAsia="sv-SE"/>
            </w:rPr>
          </w:pPr>
          <w:hyperlink w:anchor="_Toc397682619" w:history="1">
            <w:r w:rsidRPr="001142D5">
              <w:rPr>
                <w:rStyle w:val="Hyperlnk"/>
                <w:noProof/>
              </w:rPr>
              <w:t>5.2</w:t>
            </w:r>
            <w:r>
              <w:rPr>
                <w:rFonts w:asciiTheme="minorHAnsi" w:eastAsiaTheme="minorEastAsia" w:hAnsiTheme="minorHAnsi" w:cstheme="minorBidi"/>
                <w:noProof/>
                <w:sz w:val="22"/>
                <w:lang w:eastAsia="sv-SE"/>
              </w:rPr>
              <w:tab/>
            </w:r>
            <w:r w:rsidRPr="001142D5">
              <w:rPr>
                <w:rStyle w:val="Hyperlnk"/>
                <w:noProof/>
              </w:rPr>
              <w:t>Formatregler</w:t>
            </w:r>
            <w:r>
              <w:rPr>
                <w:noProof/>
                <w:webHidden/>
              </w:rPr>
              <w:tab/>
            </w:r>
            <w:r>
              <w:rPr>
                <w:noProof/>
                <w:webHidden/>
              </w:rPr>
              <w:fldChar w:fldCharType="begin"/>
            </w:r>
            <w:r>
              <w:rPr>
                <w:noProof/>
                <w:webHidden/>
              </w:rPr>
              <w:instrText xml:space="preserve"> PAGEREF _Toc397682619 \h </w:instrText>
            </w:r>
            <w:r>
              <w:rPr>
                <w:noProof/>
                <w:webHidden/>
              </w:rPr>
            </w:r>
            <w:r>
              <w:rPr>
                <w:noProof/>
                <w:webHidden/>
              </w:rPr>
              <w:fldChar w:fldCharType="separate"/>
            </w:r>
            <w:r>
              <w:rPr>
                <w:noProof/>
                <w:webHidden/>
              </w:rPr>
              <w:t>16</w:t>
            </w:r>
            <w:r>
              <w:rPr>
                <w:noProof/>
                <w:webHidden/>
              </w:rPr>
              <w:fldChar w:fldCharType="end"/>
            </w:r>
          </w:hyperlink>
        </w:p>
        <w:p w14:paraId="16A3ECB2"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20" w:history="1">
            <w:r w:rsidRPr="001142D5">
              <w:rPr>
                <w:rStyle w:val="Hyperlnk"/>
                <w:noProof/>
              </w:rPr>
              <w:t>5.2.1</w:t>
            </w:r>
            <w:r>
              <w:rPr>
                <w:rFonts w:asciiTheme="minorHAnsi" w:eastAsiaTheme="minorEastAsia" w:hAnsiTheme="minorHAnsi" w:cstheme="minorBidi"/>
                <w:noProof/>
                <w:sz w:val="22"/>
                <w:lang w:eastAsia="sv-SE"/>
              </w:rPr>
              <w:tab/>
            </w:r>
            <w:r w:rsidRPr="001142D5">
              <w:rPr>
                <w:rStyle w:val="Hyperlnk"/>
                <w:noProof/>
              </w:rPr>
              <w:t>RIV-specifikation</w:t>
            </w:r>
            <w:r>
              <w:rPr>
                <w:noProof/>
                <w:webHidden/>
              </w:rPr>
              <w:tab/>
            </w:r>
            <w:r>
              <w:rPr>
                <w:noProof/>
                <w:webHidden/>
              </w:rPr>
              <w:fldChar w:fldCharType="begin"/>
            </w:r>
            <w:r>
              <w:rPr>
                <w:noProof/>
                <w:webHidden/>
              </w:rPr>
              <w:instrText xml:space="preserve"> PAGEREF _Toc397682620 \h </w:instrText>
            </w:r>
            <w:r>
              <w:rPr>
                <w:noProof/>
                <w:webHidden/>
              </w:rPr>
            </w:r>
            <w:r>
              <w:rPr>
                <w:noProof/>
                <w:webHidden/>
              </w:rPr>
              <w:fldChar w:fldCharType="separate"/>
            </w:r>
            <w:r>
              <w:rPr>
                <w:noProof/>
                <w:webHidden/>
              </w:rPr>
              <w:t>16</w:t>
            </w:r>
            <w:r>
              <w:rPr>
                <w:noProof/>
                <w:webHidden/>
              </w:rPr>
              <w:fldChar w:fldCharType="end"/>
            </w:r>
          </w:hyperlink>
        </w:p>
        <w:p w14:paraId="29BC2283" w14:textId="77777777" w:rsidR="00B955BA" w:rsidRDefault="00B955BA">
          <w:pPr>
            <w:pStyle w:val="Innehll1"/>
            <w:tabs>
              <w:tab w:val="left" w:pos="400"/>
              <w:tab w:val="right" w:leader="dot" w:pos="10456"/>
            </w:tabs>
            <w:rPr>
              <w:rFonts w:asciiTheme="minorHAnsi" w:eastAsiaTheme="minorEastAsia" w:hAnsiTheme="minorHAnsi" w:cstheme="minorBidi"/>
              <w:noProof/>
              <w:sz w:val="22"/>
              <w:lang w:eastAsia="sv-SE"/>
            </w:rPr>
          </w:pPr>
          <w:hyperlink w:anchor="_Toc397682621" w:history="1">
            <w:r w:rsidRPr="001142D5">
              <w:rPr>
                <w:rStyle w:val="Hyperlnk"/>
                <w:noProof/>
              </w:rPr>
              <w:t>6</w:t>
            </w:r>
            <w:r>
              <w:rPr>
                <w:rFonts w:asciiTheme="minorHAnsi" w:eastAsiaTheme="minorEastAsia" w:hAnsiTheme="minorHAnsi" w:cstheme="minorBidi"/>
                <w:noProof/>
                <w:sz w:val="22"/>
                <w:lang w:eastAsia="sv-SE"/>
              </w:rPr>
              <w:tab/>
            </w:r>
            <w:r w:rsidRPr="001142D5">
              <w:rPr>
                <w:rStyle w:val="Hyperlnk"/>
                <w:noProof/>
              </w:rPr>
              <w:t>Tjänstekontrakt</w:t>
            </w:r>
            <w:r>
              <w:rPr>
                <w:noProof/>
                <w:webHidden/>
              </w:rPr>
              <w:tab/>
            </w:r>
            <w:r>
              <w:rPr>
                <w:noProof/>
                <w:webHidden/>
              </w:rPr>
              <w:fldChar w:fldCharType="begin"/>
            </w:r>
            <w:r>
              <w:rPr>
                <w:noProof/>
                <w:webHidden/>
              </w:rPr>
              <w:instrText xml:space="preserve"> PAGEREF _Toc397682621 \h </w:instrText>
            </w:r>
            <w:r>
              <w:rPr>
                <w:noProof/>
                <w:webHidden/>
              </w:rPr>
            </w:r>
            <w:r>
              <w:rPr>
                <w:noProof/>
                <w:webHidden/>
              </w:rPr>
              <w:fldChar w:fldCharType="separate"/>
            </w:r>
            <w:r>
              <w:rPr>
                <w:noProof/>
                <w:webHidden/>
              </w:rPr>
              <w:t>17</w:t>
            </w:r>
            <w:r>
              <w:rPr>
                <w:noProof/>
                <w:webHidden/>
              </w:rPr>
              <w:fldChar w:fldCharType="end"/>
            </w:r>
          </w:hyperlink>
        </w:p>
        <w:p w14:paraId="3184B7C2" w14:textId="77777777" w:rsidR="00B955BA" w:rsidRDefault="00B955BA">
          <w:pPr>
            <w:pStyle w:val="Innehll2"/>
            <w:tabs>
              <w:tab w:val="left" w:pos="880"/>
              <w:tab w:val="right" w:leader="dot" w:pos="10456"/>
            </w:tabs>
            <w:rPr>
              <w:rFonts w:asciiTheme="minorHAnsi" w:eastAsiaTheme="minorEastAsia" w:hAnsiTheme="minorHAnsi" w:cstheme="minorBidi"/>
              <w:noProof/>
              <w:sz w:val="22"/>
              <w:lang w:eastAsia="sv-SE"/>
            </w:rPr>
          </w:pPr>
          <w:hyperlink w:anchor="_Toc397682622" w:history="1">
            <w:r w:rsidRPr="001142D5">
              <w:rPr>
                <w:rStyle w:val="Hyperlnk"/>
                <w:noProof/>
              </w:rPr>
              <w:t>6.1</w:t>
            </w:r>
            <w:r>
              <w:rPr>
                <w:rFonts w:asciiTheme="minorHAnsi" w:eastAsiaTheme="minorEastAsia" w:hAnsiTheme="minorHAnsi" w:cstheme="minorBidi"/>
                <w:noProof/>
                <w:sz w:val="22"/>
                <w:lang w:eastAsia="sv-SE"/>
              </w:rPr>
              <w:tab/>
            </w:r>
            <w:r w:rsidRPr="001142D5">
              <w:rPr>
                <w:rStyle w:val="Hyperlnk"/>
                <w:noProof/>
              </w:rPr>
              <w:t>GetHealthCareUnit</w:t>
            </w:r>
            <w:r>
              <w:rPr>
                <w:noProof/>
                <w:webHidden/>
              </w:rPr>
              <w:tab/>
            </w:r>
            <w:r>
              <w:rPr>
                <w:noProof/>
                <w:webHidden/>
              </w:rPr>
              <w:fldChar w:fldCharType="begin"/>
            </w:r>
            <w:r>
              <w:rPr>
                <w:noProof/>
                <w:webHidden/>
              </w:rPr>
              <w:instrText xml:space="preserve"> PAGEREF _Toc397682622 \h </w:instrText>
            </w:r>
            <w:r>
              <w:rPr>
                <w:noProof/>
                <w:webHidden/>
              </w:rPr>
            </w:r>
            <w:r>
              <w:rPr>
                <w:noProof/>
                <w:webHidden/>
              </w:rPr>
              <w:fldChar w:fldCharType="separate"/>
            </w:r>
            <w:r>
              <w:rPr>
                <w:noProof/>
                <w:webHidden/>
              </w:rPr>
              <w:t>17</w:t>
            </w:r>
            <w:r>
              <w:rPr>
                <w:noProof/>
                <w:webHidden/>
              </w:rPr>
              <w:fldChar w:fldCharType="end"/>
            </w:r>
          </w:hyperlink>
        </w:p>
        <w:p w14:paraId="4B8A61D8"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23" w:history="1">
            <w:r w:rsidRPr="001142D5">
              <w:rPr>
                <w:rStyle w:val="Hyperlnk"/>
                <w:noProof/>
              </w:rPr>
              <w:t>6.1.1</w:t>
            </w:r>
            <w:r>
              <w:rPr>
                <w:rFonts w:asciiTheme="minorHAnsi" w:eastAsiaTheme="minorEastAsia" w:hAnsiTheme="minorHAnsi" w:cstheme="minorBidi"/>
                <w:noProof/>
                <w:sz w:val="22"/>
                <w:lang w:eastAsia="sv-SE"/>
              </w:rPr>
              <w:tab/>
            </w:r>
            <w:r w:rsidRPr="001142D5">
              <w:rPr>
                <w:rStyle w:val="Hyperlnk"/>
                <w:noProof/>
              </w:rPr>
              <w:t>Version</w:t>
            </w:r>
            <w:r>
              <w:rPr>
                <w:noProof/>
                <w:webHidden/>
              </w:rPr>
              <w:tab/>
            </w:r>
            <w:r>
              <w:rPr>
                <w:noProof/>
                <w:webHidden/>
              </w:rPr>
              <w:fldChar w:fldCharType="begin"/>
            </w:r>
            <w:r>
              <w:rPr>
                <w:noProof/>
                <w:webHidden/>
              </w:rPr>
              <w:instrText xml:space="preserve"> PAGEREF _Toc397682623 \h </w:instrText>
            </w:r>
            <w:r>
              <w:rPr>
                <w:noProof/>
                <w:webHidden/>
              </w:rPr>
            </w:r>
            <w:r>
              <w:rPr>
                <w:noProof/>
                <w:webHidden/>
              </w:rPr>
              <w:fldChar w:fldCharType="separate"/>
            </w:r>
            <w:r>
              <w:rPr>
                <w:noProof/>
                <w:webHidden/>
              </w:rPr>
              <w:t>17</w:t>
            </w:r>
            <w:r>
              <w:rPr>
                <w:noProof/>
                <w:webHidden/>
              </w:rPr>
              <w:fldChar w:fldCharType="end"/>
            </w:r>
          </w:hyperlink>
        </w:p>
        <w:p w14:paraId="16D8898B"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24" w:history="1">
            <w:r w:rsidRPr="001142D5">
              <w:rPr>
                <w:rStyle w:val="Hyperlnk"/>
                <w:noProof/>
              </w:rPr>
              <w:t>6.1.2</w:t>
            </w:r>
            <w:r>
              <w:rPr>
                <w:rFonts w:asciiTheme="minorHAnsi" w:eastAsiaTheme="minorEastAsia" w:hAnsiTheme="minorHAnsi" w:cstheme="minorBidi"/>
                <w:noProof/>
                <w:sz w:val="22"/>
                <w:lang w:eastAsia="sv-SE"/>
              </w:rPr>
              <w:tab/>
            </w:r>
            <w:r w:rsidRPr="001142D5">
              <w:rPr>
                <w:rStyle w:val="Hyperlnk"/>
                <w:noProof/>
              </w:rPr>
              <w:t>Fältregler</w:t>
            </w:r>
            <w:r>
              <w:rPr>
                <w:noProof/>
                <w:webHidden/>
              </w:rPr>
              <w:tab/>
            </w:r>
            <w:r>
              <w:rPr>
                <w:noProof/>
                <w:webHidden/>
              </w:rPr>
              <w:fldChar w:fldCharType="begin"/>
            </w:r>
            <w:r>
              <w:rPr>
                <w:noProof/>
                <w:webHidden/>
              </w:rPr>
              <w:instrText xml:space="preserve"> PAGEREF _Toc397682624 \h </w:instrText>
            </w:r>
            <w:r>
              <w:rPr>
                <w:noProof/>
                <w:webHidden/>
              </w:rPr>
            </w:r>
            <w:r>
              <w:rPr>
                <w:noProof/>
                <w:webHidden/>
              </w:rPr>
              <w:fldChar w:fldCharType="separate"/>
            </w:r>
            <w:r>
              <w:rPr>
                <w:noProof/>
                <w:webHidden/>
              </w:rPr>
              <w:t>17</w:t>
            </w:r>
            <w:r>
              <w:rPr>
                <w:noProof/>
                <w:webHidden/>
              </w:rPr>
              <w:fldChar w:fldCharType="end"/>
            </w:r>
          </w:hyperlink>
        </w:p>
        <w:p w14:paraId="0C214675"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25" w:history="1">
            <w:r w:rsidRPr="001142D5">
              <w:rPr>
                <w:rStyle w:val="Hyperlnk"/>
                <w:noProof/>
              </w:rPr>
              <w:t>6.1.3</w:t>
            </w:r>
            <w:r>
              <w:rPr>
                <w:rFonts w:asciiTheme="minorHAnsi" w:eastAsiaTheme="minorEastAsia" w:hAnsiTheme="minorHAnsi" w:cstheme="minorBidi"/>
                <w:noProof/>
                <w:sz w:val="22"/>
                <w:lang w:eastAsia="sv-SE"/>
              </w:rPr>
              <w:tab/>
            </w:r>
            <w:r w:rsidRPr="001142D5">
              <w:rPr>
                <w:rStyle w:val="Hyperlnk"/>
                <w:noProof/>
              </w:rPr>
              <w:t>Övriga regler</w:t>
            </w:r>
            <w:r>
              <w:rPr>
                <w:noProof/>
                <w:webHidden/>
              </w:rPr>
              <w:tab/>
            </w:r>
            <w:r>
              <w:rPr>
                <w:noProof/>
                <w:webHidden/>
              </w:rPr>
              <w:fldChar w:fldCharType="begin"/>
            </w:r>
            <w:r>
              <w:rPr>
                <w:noProof/>
                <w:webHidden/>
              </w:rPr>
              <w:instrText xml:space="preserve"> PAGEREF _Toc397682625 \h </w:instrText>
            </w:r>
            <w:r>
              <w:rPr>
                <w:noProof/>
                <w:webHidden/>
              </w:rPr>
            </w:r>
            <w:r>
              <w:rPr>
                <w:noProof/>
                <w:webHidden/>
              </w:rPr>
              <w:fldChar w:fldCharType="separate"/>
            </w:r>
            <w:r>
              <w:rPr>
                <w:noProof/>
                <w:webHidden/>
              </w:rPr>
              <w:t>18</w:t>
            </w:r>
            <w:r>
              <w:rPr>
                <w:noProof/>
                <w:webHidden/>
              </w:rPr>
              <w:fldChar w:fldCharType="end"/>
            </w:r>
          </w:hyperlink>
        </w:p>
        <w:p w14:paraId="7398A961"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26" w:history="1">
            <w:r w:rsidRPr="001142D5">
              <w:rPr>
                <w:rStyle w:val="Hyperlnk"/>
                <w:noProof/>
              </w:rPr>
              <w:t>6.1.4</w:t>
            </w:r>
            <w:r>
              <w:rPr>
                <w:rFonts w:asciiTheme="minorHAnsi" w:eastAsiaTheme="minorEastAsia" w:hAnsiTheme="minorHAnsi" w:cstheme="minorBidi"/>
                <w:noProof/>
                <w:sz w:val="22"/>
                <w:lang w:eastAsia="sv-SE"/>
              </w:rPr>
              <w:tab/>
            </w:r>
            <w:r w:rsidRPr="001142D5">
              <w:rPr>
                <w:rStyle w:val="Hyperlnk"/>
                <w:noProof/>
              </w:rPr>
              <w:t>Annan information om kontraktet</w:t>
            </w:r>
            <w:r>
              <w:rPr>
                <w:noProof/>
                <w:webHidden/>
              </w:rPr>
              <w:tab/>
            </w:r>
            <w:r>
              <w:rPr>
                <w:noProof/>
                <w:webHidden/>
              </w:rPr>
              <w:fldChar w:fldCharType="begin"/>
            </w:r>
            <w:r>
              <w:rPr>
                <w:noProof/>
                <w:webHidden/>
              </w:rPr>
              <w:instrText xml:space="preserve"> PAGEREF _Toc397682626 \h </w:instrText>
            </w:r>
            <w:r>
              <w:rPr>
                <w:noProof/>
                <w:webHidden/>
              </w:rPr>
            </w:r>
            <w:r>
              <w:rPr>
                <w:noProof/>
                <w:webHidden/>
              </w:rPr>
              <w:fldChar w:fldCharType="separate"/>
            </w:r>
            <w:r>
              <w:rPr>
                <w:noProof/>
                <w:webHidden/>
              </w:rPr>
              <w:t>19</w:t>
            </w:r>
            <w:r>
              <w:rPr>
                <w:noProof/>
                <w:webHidden/>
              </w:rPr>
              <w:fldChar w:fldCharType="end"/>
            </w:r>
          </w:hyperlink>
        </w:p>
        <w:p w14:paraId="42A6D4E4" w14:textId="77777777" w:rsidR="00B955BA" w:rsidRDefault="00B955BA">
          <w:pPr>
            <w:pStyle w:val="Innehll2"/>
            <w:tabs>
              <w:tab w:val="left" w:pos="880"/>
              <w:tab w:val="right" w:leader="dot" w:pos="10456"/>
            </w:tabs>
            <w:rPr>
              <w:rFonts w:asciiTheme="minorHAnsi" w:eastAsiaTheme="minorEastAsia" w:hAnsiTheme="minorHAnsi" w:cstheme="minorBidi"/>
              <w:noProof/>
              <w:sz w:val="22"/>
              <w:lang w:eastAsia="sv-SE"/>
            </w:rPr>
          </w:pPr>
          <w:hyperlink w:anchor="_Toc397682627" w:history="1">
            <w:r w:rsidRPr="001142D5">
              <w:rPr>
                <w:rStyle w:val="Hyperlnk"/>
                <w:noProof/>
              </w:rPr>
              <w:t>6.2</w:t>
            </w:r>
            <w:r>
              <w:rPr>
                <w:rFonts w:asciiTheme="minorHAnsi" w:eastAsiaTheme="minorEastAsia" w:hAnsiTheme="minorHAnsi" w:cstheme="minorBidi"/>
                <w:noProof/>
                <w:sz w:val="22"/>
                <w:lang w:eastAsia="sv-SE"/>
              </w:rPr>
              <w:tab/>
            </w:r>
            <w:r w:rsidRPr="001142D5">
              <w:rPr>
                <w:rStyle w:val="Hyperlnk"/>
                <w:noProof/>
              </w:rPr>
              <w:t>GetHealthCareUnitList</w:t>
            </w:r>
            <w:r>
              <w:rPr>
                <w:noProof/>
                <w:webHidden/>
              </w:rPr>
              <w:tab/>
            </w:r>
            <w:r>
              <w:rPr>
                <w:noProof/>
                <w:webHidden/>
              </w:rPr>
              <w:fldChar w:fldCharType="begin"/>
            </w:r>
            <w:r>
              <w:rPr>
                <w:noProof/>
                <w:webHidden/>
              </w:rPr>
              <w:instrText xml:space="preserve"> PAGEREF _Toc397682627 \h </w:instrText>
            </w:r>
            <w:r>
              <w:rPr>
                <w:noProof/>
                <w:webHidden/>
              </w:rPr>
            </w:r>
            <w:r>
              <w:rPr>
                <w:noProof/>
                <w:webHidden/>
              </w:rPr>
              <w:fldChar w:fldCharType="separate"/>
            </w:r>
            <w:r>
              <w:rPr>
                <w:noProof/>
                <w:webHidden/>
              </w:rPr>
              <w:t>20</w:t>
            </w:r>
            <w:r>
              <w:rPr>
                <w:noProof/>
                <w:webHidden/>
              </w:rPr>
              <w:fldChar w:fldCharType="end"/>
            </w:r>
          </w:hyperlink>
        </w:p>
        <w:p w14:paraId="154202FA"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28" w:history="1">
            <w:r w:rsidRPr="001142D5">
              <w:rPr>
                <w:rStyle w:val="Hyperlnk"/>
                <w:noProof/>
              </w:rPr>
              <w:t>6.2.1</w:t>
            </w:r>
            <w:r>
              <w:rPr>
                <w:rFonts w:asciiTheme="minorHAnsi" w:eastAsiaTheme="minorEastAsia" w:hAnsiTheme="minorHAnsi" w:cstheme="minorBidi"/>
                <w:noProof/>
                <w:sz w:val="22"/>
                <w:lang w:eastAsia="sv-SE"/>
              </w:rPr>
              <w:tab/>
            </w:r>
            <w:r w:rsidRPr="001142D5">
              <w:rPr>
                <w:rStyle w:val="Hyperlnk"/>
                <w:noProof/>
              </w:rPr>
              <w:t>Version</w:t>
            </w:r>
            <w:r>
              <w:rPr>
                <w:noProof/>
                <w:webHidden/>
              </w:rPr>
              <w:tab/>
            </w:r>
            <w:r>
              <w:rPr>
                <w:noProof/>
                <w:webHidden/>
              </w:rPr>
              <w:fldChar w:fldCharType="begin"/>
            </w:r>
            <w:r>
              <w:rPr>
                <w:noProof/>
                <w:webHidden/>
              </w:rPr>
              <w:instrText xml:space="preserve"> PAGEREF _Toc397682628 \h </w:instrText>
            </w:r>
            <w:r>
              <w:rPr>
                <w:noProof/>
                <w:webHidden/>
              </w:rPr>
            </w:r>
            <w:r>
              <w:rPr>
                <w:noProof/>
                <w:webHidden/>
              </w:rPr>
              <w:fldChar w:fldCharType="separate"/>
            </w:r>
            <w:r>
              <w:rPr>
                <w:noProof/>
                <w:webHidden/>
              </w:rPr>
              <w:t>20</w:t>
            </w:r>
            <w:r>
              <w:rPr>
                <w:noProof/>
                <w:webHidden/>
              </w:rPr>
              <w:fldChar w:fldCharType="end"/>
            </w:r>
          </w:hyperlink>
        </w:p>
        <w:p w14:paraId="2078E3A0"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29" w:history="1">
            <w:r w:rsidRPr="001142D5">
              <w:rPr>
                <w:rStyle w:val="Hyperlnk"/>
                <w:noProof/>
              </w:rPr>
              <w:t>6.2.2</w:t>
            </w:r>
            <w:r>
              <w:rPr>
                <w:rFonts w:asciiTheme="minorHAnsi" w:eastAsiaTheme="minorEastAsia" w:hAnsiTheme="minorHAnsi" w:cstheme="minorBidi"/>
                <w:noProof/>
                <w:sz w:val="22"/>
                <w:lang w:eastAsia="sv-SE"/>
              </w:rPr>
              <w:tab/>
            </w:r>
            <w:r w:rsidRPr="001142D5">
              <w:rPr>
                <w:rStyle w:val="Hyperlnk"/>
                <w:noProof/>
              </w:rPr>
              <w:t>Fältregler</w:t>
            </w:r>
            <w:r>
              <w:rPr>
                <w:noProof/>
                <w:webHidden/>
              </w:rPr>
              <w:tab/>
            </w:r>
            <w:r>
              <w:rPr>
                <w:noProof/>
                <w:webHidden/>
              </w:rPr>
              <w:fldChar w:fldCharType="begin"/>
            </w:r>
            <w:r>
              <w:rPr>
                <w:noProof/>
                <w:webHidden/>
              </w:rPr>
              <w:instrText xml:space="preserve"> PAGEREF _Toc397682629 \h </w:instrText>
            </w:r>
            <w:r>
              <w:rPr>
                <w:noProof/>
                <w:webHidden/>
              </w:rPr>
            </w:r>
            <w:r>
              <w:rPr>
                <w:noProof/>
                <w:webHidden/>
              </w:rPr>
              <w:fldChar w:fldCharType="separate"/>
            </w:r>
            <w:r>
              <w:rPr>
                <w:noProof/>
                <w:webHidden/>
              </w:rPr>
              <w:t>20</w:t>
            </w:r>
            <w:r>
              <w:rPr>
                <w:noProof/>
                <w:webHidden/>
              </w:rPr>
              <w:fldChar w:fldCharType="end"/>
            </w:r>
          </w:hyperlink>
        </w:p>
        <w:p w14:paraId="58C12A72"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30" w:history="1">
            <w:r w:rsidRPr="001142D5">
              <w:rPr>
                <w:rStyle w:val="Hyperlnk"/>
                <w:noProof/>
              </w:rPr>
              <w:t>6.2.3</w:t>
            </w:r>
            <w:r>
              <w:rPr>
                <w:rFonts w:asciiTheme="minorHAnsi" w:eastAsiaTheme="minorEastAsia" w:hAnsiTheme="minorHAnsi" w:cstheme="minorBidi"/>
                <w:noProof/>
                <w:sz w:val="22"/>
                <w:lang w:eastAsia="sv-SE"/>
              </w:rPr>
              <w:tab/>
            </w:r>
            <w:r w:rsidRPr="001142D5">
              <w:rPr>
                <w:rStyle w:val="Hyperlnk"/>
                <w:noProof/>
              </w:rPr>
              <w:t>Övriga regler</w:t>
            </w:r>
            <w:r>
              <w:rPr>
                <w:noProof/>
                <w:webHidden/>
              </w:rPr>
              <w:tab/>
            </w:r>
            <w:r>
              <w:rPr>
                <w:noProof/>
                <w:webHidden/>
              </w:rPr>
              <w:fldChar w:fldCharType="begin"/>
            </w:r>
            <w:r>
              <w:rPr>
                <w:noProof/>
                <w:webHidden/>
              </w:rPr>
              <w:instrText xml:space="preserve"> PAGEREF _Toc397682630 \h </w:instrText>
            </w:r>
            <w:r>
              <w:rPr>
                <w:noProof/>
                <w:webHidden/>
              </w:rPr>
            </w:r>
            <w:r>
              <w:rPr>
                <w:noProof/>
                <w:webHidden/>
              </w:rPr>
              <w:fldChar w:fldCharType="separate"/>
            </w:r>
            <w:r>
              <w:rPr>
                <w:noProof/>
                <w:webHidden/>
              </w:rPr>
              <w:t>21</w:t>
            </w:r>
            <w:r>
              <w:rPr>
                <w:noProof/>
                <w:webHidden/>
              </w:rPr>
              <w:fldChar w:fldCharType="end"/>
            </w:r>
          </w:hyperlink>
        </w:p>
        <w:p w14:paraId="05862F89"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31" w:history="1">
            <w:r w:rsidRPr="001142D5">
              <w:rPr>
                <w:rStyle w:val="Hyperlnk"/>
                <w:noProof/>
              </w:rPr>
              <w:t>6.2.4</w:t>
            </w:r>
            <w:r>
              <w:rPr>
                <w:rFonts w:asciiTheme="minorHAnsi" w:eastAsiaTheme="minorEastAsia" w:hAnsiTheme="minorHAnsi" w:cstheme="minorBidi"/>
                <w:noProof/>
                <w:sz w:val="22"/>
                <w:lang w:eastAsia="sv-SE"/>
              </w:rPr>
              <w:tab/>
            </w:r>
            <w:r w:rsidRPr="001142D5">
              <w:rPr>
                <w:rStyle w:val="Hyperlnk"/>
                <w:noProof/>
              </w:rPr>
              <w:t>Annan information om kontraktet</w:t>
            </w:r>
            <w:r>
              <w:rPr>
                <w:noProof/>
                <w:webHidden/>
              </w:rPr>
              <w:tab/>
            </w:r>
            <w:r>
              <w:rPr>
                <w:noProof/>
                <w:webHidden/>
              </w:rPr>
              <w:fldChar w:fldCharType="begin"/>
            </w:r>
            <w:r>
              <w:rPr>
                <w:noProof/>
                <w:webHidden/>
              </w:rPr>
              <w:instrText xml:space="preserve"> PAGEREF _Toc397682631 \h </w:instrText>
            </w:r>
            <w:r>
              <w:rPr>
                <w:noProof/>
                <w:webHidden/>
              </w:rPr>
            </w:r>
            <w:r>
              <w:rPr>
                <w:noProof/>
                <w:webHidden/>
              </w:rPr>
              <w:fldChar w:fldCharType="separate"/>
            </w:r>
            <w:r>
              <w:rPr>
                <w:noProof/>
                <w:webHidden/>
              </w:rPr>
              <w:t>22</w:t>
            </w:r>
            <w:r>
              <w:rPr>
                <w:noProof/>
                <w:webHidden/>
              </w:rPr>
              <w:fldChar w:fldCharType="end"/>
            </w:r>
          </w:hyperlink>
        </w:p>
        <w:p w14:paraId="07DA3F43" w14:textId="77777777" w:rsidR="00B955BA" w:rsidRDefault="00B955BA">
          <w:pPr>
            <w:pStyle w:val="Innehll2"/>
            <w:tabs>
              <w:tab w:val="left" w:pos="880"/>
              <w:tab w:val="right" w:leader="dot" w:pos="10456"/>
            </w:tabs>
            <w:rPr>
              <w:rFonts w:asciiTheme="minorHAnsi" w:eastAsiaTheme="minorEastAsia" w:hAnsiTheme="minorHAnsi" w:cstheme="minorBidi"/>
              <w:noProof/>
              <w:sz w:val="22"/>
              <w:lang w:eastAsia="sv-SE"/>
            </w:rPr>
          </w:pPr>
          <w:hyperlink w:anchor="_Toc397682632" w:history="1">
            <w:r w:rsidRPr="001142D5">
              <w:rPr>
                <w:rStyle w:val="Hyperlnk"/>
                <w:noProof/>
              </w:rPr>
              <w:t>6.3</w:t>
            </w:r>
            <w:r>
              <w:rPr>
                <w:rFonts w:asciiTheme="minorHAnsi" w:eastAsiaTheme="minorEastAsia" w:hAnsiTheme="minorHAnsi" w:cstheme="minorBidi"/>
                <w:noProof/>
                <w:sz w:val="22"/>
                <w:lang w:eastAsia="sv-SE"/>
              </w:rPr>
              <w:tab/>
            </w:r>
            <w:r w:rsidRPr="001142D5">
              <w:rPr>
                <w:rStyle w:val="Hyperlnk"/>
                <w:noProof/>
              </w:rPr>
              <w:t>GetHealthCareUnitMembers</w:t>
            </w:r>
            <w:r>
              <w:rPr>
                <w:noProof/>
                <w:webHidden/>
              </w:rPr>
              <w:tab/>
            </w:r>
            <w:r>
              <w:rPr>
                <w:noProof/>
                <w:webHidden/>
              </w:rPr>
              <w:fldChar w:fldCharType="begin"/>
            </w:r>
            <w:r>
              <w:rPr>
                <w:noProof/>
                <w:webHidden/>
              </w:rPr>
              <w:instrText xml:space="preserve"> PAGEREF _Toc397682632 \h </w:instrText>
            </w:r>
            <w:r>
              <w:rPr>
                <w:noProof/>
                <w:webHidden/>
              </w:rPr>
            </w:r>
            <w:r>
              <w:rPr>
                <w:noProof/>
                <w:webHidden/>
              </w:rPr>
              <w:fldChar w:fldCharType="separate"/>
            </w:r>
            <w:r>
              <w:rPr>
                <w:noProof/>
                <w:webHidden/>
              </w:rPr>
              <w:t>23</w:t>
            </w:r>
            <w:r>
              <w:rPr>
                <w:noProof/>
                <w:webHidden/>
              </w:rPr>
              <w:fldChar w:fldCharType="end"/>
            </w:r>
          </w:hyperlink>
        </w:p>
        <w:p w14:paraId="5AB9B26C"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33" w:history="1">
            <w:r w:rsidRPr="001142D5">
              <w:rPr>
                <w:rStyle w:val="Hyperlnk"/>
                <w:noProof/>
              </w:rPr>
              <w:t>6.3.1</w:t>
            </w:r>
            <w:r>
              <w:rPr>
                <w:rFonts w:asciiTheme="minorHAnsi" w:eastAsiaTheme="minorEastAsia" w:hAnsiTheme="minorHAnsi" w:cstheme="minorBidi"/>
                <w:noProof/>
                <w:sz w:val="22"/>
                <w:lang w:eastAsia="sv-SE"/>
              </w:rPr>
              <w:tab/>
            </w:r>
            <w:r w:rsidRPr="001142D5">
              <w:rPr>
                <w:rStyle w:val="Hyperlnk"/>
                <w:noProof/>
              </w:rPr>
              <w:t>Version</w:t>
            </w:r>
            <w:r>
              <w:rPr>
                <w:noProof/>
                <w:webHidden/>
              </w:rPr>
              <w:tab/>
            </w:r>
            <w:r>
              <w:rPr>
                <w:noProof/>
                <w:webHidden/>
              </w:rPr>
              <w:fldChar w:fldCharType="begin"/>
            </w:r>
            <w:r>
              <w:rPr>
                <w:noProof/>
                <w:webHidden/>
              </w:rPr>
              <w:instrText xml:space="preserve"> PAGEREF _Toc397682633 \h </w:instrText>
            </w:r>
            <w:r>
              <w:rPr>
                <w:noProof/>
                <w:webHidden/>
              </w:rPr>
            </w:r>
            <w:r>
              <w:rPr>
                <w:noProof/>
                <w:webHidden/>
              </w:rPr>
              <w:fldChar w:fldCharType="separate"/>
            </w:r>
            <w:r>
              <w:rPr>
                <w:noProof/>
                <w:webHidden/>
              </w:rPr>
              <w:t>23</w:t>
            </w:r>
            <w:r>
              <w:rPr>
                <w:noProof/>
                <w:webHidden/>
              </w:rPr>
              <w:fldChar w:fldCharType="end"/>
            </w:r>
          </w:hyperlink>
        </w:p>
        <w:p w14:paraId="20FEC535"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34" w:history="1">
            <w:r w:rsidRPr="001142D5">
              <w:rPr>
                <w:rStyle w:val="Hyperlnk"/>
                <w:noProof/>
              </w:rPr>
              <w:t>6.3.2</w:t>
            </w:r>
            <w:r>
              <w:rPr>
                <w:rFonts w:asciiTheme="minorHAnsi" w:eastAsiaTheme="minorEastAsia" w:hAnsiTheme="minorHAnsi" w:cstheme="minorBidi"/>
                <w:noProof/>
                <w:sz w:val="22"/>
                <w:lang w:eastAsia="sv-SE"/>
              </w:rPr>
              <w:tab/>
            </w:r>
            <w:r w:rsidRPr="001142D5">
              <w:rPr>
                <w:rStyle w:val="Hyperlnk"/>
                <w:noProof/>
              </w:rPr>
              <w:t>Fältregler</w:t>
            </w:r>
            <w:r>
              <w:rPr>
                <w:noProof/>
                <w:webHidden/>
              </w:rPr>
              <w:tab/>
            </w:r>
            <w:r>
              <w:rPr>
                <w:noProof/>
                <w:webHidden/>
              </w:rPr>
              <w:fldChar w:fldCharType="begin"/>
            </w:r>
            <w:r>
              <w:rPr>
                <w:noProof/>
                <w:webHidden/>
              </w:rPr>
              <w:instrText xml:space="preserve"> PAGEREF _Toc397682634 \h </w:instrText>
            </w:r>
            <w:r>
              <w:rPr>
                <w:noProof/>
                <w:webHidden/>
              </w:rPr>
            </w:r>
            <w:r>
              <w:rPr>
                <w:noProof/>
                <w:webHidden/>
              </w:rPr>
              <w:fldChar w:fldCharType="separate"/>
            </w:r>
            <w:r>
              <w:rPr>
                <w:noProof/>
                <w:webHidden/>
              </w:rPr>
              <w:t>23</w:t>
            </w:r>
            <w:r>
              <w:rPr>
                <w:noProof/>
                <w:webHidden/>
              </w:rPr>
              <w:fldChar w:fldCharType="end"/>
            </w:r>
          </w:hyperlink>
        </w:p>
        <w:p w14:paraId="68E05246"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35" w:history="1">
            <w:r w:rsidRPr="001142D5">
              <w:rPr>
                <w:rStyle w:val="Hyperlnk"/>
                <w:noProof/>
              </w:rPr>
              <w:t>6.3.3</w:t>
            </w:r>
            <w:r>
              <w:rPr>
                <w:rFonts w:asciiTheme="minorHAnsi" w:eastAsiaTheme="minorEastAsia" w:hAnsiTheme="minorHAnsi" w:cstheme="minorBidi"/>
                <w:noProof/>
                <w:sz w:val="22"/>
                <w:lang w:eastAsia="sv-SE"/>
              </w:rPr>
              <w:tab/>
            </w:r>
            <w:r w:rsidRPr="001142D5">
              <w:rPr>
                <w:rStyle w:val="Hyperlnk"/>
                <w:noProof/>
              </w:rPr>
              <w:t>Övriga regler</w:t>
            </w:r>
            <w:r>
              <w:rPr>
                <w:noProof/>
                <w:webHidden/>
              </w:rPr>
              <w:tab/>
            </w:r>
            <w:r>
              <w:rPr>
                <w:noProof/>
                <w:webHidden/>
              </w:rPr>
              <w:fldChar w:fldCharType="begin"/>
            </w:r>
            <w:r>
              <w:rPr>
                <w:noProof/>
                <w:webHidden/>
              </w:rPr>
              <w:instrText xml:space="preserve"> PAGEREF _Toc397682635 \h </w:instrText>
            </w:r>
            <w:r>
              <w:rPr>
                <w:noProof/>
                <w:webHidden/>
              </w:rPr>
            </w:r>
            <w:r>
              <w:rPr>
                <w:noProof/>
                <w:webHidden/>
              </w:rPr>
              <w:fldChar w:fldCharType="separate"/>
            </w:r>
            <w:r>
              <w:rPr>
                <w:noProof/>
                <w:webHidden/>
              </w:rPr>
              <w:t>24</w:t>
            </w:r>
            <w:r>
              <w:rPr>
                <w:noProof/>
                <w:webHidden/>
              </w:rPr>
              <w:fldChar w:fldCharType="end"/>
            </w:r>
          </w:hyperlink>
        </w:p>
        <w:p w14:paraId="00C14756"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36" w:history="1">
            <w:r w:rsidRPr="001142D5">
              <w:rPr>
                <w:rStyle w:val="Hyperlnk"/>
                <w:noProof/>
              </w:rPr>
              <w:t>6.3.4</w:t>
            </w:r>
            <w:r>
              <w:rPr>
                <w:rFonts w:asciiTheme="minorHAnsi" w:eastAsiaTheme="minorEastAsia" w:hAnsiTheme="minorHAnsi" w:cstheme="minorBidi"/>
                <w:noProof/>
                <w:sz w:val="22"/>
                <w:lang w:eastAsia="sv-SE"/>
              </w:rPr>
              <w:tab/>
            </w:r>
            <w:r w:rsidRPr="001142D5">
              <w:rPr>
                <w:rStyle w:val="Hyperlnk"/>
                <w:noProof/>
              </w:rPr>
              <w:t>Annan information om kontraktet</w:t>
            </w:r>
            <w:r>
              <w:rPr>
                <w:noProof/>
                <w:webHidden/>
              </w:rPr>
              <w:tab/>
            </w:r>
            <w:r>
              <w:rPr>
                <w:noProof/>
                <w:webHidden/>
              </w:rPr>
              <w:fldChar w:fldCharType="begin"/>
            </w:r>
            <w:r>
              <w:rPr>
                <w:noProof/>
                <w:webHidden/>
              </w:rPr>
              <w:instrText xml:space="preserve"> PAGEREF _Toc397682636 \h </w:instrText>
            </w:r>
            <w:r>
              <w:rPr>
                <w:noProof/>
                <w:webHidden/>
              </w:rPr>
            </w:r>
            <w:r>
              <w:rPr>
                <w:noProof/>
                <w:webHidden/>
              </w:rPr>
              <w:fldChar w:fldCharType="separate"/>
            </w:r>
            <w:r>
              <w:rPr>
                <w:noProof/>
                <w:webHidden/>
              </w:rPr>
              <w:t>26</w:t>
            </w:r>
            <w:r>
              <w:rPr>
                <w:noProof/>
                <w:webHidden/>
              </w:rPr>
              <w:fldChar w:fldCharType="end"/>
            </w:r>
          </w:hyperlink>
        </w:p>
        <w:p w14:paraId="11DA640B" w14:textId="77777777" w:rsidR="00B955BA" w:rsidRDefault="00B955BA">
          <w:pPr>
            <w:pStyle w:val="Innehll2"/>
            <w:tabs>
              <w:tab w:val="left" w:pos="880"/>
              <w:tab w:val="right" w:leader="dot" w:pos="10456"/>
            </w:tabs>
            <w:rPr>
              <w:rFonts w:asciiTheme="minorHAnsi" w:eastAsiaTheme="minorEastAsia" w:hAnsiTheme="minorHAnsi" w:cstheme="minorBidi"/>
              <w:noProof/>
              <w:sz w:val="22"/>
              <w:lang w:eastAsia="sv-SE"/>
            </w:rPr>
          </w:pPr>
          <w:hyperlink w:anchor="_Toc397682637" w:history="1">
            <w:r w:rsidRPr="001142D5">
              <w:rPr>
                <w:rStyle w:val="Hyperlnk"/>
                <w:noProof/>
              </w:rPr>
              <w:t>6.4</w:t>
            </w:r>
            <w:r>
              <w:rPr>
                <w:rFonts w:asciiTheme="minorHAnsi" w:eastAsiaTheme="minorEastAsia" w:hAnsiTheme="minorHAnsi" w:cstheme="minorBidi"/>
                <w:noProof/>
                <w:sz w:val="22"/>
                <w:lang w:eastAsia="sv-SE"/>
              </w:rPr>
              <w:tab/>
            </w:r>
            <w:r w:rsidRPr="001142D5">
              <w:rPr>
                <w:rStyle w:val="Hyperlnk"/>
                <w:noProof/>
              </w:rPr>
              <w:t>GetUnit</w:t>
            </w:r>
            <w:r>
              <w:rPr>
                <w:noProof/>
                <w:webHidden/>
              </w:rPr>
              <w:tab/>
            </w:r>
            <w:r>
              <w:rPr>
                <w:noProof/>
                <w:webHidden/>
              </w:rPr>
              <w:fldChar w:fldCharType="begin"/>
            </w:r>
            <w:r>
              <w:rPr>
                <w:noProof/>
                <w:webHidden/>
              </w:rPr>
              <w:instrText xml:space="preserve"> PAGEREF _Toc397682637 \h </w:instrText>
            </w:r>
            <w:r>
              <w:rPr>
                <w:noProof/>
                <w:webHidden/>
              </w:rPr>
            </w:r>
            <w:r>
              <w:rPr>
                <w:noProof/>
                <w:webHidden/>
              </w:rPr>
              <w:fldChar w:fldCharType="separate"/>
            </w:r>
            <w:r>
              <w:rPr>
                <w:noProof/>
                <w:webHidden/>
              </w:rPr>
              <w:t>27</w:t>
            </w:r>
            <w:r>
              <w:rPr>
                <w:noProof/>
                <w:webHidden/>
              </w:rPr>
              <w:fldChar w:fldCharType="end"/>
            </w:r>
          </w:hyperlink>
        </w:p>
        <w:p w14:paraId="023CBD83"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38" w:history="1">
            <w:r w:rsidRPr="001142D5">
              <w:rPr>
                <w:rStyle w:val="Hyperlnk"/>
                <w:noProof/>
              </w:rPr>
              <w:t>6.4.1</w:t>
            </w:r>
            <w:r>
              <w:rPr>
                <w:rFonts w:asciiTheme="minorHAnsi" w:eastAsiaTheme="minorEastAsia" w:hAnsiTheme="minorHAnsi" w:cstheme="minorBidi"/>
                <w:noProof/>
                <w:sz w:val="22"/>
                <w:lang w:eastAsia="sv-SE"/>
              </w:rPr>
              <w:tab/>
            </w:r>
            <w:r w:rsidRPr="001142D5">
              <w:rPr>
                <w:rStyle w:val="Hyperlnk"/>
                <w:noProof/>
              </w:rPr>
              <w:t>Version</w:t>
            </w:r>
            <w:r>
              <w:rPr>
                <w:noProof/>
                <w:webHidden/>
              </w:rPr>
              <w:tab/>
            </w:r>
            <w:r>
              <w:rPr>
                <w:noProof/>
                <w:webHidden/>
              </w:rPr>
              <w:fldChar w:fldCharType="begin"/>
            </w:r>
            <w:r>
              <w:rPr>
                <w:noProof/>
                <w:webHidden/>
              </w:rPr>
              <w:instrText xml:space="preserve"> PAGEREF _Toc397682638 \h </w:instrText>
            </w:r>
            <w:r>
              <w:rPr>
                <w:noProof/>
                <w:webHidden/>
              </w:rPr>
            </w:r>
            <w:r>
              <w:rPr>
                <w:noProof/>
                <w:webHidden/>
              </w:rPr>
              <w:fldChar w:fldCharType="separate"/>
            </w:r>
            <w:r>
              <w:rPr>
                <w:noProof/>
                <w:webHidden/>
              </w:rPr>
              <w:t>27</w:t>
            </w:r>
            <w:r>
              <w:rPr>
                <w:noProof/>
                <w:webHidden/>
              </w:rPr>
              <w:fldChar w:fldCharType="end"/>
            </w:r>
          </w:hyperlink>
        </w:p>
        <w:p w14:paraId="6F3EFC74"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39" w:history="1">
            <w:r w:rsidRPr="001142D5">
              <w:rPr>
                <w:rStyle w:val="Hyperlnk"/>
                <w:noProof/>
              </w:rPr>
              <w:t>6.4.2</w:t>
            </w:r>
            <w:r>
              <w:rPr>
                <w:rFonts w:asciiTheme="minorHAnsi" w:eastAsiaTheme="minorEastAsia" w:hAnsiTheme="minorHAnsi" w:cstheme="minorBidi"/>
                <w:noProof/>
                <w:sz w:val="22"/>
                <w:lang w:eastAsia="sv-SE"/>
              </w:rPr>
              <w:tab/>
            </w:r>
            <w:r w:rsidRPr="001142D5">
              <w:rPr>
                <w:rStyle w:val="Hyperlnk"/>
                <w:noProof/>
              </w:rPr>
              <w:t>Fältregler</w:t>
            </w:r>
            <w:r>
              <w:rPr>
                <w:noProof/>
                <w:webHidden/>
              </w:rPr>
              <w:tab/>
            </w:r>
            <w:r>
              <w:rPr>
                <w:noProof/>
                <w:webHidden/>
              </w:rPr>
              <w:fldChar w:fldCharType="begin"/>
            </w:r>
            <w:r>
              <w:rPr>
                <w:noProof/>
                <w:webHidden/>
              </w:rPr>
              <w:instrText xml:space="preserve"> PAGEREF _Toc397682639 \h </w:instrText>
            </w:r>
            <w:r>
              <w:rPr>
                <w:noProof/>
                <w:webHidden/>
              </w:rPr>
            </w:r>
            <w:r>
              <w:rPr>
                <w:noProof/>
                <w:webHidden/>
              </w:rPr>
              <w:fldChar w:fldCharType="separate"/>
            </w:r>
            <w:r>
              <w:rPr>
                <w:noProof/>
                <w:webHidden/>
              </w:rPr>
              <w:t>27</w:t>
            </w:r>
            <w:r>
              <w:rPr>
                <w:noProof/>
                <w:webHidden/>
              </w:rPr>
              <w:fldChar w:fldCharType="end"/>
            </w:r>
          </w:hyperlink>
        </w:p>
        <w:p w14:paraId="5E67D6A1"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40" w:history="1">
            <w:r w:rsidRPr="001142D5">
              <w:rPr>
                <w:rStyle w:val="Hyperlnk"/>
                <w:noProof/>
              </w:rPr>
              <w:t>6.4.3</w:t>
            </w:r>
            <w:r>
              <w:rPr>
                <w:rFonts w:asciiTheme="minorHAnsi" w:eastAsiaTheme="minorEastAsia" w:hAnsiTheme="minorHAnsi" w:cstheme="minorBidi"/>
                <w:noProof/>
                <w:sz w:val="22"/>
                <w:lang w:eastAsia="sv-SE"/>
              </w:rPr>
              <w:tab/>
            </w:r>
            <w:r w:rsidRPr="001142D5">
              <w:rPr>
                <w:rStyle w:val="Hyperlnk"/>
                <w:noProof/>
              </w:rPr>
              <w:t>Övriga regler</w:t>
            </w:r>
            <w:r>
              <w:rPr>
                <w:noProof/>
                <w:webHidden/>
              </w:rPr>
              <w:tab/>
            </w:r>
            <w:r>
              <w:rPr>
                <w:noProof/>
                <w:webHidden/>
              </w:rPr>
              <w:fldChar w:fldCharType="begin"/>
            </w:r>
            <w:r>
              <w:rPr>
                <w:noProof/>
                <w:webHidden/>
              </w:rPr>
              <w:instrText xml:space="preserve"> PAGEREF _Toc397682640 \h </w:instrText>
            </w:r>
            <w:r>
              <w:rPr>
                <w:noProof/>
                <w:webHidden/>
              </w:rPr>
            </w:r>
            <w:r>
              <w:rPr>
                <w:noProof/>
                <w:webHidden/>
              </w:rPr>
              <w:fldChar w:fldCharType="separate"/>
            </w:r>
            <w:r>
              <w:rPr>
                <w:noProof/>
                <w:webHidden/>
              </w:rPr>
              <w:t>30</w:t>
            </w:r>
            <w:r>
              <w:rPr>
                <w:noProof/>
                <w:webHidden/>
              </w:rPr>
              <w:fldChar w:fldCharType="end"/>
            </w:r>
          </w:hyperlink>
        </w:p>
        <w:p w14:paraId="50A1C79D" w14:textId="77777777" w:rsidR="00B955BA" w:rsidRDefault="00B955BA">
          <w:pPr>
            <w:pStyle w:val="Innehll3"/>
            <w:tabs>
              <w:tab w:val="left" w:pos="1100"/>
              <w:tab w:val="right" w:leader="dot" w:pos="10456"/>
            </w:tabs>
            <w:rPr>
              <w:rFonts w:asciiTheme="minorHAnsi" w:eastAsiaTheme="minorEastAsia" w:hAnsiTheme="minorHAnsi" w:cstheme="minorBidi"/>
              <w:noProof/>
              <w:sz w:val="22"/>
              <w:lang w:eastAsia="sv-SE"/>
            </w:rPr>
          </w:pPr>
          <w:hyperlink w:anchor="_Toc397682641" w:history="1">
            <w:r w:rsidRPr="001142D5">
              <w:rPr>
                <w:rStyle w:val="Hyperlnk"/>
                <w:noProof/>
              </w:rPr>
              <w:t>6.4.4</w:t>
            </w:r>
            <w:r>
              <w:rPr>
                <w:rFonts w:asciiTheme="minorHAnsi" w:eastAsiaTheme="minorEastAsia" w:hAnsiTheme="minorHAnsi" w:cstheme="minorBidi"/>
                <w:noProof/>
                <w:sz w:val="22"/>
                <w:lang w:eastAsia="sv-SE"/>
              </w:rPr>
              <w:tab/>
            </w:r>
            <w:r w:rsidRPr="001142D5">
              <w:rPr>
                <w:rStyle w:val="Hyperlnk"/>
                <w:noProof/>
              </w:rPr>
              <w:t>Annan information om kontraktet</w:t>
            </w:r>
            <w:r>
              <w:rPr>
                <w:noProof/>
                <w:webHidden/>
              </w:rPr>
              <w:tab/>
            </w:r>
            <w:r>
              <w:rPr>
                <w:noProof/>
                <w:webHidden/>
              </w:rPr>
              <w:fldChar w:fldCharType="begin"/>
            </w:r>
            <w:r>
              <w:rPr>
                <w:noProof/>
                <w:webHidden/>
              </w:rPr>
              <w:instrText xml:space="preserve"> PAGEREF _Toc397682641 \h </w:instrText>
            </w:r>
            <w:r>
              <w:rPr>
                <w:noProof/>
                <w:webHidden/>
              </w:rPr>
            </w:r>
            <w:r>
              <w:rPr>
                <w:noProof/>
                <w:webHidden/>
              </w:rPr>
              <w:fldChar w:fldCharType="separate"/>
            </w:r>
            <w:r>
              <w:rPr>
                <w:noProof/>
                <w:webHidden/>
              </w:rPr>
              <w:t>34</w:t>
            </w:r>
            <w:r>
              <w:rPr>
                <w:noProof/>
                <w:webHidden/>
              </w:rPr>
              <w:fldChar w:fldCharType="end"/>
            </w:r>
          </w:hyperlink>
        </w:p>
        <w:p w14:paraId="1CBE9463" w14:textId="0801AEE1"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68086271" w14:textId="343E3E00" w:rsidR="0039481C" w:rsidRDefault="0039481C" w:rsidP="0039481C">
      <w:pPr>
        <w:spacing w:line="240" w:lineRule="auto"/>
        <w:rPr>
          <w:b/>
        </w:rPr>
      </w:pPr>
      <w:bookmarkStart w:id="1" w:name="Radera3"/>
      <w:bookmarkEnd w:id="0"/>
      <w:bookmarkEnd w:id="1"/>
    </w:p>
    <w:p w14:paraId="24B56C08" w14:textId="77777777" w:rsidR="0039481C" w:rsidRDefault="0039481C" w:rsidP="0039481C">
      <w:pPr>
        <w:rPr>
          <w:b/>
        </w:rPr>
      </w:pPr>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14:paraId="12F27002" w14:textId="77777777" w:rsidTr="00824399">
        <w:tc>
          <w:tcPr>
            <w:tcW w:w="1304" w:type="dxa"/>
            <w:shd w:val="clear" w:color="auto" w:fill="DDD9C3" w:themeFill="background2" w:themeFillShade="E6"/>
          </w:tcPr>
          <w:p w14:paraId="074482CB" w14:textId="77777777" w:rsidR="0039481C" w:rsidRPr="00A31996" w:rsidRDefault="0039481C" w:rsidP="0039481C">
            <w:pPr>
              <w:pStyle w:val="TableText"/>
            </w:pPr>
            <w:r>
              <w:t>Version</w:t>
            </w:r>
          </w:p>
        </w:tc>
        <w:tc>
          <w:tcPr>
            <w:tcW w:w="992" w:type="dxa"/>
            <w:shd w:val="clear" w:color="auto" w:fill="DDD9C3" w:themeFill="background2" w:themeFillShade="E6"/>
          </w:tcPr>
          <w:p w14:paraId="6A5A69DB" w14:textId="77777777" w:rsidR="0039481C" w:rsidRPr="00A31996" w:rsidRDefault="0039481C" w:rsidP="0039481C">
            <w:pPr>
              <w:pStyle w:val="TableText"/>
            </w:pPr>
            <w:r w:rsidRPr="00A31996">
              <w:t>Revision Nr</w:t>
            </w:r>
          </w:p>
        </w:tc>
        <w:tc>
          <w:tcPr>
            <w:tcW w:w="1560" w:type="dxa"/>
            <w:shd w:val="clear" w:color="auto" w:fill="DDD9C3" w:themeFill="background2" w:themeFillShade="E6"/>
          </w:tcPr>
          <w:p w14:paraId="299BD4AC" w14:textId="77777777" w:rsidR="0039481C" w:rsidRPr="00A31996" w:rsidRDefault="0039481C" w:rsidP="0039481C">
            <w:pPr>
              <w:pStyle w:val="TableText"/>
            </w:pPr>
            <w:r w:rsidRPr="00A31996">
              <w:t>Revision Datum</w:t>
            </w:r>
          </w:p>
        </w:tc>
        <w:tc>
          <w:tcPr>
            <w:tcW w:w="3260" w:type="dxa"/>
            <w:shd w:val="clear" w:color="auto" w:fill="DDD9C3" w:themeFill="background2" w:themeFillShade="E6"/>
          </w:tcPr>
          <w:p w14:paraId="5A3A835B" w14:textId="77777777" w:rsidR="0039481C" w:rsidRPr="00A31996" w:rsidRDefault="0039481C" w:rsidP="0039481C">
            <w:pPr>
              <w:pStyle w:val="TableText"/>
            </w:pPr>
            <w:r>
              <w:t>B</w:t>
            </w:r>
            <w:r w:rsidRPr="00A31996">
              <w:t>eskrivning av ändring</w:t>
            </w:r>
            <w:r>
              <w:t>ar</w:t>
            </w:r>
          </w:p>
        </w:tc>
        <w:tc>
          <w:tcPr>
            <w:tcW w:w="1559" w:type="dxa"/>
            <w:shd w:val="clear" w:color="auto" w:fill="DDD9C3" w:themeFill="background2" w:themeFillShade="E6"/>
          </w:tcPr>
          <w:p w14:paraId="11CE0EBB" w14:textId="77777777" w:rsidR="0039481C" w:rsidRPr="00A31996" w:rsidRDefault="0039481C" w:rsidP="0039481C">
            <w:pPr>
              <w:pStyle w:val="TableText"/>
            </w:pPr>
            <w:r>
              <w:t>Ändringar</w:t>
            </w:r>
            <w:r w:rsidRPr="00A31996">
              <w:t xml:space="preserve"> gjorda av</w:t>
            </w:r>
          </w:p>
        </w:tc>
        <w:tc>
          <w:tcPr>
            <w:tcW w:w="1418" w:type="dxa"/>
            <w:shd w:val="clear" w:color="auto" w:fill="DDD9C3" w:themeFill="background2" w:themeFillShade="E6"/>
          </w:tcPr>
          <w:p w14:paraId="2917D927" w14:textId="77777777" w:rsidR="0039481C" w:rsidRPr="00A31996" w:rsidRDefault="0039481C" w:rsidP="0039481C">
            <w:pPr>
              <w:pStyle w:val="TableText"/>
            </w:pPr>
            <w:r w:rsidRPr="00A31996">
              <w:t>Granskad av</w:t>
            </w:r>
          </w:p>
        </w:tc>
      </w:tr>
      <w:tr w:rsidR="00824399" w:rsidRPr="00DF7196" w14:paraId="4BD4AD82" w14:textId="77777777" w:rsidTr="00824399">
        <w:tc>
          <w:tcPr>
            <w:tcW w:w="1304" w:type="dxa"/>
          </w:tcPr>
          <w:p w14:paraId="32388493" w14:textId="77777777" w:rsidR="00824399" w:rsidRPr="00DF7196" w:rsidRDefault="00824399" w:rsidP="000105E5">
            <w:pPr>
              <w:pStyle w:val="TableText"/>
            </w:pPr>
          </w:p>
        </w:tc>
        <w:tc>
          <w:tcPr>
            <w:tcW w:w="992" w:type="dxa"/>
          </w:tcPr>
          <w:p w14:paraId="3D42CD26" w14:textId="77777777" w:rsidR="00824399" w:rsidRPr="00DF7196" w:rsidRDefault="00824399" w:rsidP="000105E5">
            <w:pPr>
              <w:pStyle w:val="TableText"/>
            </w:pPr>
            <w:r w:rsidRPr="00DF7196">
              <w:t>PA1</w:t>
            </w:r>
          </w:p>
        </w:tc>
        <w:tc>
          <w:tcPr>
            <w:tcW w:w="1560" w:type="dxa"/>
          </w:tcPr>
          <w:p w14:paraId="46C50B2A" w14:textId="77777777" w:rsidR="00824399" w:rsidRPr="00DF7196" w:rsidRDefault="00824399" w:rsidP="000105E5">
            <w:pPr>
              <w:pStyle w:val="TableText"/>
            </w:pPr>
            <w:r w:rsidRPr="00DF7196">
              <w:t>2013-05-22 – 2013-07-19</w:t>
            </w:r>
          </w:p>
        </w:tc>
        <w:tc>
          <w:tcPr>
            <w:tcW w:w="3260" w:type="dxa"/>
          </w:tcPr>
          <w:p w14:paraId="104A145D" w14:textId="77777777" w:rsidR="00824399" w:rsidRPr="00DF7196" w:rsidRDefault="00824399" w:rsidP="000105E5">
            <w:pPr>
              <w:pStyle w:val="TableText"/>
            </w:pPr>
            <w:r w:rsidRPr="00DF7196">
              <w:t>Första version</w:t>
            </w:r>
          </w:p>
        </w:tc>
        <w:tc>
          <w:tcPr>
            <w:tcW w:w="1559" w:type="dxa"/>
          </w:tcPr>
          <w:p w14:paraId="04FBFFEB" w14:textId="77777777" w:rsidR="00824399" w:rsidRPr="00DF7196" w:rsidRDefault="00824399" w:rsidP="000105E5">
            <w:pPr>
              <w:pStyle w:val="TableText"/>
            </w:pPr>
            <w:r w:rsidRPr="00DF7196">
              <w:t>Ronny Nilsson, Henrika Littorin, Björn Skeppner</w:t>
            </w:r>
          </w:p>
        </w:tc>
        <w:tc>
          <w:tcPr>
            <w:tcW w:w="1418" w:type="dxa"/>
          </w:tcPr>
          <w:p w14:paraId="52957C76" w14:textId="77777777" w:rsidR="00824399" w:rsidRPr="00DF7196" w:rsidRDefault="00824399" w:rsidP="000105E5">
            <w:pPr>
              <w:pStyle w:val="TableText"/>
            </w:pPr>
          </w:p>
        </w:tc>
      </w:tr>
      <w:tr w:rsidR="00824399" w:rsidRPr="00DF7196" w14:paraId="0C93A4BC" w14:textId="77777777" w:rsidTr="00824399">
        <w:tc>
          <w:tcPr>
            <w:tcW w:w="1304" w:type="dxa"/>
          </w:tcPr>
          <w:p w14:paraId="39112A9F" w14:textId="77777777" w:rsidR="00824399" w:rsidRDefault="00824399" w:rsidP="000105E5">
            <w:pPr>
              <w:pStyle w:val="TableText"/>
            </w:pPr>
          </w:p>
        </w:tc>
        <w:tc>
          <w:tcPr>
            <w:tcW w:w="992" w:type="dxa"/>
          </w:tcPr>
          <w:p w14:paraId="629CD9CB" w14:textId="77777777" w:rsidR="00824399" w:rsidRPr="00DF7196" w:rsidRDefault="00824399" w:rsidP="000105E5">
            <w:pPr>
              <w:pStyle w:val="TableText"/>
            </w:pPr>
            <w:r>
              <w:t>PA2</w:t>
            </w:r>
          </w:p>
        </w:tc>
        <w:tc>
          <w:tcPr>
            <w:tcW w:w="1560" w:type="dxa"/>
          </w:tcPr>
          <w:p w14:paraId="365C3E40" w14:textId="77777777" w:rsidR="00824399" w:rsidRPr="00DF7196" w:rsidRDefault="00824399" w:rsidP="000105E5">
            <w:pPr>
              <w:pStyle w:val="TableText"/>
            </w:pPr>
            <w:r>
              <w:t>2013-09-06</w:t>
            </w:r>
          </w:p>
        </w:tc>
        <w:tc>
          <w:tcPr>
            <w:tcW w:w="3260" w:type="dxa"/>
          </w:tcPr>
          <w:p w14:paraId="0BCD009C" w14:textId="77777777" w:rsidR="00824399" w:rsidRDefault="00824399" w:rsidP="000105E5">
            <w:pPr>
              <w:pStyle w:val="TableText"/>
            </w:pPr>
            <w:r>
              <w:t>Uppdaterat efter synpunkter från Arkitektur och Regelverk</w:t>
            </w:r>
          </w:p>
          <w:p w14:paraId="529D0E9A" w14:textId="77777777" w:rsidR="00824399" w:rsidRDefault="00824399" w:rsidP="00824399">
            <w:pPr>
              <w:pStyle w:val="TableText"/>
              <w:numPr>
                <w:ilvl w:val="0"/>
                <w:numId w:val="29"/>
              </w:numPr>
              <w:jc w:val="left"/>
            </w:pPr>
            <w:r>
              <w:t>Skapat bilaga Arkitekturella beslut och lyft ut relevanta delar i skrivningar och kommentarer till detta dokument</w:t>
            </w:r>
          </w:p>
          <w:p w14:paraId="6E46110B" w14:textId="77777777" w:rsidR="00824399" w:rsidRDefault="00824399" w:rsidP="00824399">
            <w:pPr>
              <w:pStyle w:val="TableText"/>
              <w:numPr>
                <w:ilvl w:val="0"/>
                <w:numId w:val="29"/>
              </w:numPr>
              <w:jc w:val="left"/>
            </w:pPr>
            <w:r>
              <w:t>Förbättringsförslag för mallen utlyfta till separat mail</w:t>
            </w:r>
          </w:p>
          <w:p w14:paraId="1108D0CE" w14:textId="77777777" w:rsidR="00824399" w:rsidRDefault="00824399" w:rsidP="00824399">
            <w:pPr>
              <w:pStyle w:val="TableText"/>
              <w:numPr>
                <w:ilvl w:val="0"/>
                <w:numId w:val="29"/>
              </w:numPr>
              <w:jc w:val="left"/>
            </w:pPr>
            <w:r>
              <w:t>Två mindre språkliga korrigeringar</w:t>
            </w:r>
          </w:p>
          <w:p w14:paraId="1A3F216A" w14:textId="77777777" w:rsidR="00824399" w:rsidRPr="00DF7196" w:rsidRDefault="00824399" w:rsidP="00824399">
            <w:pPr>
              <w:pStyle w:val="TableText"/>
              <w:numPr>
                <w:ilvl w:val="0"/>
                <w:numId w:val="29"/>
              </w:numPr>
              <w:jc w:val="left"/>
            </w:pPr>
            <w:r>
              <w:t>Tydliggjort skrivning om informationsägarskap samt hänvisningen till R4</w:t>
            </w:r>
          </w:p>
        </w:tc>
        <w:tc>
          <w:tcPr>
            <w:tcW w:w="1559" w:type="dxa"/>
          </w:tcPr>
          <w:p w14:paraId="02F1AA4A" w14:textId="77777777" w:rsidR="00824399" w:rsidRPr="00DF7196" w:rsidRDefault="00824399" w:rsidP="000105E5">
            <w:pPr>
              <w:pStyle w:val="TableText"/>
            </w:pPr>
            <w:r>
              <w:t>Henrika Littorin</w:t>
            </w:r>
          </w:p>
        </w:tc>
        <w:tc>
          <w:tcPr>
            <w:tcW w:w="1418" w:type="dxa"/>
          </w:tcPr>
          <w:p w14:paraId="0C1E9700" w14:textId="77777777" w:rsidR="00824399" w:rsidRPr="00DF7196" w:rsidRDefault="00824399" w:rsidP="000105E5">
            <w:pPr>
              <w:pStyle w:val="TableText"/>
            </w:pPr>
          </w:p>
        </w:tc>
      </w:tr>
      <w:tr w:rsidR="00824399" w:rsidRPr="00DF7196" w14:paraId="39BAABE7" w14:textId="77777777" w:rsidTr="00824399">
        <w:tc>
          <w:tcPr>
            <w:tcW w:w="1304" w:type="dxa"/>
          </w:tcPr>
          <w:p w14:paraId="17238094" w14:textId="77777777" w:rsidR="00824399" w:rsidRDefault="00824399" w:rsidP="000105E5">
            <w:pPr>
              <w:pStyle w:val="TableText"/>
            </w:pPr>
          </w:p>
        </w:tc>
        <w:tc>
          <w:tcPr>
            <w:tcW w:w="992" w:type="dxa"/>
          </w:tcPr>
          <w:p w14:paraId="48087281" w14:textId="77777777" w:rsidR="00824399" w:rsidRDefault="00824399" w:rsidP="000105E5">
            <w:pPr>
              <w:pStyle w:val="TableText"/>
            </w:pPr>
            <w:r>
              <w:t>PA3</w:t>
            </w:r>
          </w:p>
        </w:tc>
        <w:tc>
          <w:tcPr>
            <w:tcW w:w="1560" w:type="dxa"/>
          </w:tcPr>
          <w:p w14:paraId="071D8F6A" w14:textId="77777777" w:rsidR="00824399" w:rsidRDefault="00824399" w:rsidP="000105E5">
            <w:pPr>
              <w:pStyle w:val="TableText"/>
            </w:pPr>
            <w:r>
              <w:t>2013-10-03 – 2013-10-30</w:t>
            </w:r>
          </w:p>
        </w:tc>
        <w:tc>
          <w:tcPr>
            <w:tcW w:w="3260" w:type="dxa"/>
          </w:tcPr>
          <w:p w14:paraId="1413931A" w14:textId="77777777" w:rsidR="00824399" w:rsidRDefault="00824399" w:rsidP="000105E5">
            <w:pPr>
              <w:pStyle w:val="TableText"/>
            </w:pPr>
            <w:r>
              <w:t>Uppdaterat efter synpunkter från Arkitektur &amp; Regelverk</w:t>
            </w:r>
          </w:p>
          <w:p w14:paraId="4DFF0BC2" w14:textId="77777777" w:rsidR="00824399" w:rsidRDefault="00824399" w:rsidP="00824399">
            <w:pPr>
              <w:pStyle w:val="TableText"/>
              <w:numPr>
                <w:ilvl w:val="0"/>
                <w:numId w:val="29"/>
              </w:numPr>
              <w:jc w:val="left"/>
            </w:pPr>
            <w:r>
              <w:t>Justering av SLA-nivåer</w:t>
            </w:r>
          </w:p>
          <w:p w14:paraId="4C72FDF9" w14:textId="77777777" w:rsidR="00824399" w:rsidRDefault="00824399" w:rsidP="00824399">
            <w:pPr>
              <w:pStyle w:val="TableText"/>
              <w:numPr>
                <w:ilvl w:val="0"/>
                <w:numId w:val="29"/>
              </w:numPr>
              <w:jc w:val="left"/>
            </w:pPr>
            <w:r>
              <w:t>Anrop med felaktiga svar ska ge svar med felinformation</w:t>
            </w:r>
          </w:p>
          <w:p w14:paraId="728613E5" w14:textId="77777777" w:rsidR="00824399" w:rsidRDefault="00824399" w:rsidP="00824399">
            <w:pPr>
              <w:pStyle w:val="TableText"/>
              <w:numPr>
                <w:ilvl w:val="0"/>
                <w:numId w:val="29"/>
              </w:numPr>
              <w:jc w:val="left"/>
            </w:pPr>
            <w:r>
              <w:t>Förtydligande av att referenser till HSA är exempel där så är tillämpligt</w:t>
            </w:r>
          </w:p>
          <w:p w14:paraId="1CB61B40" w14:textId="77777777" w:rsidR="00824399" w:rsidRDefault="00824399" w:rsidP="00824399">
            <w:pPr>
              <w:pStyle w:val="TableText"/>
              <w:numPr>
                <w:ilvl w:val="0"/>
                <w:numId w:val="29"/>
              </w:numPr>
              <w:jc w:val="left"/>
            </w:pPr>
            <w:r>
              <w:t xml:space="preserve">Uppdaterat referenser till befintliga och nya arkitekturella beslut. </w:t>
            </w:r>
          </w:p>
          <w:p w14:paraId="11401EAD" w14:textId="77777777" w:rsidR="00824399" w:rsidRDefault="00824399" w:rsidP="00824399">
            <w:pPr>
              <w:pStyle w:val="TableText"/>
              <w:numPr>
                <w:ilvl w:val="0"/>
                <w:numId w:val="29"/>
              </w:numPr>
              <w:jc w:val="left"/>
            </w:pPr>
            <w:r>
              <w:t>Byte av namn från organisation till organization</w:t>
            </w:r>
          </w:p>
          <w:p w14:paraId="63E57DB4" w14:textId="77777777" w:rsidR="00824399" w:rsidRDefault="00824399" w:rsidP="00824399">
            <w:pPr>
              <w:pStyle w:val="TableText"/>
              <w:numPr>
                <w:ilvl w:val="0"/>
                <w:numId w:val="29"/>
              </w:numPr>
              <w:jc w:val="left"/>
            </w:pPr>
            <w:r>
              <w:t>Förberedelse för delning i tre domäner</w:t>
            </w:r>
          </w:p>
        </w:tc>
        <w:tc>
          <w:tcPr>
            <w:tcW w:w="1559" w:type="dxa"/>
          </w:tcPr>
          <w:p w14:paraId="76145EB2" w14:textId="77777777" w:rsidR="00824399" w:rsidRDefault="00824399" w:rsidP="000105E5">
            <w:pPr>
              <w:pStyle w:val="TableText"/>
            </w:pPr>
            <w:r>
              <w:t>Ronny Nilsson, Henrika Littorin</w:t>
            </w:r>
          </w:p>
        </w:tc>
        <w:tc>
          <w:tcPr>
            <w:tcW w:w="1418" w:type="dxa"/>
          </w:tcPr>
          <w:p w14:paraId="0681B99F" w14:textId="77777777" w:rsidR="00824399" w:rsidRPr="00DF7196" w:rsidRDefault="00824399" w:rsidP="000105E5">
            <w:pPr>
              <w:pStyle w:val="TableText"/>
            </w:pPr>
          </w:p>
        </w:tc>
      </w:tr>
      <w:tr w:rsidR="00824399" w14:paraId="2E7F302D" w14:textId="77777777" w:rsidTr="00824399">
        <w:tc>
          <w:tcPr>
            <w:tcW w:w="1304" w:type="dxa"/>
            <w:tcBorders>
              <w:top w:val="single" w:sz="6" w:space="0" w:color="auto"/>
              <w:left w:val="single" w:sz="6" w:space="0" w:color="auto"/>
              <w:bottom w:val="single" w:sz="6" w:space="0" w:color="auto"/>
              <w:right w:val="single" w:sz="6" w:space="0" w:color="auto"/>
            </w:tcBorders>
          </w:tcPr>
          <w:p w14:paraId="49619E06" w14:textId="77777777" w:rsidR="00824399" w:rsidRDefault="00824399"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14:paraId="40F8359B" w14:textId="77777777" w:rsidR="00824399" w:rsidRDefault="00824399" w:rsidP="000105E5">
            <w:pPr>
              <w:pStyle w:val="TableText"/>
            </w:pPr>
            <w:r>
              <w:t>PA4</w:t>
            </w:r>
          </w:p>
        </w:tc>
        <w:tc>
          <w:tcPr>
            <w:tcW w:w="1560" w:type="dxa"/>
            <w:tcBorders>
              <w:top w:val="single" w:sz="6" w:space="0" w:color="auto"/>
              <w:left w:val="single" w:sz="6" w:space="0" w:color="auto"/>
              <w:bottom w:val="single" w:sz="6" w:space="0" w:color="auto"/>
              <w:right w:val="single" w:sz="6" w:space="0" w:color="auto"/>
            </w:tcBorders>
          </w:tcPr>
          <w:p w14:paraId="0D2D4498" w14:textId="77777777" w:rsidR="00824399" w:rsidRDefault="00824399" w:rsidP="000105E5">
            <w:pPr>
              <w:pStyle w:val="TableText"/>
            </w:pPr>
            <w:r>
              <w:t>2013-10-30</w:t>
            </w:r>
          </w:p>
        </w:tc>
        <w:tc>
          <w:tcPr>
            <w:tcW w:w="3260" w:type="dxa"/>
            <w:tcBorders>
              <w:top w:val="single" w:sz="6" w:space="0" w:color="auto"/>
              <w:left w:val="single" w:sz="6" w:space="0" w:color="auto"/>
              <w:bottom w:val="single" w:sz="6" w:space="0" w:color="auto"/>
              <w:right w:val="single" w:sz="6" w:space="0" w:color="auto"/>
            </w:tcBorders>
          </w:tcPr>
          <w:p w14:paraId="1CAD210F" w14:textId="03D37B9B" w:rsidR="00824399" w:rsidRDefault="00824399" w:rsidP="00824399">
            <w:pPr>
              <w:pStyle w:val="TableText"/>
              <w:numPr>
                <w:ilvl w:val="0"/>
                <w:numId w:val="30"/>
              </w:numPr>
              <w:suppressAutoHyphens/>
              <w:autoSpaceDN/>
              <w:adjustRightInd/>
              <w:ind w:right="0"/>
              <w:jc w:val="left"/>
              <w:textAlignment w:val="auto"/>
            </w:pPr>
            <w:r>
              <w:t xml:space="preserve">Delad och rensad från information som enbart berör tjänstedomänerna employee och </w:t>
            </w:r>
            <w:r w:rsidR="000E1079">
              <w:t>authorizationmanagement</w:t>
            </w:r>
          </w:p>
        </w:tc>
        <w:tc>
          <w:tcPr>
            <w:tcW w:w="1559" w:type="dxa"/>
            <w:tcBorders>
              <w:top w:val="single" w:sz="6" w:space="0" w:color="auto"/>
              <w:left w:val="single" w:sz="6" w:space="0" w:color="auto"/>
              <w:bottom w:val="single" w:sz="6" w:space="0" w:color="auto"/>
              <w:right w:val="single" w:sz="6" w:space="0" w:color="auto"/>
            </w:tcBorders>
          </w:tcPr>
          <w:p w14:paraId="38DA0BE0" w14:textId="77777777" w:rsidR="00824399" w:rsidRDefault="00824399" w:rsidP="000105E5">
            <w:pPr>
              <w:pStyle w:val="TableText"/>
            </w:pPr>
            <w:r>
              <w:t>Henrika Littorin</w:t>
            </w:r>
          </w:p>
        </w:tc>
        <w:tc>
          <w:tcPr>
            <w:tcW w:w="1418" w:type="dxa"/>
            <w:tcBorders>
              <w:top w:val="single" w:sz="6" w:space="0" w:color="auto"/>
              <w:left w:val="single" w:sz="6" w:space="0" w:color="auto"/>
              <w:bottom w:val="single" w:sz="6" w:space="0" w:color="auto"/>
              <w:right w:val="single" w:sz="6" w:space="0" w:color="auto"/>
            </w:tcBorders>
          </w:tcPr>
          <w:p w14:paraId="20065889" w14:textId="77777777" w:rsidR="00824399" w:rsidRDefault="00824399" w:rsidP="000105E5">
            <w:pPr>
              <w:pStyle w:val="TableText"/>
            </w:pPr>
          </w:p>
        </w:tc>
      </w:tr>
      <w:tr w:rsidR="00824399" w14:paraId="5A98944E" w14:textId="77777777" w:rsidTr="00824399">
        <w:tc>
          <w:tcPr>
            <w:tcW w:w="1304" w:type="dxa"/>
            <w:tcBorders>
              <w:top w:val="single" w:sz="6" w:space="0" w:color="auto"/>
              <w:left w:val="single" w:sz="6" w:space="0" w:color="auto"/>
              <w:bottom w:val="single" w:sz="6" w:space="0" w:color="auto"/>
              <w:right w:val="single" w:sz="6" w:space="0" w:color="auto"/>
            </w:tcBorders>
          </w:tcPr>
          <w:p w14:paraId="6067EEDC" w14:textId="77777777" w:rsidR="00824399" w:rsidRDefault="00824399"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14:paraId="0E4356D3" w14:textId="77777777" w:rsidR="00824399" w:rsidRDefault="00824399" w:rsidP="000105E5">
            <w:pPr>
              <w:pStyle w:val="TableText"/>
            </w:pPr>
            <w:r>
              <w:t>PA5</w:t>
            </w:r>
          </w:p>
        </w:tc>
        <w:tc>
          <w:tcPr>
            <w:tcW w:w="1560" w:type="dxa"/>
            <w:tcBorders>
              <w:top w:val="single" w:sz="6" w:space="0" w:color="auto"/>
              <w:left w:val="single" w:sz="6" w:space="0" w:color="auto"/>
              <w:bottom w:val="single" w:sz="6" w:space="0" w:color="auto"/>
              <w:right w:val="single" w:sz="6" w:space="0" w:color="auto"/>
            </w:tcBorders>
          </w:tcPr>
          <w:p w14:paraId="48669B84" w14:textId="77777777" w:rsidR="00824399" w:rsidRDefault="00824399" w:rsidP="000105E5">
            <w:pPr>
              <w:pStyle w:val="TableText"/>
            </w:pPr>
            <w:r>
              <w:t>2014-01-29</w:t>
            </w:r>
          </w:p>
        </w:tc>
        <w:tc>
          <w:tcPr>
            <w:tcW w:w="3260" w:type="dxa"/>
            <w:tcBorders>
              <w:top w:val="single" w:sz="6" w:space="0" w:color="auto"/>
              <w:left w:val="single" w:sz="6" w:space="0" w:color="auto"/>
              <w:bottom w:val="single" w:sz="6" w:space="0" w:color="auto"/>
              <w:right w:val="single" w:sz="6" w:space="0" w:color="auto"/>
            </w:tcBorders>
          </w:tcPr>
          <w:p w14:paraId="23690001" w14:textId="77777777" w:rsidR="00824399" w:rsidRDefault="00824399" w:rsidP="00824399">
            <w:pPr>
              <w:pStyle w:val="TableText"/>
              <w:numPr>
                <w:ilvl w:val="0"/>
                <w:numId w:val="30"/>
              </w:numPr>
              <w:jc w:val="left"/>
            </w:pPr>
            <w:r>
              <w:t>Borttag av attributet Fakturaadress</w:t>
            </w:r>
          </w:p>
          <w:p w14:paraId="0E31F32B" w14:textId="77777777" w:rsidR="00824399" w:rsidRPr="009A7C9E" w:rsidRDefault="00824399" w:rsidP="00824399">
            <w:pPr>
              <w:pStyle w:val="TableText"/>
              <w:numPr>
                <w:ilvl w:val="0"/>
                <w:numId w:val="30"/>
              </w:numPr>
              <w:jc w:val="left"/>
            </w:pPr>
            <w:r w:rsidRPr="009A7C9E">
              <w:t>Förändrad funktionalitet i tjänstekontraktet GetHealthCareUnit</w:t>
            </w:r>
          </w:p>
          <w:p w14:paraId="2D4A7311" w14:textId="77777777" w:rsidR="00824399" w:rsidRPr="009A7C9E" w:rsidRDefault="00824399" w:rsidP="00824399">
            <w:pPr>
              <w:pStyle w:val="TableText"/>
              <w:numPr>
                <w:ilvl w:val="1"/>
                <w:numId w:val="30"/>
              </w:numPr>
              <w:jc w:val="left"/>
            </w:pPr>
            <w:r w:rsidRPr="009A7C9E">
              <w:lastRenderedPageBreak/>
              <w:t>Tillägg av namn på enhet, vårdenhet och vårdgivare</w:t>
            </w:r>
          </w:p>
          <w:p w14:paraId="1C2D20BB" w14:textId="77777777" w:rsidR="00824399" w:rsidRPr="009A7C9E" w:rsidRDefault="00824399" w:rsidP="00824399">
            <w:pPr>
              <w:pStyle w:val="TableText"/>
              <w:numPr>
                <w:ilvl w:val="1"/>
                <w:numId w:val="30"/>
              </w:numPr>
              <w:jc w:val="left"/>
            </w:pPr>
            <w:r w:rsidRPr="009A7C9E">
              <w:t>Tillägg av HSA-id samt start- och slutdatum för vårdenhet</w:t>
            </w:r>
          </w:p>
          <w:p w14:paraId="0A4D5957" w14:textId="77777777" w:rsidR="00824399" w:rsidRPr="009A7C9E" w:rsidRDefault="00824399" w:rsidP="00824399">
            <w:pPr>
              <w:pStyle w:val="TableText"/>
              <w:numPr>
                <w:ilvl w:val="1"/>
                <w:numId w:val="30"/>
              </w:numPr>
              <w:jc w:val="left"/>
            </w:pPr>
            <w:r w:rsidRPr="009A7C9E">
              <w:t>Tillägg av organisationsnummer för vårdgivare</w:t>
            </w:r>
          </w:p>
          <w:p w14:paraId="546902F2" w14:textId="77777777" w:rsidR="00824399" w:rsidRDefault="00824399" w:rsidP="00824399">
            <w:pPr>
              <w:pStyle w:val="TableText"/>
              <w:numPr>
                <w:ilvl w:val="1"/>
                <w:numId w:val="30"/>
              </w:numPr>
              <w:suppressAutoHyphens/>
              <w:autoSpaceDN/>
              <w:adjustRightInd/>
              <w:ind w:right="0"/>
              <w:jc w:val="left"/>
              <w:textAlignment w:val="auto"/>
            </w:pPr>
            <w:r w:rsidRPr="009A7C9E">
              <w:t>Funktionsändring så att kontraktet ger svar även om HSA-id i frågan motsvarar en vårdenhet och att svaret då returneras med en flagga som informerar om att enheten är en vårdenhet</w:t>
            </w:r>
          </w:p>
          <w:p w14:paraId="5BA2DB6C" w14:textId="77777777" w:rsidR="00824399" w:rsidRDefault="00824399" w:rsidP="00824399">
            <w:pPr>
              <w:pStyle w:val="TableText"/>
              <w:numPr>
                <w:ilvl w:val="1"/>
                <w:numId w:val="30"/>
              </w:numPr>
              <w:suppressAutoHyphens/>
              <w:autoSpaceDN/>
              <w:adjustRightInd/>
              <w:ind w:right="0"/>
              <w:jc w:val="left"/>
              <w:textAlignment w:val="auto"/>
            </w:pPr>
            <w:r>
              <w:t>Tillägg av ytterligare felfall</w:t>
            </w:r>
          </w:p>
        </w:tc>
        <w:tc>
          <w:tcPr>
            <w:tcW w:w="1559" w:type="dxa"/>
            <w:tcBorders>
              <w:top w:val="single" w:sz="6" w:space="0" w:color="auto"/>
              <w:left w:val="single" w:sz="6" w:space="0" w:color="auto"/>
              <w:bottom w:val="single" w:sz="6" w:space="0" w:color="auto"/>
              <w:right w:val="single" w:sz="6" w:space="0" w:color="auto"/>
            </w:tcBorders>
          </w:tcPr>
          <w:p w14:paraId="11C8B274" w14:textId="77777777" w:rsidR="00824399" w:rsidRDefault="00824399" w:rsidP="000105E5">
            <w:pPr>
              <w:pStyle w:val="TableText"/>
            </w:pPr>
            <w:r>
              <w:lastRenderedPageBreak/>
              <w:t>Robert Lundmark</w:t>
            </w:r>
          </w:p>
        </w:tc>
        <w:tc>
          <w:tcPr>
            <w:tcW w:w="1418" w:type="dxa"/>
            <w:tcBorders>
              <w:top w:val="single" w:sz="6" w:space="0" w:color="auto"/>
              <w:left w:val="single" w:sz="6" w:space="0" w:color="auto"/>
              <w:bottom w:val="single" w:sz="6" w:space="0" w:color="auto"/>
              <w:right w:val="single" w:sz="6" w:space="0" w:color="auto"/>
            </w:tcBorders>
          </w:tcPr>
          <w:p w14:paraId="5B72B50D" w14:textId="77777777" w:rsidR="00824399" w:rsidRDefault="00824399" w:rsidP="000105E5">
            <w:pPr>
              <w:pStyle w:val="TableText"/>
            </w:pPr>
          </w:p>
        </w:tc>
      </w:tr>
      <w:tr w:rsidR="00824399" w:rsidRPr="00DF7196" w14:paraId="00A30F00" w14:textId="77777777" w:rsidTr="00824399">
        <w:tc>
          <w:tcPr>
            <w:tcW w:w="1304" w:type="dxa"/>
            <w:tcBorders>
              <w:top w:val="single" w:sz="6" w:space="0" w:color="auto"/>
              <w:left w:val="single" w:sz="6" w:space="0" w:color="auto"/>
              <w:bottom w:val="single" w:sz="6" w:space="0" w:color="auto"/>
              <w:right w:val="single" w:sz="6" w:space="0" w:color="auto"/>
            </w:tcBorders>
          </w:tcPr>
          <w:p w14:paraId="2A7E5359" w14:textId="13761F00" w:rsidR="00824399" w:rsidRDefault="00824399" w:rsidP="000105E5">
            <w:pPr>
              <w:pStyle w:val="TableText"/>
            </w:pPr>
            <w:r>
              <w:lastRenderedPageBreak/>
              <w:t>1.0_RC2</w:t>
            </w:r>
          </w:p>
        </w:tc>
        <w:tc>
          <w:tcPr>
            <w:tcW w:w="992" w:type="dxa"/>
            <w:tcBorders>
              <w:top w:val="single" w:sz="6" w:space="0" w:color="auto"/>
              <w:left w:val="single" w:sz="6" w:space="0" w:color="auto"/>
              <w:bottom w:val="single" w:sz="6" w:space="0" w:color="auto"/>
              <w:right w:val="single" w:sz="6" w:space="0" w:color="auto"/>
            </w:tcBorders>
          </w:tcPr>
          <w:p w14:paraId="4B503D18" w14:textId="513904B3" w:rsidR="00824399" w:rsidRDefault="00824399" w:rsidP="000105E5">
            <w:pPr>
              <w:pStyle w:val="TableText"/>
            </w:pPr>
          </w:p>
        </w:tc>
        <w:tc>
          <w:tcPr>
            <w:tcW w:w="1560" w:type="dxa"/>
            <w:tcBorders>
              <w:top w:val="single" w:sz="6" w:space="0" w:color="auto"/>
              <w:left w:val="single" w:sz="6" w:space="0" w:color="auto"/>
              <w:bottom w:val="single" w:sz="6" w:space="0" w:color="auto"/>
              <w:right w:val="single" w:sz="6" w:space="0" w:color="auto"/>
            </w:tcBorders>
          </w:tcPr>
          <w:p w14:paraId="6044B1A9" w14:textId="77777777" w:rsidR="00824399" w:rsidRPr="00824399" w:rsidRDefault="00824399" w:rsidP="000105E5">
            <w:pPr>
              <w:pStyle w:val="TableText"/>
            </w:pPr>
            <w:r w:rsidRPr="00824399">
              <w:t>2014-03-18</w:t>
            </w:r>
          </w:p>
        </w:tc>
        <w:tc>
          <w:tcPr>
            <w:tcW w:w="3260" w:type="dxa"/>
            <w:tcBorders>
              <w:top w:val="single" w:sz="6" w:space="0" w:color="auto"/>
              <w:left w:val="single" w:sz="6" w:space="0" w:color="auto"/>
              <w:bottom w:val="single" w:sz="6" w:space="0" w:color="auto"/>
              <w:right w:val="single" w:sz="6" w:space="0" w:color="auto"/>
            </w:tcBorders>
          </w:tcPr>
          <w:p w14:paraId="46608878" w14:textId="77777777" w:rsidR="00824399" w:rsidRPr="00824399" w:rsidRDefault="00824399" w:rsidP="00A81EBC">
            <w:pPr>
              <w:pStyle w:val="TableText"/>
              <w:ind w:left="0" w:firstLine="28"/>
            </w:pPr>
            <w:r w:rsidRPr="00824399">
              <w:t>Justeringar enligt avstämning med Ineras IT-arkitekt och A&amp;R I samt efter intern genomgång:</w:t>
            </w:r>
          </w:p>
          <w:p w14:paraId="006048E7" w14:textId="77777777" w:rsidR="00824399" w:rsidRPr="00824399" w:rsidRDefault="00824399" w:rsidP="00824399">
            <w:pPr>
              <w:pStyle w:val="TableText"/>
              <w:numPr>
                <w:ilvl w:val="0"/>
                <w:numId w:val="31"/>
              </w:numPr>
              <w:jc w:val="left"/>
            </w:pPr>
            <w:r w:rsidRPr="00824399">
              <w:t>Infört två alternativ för hantering av flera anslutna tjänsteproducenter (katalogtjänster) med beskrivning av fördelar för respektive alternativ</w:t>
            </w:r>
          </w:p>
          <w:p w14:paraId="08D96937" w14:textId="77777777" w:rsidR="00824399" w:rsidRPr="00824399" w:rsidRDefault="00824399" w:rsidP="00824399">
            <w:pPr>
              <w:pStyle w:val="TableText"/>
              <w:numPr>
                <w:ilvl w:val="0"/>
                <w:numId w:val="31"/>
              </w:numPr>
              <w:jc w:val="left"/>
            </w:pPr>
            <w:r w:rsidRPr="00824399">
              <w:t>Justering av hänvisning till arkitekturella beslut (nu gemensamma för tre domäner), borttag av referenser till borttagna AB:n samt justering av numrering av övriga AB:n</w:t>
            </w:r>
          </w:p>
          <w:p w14:paraId="17A6054D" w14:textId="77777777" w:rsidR="00824399" w:rsidRPr="00824399" w:rsidRDefault="00824399" w:rsidP="00824399">
            <w:pPr>
              <w:pStyle w:val="TableText"/>
              <w:numPr>
                <w:ilvl w:val="0"/>
                <w:numId w:val="31"/>
              </w:numPr>
              <w:jc w:val="left"/>
            </w:pPr>
            <w:r w:rsidRPr="00824399">
              <w:t>Justerat skrivning om styrning av åtkomst</w:t>
            </w:r>
          </w:p>
          <w:p w14:paraId="5726242B" w14:textId="77777777" w:rsidR="00824399" w:rsidRPr="00824399" w:rsidRDefault="00824399" w:rsidP="00824399">
            <w:pPr>
              <w:pStyle w:val="TableText"/>
              <w:numPr>
                <w:ilvl w:val="0"/>
                <w:numId w:val="31"/>
              </w:numPr>
              <w:jc w:val="left"/>
            </w:pPr>
            <w:r w:rsidRPr="00824399">
              <w:t>Borttag av några exempel på krav som kan ställas på tjänstekonsument</w:t>
            </w:r>
          </w:p>
          <w:p w14:paraId="6D4661F8" w14:textId="77777777" w:rsidR="00824399" w:rsidRPr="00824399" w:rsidRDefault="00824399" w:rsidP="00824399">
            <w:pPr>
              <w:pStyle w:val="TableText"/>
              <w:numPr>
                <w:ilvl w:val="0"/>
                <w:numId w:val="31"/>
              </w:numPr>
              <w:jc w:val="left"/>
            </w:pPr>
            <w:r w:rsidRPr="00824399">
              <w:t>Borttag av referens till HSA-policyn för krav på producent</w:t>
            </w:r>
          </w:p>
          <w:p w14:paraId="40294F3F" w14:textId="77777777" w:rsidR="00824399" w:rsidRPr="00824399" w:rsidRDefault="00824399" w:rsidP="00824399">
            <w:pPr>
              <w:pStyle w:val="TableText"/>
              <w:numPr>
                <w:ilvl w:val="0"/>
                <w:numId w:val="31"/>
              </w:numPr>
              <w:jc w:val="left"/>
            </w:pPr>
            <w:r w:rsidRPr="00824399">
              <w:t>Borttag av SLA-krav på antal avbrott och längd på avbrott</w:t>
            </w:r>
          </w:p>
        </w:tc>
        <w:tc>
          <w:tcPr>
            <w:tcW w:w="1559" w:type="dxa"/>
            <w:tcBorders>
              <w:top w:val="single" w:sz="6" w:space="0" w:color="auto"/>
              <w:left w:val="single" w:sz="6" w:space="0" w:color="auto"/>
              <w:bottom w:val="single" w:sz="6" w:space="0" w:color="auto"/>
              <w:right w:val="single" w:sz="6" w:space="0" w:color="auto"/>
            </w:tcBorders>
          </w:tcPr>
          <w:p w14:paraId="0BD1E9CC" w14:textId="77777777" w:rsidR="00824399" w:rsidRPr="00824399" w:rsidRDefault="00824399" w:rsidP="000105E5">
            <w:pPr>
              <w:pStyle w:val="TableText"/>
            </w:pPr>
            <w:r w:rsidRPr="00824399">
              <w:t>Henrika Littorin, Ronny Nilsson</w:t>
            </w:r>
          </w:p>
        </w:tc>
        <w:tc>
          <w:tcPr>
            <w:tcW w:w="1418" w:type="dxa"/>
            <w:tcBorders>
              <w:top w:val="single" w:sz="6" w:space="0" w:color="auto"/>
              <w:left w:val="single" w:sz="6" w:space="0" w:color="auto"/>
              <w:bottom w:val="single" w:sz="6" w:space="0" w:color="auto"/>
              <w:right w:val="single" w:sz="6" w:space="0" w:color="auto"/>
            </w:tcBorders>
          </w:tcPr>
          <w:p w14:paraId="0F02FCA5" w14:textId="77777777" w:rsidR="00824399" w:rsidRPr="00DF7196" w:rsidRDefault="00824399" w:rsidP="000105E5">
            <w:pPr>
              <w:pStyle w:val="TableText"/>
            </w:pPr>
          </w:p>
        </w:tc>
      </w:tr>
      <w:tr w:rsidR="00F35278" w14:paraId="129EB5D9" w14:textId="77777777" w:rsidTr="00824399">
        <w:tc>
          <w:tcPr>
            <w:tcW w:w="1304" w:type="dxa"/>
          </w:tcPr>
          <w:p w14:paraId="01924E91" w14:textId="147C1A24" w:rsidR="00F35278" w:rsidRPr="0039481C" w:rsidRDefault="002F725C" w:rsidP="0039481C">
            <w:pPr>
              <w:pStyle w:val="TableText"/>
              <w:rPr>
                <w:color w:val="008000"/>
              </w:rPr>
            </w:pPr>
            <w:r w:rsidRPr="002F725C">
              <w:t>1.0.0.RC_03</w:t>
            </w:r>
          </w:p>
        </w:tc>
        <w:tc>
          <w:tcPr>
            <w:tcW w:w="992" w:type="dxa"/>
          </w:tcPr>
          <w:p w14:paraId="64DCBB02" w14:textId="10CFB99E" w:rsidR="00F35278" w:rsidRPr="00C54BCA" w:rsidRDefault="00F35278" w:rsidP="0039481C">
            <w:pPr>
              <w:pStyle w:val="TableText"/>
              <w:rPr>
                <w:highlight w:val="yellow"/>
              </w:rPr>
            </w:pPr>
          </w:p>
        </w:tc>
        <w:tc>
          <w:tcPr>
            <w:tcW w:w="1560" w:type="dxa"/>
          </w:tcPr>
          <w:p w14:paraId="02FF2D9F" w14:textId="63462E6B" w:rsidR="00F35278" w:rsidRPr="00824399" w:rsidRDefault="00824399" w:rsidP="00A81EBC">
            <w:pPr>
              <w:pStyle w:val="TableText"/>
            </w:pPr>
            <w:r w:rsidRPr="00824399">
              <w:t>2014-</w:t>
            </w:r>
            <w:r w:rsidR="00A81EBC">
              <w:t>07-22</w:t>
            </w:r>
          </w:p>
        </w:tc>
        <w:tc>
          <w:tcPr>
            <w:tcW w:w="3260" w:type="dxa"/>
          </w:tcPr>
          <w:p w14:paraId="3CEF8BDB" w14:textId="6C86B25C" w:rsidR="00824399" w:rsidRPr="00824399" w:rsidRDefault="00824399" w:rsidP="00A81EBC">
            <w:pPr>
              <w:pStyle w:val="TableText"/>
              <w:ind w:left="0" w:firstLine="28"/>
              <w:jc w:val="left"/>
            </w:pPr>
            <w:r w:rsidRPr="00824399">
              <w:t>Justeringar enligt granskningsprotokoll VIS</w:t>
            </w:r>
            <w:r w:rsidR="00A81EBC">
              <w:t xml:space="preserve"> samt T</w:t>
            </w:r>
          </w:p>
          <w:p w14:paraId="626E921A" w14:textId="166FAF6B" w:rsidR="00824399" w:rsidRDefault="00824399" w:rsidP="00824399">
            <w:pPr>
              <w:pStyle w:val="TableText"/>
              <w:numPr>
                <w:ilvl w:val="0"/>
                <w:numId w:val="31"/>
              </w:numPr>
              <w:jc w:val="left"/>
            </w:pPr>
            <w:r w:rsidRPr="00824399">
              <w:lastRenderedPageBreak/>
              <w:t>Benämning av domänen på förstasidan</w:t>
            </w:r>
            <w:r w:rsidR="00A81EBC">
              <w:t xml:space="preserve"> samt svenskt namn på domänen</w:t>
            </w:r>
          </w:p>
          <w:p w14:paraId="34C18025" w14:textId="7E5DD5D7" w:rsidR="00A81EBC" w:rsidRPr="00824399" w:rsidRDefault="00A81EBC" w:rsidP="00824399">
            <w:pPr>
              <w:pStyle w:val="TableText"/>
              <w:numPr>
                <w:ilvl w:val="0"/>
                <w:numId w:val="31"/>
              </w:numPr>
              <w:jc w:val="left"/>
            </w:pPr>
            <w:r>
              <w:t>Överflytt av beskrivning av alternativ för aggregering/engagemangsindex till AB</w:t>
            </w:r>
          </w:p>
          <w:p w14:paraId="1285EF4D" w14:textId="46E7E801" w:rsidR="00F35278" w:rsidRPr="00824399" w:rsidRDefault="00824399" w:rsidP="00824399">
            <w:pPr>
              <w:pStyle w:val="TableText"/>
              <w:numPr>
                <w:ilvl w:val="0"/>
                <w:numId w:val="31"/>
              </w:numPr>
              <w:jc w:val="left"/>
            </w:pPr>
            <w:r w:rsidRPr="00824399">
              <w:t>Överfört till ny mall</w:t>
            </w:r>
          </w:p>
        </w:tc>
        <w:tc>
          <w:tcPr>
            <w:tcW w:w="1559" w:type="dxa"/>
          </w:tcPr>
          <w:p w14:paraId="373A1BD7" w14:textId="6958A528" w:rsidR="00F35278" w:rsidRPr="00824399" w:rsidRDefault="00824399" w:rsidP="0039481C">
            <w:pPr>
              <w:pStyle w:val="TableText"/>
            </w:pPr>
            <w:r w:rsidRPr="00824399">
              <w:lastRenderedPageBreak/>
              <w:t>Henrika Littorin</w:t>
            </w:r>
          </w:p>
        </w:tc>
        <w:tc>
          <w:tcPr>
            <w:tcW w:w="1418" w:type="dxa"/>
          </w:tcPr>
          <w:p w14:paraId="4B4AE0CB" w14:textId="77777777" w:rsidR="00F35278" w:rsidRDefault="00F35278" w:rsidP="0039481C">
            <w:pPr>
              <w:pStyle w:val="TableText"/>
            </w:pPr>
          </w:p>
        </w:tc>
      </w:tr>
      <w:tr w:rsidR="00B955BA" w14:paraId="4C1841BC" w14:textId="77777777" w:rsidTr="00824399">
        <w:tc>
          <w:tcPr>
            <w:tcW w:w="1304" w:type="dxa"/>
          </w:tcPr>
          <w:p w14:paraId="16878838" w14:textId="052B1538" w:rsidR="00B955BA" w:rsidRPr="002F725C" w:rsidRDefault="00B955BA" w:rsidP="0039481C">
            <w:pPr>
              <w:pStyle w:val="TableText"/>
            </w:pPr>
            <w:r>
              <w:lastRenderedPageBreak/>
              <w:t>1.0_RC4</w:t>
            </w:r>
          </w:p>
        </w:tc>
        <w:tc>
          <w:tcPr>
            <w:tcW w:w="992" w:type="dxa"/>
          </w:tcPr>
          <w:p w14:paraId="6881953F" w14:textId="77777777" w:rsidR="00B955BA" w:rsidRPr="00C54BCA" w:rsidRDefault="00B955BA" w:rsidP="0039481C">
            <w:pPr>
              <w:pStyle w:val="TableText"/>
              <w:rPr>
                <w:highlight w:val="yellow"/>
              </w:rPr>
            </w:pPr>
          </w:p>
        </w:tc>
        <w:tc>
          <w:tcPr>
            <w:tcW w:w="1560" w:type="dxa"/>
          </w:tcPr>
          <w:p w14:paraId="4E4787F9" w14:textId="60D9BD04" w:rsidR="00B955BA" w:rsidRPr="00824399" w:rsidRDefault="00B955BA" w:rsidP="00A81EBC">
            <w:pPr>
              <w:pStyle w:val="TableText"/>
            </w:pPr>
            <w:r>
              <w:t>2014-09-05</w:t>
            </w:r>
          </w:p>
        </w:tc>
        <w:tc>
          <w:tcPr>
            <w:tcW w:w="3260" w:type="dxa"/>
          </w:tcPr>
          <w:p w14:paraId="09AE991F" w14:textId="77777777" w:rsidR="00B955BA" w:rsidRDefault="00B955BA" w:rsidP="00B955BA">
            <w:pPr>
              <w:pStyle w:val="TableText"/>
              <w:numPr>
                <w:ilvl w:val="0"/>
                <w:numId w:val="31"/>
              </w:numPr>
              <w:jc w:val="left"/>
            </w:pPr>
            <w:r>
              <w:t xml:space="preserve">Återgått till gammal benämning av versioner enligt besked från Leo Röjerås </w:t>
            </w:r>
          </w:p>
          <w:p w14:paraId="29383F7D" w14:textId="0A34F9CE" w:rsidR="00B955BA" w:rsidRPr="00824399" w:rsidRDefault="00B955BA" w:rsidP="00B955BA">
            <w:pPr>
              <w:pStyle w:val="TableText"/>
              <w:numPr>
                <w:ilvl w:val="0"/>
                <w:numId w:val="31"/>
              </w:numPr>
              <w:jc w:val="left"/>
            </w:pPr>
            <w:r>
              <w:t>Tillägg av nytt avsnitt ”Svenskt namn” samt justering under rubriken WEB beskrivning enligt ny mall för TKB</w:t>
            </w:r>
          </w:p>
        </w:tc>
        <w:tc>
          <w:tcPr>
            <w:tcW w:w="1559" w:type="dxa"/>
          </w:tcPr>
          <w:p w14:paraId="6DE864B1" w14:textId="3899730F" w:rsidR="00B955BA" w:rsidRPr="00824399" w:rsidRDefault="00B955BA" w:rsidP="0039481C">
            <w:pPr>
              <w:pStyle w:val="TableText"/>
            </w:pPr>
            <w:r>
              <w:t>Henrika Littorin, Inera AB</w:t>
            </w:r>
          </w:p>
        </w:tc>
        <w:tc>
          <w:tcPr>
            <w:tcW w:w="1418" w:type="dxa"/>
          </w:tcPr>
          <w:p w14:paraId="076BC2AE" w14:textId="77777777" w:rsidR="00B955BA" w:rsidRDefault="00B955BA" w:rsidP="0039481C">
            <w:pPr>
              <w:pStyle w:val="TableText"/>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bookmarkStart w:id="2" w:name="_GoBack"/>
      <w:bookmarkEnd w:id="2"/>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175"/>
        <w:gridCol w:w="2189"/>
        <w:gridCol w:w="3765"/>
      </w:tblGrid>
      <w:tr w:rsidR="0039481C" w14:paraId="712094E8" w14:textId="77777777" w:rsidTr="002F725C">
        <w:tc>
          <w:tcPr>
            <w:tcW w:w="964" w:type="dxa"/>
            <w:shd w:val="clear" w:color="auto" w:fill="DDD9C3" w:themeFill="background2" w:themeFillShade="E6"/>
          </w:tcPr>
          <w:p w14:paraId="7904F37F" w14:textId="77777777" w:rsidR="0039481C" w:rsidRPr="00A31996" w:rsidRDefault="0039481C" w:rsidP="0039481C">
            <w:pPr>
              <w:pStyle w:val="TableText"/>
            </w:pPr>
            <w:r>
              <w:t>Namn</w:t>
            </w:r>
          </w:p>
        </w:tc>
        <w:tc>
          <w:tcPr>
            <w:tcW w:w="3175" w:type="dxa"/>
            <w:shd w:val="clear" w:color="auto" w:fill="DDD9C3" w:themeFill="background2" w:themeFillShade="E6"/>
          </w:tcPr>
          <w:p w14:paraId="4DFE558F" w14:textId="77777777" w:rsidR="0039481C" w:rsidRPr="00A31996" w:rsidRDefault="0039481C" w:rsidP="009D60B2">
            <w:pPr>
              <w:pStyle w:val="TableText"/>
              <w:jc w:val="left"/>
            </w:pPr>
            <w:r>
              <w:t>Dokument</w:t>
            </w:r>
          </w:p>
        </w:tc>
        <w:tc>
          <w:tcPr>
            <w:tcW w:w="2189" w:type="dxa"/>
            <w:shd w:val="clear" w:color="auto" w:fill="DDD9C3" w:themeFill="background2" w:themeFillShade="E6"/>
          </w:tcPr>
          <w:p w14:paraId="312523B2" w14:textId="77777777" w:rsidR="0039481C" w:rsidRPr="00A31996" w:rsidRDefault="0039481C" w:rsidP="0039481C">
            <w:pPr>
              <w:pStyle w:val="TableText"/>
            </w:pPr>
            <w:r>
              <w:t>Kommentar</w:t>
            </w:r>
          </w:p>
        </w:tc>
        <w:tc>
          <w:tcPr>
            <w:tcW w:w="3765" w:type="dxa"/>
            <w:shd w:val="clear" w:color="auto" w:fill="DDD9C3" w:themeFill="background2" w:themeFillShade="E6"/>
          </w:tcPr>
          <w:p w14:paraId="78D727D8" w14:textId="77777777" w:rsidR="0039481C" w:rsidRPr="00A31996" w:rsidRDefault="0039481C" w:rsidP="009D60B2">
            <w:pPr>
              <w:pStyle w:val="TableText"/>
              <w:jc w:val="left"/>
            </w:pPr>
            <w:r>
              <w:t>Länk</w:t>
            </w:r>
          </w:p>
        </w:tc>
      </w:tr>
      <w:tr w:rsidR="0039481C" w14:paraId="325614C7" w14:textId="77777777" w:rsidTr="002F725C">
        <w:tc>
          <w:tcPr>
            <w:tcW w:w="964" w:type="dxa"/>
          </w:tcPr>
          <w:p w14:paraId="09FD89D6" w14:textId="77777777" w:rsidR="0039481C" w:rsidRDefault="0039481C" w:rsidP="0039481C">
            <w:pPr>
              <w:pStyle w:val="TableText"/>
            </w:pPr>
            <w:r>
              <w:t>R1</w:t>
            </w:r>
          </w:p>
        </w:tc>
        <w:tc>
          <w:tcPr>
            <w:tcW w:w="3175" w:type="dxa"/>
          </w:tcPr>
          <w:p w14:paraId="5E9D8C77" w14:textId="49D20856" w:rsidR="0039481C" w:rsidRPr="00A81EBC" w:rsidRDefault="0039481C" w:rsidP="009D60B2">
            <w:pPr>
              <w:rPr>
                <w:sz w:val="56"/>
                <w:lang w:val="en-GB"/>
              </w:rPr>
            </w:pPr>
            <w:r>
              <w:t xml:space="preserve">Arkitekturella beslut – </w:t>
            </w:r>
            <w:r w:rsidR="009D60B2">
              <w:rPr>
                <w:lang w:val="en-GB"/>
              </w:rPr>
              <w:t>infrastructure:directory:organization</w:t>
            </w:r>
          </w:p>
        </w:tc>
        <w:tc>
          <w:tcPr>
            <w:tcW w:w="2189" w:type="dxa"/>
          </w:tcPr>
          <w:p w14:paraId="5D229422" w14:textId="116FC550" w:rsidR="0039481C" w:rsidRDefault="009D60B2" w:rsidP="00125E67">
            <w:pPr>
              <w:pStyle w:val="TableText"/>
              <w:jc w:val="left"/>
            </w:pPr>
            <w:r>
              <w:t xml:space="preserve">Version </w:t>
            </w:r>
            <w:r w:rsidR="00125E67">
              <w:t>1.0_RC4</w:t>
            </w:r>
            <w:r w:rsidR="002F725C">
              <w:t>, 2014-</w:t>
            </w:r>
            <w:r w:rsidR="00125E67">
              <w:t>09-05</w:t>
            </w:r>
          </w:p>
        </w:tc>
        <w:tc>
          <w:tcPr>
            <w:tcW w:w="3765" w:type="dxa"/>
          </w:tcPr>
          <w:p w14:paraId="1299D391" w14:textId="4798A2D8" w:rsidR="0039481C" w:rsidRDefault="00DC30F8" w:rsidP="009D60B2">
            <w:pPr>
              <w:pStyle w:val="TableText"/>
              <w:jc w:val="left"/>
            </w:pPr>
            <w:hyperlink r:id="rId9" w:history="1">
              <w:r w:rsidR="002F725C" w:rsidRPr="000A5B54">
                <w:rPr>
                  <w:rStyle w:val="Hyperlnk"/>
                </w:rPr>
                <w:t>http://rivta.se/domains/infrastructure_directory_organization.html</w:t>
              </w:r>
            </w:hyperlink>
            <w:r w:rsidR="002F725C">
              <w:t xml:space="preserve">  </w:t>
            </w:r>
          </w:p>
        </w:tc>
      </w:tr>
      <w:tr w:rsidR="0039481C" w14:paraId="0C18DF95" w14:textId="77777777" w:rsidTr="002F725C">
        <w:tc>
          <w:tcPr>
            <w:tcW w:w="964" w:type="dxa"/>
          </w:tcPr>
          <w:p w14:paraId="2B67EB7D" w14:textId="77777777" w:rsidR="0039481C" w:rsidRDefault="0039481C" w:rsidP="0039481C">
            <w:pPr>
              <w:pStyle w:val="TableText"/>
            </w:pPr>
            <w:r>
              <w:t>R2</w:t>
            </w:r>
          </w:p>
        </w:tc>
        <w:tc>
          <w:tcPr>
            <w:tcW w:w="3175" w:type="dxa"/>
          </w:tcPr>
          <w:p w14:paraId="4CC1E20B" w14:textId="77777777" w:rsidR="0039481C" w:rsidRDefault="0039481C" w:rsidP="009D60B2">
            <w:pPr>
              <w:pStyle w:val="TableText"/>
              <w:jc w:val="left"/>
            </w:pPr>
            <w:r>
              <w:t>RIVTA flera dokument</w:t>
            </w:r>
          </w:p>
        </w:tc>
        <w:tc>
          <w:tcPr>
            <w:tcW w:w="2189" w:type="dxa"/>
          </w:tcPr>
          <w:p w14:paraId="45098C59" w14:textId="77777777" w:rsidR="0039481C" w:rsidRDefault="0039481C" w:rsidP="002F725C">
            <w:pPr>
              <w:pStyle w:val="TableText"/>
              <w:jc w:val="left"/>
            </w:pPr>
            <w:r>
              <w:t>Finns på Webben</w:t>
            </w:r>
          </w:p>
        </w:tc>
        <w:tc>
          <w:tcPr>
            <w:tcW w:w="3765" w:type="dxa"/>
          </w:tcPr>
          <w:p w14:paraId="1A5A0FB2" w14:textId="77777777" w:rsidR="0039481C" w:rsidRPr="00A16E37" w:rsidRDefault="00DC30F8" w:rsidP="009D60B2">
            <w:pPr>
              <w:pStyle w:val="TableText"/>
              <w:jc w:val="left"/>
            </w:pPr>
            <w:hyperlink r:id="rId10" w:history="1">
              <w:r w:rsidR="0039481C" w:rsidRPr="009E39E2">
                <w:rPr>
                  <w:rStyle w:val="Hyperlnk"/>
                </w:rPr>
                <w:t>http://rivta.se/</w:t>
              </w:r>
            </w:hyperlink>
            <w:r w:rsidR="0039481C">
              <w:t xml:space="preserve"> </w:t>
            </w:r>
          </w:p>
        </w:tc>
      </w:tr>
      <w:tr w:rsidR="009D60B2" w:rsidRPr="00DF7196" w14:paraId="1EC0306F" w14:textId="77777777" w:rsidTr="002F725C">
        <w:tc>
          <w:tcPr>
            <w:tcW w:w="964" w:type="dxa"/>
            <w:tcBorders>
              <w:top w:val="single" w:sz="6" w:space="0" w:color="auto"/>
              <w:left w:val="single" w:sz="6" w:space="0" w:color="auto"/>
              <w:bottom w:val="single" w:sz="6" w:space="0" w:color="auto"/>
              <w:right w:val="single" w:sz="6" w:space="0" w:color="auto"/>
            </w:tcBorders>
          </w:tcPr>
          <w:p w14:paraId="5D793338" w14:textId="77777777" w:rsidR="009D60B2" w:rsidRPr="00DF7196" w:rsidRDefault="009D60B2" w:rsidP="000105E5">
            <w:pPr>
              <w:pStyle w:val="TableText"/>
            </w:pPr>
            <w:bookmarkStart w:id="3" w:name="R3"/>
            <w:r w:rsidRPr="00DF7196">
              <w:t>R3</w:t>
            </w:r>
            <w:bookmarkEnd w:id="3"/>
          </w:p>
        </w:tc>
        <w:tc>
          <w:tcPr>
            <w:tcW w:w="3175" w:type="dxa"/>
            <w:tcBorders>
              <w:top w:val="single" w:sz="6" w:space="0" w:color="auto"/>
              <w:left w:val="single" w:sz="6" w:space="0" w:color="auto"/>
              <w:bottom w:val="single" w:sz="6" w:space="0" w:color="auto"/>
              <w:right w:val="single" w:sz="6" w:space="0" w:color="auto"/>
            </w:tcBorders>
          </w:tcPr>
          <w:p w14:paraId="0DAEDDEA" w14:textId="77777777" w:rsidR="009D60B2" w:rsidRPr="00DF7196" w:rsidRDefault="009D60B2" w:rsidP="009D60B2">
            <w:pPr>
              <w:pStyle w:val="TableText"/>
              <w:jc w:val="left"/>
            </w:pPr>
            <w:r w:rsidRPr="00DF7196">
              <w:t xml:space="preserve">CeHis Råd Utlämnande av information från HSA </w:t>
            </w:r>
          </w:p>
        </w:tc>
        <w:tc>
          <w:tcPr>
            <w:tcW w:w="2189" w:type="dxa"/>
            <w:tcBorders>
              <w:top w:val="single" w:sz="6" w:space="0" w:color="auto"/>
              <w:left w:val="single" w:sz="6" w:space="0" w:color="auto"/>
              <w:bottom w:val="single" w:sz="6" w:space="0" w:color="auto"/>
              <w:right w:val="single" w:sz="6" w:space="0" w:color="auto"/>
            </w:tcBorders>
          </w:tcPr>
          <w:p w14:paraId="08840312" w14:textId="77777777" w:rsidR="009D60B2" w:rsidRPr="00DF7196" w:rsidRDefault="009D60B2" w:rsidP="002F725C">
            <w:pPr>
              <w:pStyle w:val="TableText"/>
              <w:jc w:val="left"/>
            </w:pPr>
            <w:r w:rsidRPr="00DF7196">
              <w:t>Version 1.0, 2013-04-25</w:t>
            </w:r>
          </w:p>
        </w:tc>
        <w:tc>
          <w:tcPr>
            <w:tcW w:w="3765" w:type="dxa"/>
            <w:tcBorders>
              <w:top w:val="single" w:sz="6" w:space="0" w:color="auto"/>
              <w:left w:val="single" w:sz="6" w:space="0" w:color="auto"/>
              <w:bottom w:val="single" w:sz="6" w:space="0" w:color="auto"/>
              <w:right w:val="single" w:sz="6" w:space="0" w:color="auto"/>
            </w:tcBorders>
          </w:tcPr>
          <w:p w14:paraId="4B7691B2" w14:textId="3DF8EE60" w:rsidR="009D60B2" w:rsidRPr="00DF7196" w:rsidRDefault="00DC30F8" w:rsidP="00A81EBC">
            <w:pPr>
              <w:pStyle w:val="TableText"/>
              <w:jc w:val="left"/>
            </w:pPr>
            <w:hyperlink r:id="rId11" w:history="1">
              <w:r w:rsidR="00A81EBC" w:rsidRPr="009D60B2">
                <w:rPr>
                  <w:rStyle w:val="Hyperlnk"/>
                </w:rPr>
                <w:t>www.inera.se/hsa</w:t>
              </w:r>
            </w:hyperlink>
            <w:r w:rsidR="00A81EBC" w:rsidRPr="009D60B2">
              <w:rPr>
                <w:rStyle w:val="Hyperlnk"/>
                <w:color w:val="auto"/>
                <w:u w:val="none"/>
              </w:rPr>
              <w:t>,</w:t>
            </w:r>
            <w:r w:rsidR="00A81EBC" w:rsidRPr="00DF7196">
              <w:t xml:space="preserve"> unde</w:t>
            </w:r>
            <w:r w:rsidR="00A81EBC">
              <w:t>r Dokument och Stödjande</w:t>
            </w:r>
          </w:p>
        </w:tc>
      </w:tr>
      <w:tr w:rsidR="009D60B2" w:rsidRPr="00DF7196" w14:paraId="256BA845" w14:textId="77777777" w:rsidTr="002F725C">
        <w:tc>
          <w:tcPr>
            <w:tcW w:w="964" w:type="dxa"/>
            <w:tcBorders>
              <w:top w:val="single" w:sz="6" w:space="0" w:color="auto"/>
              <w:left w:val="single" w:sz="6" w:space="0" w:color="auto"/>
              <w:bottom w:val="single" w:sz="6" w:space="0" w:color="auto"/>
              <w:right w:val="single" w:sz="6" w:space="0" w:color="auto"/>
            </w:tcBorders>
          </w:tcPr>
          <w:p w14:paraId="4E0ED2D6" w14:textId="77777777" w:rsidR="009D60B2" w:rsidRPr="00DF7196" w:rsidRDefault="009D60B2" w:rsidP="000105E5">
            <w:pPr>
              <w:pStyle w:val="TableText"/>
            </w:pPr>
            <w:bookmarkStart w:id="4" w:name="R4"/>
            <w:r w:rsidRPr="00DF7196">
              <w:t>R4</w:t>
            </w:r>
            <w:bookmarkEnd w:id="4"/>
          </w:p>
        </w:tc>
        <w:tc>
          <w:tcPr>
            <w:tcW w:w="3175" w:type="dxa"/>
            <w:tcBorders>
              <w:top w:val="single" w:sz="6" w:space="0" w:color="auto"/>
              <w:left w:val="single" w:sz="6" w:space="0" w:color="auto"/>
              <w:bottom w:val="single" w:sz="6" w:space="0" w:color="auto"/>
              <w:right w:val="single" w:sz="6" w:space="0" w:color="auto"/>
            </w:tcBorders>
          </w:tcPr>
          <w:p w14:paraId="29BB44A5" w14:textId="77777777" w:rsidR="009D60B2" w:rsidRPr="00DF7196" w:rsidRDefault="009D60B2" w:rsidP="009D60B2">
            <w:pPr>
              <w:pStyle w:val="TableText"/>
              <w:jc w:val="left"/>
            </w:pPr>
            <w:r w:rsidRPr="00DF7196">
              <w:t>Tillitsramverk: HSA-policy</w:t>
            </w:r>
          </w:p>
        </w:tc>
        <w:tc>
          <w:tcPr>
            <w:tcW w:w="2189" w:type="dxa"/>
            <w:tcBorders>
              <w:top w:val="single" w:sz="6" w:space="0" w:color="auto"/>
              <w:left w:val="single" w:sz="6" w:space="0" w:color="auto"/>
              <w:bottom w:val="single" w:sz="6" w:space="0" w:color="auto"/>
              <w:right w:val="single" w:sz="6" w:space="0" w:color="auto"/>
            </w:tcBorders>
          </w:tcPr>
          <w:p w14:paraId="10452CCF" w14:textId="77777777" w:rsidR="009D60B2" w:rsidRPr="00DF7196" w:rsidRDefault="009D60B2" w:rsidP="002F725C">
            <w:pPr>
              <w:pStyle w:val="TableText"/>
              <w:jc w:val="left"/>
            </w:pPr>
            <w:r w:rsidRPr="00DF7196">
              <w:t>Version 3.6, 2013-02-05</w:t>
            </w:r>
          </w:p>
        </w:tc>
        <w:tc>
          <w:tcPr>
            <w:tcW w:w="3765" w:type="dxa"/>
            <w:tcBorders>
              <w:top w:val="single" w:sz="6" w:space="0" w:color="auto"/>
              <w:left w:val="single" w:sz="6" w:space="0" w:color="auto"/>
              <w:bottom w:val="single" w:sz="6" w:space="0" w:color="auto"/>
              <w:right w:val="single" w:sz="6" w:space="0" w:color="auto"/>
            </w:tcBorders>
          </w:tcPr>
          <w:p w14:paraId="48D4C3E3" w14:textId="5C6B0BEC" w:rsidR="009D60B2" w:rsidRPr="00DF7196" w:rsidRDefault="00DC30F8" w:rsidP="009D60B2">
            <w:pPr>
              <w:pStyle w:val="TableText"/>
              <w:jc w:val="left"/>
            </w:pPr>
            <w:hyperlink r:id="rId12" w:history="1">
              <w:r w:rsidR="009D60B2" w:rsidRPr="009D60B2">
                <w:rPr>
                  <w:rStyle w:val="Hyperlnk"/>
                </w:rPr>
                <w:t>www.inera.se/hsa</w:t>
              </w:r>
            </w:hyperlink>
            <w:r w:rsidR="009D60B2" w:rsidRPr="009D60B2">
              <w:rPr>
                <w:rStyle w:val="Hyperlnk"/>
                <w:color w:val="auto"/>
                <w:u w:val="none"/>
              </w:rPr>
              <w:t>,</w:t>
            </w:r>
            <w:r w:rsidR="009D60B2" w:rsidRPr="00DF7196">
              <w:t xml:space="preserve"> under Dokument</w:t>
            </w:r>
            <w:r w:rsidR="009D60B2">
              <w:t xml:space="preserve"> och Avtal</w:t>
            </w:r>
          </w:p>
        </w:tc>
      </w:tr>
      <w:tr w:rsidR="009D60B2" w:rsidRPr="00DF7196" w14:paraId="6EBA9C7E" w14:textId="77777777" w:rsidTr="002F725C">
        <w:tc>
          <w:tcPr>
            <w:tcW w:w="964" w:type="dxa"/>
            <w:tcBorders>
              <w:top w:val="single" w:sz="6" w:space="0" w:color="auto"/>
              <w:left w:val="single" w:sz="6" w:space="0" w:color="auto"/>
              <w:bottom w:val="single" w:sz="6" w:space="0" w:color="auto"/>
              <w:right w:val="single" w:sz="6" w:space="0" w:color="auto"/>
            </w:tcBorders>
          </w:tcPr>
          <w:p w14:paraId="2E231983" w14:textId="77777777" w:rsidR="009D60B2" w:rsidRPr="00DF7196" w:rsidRDefault="009D60B2" w:rsidP="000105E5">
            <w:pPr>
              <w:pStyle w:val="TableText"/>
            </w:pPr>
            <w:bookmarkStart w:id="5" w:name="R5"/>
            <w:r w:rsidRPr="00DF7196">
              <w:t>R</w:t>
            </w:r>
            <w:r>
              <w:t>5</w:t>
            </w:r>
            <w:bookmarkEnd w:id="5"/>
          </w:p>
        </w:tc>
        <w:tc>
          <w:tcPr>
            <w:tcW w:w="3175" w:type="dxa"/>
            <w:tcBorders>
              <w:top w:val="single" w:sz="6" w:space="0" w:color="auto"/>
              <w:left w:val="single" w:sz="6" w:space="0" w:color="auto"/>
              <w:bottom w:val="single" w:sz="6" w:space="0" w:color="auto"/>
              <w:right w:val="single" w:sz="6" w:space="0" w:color="auto"/>
            </w:tcBorders>
          </w:tcPr>
          <w:p w14:paraId="13968425" w14:textId="77777777" w:rsidR="009D60B2" w:rsidRPr="00DF7196" w:rsidRDefault="009D60B2" w:rsidP="009D60B2">
            <w:pPr>
              <w:pStyle w:val="TableText"/>
              <w:jc w:val="left"/>
            </w:pPr>
            <w:r w:rsidRPr="00DF7196">
              <w:t>RIV Informationsspecifikation HSA Struktur och innehåll</w:t>
            </w:r>
          </w:p>
        </w:tc>
        <w:tc>
          <w:tcPr>
            <w:tcW w:w="2189" w:type="dxa"/>
            <w:tcBorders>
              <w:top w:val="single" w:sz="6" w:space="0" w:color="auto"/>
              <w:left w:val="single" w:sz="6" w:space="0" w:color="auto"/>
              <w:bottom w:val="single" w:sz="6" w:space="0" w:color="auto"/>
              <w:right w:val="single" w:sz="6" w:space="0" w:color="auto"/>
            </w:tcBorders>
          </w:tcPr>
          <w:p w14:paraId="105832D8" w14:textId="0109C910" w:rsidR="009D60B2" w:rsidRPr="00DF7196" w:rsidRDefault="009D60B2" w:rsidP="002F725C">
            <w:pPr>
              <w:pStyle w:val="TableText"/>
              <w:jc w:val="left"/>
            </w:pPr>
            <w:r>
              <w:t>Version 4.</w:t>
            </w:r>
            <w:r w:rsidR="00A81EBC">
              <w:t>3</w:t>
            </w:r>
            <w:r w:rsidRPr="00DF7196">
              <w:t xml:space="preserve">, </w:t>
            </w:r>
            <w:r w:rsidR="00A81EBC">
              <w:t>2014-04-29</w:t>
            </w:r>
          </w:p>
        </w:tc>
        <w:tc>
          <w:tcPr>
            <w:tcW w:w="3765" w:type="dxa"/>
            <w:tcBorders>
              <w:top w:val="single" w:sz="6" w:space="0" w:color="auto"/>
              <w:left w:val="single" w:sz="6" w:space="0" w:color="auto"/>
              <w:bottom w:val="single" w:sz="6" w:space="0" w:color="auto"/>
              <w:right w:val="single" w:sz="6" w:space="0" w:color="auto"/>
            </w:tcBorders>
          </w:tcPr>
          <w:p w14:paraId="22A3532D" w14:textId="7A159278" w:rsidR="009D60B2" w:rsidRPr="00DF7196" w:rsidRDefault="00DC30F8" w:rsidP="009D60B2">
            <w:pPr>
              <w:pStyle w:val="TableText"/>
              <w:jc w:val="left"/>
            </w:pPr>
            <w:hyperlink r:id="rId13" w:history="1">
              <w:r w:rsidR="009D60B2" w:rsidRPr="009D60B2">
                <w:rPr>
                  <w:rStyle w:val="Hyperlnk"/>
                </w:rPr>
                <w:t>www.inera.se/hsa</w:t>
              </w:r>
            </w:hyperlink>
            <w:r w:rsidR="009D60B2" w:rsidRPr="009D60B2">
              <w:rPr>
                <w:rStyle w:val="Hyperlnk"/>
                <w:color w:val="auto"/>
                <w:u w:val="none"/>
              </w:rPr>
              <w:t>,</w:t>
            </w:r>
            <w:r w:rsidR="009D60B2" w:rsidRPr="00DF7196">
              <w:t xml:space="preserve"> unde</w:t>
            </w:r>
            <w:r w:rsidR="00A81EBC">
              <w:t>r Dokument och Styrande</w:t>
            </w:r>
          </w:p>
        </w:tc>
      </w:tr>
      <w:tr w:rsidR="009D60B2" w:rsidRPr="00DF7196" w14:paraId="399F82F7" w14:textId="77777777" w:rsidTr="002F725C">
        <w:tc>
          <w:tcPr>
            <w:tcW w:w="964" w:type="dxa"/>
            <w:tcBorders>
              <w:top w:val="single" w:sz="6" w:space="0" w:color="auto"/>
              <w:left w:val="single" w:sz="6" w:space="0" w:color="auto"/>
              <w:bottom w:val="single" w:sz="6" w:space="0" w:color="auto"/>
              <w:right w:val="single" w:sz="6" w:space="0" w:color="auto"/>
            </w:tcBorders>
          </w:tcPr>
          <w:p w14:paraId="081281FE" w14:textId="77777777" w:rsidR="009D60B2" w:rsidRPr="00DF7196" w:rsidRDefault="009D60B2" w:rsidP="000105E5">
            <w:pPr>
              <w:pStyle w:val="TableText"/>
            </w:pPr>
            <w:bookmarkStart w:id="6" w:name="R6"/>
            <w:r w:rsidRPr="00DF7196">
              <w:t>R</w:t>
            </w:r>
            <w:r>
              <w:t>6</w:t>
            </w:r>
            <w:bookmarkEnd w:id="6"/>
          </w:p>
        </w:tc>
        <w:tc>
          <w:tcPr>
            <w:tcW w:w="3175" w:type="dxa"/>
            <w:tcBorders>
              <w:top w:val="single" w:sz="6" w:space="0" w:color="auto"/>
              <w:left w:val="single" w:sz="6" w:space="0" w:color="auto"/>
              <w:bottom w:val="single" w:sz="6" w:space="0" w:color="auto"/>
              <w:right w:val="single" w:sz="6" w:space="0" w:color="auto"/>
            </w:tcBorders>
          </w:tcPr>
          <w:p w14:paraId="49119642" w14:textId="77777777" w:rsidR="009D60B2" w:rsidRPr="00DF7196" w:rsidRDefault="009D60B2" w:rsidP="009D60B2">
            <w:pPr>
              <w:pStyle w:val="TableText"/>
              <w:jc w:val="left"/>
            </w:pPr>
            <w:r w:rsidRPr="00DF7196">
              <w:t>Behörighetsmodell för hälso- och sjukvården</w:t>
            </w:r>
          </w:p>
        </w:tc>
        <w:tc>
          <w:tcPr>
            <w:tcW w:w="2189" w:type="dxa"/>
            <w:tcBorders>
              <w:top w:val="single" w:sz="6" w:space="0" w:color="auto"/>
              <w:left w:val="single" w:sz="6" w:space="0" w:color="auto"/>
              <w:bottom w:val="single" w:sz="6" w:space="0" w:color="auto"/>
              <w:right w:val="single" w:sz="6" w:space="0" w:color="auto"/>
            </w:tcBorders>
          </w:tcPr>
          <w:p w14:paraId="42BE4987" w14:textId="77777777" w:rsidR="009D60B2" w:rsidRPr="00DF7196" w:rsidRDefault="009D60B2" w:rsidP="002F725C">
            <w:pPr>
              <w:pStyle w:val="TableText"/>
              <w:jc w:val="left"/>
            </w:pPr>
            <w:r w:rsidRPr="00DF7196">
              <w:t>Version 1.0, 2011-12-09</w:t>
            </w:r>
          </w:p>
        </w:tc>
        <w:tc>
          <w:tcPr>
            <w:tcW w:w="3765" w:type="dxa"/>
            <w:tcBorders>
              <w:top w:val="single" w:sz="6" w:space="0" w:color="auto"/>
              <w:left w:val="single" w:sz="6" w:space="0" w:color="auto"/>
              <w:bottom w:val="single" w:sz="6" w:space="0" w:color="auto"/>
              <w:right w:val="single" w:sz="6" w:space="0" w:color="auto"/>
            </w:tcBorders>
          </w:tcPr>
          <w:p w14:paraId="19179AEF" w14:textId="77777777" w:rsidR="009D60B2" w:rsidRPr="00DF7196" w:rsidRDefault="00DC30F8" w:rsidP="009D60B2">
            <w:pPr>
              <w:pStyle w:val="TableText"/>
              <w:jc w:val="left"/>
            </w:pPr>
            <w:hyperlink r:id="rId14" w:history="1">
              <w:r w:rsidR="009D60B2" w:rsidRPr="009D60B2">
                <w:rPr>
                  <w:rStyle w:val="Hyperlnk"/>
                </w:rPr>
                <w:t>www.inera.se/hsa</w:t>
              </w:r>
            </w:hyperlink>
            <w:r w:rsidR="009D60B2" w:rsidRPr="009D60B2">
              <w:rPr>
                <w:rStyle w:val="Hyperlnk"/>
                <w:color w:val="auto"/>
                <w:u w:val="none"/>
              </w:rPr>
              <w:t>,</w:t>
            </w:r>
            <w:r w:rsidR="009D60B2" w:rsidRPr="00DF7196">
              <w:t xml:space="preserve"> under Behörighetsmodell</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14:paraId="034BBC99" w14:textId="77777777" w:rsidTr="0039481C">
        <w:tc>
          <w:tcPr>
            <w:tcW w:w="1588" w:type="dxa"/>
            <w:shd w:val="clear" w:color="auto" w:fill="DDD9C3" w:themeFill="background2" w:themeFillShade="E6"/>
          </w:tcPr>
          <w:p w14:paraId="2057D258" w14:textId="77777777" w:rsidR="0039481C" w:rsidRPr="00A31996" w:rsidRDefault="0039481C" w:rsidP="0039481C">
            <w:pPr>
              <w:pStyle w:val="TableText"/>
            </w:pPr>
            <w:r>
              <w:t>Förkortning</w:t>
            </w:r>
          </w:p>
        </w:tc>
        <w:tc>
          <w:tcPr>
            <w:tcW w:w="3827" w:type="dxa"/>
            <w:shd w:val="clear" w:color="auto" w:fill="DDD9C3" w:themeFill="background2" w:themeFillShade="E6"/>
          </w:tcPr>
          <w:p w14:paraId="642D3FCD" w14:textId="77777777" w:rsidR="0039481C" w:rsidRPr="00A31996" w:rsidRDefault="0039481C" w:rsidP="0039481C">
            <w:pPr>
              <w:pStyle w:val="TableText"/>
            </w:pPr>
            <w:r>
              <w:t>Betydelse</w:t>
            </w:r>
          </w:p>
        </w:tc>
        <w:tc>
          <w:tcPr>
            <w:tcW w:w="4678" w:type="dxa"/>
            <w:shd w:val="clear" w:color="auto" w:fill="DDD9C3" w:themeFill="background2" w:themeFillShade="E6"/>
          </w:tcPr>
          <w:p w14:paraId="36F58067" w14:textId="77777777" w:rsidR="0039481C" w:rsidRPr="00A31996" w:rsidRDefault="0039481C" w:rsidP="0039481C">
            <w:pPr>
              <w:pStyle w:val="TableText"/>
            </w:pPr>
            <w:r>
              <w:t>Kommentar</w:t>
            </w:r>
          </w:p>
        </w:tc>
      </w:tr>
      <w:tr w:rsidR="0039481C" w14:paraId="6BB11A88" w14:textId="77777777" w:rsidTr="0039481C">
        <w:tc>
          <w:tcPr>
            <w:tcW w:w="1588" w:type="dxa"/>
          </w:tcPr>
          <w:p w14:paraId="0B8EF082" w14:textId="77777777" w:rsidR="0039481C" w:rsidRDefault="0039481C" w:rsidP="0039481C">
            <w:pPr>
              <w:pStyle w:val="TableText"/>
            </w:pPr>
          </w:p>
        </w:tc>
        <w:tc>
          <w:tcPr>
            <w:tcW w:w="3827" w:type="dxa"/>
          </w:tcPr>
          <w:p w14:paraId="05AD642E" w14:textId="77777777" w:rsidR="0039481C" w:rsidRDefault="0039481C" w:rsidP="0039481C">
            <w:pPr>
              <w:pStyle w:val="TableText"/>
            </w:pPr>
          </w:p>
        </w:tc>
        <w:tc>
          <w:tcPr>
            <w:tcW w:w="4678" w:type="dxa"/>
          </w:tcPr>
          <w:p w14:paraId="67E8DE9D" w14:textId="77777777" w:rsidR="0039481C" w:rsidRDefault="0039481C" w:rsidP="0039481C">
            <w:pPr>
              <w:pStyle w:val="TableText"/>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7" w:name="_Toc357754843"/>
      <w:bookmarkStart w:id="8" w:name="_Toc243452541"/>
      <w:bookmarkStart w:id="9" w:name="_Toc397682595"/>
      <w:r>
        <w:t>Inledning</w:t>
      </w:r>
      <w:bookmarkEnd w:id="7"/>
      <w:bookmarkEnd w:id="8"/>
      <w:bookmarkEnd w:id="9"/>
    </w:p>
    <w:p w14:paraId="2D24C461" w14:textId="114C46AB" w:rsidR="0039481C" w:rsidRPr="009D60B2" w:rsidRDefault="0039481C" w:rsidP="0039481C">
      <w:pPr>
        <w:tabs>
          <w:tab w:val="left" w:pos="2552"/>
        </w:tabs>
        <w:spacing w:line="240" w:lineRule="auto"/>
      </w:pPr>
      <w:r>
        <w:t>Detta är beskrivningen av tjän</w:t>
      </w:r>
      <w:r w:rsidR="009D60B2">
        <w:t xml:space="preserve">stekontrakten i tjänstedomänen </w:t>
      </w: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r w:rsidR="009D60B2" w:rsidRPr="009D60B2">
        <w:rPr>
          <w:b/>
          <w:color w:val="76923C" w:themeColor="accent3" w:themeShade="BF"/>
        </w:rPr>
        <w:t>infrastructure</w:t>
      </w:r>
      <w:r w:rsidRPr="00344F4D">
        <w:rPr>
          <w:color w:val="76923C" w:themeColor="accent3" w:themeShade="BF"/>
        </w:rPr>
        <w:fldChar w:fldCharType="end"/>
      </w:r>
      <w:r w:rsidRPr="00344F4D">
        <w:rPr>
          <w:color w:val="76923C" w:themeColor="accent3" w:themeShade="BF"/>
        </w:rPr>
        <w:t>:</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009D60B2" w:rsidRPr="009D60B2">
        <w:rPr>
          <w:b/>
          <w:color w:val="76923C" w:themeColor="accent3" w:themeShade="BF"/>
        </w:rPr>
        <w:t>directory</w:t>
      </w:r>
      <w:r w:rsidRPr="00344F4D">
        <w:rPr>
          <w:color w:val="76923C" w:themeColor="accent3" w:themeShade="BF"/>
        </w:rPr>
        <w:fldChar w:fldCharType="end"/>
      </w:r>
      <w:r w:rsidRPr="00344F4D">
        <w:rPr>
          <w:color w:val="76923C" w:themeColor="accent3" w:themeShade="BF"/>
        </w:rPr>
        <w:t>:</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009D60B2" w:rsidRPr="009D60B2">
        <w:rPr>
          <w:b/>
          <w:color w:val="76923C" w:themeColor="accent3" w:themeShade="BF"/>
        </w:rPr>
        <w:t>organization</w:t>
      </w:r>
      <w:r w:rsidRPr="00344F4D">
        <w:rPr>
          <w:color w:val="76923C" w:themeColor="accent3" w:themeShade="BF"/>
        </w:rPr>
        <w:fldChar w:fldCharType="end"/>
      </w:r>
      <w:r w:rsidR="009D60B2" w:rsidRPr="009D60B2">
        <w:t>.</w:t>
      </w:r>
    </w:p>
    <w:p w14:paraId="768E9367" w14:textId="0B724D49" w:rsidR="0039481C" w:rsidRDefault="0039481C" w:rsidP="0039481C">
      <w:r>
        <w:t xml:space="preserve">Den svenska benämningen är </w:t>
      </w:r>
      <w:r w:rsidRPr="00344F4D">
        <w:rPr>
          <w:color w:val="76923C" w:themeColor="accent3" w:themeShade="BF"/>
        </w:rPr>
        <w:fldChar w:fldCharType="begin"/>
      </w:r>
      <w:r w:rsidRPr="00344F4D">
        <w:rPr>
          <w:color w:val="76923C" w:themeColor="accent3" w:themeShade="BF"/>
        </w:rPr>
        <w:instrText xml:space="preserve"> DOCPROPERTY "svename" \* MERGEFORMAT </w:instrText>
      </w:r>
      <w:r w:rsidRPr="00344F4D">
        <w:rPr>
          <w:color w:val="76923C" w:themeColor="accent3" w:themeShade="BF"/>
        </w:rPr>
        <w:fldChar w:fldCharType="separate"/>
      </w:r>
      <w:r w:rsidR="00287812">
        <w:rPr>
          <w:b/>
          <w:color w:val="76923C" w:themeColor="accent3" w:themeShade="BF"/>
        </w:rPr>
        <w:t>i</w:t>
      </w:r>
      <w:r w:rsidR="009D60B2" w:rsidRPr="009D60B2">
        <w:rPr>
          <w:b/>
          <w:color w:val="76923C" w:themeColor="accent3" w:themeShade="BF"/>
        </w:rPr>
        <w:t>nfrastruktur</w:t>
      </w:r>
      <w:r w:rsidR="00287812">
        <w:rPr>
          <w:color w:val="76923C" w:themeColor="accent3" w:themeShade="BF"/>
        </w:rPr>
        <w:t>:</w:t>
      </w:r>
      <w:r w:rsidR="00287812" w:rsidRPr="00B955BA">
        <w:rPr>
          <w:b/>
          <w:color w:val="76923C" w:themeColor="accent3" w:themeShade="BF"/>
        </w:rPr>
        <w:t>k</w:t>
      </w:r>
      <w:r w:rsidR="00287812">
        <w:rPr>
          <w:b/>
          <w:color w:val="76923C" w:themeColor="accent3" w:themeShade="BF"/>
        </w:rPr>
        <w:t>atalogtjänster:o</w:t>
      </w:r>
      <w:r w:rsidR="009D60B2" w:rsidRPr="009D60B2">
        <w:rPr>
          <w:b/>
          <w:color w:val="76923C" w:themeColor="accent3" w:themeShade="BF"/>
        </w:rPr>
        <w:t>rganisation</w:t>
      </w:r>
      <w:r w:rsidRPr="00344F4D">
        <w:rPr>
          <w:color w:val="76923C" w:themeColor="accent3" w:themeShade="BF"/>
        </w:rPr>
        <w:fldChar w:fldCharType="end"/>
      </w:r>
      <w:r>
        <w:t xml:space="preserve">. </w:t>
      </w:r>
    </w:p>
    <w:p w14:paraId="60E154ED" w14:textId="0CE2579B" w:rsidR="0039481C" w:rsidRPr="0077723D" w:rsidRDefault="0039481C" w:rsidP="009D60B2">
      <w:pPr>
        <w:rPr>
          <w:color w:val="4F81BD" w:themeColor="accent1"/>
        </w:rPr>
      </w:pPr>
      <w:r>
        <w:t>Tjänstekontrakten är baserade på RIVTA 2.1 [R2] och reglerade g</w:t>
      </w:r>
      <w:r w:rsidR="009D60B2">
        <w:t>enom arkitekturella beslut [R1].</w:t>
      </w:r>
    </w:p>
    <w:p w14:paraId="3F83E2D6" w14:textId="77777777" w:rsidR="0039481C" w:rsidRDefault="0039481C"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4AB8ECEA" w14:textId="77777777" w:rsidR="00B955BA" w:rsidRDefault="00B955BA" w:rsidP="00B955BA"/>
    <w:p w14:paraId="3365A892" w14:textId="77777777" w:rsidR="00B955BA" w:rsidRDefault="00B955BA" w:rsidP="00B955BA">
      <w:pPr>
        <w:pStyle w:val="Rubrik2"/>
      </w:pPr>
      <w:bookmarkStart w:id="10" w:name="_Toc270858505"/>
      <w:bookmarkStart w:id="11" w:name="_Toc397678564"/>
      <w:bookmarkStart w:id="12" w:name="_Toc397682349"/>
      <w:bookmarkStart w:id="13" w:name="_Toc397682596"/>
      <w:r>
        <w:t>Svenskt namn</w:t>
      </w:r>
      <w:bookmarkEnd w:id="10"/>
      <w:bookmarkEnd w:id="11"/>
      <w:bookmarkEnd w:id="12"/>
      <w:bookmarkEnd w:id="13"/>
    </w:p>
    <w:p w14:paraId="5E00C187" w14:textId="34862E59" w:rsidR="00B955BA" w:rsidRDefault="00B955BA" w:rsidP="00B955BA">
      <w:pPr>
        <w:rPr>
          <w:color w:val="76923C" w:themeColor="accent3" w:themeShade="BF"/>
        </w:rPr>
      </w:pPr>
      <w:r w:rsidRPr="00287812">
        <w:t>infrastruktur:katalogtjänster:</w:t>
      </w:r>
      <w:r>
        <w:t>organisation</w:t>
      </w:r>
    </w:p>
    <w:p w14:paraId="5E0D45BD" w14:textId="71EAE6FD" w:rsidR="00B955BA" w:rsidRDefault="00B955BA" w:rsidP="00B955BA">
      <w:r>
        <w:t>organisation</w:t>
      </w:r>
    </w:p>
    <w:p w14:paraId="7C214347" w14:textId="77777777" w:rsidR="005F7E0A" w:rsidRDefault="005F7E0A" w:rsidP="0039481C"/>
    <w:p w14:paraId="773972D3" w14:textId="1E709DB1" w:rsidR="005F7E0A" w:rsidRDefault="005F7E0A" w:rsidP="005F7E0A">
      <w:pPr>
        <w:pStyle w:val="Rubrik2"/>
      </w:pPr>
      <w:bookmarkStart w:id="14" w:name="_Toc397682597"/>
      <w:r>
        <w:t>WEB beskrivning</w:t>
      </w:r>
      <w:bookmarkEnd w:id="14"/>
    </w:p>
    <w:p w14:paraId="3D07ECBD" w14:textId="77777777" w:rsidR="006342E6" w:rsidRPr="00DF7196" w:rsidRDefault="006342E6" w:rsidP="006342E6">
      <w:r w:rsidRPr="00DF7196">
        <w:t xml:space="preserve">Tjänstedomänens ändamål är att förse övriga tjänster med </w:t>
      </w:r>
      <w:r>
        <w:t xml:space="preserve">kvalitetssäkrade och aktuella </w:t>
      </w:r>
      <w:r w:rsidRPr="00DF7196">
        <w:t xml:space="preserve">organisations-, enhets- och </w:t>
      </w:r>
      <w:r>
        <w:t>funktions</w:t>
      </w:r>
      <w:r w:rsidRPr="00DF7196">
        <w:t xml:space="preserve">uppgifter. </w:t>
      </w:r>
    </w:p>
    <w:p w14:paraId="7411D76A" w14:textId="77777777" w:rsidR="006342E6" w:rsidRPr="00DF7196" w:rsidRDefault="006342E6" w:rsidP="006342E6">
      <w:r w:rsidRPr="00DF7196">
        <w:t>Användningsområden utgörs främst av</w:t>
      </w:r>
    </w:p>
    <w:p w14:paraId="6B81E5A8" w14:textId="77777777" w:rsidR="006342E6" w:rsidRDefault="006342E6" w:rsidP="006342E6">
      <w:pPr>
        <w:pStyle w:val="Liststycke"/>
        <w:numPr>
          <w:ilvl w:val="0"/>
          <w:numId w:val="33"/>
        </w:numPr>
        <w:spacing w:after="60" w:line="240" w:lineRule="auto"/>
      </w:pPr>
      <w:r w:rsidRPr="00DF7196">
        <w:t>Publika vårdsökningar efter kontaktinformation till enheter verksamma inom vård och omsorg</w:t>
      </w:r>
    </w:p>
    <w:p w14:paraId="71544A4D" w14:textId="77777777" w:rsidR="006342E6" w:rsidRPr="00DF7196" w:rsidRDefault="006342E6" w:rsidP="006342E6">
      <w:pPr>
        <w:pStyle w:val="Liststycke"/>
        <w:numPr>
          <w:ilvl w:val="0"/>
          <w:numId w:val="33"/>
        </w:numPr>
        <w:spacing w:after="60" w:line="240" w:lineRule="auto"/>
      </w:pPr>
      <w:r>
        <w:t>Hämtning av information om vårdgivare och vårdenheter kopplade till Patientdatalagen, PDL</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w:lastRenderedPageBreak/>
        <mc:AlternateContent>
          <mc:Choice Requires="wps">
            <w:drawing>
              <wp:inline distT="0" distB="0" distL="0" distR="0" wp14:anchorId="279033D0" wp14:editId="62208488">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549A8FBA" w14:textId="77777777" w:rsidR="00A02230" w:rsidRPr="006342E6" w:rsidRDefault="00A02230" w:rsidP="006342E6">
                            <w:pPr>
                              <w:pStyle w:val="Sidfot"/>
                              <w:ind w:left="0"/>
                              <w:rPr>
                                <w:b/>
                                <w:i/>
                                <w:sz w:val="20"/>
                                <w:szCs w:val="20"/>
                              </w:rPr>
                            </w:pPr>
                            <w:r w:rsidRPr="006342E6">
                              <w:rPr>
                                <w:b/>
                                <w:i/>
                                <w:sz w:val="20"/>
                                <w:szCs w:val="20"/>
                              </w:rPr>
                              <w:t>I arbetet har följande personer deltagit:</w:t>
                            </w:r>
                          </w:p>
                          <w:p w14:paraId="4888B780" w14:textId="77777777" w:rsidR="00A02230" w:rsidRDefault="00A02230" w:rsidP="006342E6"/>
                          <w:p w14:paraId="3FF476AD" w14:textId="77777777" w:rsidR="00A02230" w:rsidRPr="006342E6" w:rsidRDefault="00A02230" w:rsidP="006342E6">
                            <w:pPr>
                              <w:pStyle w:val="Sidfot"/>
                              <w:ind w:left="0"/>
                              <w:rPr>
                                <w:sz w:val="20"/>
                                <w:szCs w:val="20"/>
                              </w:rPr>
                            </w:pPr>
                            <w:r w:rsidRPr="006342E6">
                              <w:rPr>
                                <w:i/>
                                <w:sz w:val="20"/>
                                <w:szCs w:val="20"/>
                              </w:rPr>
                              <w:t>Tjänstedomänansvarig</w:t>
                            </w:r>
                            <w:r w:rsidRPr="006342E6">
                              <w:rPr>
                                <w:sz w:val="20"/>
                                <w:szCs w:val="20"/>
                              </w:rPr>
                              <w:t>:</w:t>
                            </w:r>
                          </w:p>
                          <w:p w14:paraId="2079A823" w14:textId="77777777" w:rsidR="00A02230" w:rsidRPr="006342E6" w:rsidRDefault="00A02230" w:rsidP="006342E6">
                            <w:pPr>
                              <w:rPr>
                                <w:i/>
                                <w:szCs w:val="20"/>
                              </w:rPr>
                            </w:pPr>
                            <w:r w:rsidRPr="006342E6">
                              <w:rPr>
                                <w:szCs w:val="20"/>
                              </w:rPr>
                              <w:t>Henrika Littorin, Inera AB</w:t>
                            </w:r>
                          </w:p>
                          <w:p w14:paraId="7633FFA8" w14:textId="77777777" w:rsidR="00A02230" w:rsidRPr="006342E6" w:rsidRDefault="00A02230" w:rsidP="006342E6">
                            <w:pPr>
                              <w:pStyle w:val="Sidfot"/>
                              <w:ind w:left="0"/>
                              <w:rPr>
                                <w:i/>
                                <w:sz w:val="20"/>
                                <w:szCs w:val="20"/>
                              </w:rPr>
                            </w:pPr>
                          </w:p>
                          <w:p w14:paraId="43E3D208" w14:textId="77777777" w:rsidR="00A02230" w:rsidRPr="006342E6" w:rsidRDefault="00A02230" w:rsidP="006342E6">
                            <w:pPr>
                              <w:pStyle w:val="Sidfot"/>
                              <w:ind w:left="0"/>
                              <w:rPr>
                                <w:sz w:val="20"/>
                                <w:szCs w:val="20"/>
                              </w:rPr>
                            </w:pPr>
                            <w:r w:rsidRPr="006342E6">
                              <w:rPr>
                                <w:i/>
                                <w:sz w:val="20"/>
                                <w:szCs w:val="20"/>
                              </w:rPr>
                              <w:t>Projektgrupp 2013-05-07 – 2013-08-16</w:t>
                            </w:r>
                          </w:p>
                          <w:p w14:paraId="15FD5C71" w14:textId="77777777" w:rsidR="00A02230" w:rsidRPr="006342E6" w:rsidRDefault="00A02230" w:rsidP="006342E6">
                            <w:pPr>
                              <w:pStyle w:val="Sidfot"/>
                              <w:ind w:left="0"/>
                              <w:rPr>
                                <w:sz w:val="20"/>
                                <w:szCs w:val="20"/>
                              </w:rPr>
                            </w:pPr>
                            <w:r w:rsidRPr="006342E6">
                              <w:rPr>
                                <w:sz w:val="20"/>
                                <w:szCs w:val="20"/>
                              </w:rPr>
                              <w:t>Johan Zenk, Landstinget i Östergötland, ordförande HSA Förvaltningsgrupp</w:t>
                            </w:r>
                          </w:p>
                          <w:p w14:paraId="33D0253B" w14:textId="77777777" w:rsidR="00A02230" w:rsidRPr="006342E6" w:rsidRDefault="00A02230" w:rsidP="006342E6">
                            <w:pPr>
                              <w:pStyle w:val="Sidfot"/>
                              <w:ind w:left="0"/>
                              <w:rPr>
                                <w:sz w:val="20"/>
                                <w:szCs w:val="20"/>
                              </w:rPr>
                            </w:pPr>
                            <w:r w:rsidRPr="006342E6">
                              <w:rPr>
                                <w:sz w:val="20"/>
                                <w:szCs w:val="20"/>
                              </w:rPr>
                              <w:t>Henrika Littorin, Inera AB, tjänsteansvarig HSA</w:t>
                            </w:r>
                          </w:p>
                          <w:p w14:paraId="53311B87" w14:textId="77777777" w:rsidR="00A02230" w:rsidRPr="006342E6" w:rsidRDefault="00A02230" w:rsidP="006342E6">
                            <w:pPr>
                              <w:pStyle w:val="Sidfot"/>
                              <w:ind w:left="0"/>
                              <w:rPr>
                                <w:sz w:val="20"/>
                                <w:szCs w:val="20"/>
                              </w:rPr>
                            </w:pPr>
                            <w:r w:rsidRPr="006342E6">
                              <w:rPr>
                                <w:sz w:val="20"/>
                                <w:szCs w:val="20"/>
                              </w:rPr>
                              <w:t>Ronny Nilsson, Inera AB, konsult och teknisk expert HSA</w:t>
                            </w:r>
                          </w:p>
                          <w:p w14:paraId="1DF9F4BE" w14:textId="77777777" w:rsidR="00A02230" w:rsidRPr="006342E6" w:rsidRDefault="00A02230" w:rsidP="006342E6">
                            <w:pPr>
                              <w:pStyle w:val="Sidfot"/>
                              <w:ind w:left="0"/>
                              <w:rPr>
                                <w:sz w:val="20"/>
                                <w:szCs w:val="20"/>
                              </w:rPr>
                            </w:pPr>
                            <w:r w:rsidRPr="006342E6">
                              <w:rPr>
                                <w:sz w:val="20"/>
                                <w:szCs w:val="20"/>
                              </w:rPr>
                              <w:t>Björn Skeppner, Inera AB, IT-arkitekt</w:t>
                            </w:r>
                          </w:p>
                          <w:p w14:paraId="192EE9AE" w14:textId="77777777" w:rsidR="00A02230" w:rsidRPr="006342E6" w:rsidRDefault="00A02230" w:rsidP="006342E6">
                            <w:pPr>
                              <w:pStyle w:val="Sidfot"/>
                              <w:ind w:left="0"/>
                              <w:rPr>
                                <w:sz w:val="20"/>
                                <w:szCs w:val="20"/>
                              </w:rPr>
                            </w:pPr>
                          </w:p>
                          <w:p w14:paraId="37C764B8" w14:textId="77777777" w:rsidR="00A02230" w:rsidRPr="006342E6" w:rsidRDefault="00A02230" w:rsidP="006342E6">
                            <w:pPr>
                              <w:pStyle w:val="Sidfot"/>
                              <w:ind w:left="0"/>
                              <w:rPr>
                                <w:sz w:val="20"/>
                                <w:szCs w:val="20"/>
                              </w:rPr>
                            </w:pPr>
                            <w:r w:rsidRPr="006342E6">
                              <w:rPr>
                                <w:i/>
                                <w:sz w:val="20"/>
                                <w:szCs w:val="20"/>
                              </w:rPr>
                              <w:t>Utveckling och test</w:t>
                            </w:r>
                          </w:p>
                          <w:p w14:paraId="776FBCA2" w14:textId="77777777" w:rsidR="00A02230" w:rsidRPr="006342E6" w:rsidRDefault="00A02230" w:rsidP="006342E6">
                            <w:pPr>
                              <w:pStyle w:val="Sidfot"/>
                              <w:ind w:left="0"/>
                              <w:rPr>
                                <w:sz w:val="20"/>
                                <w:szCs w:val="20"/>
                              </w:rPr>
                            </w:pPr>
                            <w:r w:rsidRPr="006342E6">
                              <w:rPr>
                                <w:sz w:val="20"/>
                                <w:szCs w:val="20"/>
                              </w:rPr>
                              <w:t>Robert Lundmark, Cybercom Sweden AB</w:t>
                            </w:r>
                          </w:p>
                          <w:p w14:paraId="14A4923C" w14:textId="77777777" w:rsidR="00A02230" w:rsidRPr="006342E6" w:rsidRDefault="00A02230" w:rsidP="006342E6">
                            <w:pPr>
                              <w:pStyle w:val="Sidfot"/>
                              <w:ind w:left="0"/>
                              <w:rPr>
                                <w:sz w:val="20"/>
                                <w:szCs w:val="20"/>
                              </w:rPr>
                            </w:pPr>
                            <w:r w:rsidRPr="006342E6">
                              <w:rPr>
                                <w:sz w:val="20"/>
                                <w:szCs w:val="20"/>
                              </w:rPr>
                              <w:t>Ronny Nilsson, Inera AB, konsult och teknisk expert HSA</w:t>
                            </w:r>
                          </w:p>
                          <w:p w14:paraId="79656D58" w14:textId="2D41E929" w:rsidR="00A02230" w:rsidRPr="00861A25" w:rsidRDefault="00A02230" w:rsidP="0039481C">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14:paraId="549A8FBA" w14:textId="77777777" w:rsidR="00A02230" w:rsidRPr="006342E6" w:rsidRDefault="00A02230" w:rsidP="006342E6">
                      <w:pPr>
                        <w:pStyle w:val="Sidfot"/>
                        <w:ind w:left="0"/>
                        <w:rPr>
                          <w:b/>
                          <w:i/>
                          <w:sz w:val="20"/>
                          <w:szCs w:val="20"/>
                        </w:rPr>
                      </w:pPr>
                      <w:r w:rsidRPr="006342E6">
                        <w:rPr>
                          <w:b/>
                          <w:i/>
                          <w:sz w:val="20"/>
                          <w:szCs w:val="20"/>
                        </w:rPr>
                        <w:t>I arbetet har följande personer deltagit:</w:t>
                      </w:r>
                    </w:p>
                    <w:p w14:paraId="4888B780" w14:textId="77777777" w:rsidR="00A02230" w:rsidRDefault="00A02230" w:rsidP="006342E6"/>
                    <w:p w14:paraId="3FF476AD" w14:textId="77777777" w:rsidR="00A02230" w:rsidRPr="006342E6" w:rsidRDefault="00A02230" w:rsidP="006342E6">
                      <w:pPr>
                        <w:pStyle w:val="Sidfot"/>
                        <w:ind w:left="0"/>
                        <w:rPr>
                          <w:sz w:val="20"/>
                          <w:szCs w:val="20"/>
                        </w:rPr>
                      </w:pPr>
                      <w:r w:rsidRPr="006342E6">
                        <w:rPr>
                          <w:i/>
                          <w:sz w:val="20"/>
                          <w:szCs w:val="20"/>
                        </w:rPr>
                        <w:t>Tjänstedomänansvarig</w:t>
                      </w:r>
                      <w:r w:rsidRPr="006342E6">
                        <w:rPr>
                          <w:sz w:val="20"/>
                          <w:szCs w:val="20"/>
                        </w:rPr>
                        <w:t>:</w:t>
                      </w:r>
                    </w:p>
                    <w:p w14:paraId="2079A823" w14:textId="77777777" w:rsidR="00A02230" w:rsidRPr="006342E6" w:rsidRDefault="00A02230" w:rsidP="006342E6">
                      <w:pPr>
                        <w:rPr>
                          <w:i/>
                          <w:szCs w:val="20"/>
                        </w:rPr>
                      </w:pPr>
                      <w:r w:rsidRPr="006342E6">
                        <w:rPr>
                          <w:szCs w:val="20"/>
                        </w:rPr>
                        <w:t>Henrika Littorin, Inera AB</w:t>
                      </w:r>
                    </w:p>
                    <w:p w14:paraId="7633FFA8" w14:textId="77777777" w:rsidR="00A02230" w:rsidRPr="006342E6" w:rsidRDefault="00A02230" w:rsidP="006342E6">
                      <w:pPr>
                        <w:pStyle w:val="Sidfot"/>
                        <w:ind w:left="0"/>
                        <w:rPr>
                          <w:i/>
                          <w:sz w:val="20"/>
                          <w:szCs w:val="20"/>
                        </w:rPr>
                      </w:pPr>
                    </w:p>
                    <w:p w14:paraId="43E3D208" w14:textId="77777777" w:rsidR="00A02230" w:rsidRPr="006342E6" w:rsidRDefault="00A02230" w:rsidP="006342E6">
                      <w:pPr>
                        <w:pStyle w:val="Sidfot"/>
                        <w:ind w:left="0"/>
                        <w:rPr>
                          <w:sz w:val="20"/>
                          <w:szCs w:val="20"/>
                        </w:rPr>
                      </w:pPr>
                      <w:r w:rsidRPr="006342E6">
                        <w:rPr>
                          <w:i/>
                          <w:sz w:val="20"/>
                          <w:szCs w:val="20"/>
                        </w:rPr>
                        <w:t>Projektgrupp 2013-05-07 – 2013-08-16</w:t>
                      </w:r>
                    </w:p>
                    <w:p w14:paraId="15FD5C71" w14:textId="77777777" w:rsidR="00A02230" w:rsidRPr="006342E6" w:rsidRDefault="00A02230" w:rsidP="006342E6">
                      <w:pPr>
                        <w:pStyle w:val="Sidfot"/>
                        <w:ind w:left="0"/>
                        <w:rPr>
                          <w:sz w:val="20"/>
                          <w:szCs w:val="20"/>
                        </w:rPr>
                      </w:pPr>
                      <w:r w:rsidRPr="006342E6">
                        <w:rPr>
                          <w:sz w:val="20"/>
                          <w:szCs w:val="20"/>
                        </w:rPr>
                        <w:t>Johan Zenk, Landstinget i Östergötland, ordförande HSA Förvaltningsgrupp</w:t>
                      </w:r>
                    </w:p>
                    <w:p w14:paraId="33D0253B" w14:textId="77777777" w:rsidR="00A02230" w:rsidRPr="006342E6" w:rsidRDefault="00A02230" w:rsidP="006342E6">
                      <w:pPr>
                        <w:pStyle w:val="Sidfot"/>
                        <w:ind w:left="0"/>
                        <w:rPr>
                          <w:sz w:val="20"/>
                          <w:szCs w:val="20"/>
                        </w:rPr>
                      </w:pPr>
                      <w:r w:rsidRPr="006342E6">
                        <w:rPr>
                          <w:sz w:val="20"/>
                          <w:szCs w:val="20"/>
                        </w:rPr>
                        <w:t>Henrika Littorin, Inera AB, tjänsteansvarig HSA</w:t>
                      </w:r>
                    </w:p>
                    <w:p w14:paraId="53311B87" w14:textId="77777777" w:rsidR="00A02230" w:rsidRPr="006342E6" w:rsidRDefault="00A02230" w:rsidP="006342E6">
                      <w:pPr>
                        <w:pStyle w:val="Sidfot"/>
                        <w:ind w:left="0"/>
                        <w:rPr>
                          <w:sz w:val="20"/>
                          <w:szCs w:val="20"/>
                        </w:rPr>
                      </w:pPr>
                      <w:r w:rsidRPr="006342E6">
                        <w:rPr>
                          <w:sz w:val="20"/>
                          <w:szCs w:val="20"/>
                        </w:rPr>
                        <w:t>Ronny Nilsson, Inera AB, konsult och teknisk expert HSA</w:t>
                      </w:r>
                    </w:p>
                    <w:p w14:paraId="1DF9F4BE" w14:textId="77777777" w:rsidR="00A02230" w:rsidRPr="006342E6" w:rsidRDefault="00A02230" w:rsidP="006342E6">
                      <w:pPr>
                        <w:pStyle w:val="Sidfot"/>
                        <w:ind w:left="0"/>
                        <w:rPr>
                          <w:sz w:val="20"/>
                          <w:szCs w:val="20"/>
                        </w:rPr>
                      </w:pPr>
                      <w:r w:rsidRPr="006342E6">
                        <w:rPr>
                          <w:sz w:val="20"/>
                          <w:szCs w:val="20"/>
                        </w:rPr>
                        <w:t>Björn Skeppner, Inera AB, IT-arkitekt</w:t>
                      </w:r>
                    </w:p>
                    <w:p w14:paraId="192EE9AE" w14:textId="77777777" w:rsidR="00A02230" w:rsidRPr="006342E6" w:rsidRDefault="00A02230" w:rsidP="006342E6">
                      <w:pPr>
                        <w:pStyle w:val="Sidfot"/>
                        <w:ind w:left="0"/>
                        <w:rPr>
                          <w:sz w:val="20"/>
                          <w:szCs w:val="20"/>
                        </w:rPr>
                      </w:pPr>
                    </w:p>
                    <w:p w14:paraId="37C764B8" w14:textId="77777777" w:rsidR="00A02230" w:rsidRPr="006342E6" w:rsidRDefault="00A02230" w:rsidP="006342E6">
                      <w:pPr>
                        <w:pStyle w:val="Sidfot"/>
                        <w:ind w:left="0"/>
                        <w:rPr>
                          <w:sz w:val="20"/>
                          <w:szCs w:val="20"/>
                        </w:rPr>
                      </w:pPr>
                      <w:r w:rsidRPr="006342E6">
                        <w:rPr>
                          <w:i/>
                          <w:sz w:val="20"/>
                          <w:szCs w:val="20"/>
                        </w:rPr>
                        <w:t>Utveckling och test</w:t>
                      </w:r>
                    </w:p>
                    <w:p w14:paraId="776FBCA2" w14:textId="77777777" w:rsidR="00A02230" w:rsidRPr="006342E6" w:rsidRDefault="00A02230" w:rsidP="006342E6">
                      <w:pPr>
                        <w:pStyle w:val="Sidfot"/>
                        <w:ind w:left="0"/>
                        <w:rPr>
                          <w:sz w:val="20"/>
                          <w:szCs w:val="20"/>
                        </w:rPr>
                      </w:pPr>
                      <w:r w:rsidRPr="006342E6">
                        <w:rPr>
                          <w:sz w:val="20"/>
                          <w:szCs w:val="20"/>
                        </w:rPr>
                        <w:t>Robert Lundmark, Cybercom Sweden AB</w:t>
                      </w:r>
                    </w:p>
                    <w:p w14:paraId="14A4923C" w14:textId="77777777" w:rsidR="00A02230" w:rsidRPr="006342E6" w:rsidRDefault="00A02230" w:rsidP="006342E6">
                      <w:pPr>
                        <w:pStyle w:val="Sidfot"/>
                        <w:ind w:left="0"/>
                        <w:rPr>
                          <w:sz w:val="20"/>
                          <w:szCs w:val="20"/>
                        </w:rPr>
                      </w:pPr>
                      <w:r w:rsidRPr="006342E6">
                        <w:rPr>
                          <w:sz w:val="20"/>
                          <w:szCs w:val="20"/>
                        </w:rPr>
                        <w:t>Ronny Nilsson, Inera AB, konsult och teknisk expert HSA</w:t>
                      </w:r>
                    </w:p>
                    <w:p w14:paraId="79656D58" w14:textId="2D41E929" w:rsidR="00A02230" w:rsidRPr="00861A25" w:rsidRDefault="00A02230" w:rsidP="0039481C">
                      <w:pPr>
                        <w:rPr>
                          <w:i/>
                        </w:rPr>
                      </w:pPr>
                    </w:p>
                  </w:txbxContent>
                </v:textbox>
                <w10:anchorlock/>
              </v:shape>
            </w:pict>
          </mc:Fallback>
        </mc:AlternateContent>
      </w:r>
      <w:r>
        <w:tab/>
      </w:r>
    </w:p>
    <w:p w14:paraId="6A4B8311" w14:textId="77777777" w:rsidR="0039481C" w:rsidRDefault="0039481C" w:rsidP="0039481C">
      <w:pPr>
        <w:pStyle w:val="Rubrik1"/>
      </w:pPr>
      <w:bookmarkStart w:id="15" w:name="_Toc198086678"/>
      <w:bookmarkStart w:id="16" w:name="_Toc224960918"/>
      <w:bookmarkStart w:id="17" w:name="_Toc357754844"/>
      <w:bookmarkStart w:id="18" w:name="_Toc243452542"/>
      <w:bookmarkStart w:id="19" w:name="_Toc397682598"/>
      <w:bookmarkStart w:id="20" w:name="_Toc163300578"/>
      <w:bookmarkStart w:id="21" w:name="_Toc163300880"/>
      <w:bookmarkStart w:id="22" w:name="_Toc198366954"/>
      <w:r>
        <w:t>Versionsinformation</w:t>
      </w:r>
      <w:bookmarkEnd w:id="15"/>
      <w:bookmarkEnd w:id="16"/>
      <w:bookmarkEnd w:id="17"/>
      <w:bookmarkEnd w:id="18"/>
      <w:bookmarkEnd w:id="19"/>
    </w:p>
    <w:p w14:paraId="6DF01A89" w14:textId="33CE04B1" w:rsidR="0039481C" w:rsidRPr="000105E5" w:rsidRDefault="0039481C" w:rsidP="0039481C">
      <w:r>
        <w:t xml:space="preserve">Denna revision av tjänstekontraktsbeskrivningen handlar om version </w:t>
      </w:r>
      <w:r w:rsidR="009D60B2" w:rsidRPr="00EB3EAB">
        <w:rPr>
          <w:color w:val="008000"/>
        </w:rPr>
        <w:fldChar w:fldCharType="begin"/>
      </w:r>
      <w:r w:rsidR="009D60B2" w:rsidRPr="00EB3EAB">
        <w:rPr>
          <w:color w:val="008000"/>
        </w:rPr>
        <w:instrText xml:space="preserve"> DOCPROPERTY  "Version1" \* MERGEFORMAT </w:instrText>
      </w:r>
      <w:r w:rsidR="009D60B2" w:rsidRPr="00EB3EAB">
        <w:rPr>
          <w:color w:val="008000"/>
        </w:rPr>
        <w:fldChar w:fldCharType="separate"/>
      </w:r>
      <w:r w:rsidR="009D60B2" w:rsidRPr="00EB3EAB">
        <w:rPr>
          <w:b/>
          <w:color w:val="008000"/>
        </w:rPr>
        <w:t>1</w:t>
      </w:r>
      <w:r w:rsidR="009D60B2" w:rsidRPr="00EB3EAB">
        <w:rPr>
          <w:b/>
          <w:color w:val="008000"/>
        </w:rPr>
        <w:fldChar w:fldCharType="end"/>
      </w:r>
      <w:r w:rsidR="009D60B2" w:rsidRPr="00EB3EAB">
        <w:rPr>
          <w:color w:val="008000"/>
        </w:rPr>
        <w:t>.</w:t>
      </w:r>
      <w:r w:rsidR="009D60B2" w:rsidRPr="00EB3EAB">
        <w:rPr>
          <w:color w:val="008000"/>
        </w:rPr>
        <w:fldChar w:fldCharType="begin"/>
      </w:r>
      <w:r w:rsidR="009D60B2" w:rsidRPr="00EB3EAB">
        <w:rPr>
          <w:color w:val="008000"/>
        </w:rPr>
        <w:instrText xml:space="preserve"> DOCPROPERTY "Version2" \* MERGEFORMAT </w:instrText>
      </w:r>
      <w:r w:rsidR="009D60B2" w:rsidRPr="00EB3EAB">
        <w:rPr>
          <w:color w:val="008000"/>
        </w:rPr>
        <w:fldChar w:fldCharType="separate"/>
      </w:r>
      <w:r w:rsidR="009D60B2" w:rsidRPr="00EB3EAB">
        <w:rPr>
          <w:b/>
          <w:color w:val="008000"/>
        </w:rPr>
        <w:t>0</w:t>
      </w:r>
      <w:r w:rsidR="009D60B2" w:rsidRPr="00EB3EAB">
        <w:rPr>
          <w:b/>
          <w:color w:val="008000"/>
        </w:rPr>
        <w:fldChar w:fldCharType="end"/>
      </w:r>
      <w:r w:rsidR="009D60B2" w:rsidRPr="00EB3EAB">
        <w:rPr>
          <w:color w:val="008000"/>
        </w:rPr>
        <w:t>.</w:t>
      </w:r>
      <w:r w:rsidR="009D60B2" w:rsidRPr="00EB3EAB">
        <w:rPr>
          <w:color w:val="008000"/>
        </w:rPr>
        <w:fldChar w:fldCharType="begin"/>
      </w:r>
      <w:r w:rsidR="009D60B2" w:rsidRPr="00EB3EAB">
        <w:rPr>
          <w:color w:val="008000"/>
        </w:rPr>
        <w:instrText xml:space="preserve"> DOCPROPERTY "Version3" \* MERGEFORMAT </w:instrText>
      </w:r>
      <w:r w:rsidR="009D60B2" w:rsidRPr="00EB3EAB">
        <w:rPr>
          <w:color w:val="008000"/>
        </w:rPr>
        <w:fldChar w:fldCharType="separate"/>
      </w:r>
      <w:r w:rsidR="009D60B2" w:rsidRPr="00EB3EAB">
        <w:rPr>
          <w:b/>
          <w:color w:val="008000"/>
        </w:rPr>
        <w:t>0</w:t>
      </w:r>
      <w:r w:rsidR="009D60B2" w:rsidRPr="00EB3EAB">
        <w:rPr>
          <w:b/>
          <w:color w:val="008000"/>
        </w:rPr>
        <w:fldChar w:fldCharType="end"/>
      </w:r>
      <w:r w:rsidRPr="000105E5">
        <w:t xml:space="preserve">. </w:t>
      </w:r>
    </w:p>
    <w:p w14:paraId="2F36E12C" w14:textId="77777777" w:rsidR="0039481C" w:rsidRDefault="0039481C" w:rsidP="0039481C">
      <w:r>
        <w:t xml:space="preserve">Observera att version för detta dokument och domänen måste vara lika. Detta för att spårbarheten inte skall brytas. </w:t>
      </w:r>
    </w:p>
    <w:p w14:paraId="676921EF" w14:textId="77777777" w:rsidR="0039481C" w:rsidRDefault="0039481C" w:rsidP="0039481C"/>
    <w:p w14:paraId="4747BC91" w14:textId="12F2BEDD" w:rsidR="0039481C" w:rsidRDefault="0039481C" w:rsidP="0039481C">
      <w:pPr>
        <w:pStyle w:val="Rubrik2"/>
      </w:pPr>
      <w:bookmarkStart w:id="23" w:name="_Toc357754845"/>
      <w:bookmarkStart w:id="24" w:name="_Toc243452543"/>
      <w:bookmarkStart w:id="25" w:name="_Toc397682599"/>
      <w:bookmarkStart w:id="26"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EB3EAB" w:rsidRPr="00EB3EAB">
        <w:rPr>
          <w:b/>
          <w:color w:val="008000"/>
        </w:rPr>
        <w:t>1</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EB3EAB" w:rsidRPr="00EB3EAB">
        <w:rPr>
          <w:b/>
          <w:color w:val="008000"/>
        </w:rPr>
        <w:t>0</w:t>
      </w:r>
      <w:r w:rsidRPr="00EB3EAB">
        <w:rPr>
          <w:b/>
          <w:color w:val="008000"/>
        </w:rPr>
        <w:fldChar w:fldCharType="end"/>
      </w:r>
      <w:bookmarkEnd w:id="23"/>
      <w:bookmarkEnd w:id="24"/>
      <w:r w:rsidR="00B955BA">
        <w:rPr>
          <w:color w:val="008000"/>
        </w:rPr>
        <w:t>_RC4</w:t>
      </w:r>
      <w:bookmarkEnd w:id="25"/>
    </w:p>
    <w:p w14:paraId="2619F25A" w14:textId="77777777" w:rsidR="0039481C" w:rsidRDefault="0039481C" w:rsidP="0039481C">
      <w:pPr>
        <w:pStyle w:val="Rubrik3"/>
      </w:pPr>
      <w:bookmarkStart w:id="27" w:name="_Toc243452544"/>
      <w:bookmarkStart w:id="28" w:name="_Toc397682600"/>
      <w:r>
        <w:t>Oförändrade tjänstekontrakt</w:t>
      </w:r>
      <w:bookmarkEnd w:id="27"/>
      <w:bookmarkEnd w:id="28"/>
    </w:p>
    <w:p w14:paraId="3959951F" w14:textId="77777777" w:rsidR="006342E6" w:rsidRDefault="006342E6" w:rsidP="006342E6">
      <w:bookmarkStart w:id="29" w:name="_Toc243452545"/>
      <w:r w:rsidRPr="00DF7196">
        <w:t>Inga kontrakt har tidigare varit publicerade.</w:t>
      </w:r>
    </w:p>
    <w:p w14:paraId="3CBA9191" w14:textId="77777777" w:rsidR="006342E6" w:rsidRPr="00DF7196" w:rsidRDefault="006342E6" w:rsidP="006342E6"/>
    <w:p w14:paraId="00D1F070" w14:textId="77777777" w:rsidR="0039481C" w:rsidRDefault="0039481C" w:rsidP="0039481C">
      <w:pPr>
        <w:pStyle w:val="Rubrik3"/>
      </w:pPr>
      <w:bookmarkStart w:id="30" w:name="_Toc397682601"/>
      <w:r>
        <w:t>Nya tjänstekontrakt</w:t>
      </w:r>
      <w:bookmarkEnd w:id="29"/>
      <w:bookmarkEnd w:id="30"/>
    </w:p>
    <w:p w14:paraId="5BA8B9E0" w14:textId="77777777" w:rsidR="006342E6" w:rsidRPr="00DF7196" w:rsidRDefault="006342E6" w:rsidP="006342E6">
      <w:r w:rsidRPr="00DF7196">
        <w:t>Följande nya tjänstekontrakt finns från och med denna version:</w:t>
      </w:r>
    </w:p>
    <w:p w14:paraId="72EF9F63" w14:textId="77777777" w:rsidR="006342E6" w:rsidRPr="00DF7196" w:rsidRDefault="006342E6" w:rsidP="006342E6">
      <w:pPr>
        <w:numPr>
          <w:ilvl w:val="0"/>
          <w:numId w:val="27"/>
        </w:numPr>
        <w:spacing w:after="60" w:line="240" w:lineRule="auto"/>
        <w:rPr>
          <w:rFonts w:cs="Arial"/>
          <w:szCs w:val="20"/>
        </w:rPr>
      </w:pPr>
      <w:r w:rsidRPr="00DF7196">
        <w:rPr>
          <w:rFonts w:cs="Arial"/>
          <w:szCs w:val="20"/>
        </w:rPr>
        <w:t>GetHealthCareUnit</w:t>
      </w:r>
    </w:p>
    <w:p w14:paraId="6DC29113" w14:textId="77777777" w:rsidR="006342E6" w:rsidRPr="00DF7196" w:rsidRDefault="006342E6" w:rsidP="006342E6">
      <w:pPr>
        <w:numPr>
          <w:ilvl w:val="0"/>
          <w:numId w:val="27"/>
        </w:numPr>
        <w:spacing w:after="60" w:line="240" w:lineRule="auto"/>
        <w:rPr>
          <w:rFonts w:cs="Arial"/>
          <w:szCs w:val="20"/>
        </w:rPr>
      </w:pPr>
      <w:r w:rsidRPr="00DF7196">
        <w:rPr>
          <w:rFonts w:cs="Arial"/>
          <w:szCs w:val="20"/>
        </w:rPr>
        <w:t>GetHealthCareUnitList</w:t>
      </w:r>
    </w:p>
    <w:p w14:paraId="5C446655" w14:textId="77777777" w:rsidR="006342E6" w:rsidRPr="00DF7196" w:rsidRDefault="006342E6" w:rsidP="006342E6">
      <w:pPr>
        <w:numPr>
          <w:ilvl w:val="0"/>
          <w:numId w:val="27"/>
        </w:numPr>
        <w:spacing w:after="60" w:line="240" w:lineRule="auto"/>
        <w:rPr>
          <w:rFonts w:cs="Arial"/>
          <w:szCs w:val="20"/>
        </w:rPr>
      </w:pPr>
      <w:r w:rsidRPr="00DF7196">
        <w:rPr>
          <w:rFonts w:cs="Arial"/>
          <w:szCs w:val="20"/>
        </w:rPr>
        <w:t>GetHealthCareUnitMembers</w:t>
      </w:r>
    </w:p>
    <w:p w14:paraId="4716C264" w14:textId="77777777" w:rsidR="006342E6" w:rsidRPr="00DF7196" w:rsidRDefault="006342E6" w:rsidP="006342E6">
      <w:pPr>
        <w:numPr>
          <w:ilvl w:val="0"/>
          <w:numId w:val="27"/>
        </w:numPr>
        <w:spacing w:after="60" w:line="240" w:lineRule="auto"/>
        <w:rPr>
          <w:rFonts w:cs="Arial"/>
          <w:szCs w:val="20"/>
        </w:rPr>
      </w:pPr>
      <w:r w:rsidRPr="00DF7196">
        <w:rPr>
          <w:rFonts w:cs="Arial"/>
          <w:szCs w:val="20"/>
        </w:rPr>
        <w:t>GetUnit</w:t>
      </w:r>
    </w:p>
    <w:p w14:paraId="4F2C454D" w14:textId="77777777" w:rsidR="006342E6" w:rsidRPr="00DF7196" w:rsidRDefault="006342E6" w:rsidP="006342E6">
      <w:pPr>
        <w:rPr>
          <w:rFonts w:cs="Arial"/>
          <w:szCs w:val="20"/>
        </w:rPr>
      </w:pPr>
      <w:r w:rsidRPr="00DF7196">
        <w:rPr>
          <w:rFonts w:cs="Arial"/>
          <w:szCs w:val="20"/>
        </w:rPr>
        <w:t xml:space="preserve">Se kontraktsbeskrivningar under kap </w:t>
      </w:r>
      <w:r w:rsidRPr="00DF7196">
        <w:rPr>
          <w:rFonts w:cs="Arial"/>
          <w:szCs w:val="20"/>
        </w:rPr>
        <w:fldChar w:fldCharType="begin"/>
      </w:r>
      <w:r w:rsidRPr="00DF7196">
        <w:rPr>
          <w:rFonts w:cs="Arial"/>
          <w:szCs w:val="20"/>
        </w:rPr>
        <w:instrText xml:space="preserve"> REF _Ref360177409 \w \h </w:instrText>
      </w:r>
      <w:r w:rsidRPr="00DF7196">
        <w:rPr>
          <w:rFonts w:cs="Arial"/>
          <w:szCs w:val="20"/>
        </w:rPr>
      </w:r>
      <w:r w:rsidRPr="00DF7196">
        <w:rPr>
          <w:rFonts w:cs="Arial"/>
          <w:szCs w:val="20"/>
        </w:rPr>
        <w:fldChar w:fldCharType="separate"/>
      </w:r>
      <w:r>
        <w:rPr>
          <w:rFonts w:cs="Arial"/>
          <w:szCs w:val="20"/>
        </w:rPr>
        <w:t>6</w:t>
      </w:r>
      <w:r w:rsidRPr="00DF7196">
        <w:rPr>
          <w:rFonts w:cs="Arial"/>
          <w:szCs w:val="20"/>
        </w:rPr>
        <w:fldChar w:fldCharType="end"/>
      </w:r>
      <w:r w:rsidRPr="00DF7196">
        <w:rPr>
          <w:rFonts w:cs="Arial"/>
          <w:szCs w:val="20"/>
        </w:rPr>
        <w:t xml:space="preserve"> </w:t>
      </w:r>
      <w:r w:rsidRPr="00DF7196">
        <w:rPr>
          <w:rFonts w:cs="Arial"/>
          <w:szCs w:val="20"/>
        </w:rPr>
        <w:fldChar w:fldCharType="begin"/>
      </w:r>
      <w:r w:rsidRPr="00DF7196">
        <w:rPr>
          <w:rFonts w:cs="Arial"/>
          <w:szCs w:val="20"/>
        </w:rPr>
        <w:instrText xml:space="preserve"> REF _Ref360177440 \h </w:instrText>
      </w:r>
      <w:r w:rsidRPr="00DF7196">
        <w:rPr>
          <w:rFonts w:cs="Arial"/>
          <w:szCs w:val="20"/>
        </w:rPr>
      </w:r>
      <w:r w:rsidRPr="00DF7196">
        <w:rPr>
          <w:rFonts w:cs="Arial"/>
          <w:szCs w:val="20"/>
        </w:rPr>
        <w:fldChar w:fldCharType="separate"/>
      </w:r>
      <w:r w:rsidRPr="00804A57">
        <w:t>Tjänstekontrakt</w:t>
      </w:r>
      <w:r w:rsidRPr="00DF7196">
        <w:rPr>
          <w:rFonts w:cs="Arial"/>
          <w:szCs w:val="20"/>
        </w:rPr>
        <w:fldChar w:fldCharType="end"/>
      </w:r>
      <w:r w:rsidRPr="00DF7196">
        <w:rPr>
          <w:rFonts w:cs="Arial"/>
          <w:szCs w:val="20"/>
        </w:rPr>
        <w:t>.</w:t>
      </w:r>
      <w:r>
        <w:rPr>
          <w:rFonts w:cs="Arial"/>
          <w:szCs w:val="20"/>
        </w:rPr>
        <w:t xml:space="preserve"> Se även AB-2.2 [</w:t>
      </w:r>
      <w:r>
        <w:rPr>
          <w:rFonts w:cs="Arial"/>
          <w:szCs w:val="20"/>
        </w:rPr>
        <w:fldChar w:fldCharType="begin"/>
      </w:r>
      <w:r>
        <w:rPr>
          <w:rFonts w:cs="Arial"/>
          <w:szCs w:val="20"/>
        </w:rPr>
        <w:instrText xml:space="preserve"> REF R2 \h </w:instrText>
      </w:r>
      <w:r>
        <w:rPr>
          <w:rFonts w:cs="Arial"/>
          <w:szCs w:val="20"/>
        </w:rPr>
      </w:r>
      <w:r>
        <w:rPr>
          <w:rFonts w:cs="Arial"/>
          <w:szCs w:val="20"/>
        </w:rPr>
        <w:fldChar w:fldCharType="separate"/>
      </w:r>
      <w:r w:rsidRPr="00DF7196">
        <w:t>R2</w:t>
      </w:r>
      <w:r>
        <w:rPr>
          <w:rFonts w:cs="Arial"/>
          <w:szCs w:val="20"/>
        </w:rPr>
        <w:fldChar w:fldCharType="end"/>
      </w:r>
      <w:r>
        <w:rPr>
          <w:rFonts w:cs="Arial"/>
          <w:szCs w:val="20"/>
        </w:rPr>
        <w:t>].</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31" w:name="_Toc243452546"/>
      <w:bookmarkStart w:id="32" w:name="_Toc397682602"/>
      <w:r>
        <w:t>Förändrade tjänstekontrakt</w:t>
      </w:r>
      <w:bookmarkEnd w:id="31"/>
      <w:bookmarkEnd w:id="32"/>
    </w:p>
    <w:p w14:paraId="00310CB8" w14:textId="6802437D" w:rsidR="0039481C" w:rsidRDefault="006342E6" w:rsidP="0039481C">
      <w:r w:rsidRPr="00DF7196">
        <w:t>Inga tjänstekontrakt har förändrats.</w:t>
      </w:r>
    </w:p>
    <w:p w14:paraId="74C18F23" w14:textId="77777777" w:rsidR="0039481C" w:rsidRPr="0038515C" w:rsidRDefault="0039481C" w:rsidP="0039481C"/>
    <w:p w14:paraId="409D1692" w14:textId="77777777" w:rsidR="0039481C" w:rsidRDefault="0039481C" w:rsidP="0039481C">
      <w:pPr>
        <w:pStyle w:val="Rubrik3"/>
      </w:pPr>
      <w:bookmarkStart w:id="33" w:name="_Toc243452547"/>
      <w:bookmarkStart w:id="34" w:name="_Toc397682603"/>
      <w:r>
        <w:t>Utgångna tjänstekontrakt</w:t>
      </w:r>
      <w:bookmarkEnd w:id="33"/>
      <w:bookmarkEnd w:id="34"/>
    </w:p>
    <w:p w14:paraId="6577B3A2" w14:textId="77777777" w:rsidR="0039481C" w:rsidRDefault="0039481C" w:rsidP="0039481C">
      <w:r w:rsidRPr="006342E6">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35" w:name="_Toc357754846"/>
      <w:bookmarkStart w:id="36" w:name="_Toc243452548"/>
      <w:bookmarkStart w:id="37" w:name="_Toc397682604"/>
      <w:r>
        <w:lastRenderedPageBreak/>
        <w:t xml:space="preserve">Version </w:t>
      </w:r>
      <w:r w:rsidRPr="006342E6">
        <w:t>tidigare</w:t>
      </w:r>
      <w:bookmarkEnd w:id="35"/>
      <w:bookmarkEnd w:id="36"/>
      <w:bookmarkEnd w:id="37"/>
    </w:p>
    <w:p w14:paraId="6088B1CD" w14:textId="7989124C" w:rsidR="0039481C" w:rsidRPr="006342E6" w:rsidRDefault="006342E6" w:rsidP="0039481C">
      <w:r w:rsidRPr="006342E6">
        <w:t>-</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38" w:name="_Toc357754847"/>
      <w:bookmarkStart w:id="39" w:name="_Toc243452549"/>
      <w:bookmarkStart w:id="40" w:name="_Toc397682605"/>
      <w:bookmarkEnd w:id="26"/>
      <w:r>
        <w:t>Tjänstedomänens arkitektur</w:t>
      </w:r>
      <w:bookmarkEnd w:id="38"/>
      <w:bookmarkEnd w:id="39"/>
      <w:bookmarkEnd w:id="40"/>
    </w:p>
    <w:p w14:paraId="12067E40" w14:textId="77777777" w:rsidR="0039481C" w:rsidRDefault="0039481C" w:rsidP="0039481C">
      <w:pPr>
        <w:rPr>
          <w:color w:val="4F81BD" w:themeColor="accent1"/>
        </w:rPr>
      </w:pPr>
    </w:p>
    <w:p w14:paraId="1E260C15" w14:textId="77777777" w:rsidR="0039481C" w:rsidRPr="006342E6" w:rsidRDefault="0039481C" w:rsidP="0039481C">
      <w:pPr>
        <w:pStyle w:val="Rubrik2"/>
      </w:pPr>
      <w:bookmarkStart w:id="41" w:name="_Toc357754848"/>
      <w:bookmarkStart w:id="42" w:name="_Toc243452550"/>
      <w:bookmarkStart w:id="43" w:name="_Toc397682606"/>
      <w:r w:rsidRPr="006342E6">
        <w:t>Flöden</w:t>
      </w:r>
      <w:bookmarkEnd w:id="41"/>
      <w:bookmarkEnd w:id="42"/>
      <w:bookmarkEnd w:id="43"/>
    </w:p>
    <w:p w14:paraId="34AA4943" w14:textId="0772C4BF" w:rsidR="0039481C" w:rsidRPr="006342E6" w:rsidRDefault="0039481C" w:rsidP="0039481C">
      <w:pPr>
        <w:pStyle w:val="Rubrik3"/>
      </w:pPr>
      <w:bookmarkStart w:id="44" w:name="_Toc243452551"/>
      <w:bookmarkStart w:id="45" w:name="_Toc397682607"/>
      <w:r w:rsidRPr="006342E6">
        <w:t xml:space="preserve">Flöde </w:t>
      </w:r>
      <w:bookmarkEnd w:id="44"/>
      <w:r w:rsidR="006342E6" w:rsidRPr="006342E6">
        <w:t>– Hämta specificerad informationsmängd</w:t>
      </w:r>
      <w:bookmarkEnd w:id="45"/>
    </w:p>
    <w:p w14:paraId="5E275BBA" w14:textId="77777777" w:rsidR="006342E6" w:rsidRPr="00DF7196" w:rsidRDefault="006342E6" w:rsidP="006342E6">
      <w:r w:rsidRPr="00DF7196">
        <w:t xml:space="preserve">Kataloginformation om organisation och </w:t>
      </w:r>
      <w:r>
        <w:t>enheter/funktioner</w:t>
      </w:r>
      <w:r w:rsidRPr="00DF7196">
        <w:t xml:space="preserve"> kan användas för många olika syften och behovet av information ser då också olika ut. </w:t>
      </w:r>
      <w:r>
        <w:t>Principen för informationshämtningen är dock densamma och kan beskrivas med samma flöde.</w:t>
      </w:r>
    </w:p>
    <w:p w14:paraId="26F6D0CE" w14:textId="77777777" w:rsidR="006342E6" w:rsidRPr="00DF7196" w:rsidRDefault="006342E6" w:rsidP="006342E6">
      <w:r w:rsidRPr="00DF7196">
        <w:t xml:space="preserve">Ett stort och viktigt användningsområde för katalogtjänster inom vård och omsorg är vårdsökningar där en användare på en webbsida söker efter till exempel en sjukgymnastikmottagning i Oxelösund eller information om vart de ska vända sig med akut halsfluss när klockan är sju på en fredag kväll. Sökalgoritmerna skapas i detta fall av tjänstekonsumentens tjänst (webbsidan), men tjänsteproducentens tjänst bidrar med information om vilka vårdmottagningar som finns, vilken typ av verksamhet de bedriver samt öppettider och annan kontaktinformation. </w:t>
      </w:r>
    </w:p>
    <w:p w14:paraId="65B52754" w14:textId="77777777" w:rsidR="006342E6" w:rsidRPr="006A5C19" w:rsidRDefault="006342E6" w:rsidP="006342E6">
      <w:r w:rsidRPr="006A5C19">
        <w:t xml:space="preserve">Andra exempel på befintliga användningar är presentation av olika typer av förvalslistor i gränssnitt riktade mot vårdpersonal (t.ex. vilka vårdenheter som ingår i en vårdgivares verksamhet eller vilka mottagningar som tillhör en klinik) eller detaljerad kontaktinformation till en enhet, funktion eller person. Informationen skulle också kunna sägas stödja en behörighetshantering baserad </w:t>
      </w:r>
      <w:r>
        <w:t>personliga/anställningsrelaterade egenskaper, då tjänstekontrakten också levererar behörighetsgrundande information i form av t.ex. tillhörighet till legitimerad yrkesgrupp och befattning.</w:t>
      </w:r>
    </w:p>
    <w:p w14:paraId="71B2C011" w14:textId="77777777" w:rsidR="006342E6" w:rsidRPr="00DF7196" w:rsidRDefault="006342E6" w:rsidP="006342E6"/>
    <w:p w14:paraId="717F445C" w14:textId="77777777" w:rsidR="006342E6" w:rsidRPr="00DF7196" w:rsidRDefault="006342E6" w:rsidP="006342E6">
      <w:r w:rsidRPr="00DF7196">
        <w:t>Samtliga dessa användningsområden kan beskrivas med nedanstående övergripande flöde.</w:t>
      </w:r>
    </w:p>
    <w:p w14:paraId="3A6E64C0" w14:textId="77777777" w:rsidR="006342E6" w:rsidRPr="00DF7196" w:rsidRDefault="006342E6" w:rsidP="006342E6">
      <w:r w:rsidRPr="00DF7196">
        <w:t xml:space="preserve">Tjänstekontrakten som idag stödjer detta flöde är </w:t>
      </w:r>
    </w:p>
    <w:p w14:paraId="381BDFCF" w14:textId="77777777" w:rsidR="006342E6" w:rsidRPr="00DF7196" w:rsidRDefault="006342E6" w:rsidP="006342E6">
      <w:pPr>
        <w:numPr>
          <w:ilvl w:val="0"/>
          <w:numId w:val="27"/>
        </w:numPr>
        <w:spacing w:after="60" w:line="240" w:lineRule="auto"/>
        <w:rPr>
          <w:rFonts w:cs="Arial"/>
          <w:szCs w:val="20"/>
        </w:rPr>
      </w:pPr>
      <w:r w:rsidRPr="00DF7196">
        <w:rPr>
          <w:rFonts w:cs="Arial"/>
          <w:szCs w:val="20"/>
        </w:rPr>
        <w:t>GetHealthCareUnit (se avsnitt</w:t>
      </w:r>
      <w:r>
        <w:rPr>
          <w:rFonts w:cs="Arial"/>
          <w:szCs w:val="20"/>
        </w:rPr>
        <w:t xml:space="preserve"> </w:t>
      </w:r>
      <w:r>
        <w:rPr>
          <w:rFonts w:cs="Arial"/>
          <w:szCs w:val="20"/>
        </w:rPr>
        <w:fldChar w:fldCharType="begin"/>
      </w:r>
      <w:r>
        <w:rPr>
          <w:rFonts w:cs="Arial"/>
          <w:szCs w:val="20"/>
        </w:rPr>
        <w:instrText xml:space="preserve"> REF _Ref370936701 \r \h </w:instrText>
      </w:r>
      <w:r>
        <w:rPr>
          <w:rFonts w:cs="Arial"/>
          <w:szCs w:val="20"/>
        </w:rPr>
      </w:r>
      <w:r>
        <w:rPr>
          <w:rFonts w:cs="Arial"/>
          <w:szCs w:val="20"/>
        </w:rPr>
        <w:fldChar w:fldCharType="separate"/>
      </w:r>
      <w:r>
        <w:rPr>
          <w:rFonts w:cs="Arial"/>
          <w:szCs w:val="20"/>
        </w:rPr>
        <w:t>6.1</w:t>
      </w:r>
      <w:r>
        <w:rPr>
          <w:rFonts w:cs="Arial"/>
          <w:szCs w:val="20"/>
        </w:rPr>
        <w:fldChar w:fldCharType="end"/>
      </w:r>
      <w:r w:rsidRPr="00DF7196">
        <w:rPr>
          <w:rFonts w:cs="Arial"/>
          <w:szCs w:val="20"/>
        </w:rPr>
        <w:t>)</w:t>
      </w:r>
    </w:p>
    <w:p w14:paraId="2065DBAC" w14:textId="77777777" w:rsidR="006342E6" w:rsidRPr="00DF7196" w:rsidRDefault="006342E6" w:rsidP="006342E6">
      <w:pPr>
        <w:numPr>
          <w:ilvl w:val="0"/>
          <w:numId w:val="27"/>
        </w:numPr>
        <w:spacing w:after="60" w:line="240" w:lineRule="auto"/>
        <w:rPr>
          <w:rFonts w:cs="Arial"/>
          <w:szCs w:val="20"/>
        </w:rPr>
      </w:pPr>
      <w:r w:rsidRPr="00DF7196">
        <w:rPr>
          <w:rFonts w:cs="Arial"/>
          <w:szCs w:val="20"/>
        </w:rPr>
        <w:t xml:space="preserve">GetHealthCareUnitList (se avsnitt </w:t>
      </w:r>
      <w:r w:rsidRPr="00DF7196">
        <w:rPr>
          <w:rFonts w:cs="Arial"/>
          <w:szCs w:val="20"/>
        </w:rPr>
        <w:fldChar w:fldCharType="begin"/>
      </w:r>
      <w:r w:rsidRPr="00DF7196">
        <w:rPr>
          <w:rFonts w:cs="Arial"/>
          <w:szCs w:val="20"/>
        </w:rPr>
        <w:instrText xml:space="preserve"> REF _Ref362009936 \r \h </w:instrText>
      </w:r>
      <w:r w:rsidRPr="00DF7196">
        <w:rPr>
          <w:rFonts w:cs="Arial"/>
          <w:szCs w:val="20"/>
        </w:rPr>
      </w:r>
      <w:r w:rsidRPr="00DF7196">
        <w:rPr>
          <w:rFonts w:cs="Arial"/>
          <w:szCs w:val="20"/>
        </w:rPr>
        <w:fldChar w:fldCharType="separate"/>
      </w:r>
      <w:r>
        <w:rPr>
          <w:rFonts w:cs="Arial"/>
          <w:szCs w:val="20"/>
        </w:rPr>
        <w:t>6.2</w:t>
      </w:r>
      <w:r w:rsidRPr="00DF7196">
        <w:rPr>
          <w:rFonts w:cs="Arial"/>
          <w:szCs w:val="20"/>
        </w:rPr>
        <w:fldChar w:fldCharType="end"/>
      </w:r>
      <w:r w:rsidRPr="00DF7196">
        <w:rPr>
          <w:rFonts w:cs="Arial"/>
          <w:szCs w:val="20"/>
        </w:rPr>
        <w:t>)</w:t>
      </w:r>
    </w:p>
    <w:p w14:paraId="7EA9164B" w14:textId="77777777" w:rsidR="006342E6" w:rsidRPr="00DF7196" w:rsidRDefault="006342E6" w:rsidP="006342E6">
      <w:pPr>
        <w:numPr>
          <w:ilvl w:val="0"/>
          <w:numId w:val="27"/>
        </w:numPr>
        <w:spacing w:after="60" w:line="240" w:lineRule="auto"/>
        <w:rPr>
          <w:rFonts w:cs="Arial"/>
          <w:szCs w:val="20"/>
        </w:rPr>
      </w:pPr>
      <w:r w:rsidRPr="00DF7196">
        <w:rPr>
          <w:rFonts w:cs="Arial"/>
          <w:szCs w:val="20"/>
        </w:rPr>
        <w:t xml:space="preserve">GetHealthCareUnitMembers (se avsnitt </w:t>
      </w:r>
      <w:r w:rsidRPr="00DF7196">
        <w:rPr>
          <w:rFonts w:cs="Arial"/>
          <w:szCs w:val="20"/>
        </w:rPr>
        <w:fldChar w:fldCharType="begin"/>
      </w:r>
      <w:r w:rsidRPr="00DF7196">
        <w:rPr>
          <w:rFonts w:cs="Arial"/>
          <w:szCs w:val="20"/>
        </w:rPr>
        <w:instrText xml:space="preserve"> REF _Ref362009943 \r \h </w:instrText>
      </w:r>
      <w:r w:rsidRPr="00DF7196">
        <w:rPr>
          <w:rFonts w:cs="Arial"/>
          <w:szCs w:val="20"/>
        </w:rPr>
      </w:r>
      <w:r w:rsidRPr="00DF7196">
        <w:rPr>
          <w:rFonts w:cs="Arial"/>
          <w:szCs w:val="20"/>
        </w:rPr>
        <w:fldChar w:fldCharType="separate"/>
      </w:r>
      <w:r>
        <w:rPr>
          <w:rFonts w:cs="Arial"/>
          <w:szCs w:val="20"/>
        </w:rPr>
        <w:t>6.3</w:t>
      </w:r>
      <w:r w:rsidRPr="00DF7196">
        <w:rPr>
          <w:rFonts w:cs="Arial"/>
          <w:szCs w:val="20"/>
        </w:rPr>
        <w:fldChar w:fldCharType="end"/>
      </w:r>
      <w:r w:rsidRPr="00DF7196">
        <w:rPr>
          <w:rFonts w:cs="Arial"/>
          <w:szCs w:val="20"/>
        </w:rPr>
        <w:t>)</w:t>
      </w:r>
    </w:p>
    <w:p w14:paraId="37C94005" w14:textId="77777777" w:rsidR="006342E6" w:rsidRPr="00DF7196" w:rsidRDefault="006342E6" w:rsidP="006342E6">
      <w:pPr>
        <w:numPr>
          <w:ilvl w:val="0"/>
          <w:numId w:val="27"/>
        </w:numPr>
        <w:spacing w:after="60" w:line="240" w:lineRule="auto"/>
        <w:rPr>
          <w:rFonts w:cs="Arial"/>
          <w:szCs w:val="20"/>
        </w:rPr>
      </w:pPr>
      <w:bookmarkStart w:id="46" w:name="OLE_LINK3"/>
      <w:bookmarkStart w:id="47" w:name="OLE_LINK4"/>
      <w:r w:rsidRPr="00DF7196">
        <w:rPr>
          <w:rFonts w:cs="Arial"/>
          <w:szCs w:val="20"/>
        </w:rPr>
        <w:t xml:space="preserve">GetUnit (se avsnitt </w:t>
      </w:r>
      <w:r w:rsidRPr="00DF7196">
        <w:rPr>
          <w:rFonts w:cs="Arial"/>
          <w:szCs w:val="20"/>
        </w:rPr>
        <w:fldChar w:fldCharType="begin"/>
      </w:r>
      <w:r w:rsidRPr="00DF7196">
        <w:rPr>
          <w:rFonts w:cs="Arial"/>
          <w:szCs w:val="20"/>
        </w:rPr>
        <w:instrText xml:space="preserve"> REF _Ref362009945 \r \h </w:instrText>
      </w:r>
      <w:r w:rsidRPr="00DF7196">
        <w:rPr>
          <w:rFonts w:cs="Arial"/>
          <w:szCs w:val="20"/>
        </w:rPr>
      </w:r>
      <w:r w:rsidRPr="00DF7196">
        <w:rPr>
          <w:rFonts w:cs="Arial"/>
          <w:szCs w:val="20"/>
        </w:rPr>
        <w:fldChar w:fldCharType="separate"/>
      </w:r>
      <w:r>
        <w:rPr>
          <w:rFonts w:cs="Arial"/>
          <w:szCs w:val="20"/>
        </w:rPr>
        <w:t>6.4</w:t>
      </w:r>
      <w:r w:rsidRPr="00DF7196">
        <w:rPr>
          <w:rFonts w:cs="Arial"/>
          <w:szCs w:val="20"/>
        </w:rPr>
        <w:fldChar w:fldCharType="end"/>
      </w:r>
      <w:r w:rsidRPr="00DF7196">
        <w:rPr>
          <w:rFonts w:cs="Arial"/>
          <w:szCs w:val="20"/>
        </w:rPr>
        <w:t>)</w:t>
      </w:r>
    </w:p>
    <w:bookmarkEnd w:id="46"/>
    <w:bookmarkEnd w:id="47"/>
    <w:p w14:paraId="3EA9D490" w14:textId="77777777" w:rsidR="006342E6" w:rsidRDefault="006342E6" w:rsidP="006342E6">
      <w:pPr>
        <w:rPr>
          <w:rFonts w:cs="Arial"/>
          <w:szCs w:val="20"/>
        </w:rPr>
      </w:pPr>
      <w:r w:rsidRPr="00DF7196">
        <w:rPr>
          <w:rFonts w:cs="Arial"/>
          <w:szCs w:val="20"/>
        </w:rPr>
        <w:t>Fler tjänstekontrakt k</w:t>
      </w:r>
      <w:r>
        <w:rPr>
          <w:rFonts w:cs="Arial"/>
          <w:szCs w:val="20"/>
        </w:rPr>
        <w:t>an komma</w:t>
      </w:r>
      <w:r w:rsidRPr="00DF7196">
        <w:rPr>
          <w:rFonts w:cs="Arial"/>
          <w:szCs w:val="20"/>
        </w:rPr>
        <w:t xml:space="preserve"> att utvecklas varefter behov uppstår.</w:t>
      </w:r>
    </w:p>
    <w:p w14:paraId="144C5C80" w14:textId="77777777" w:rsidR="006342E6" w:rsidRPr="00DF7196" w:rsidRDefault="006342E6" w:rsidP="006342E6">
      <w:pPr>
        <w:rPr>
          <w:rFonts w:cs="Arial"/>
          <w:szCs w:val="20"/>
        </w:rPr>
      </w:pPr>
    </w:p>
    <w:p w14:paraId="5ECF72A9" w14:textId="77777777" w:rsidR="0039481C" w:rsidRDefault="0039481C" w:rsidP="0039481C">
      <w:pPr>
        <w:pStyle w:val="Rubrik4"/>
      </w:pPr>
      <w:r>
        <w:t>Arbetsflöde</w:t>
      </w:r>
    </w:p>
    <w:p w14:paraId="3C2BE799" w14:textId="77777777" w:rsidR="006342E6" w:rsidRPr="00DF7196" w:rsidRDefault="006342E6" w:rsidP="006342E6">
      <w:pPr>
        <w:pStyle w:val="Liststycke"/>
        <w:numPr>
          <w:ilvl w:val="0"/>
          <w:numId w:val="34"/>
        </w:numPr>
        <w:tabs>
          <w:tab w:val="left" w:pos="3912"/>
        </w:tabs>
        <w:spacing w:after="60" w:line="240" w:lineRule="auto"/>
      </w:pPr>
      <w:r w:rsidRPr="00DF7196">
        <w:t>Flödet startar generellt när en användare i tjänstekonsumentens tjänst (nedan kallad Tjänsten) önskar åtkomst till viss information som finns i tjänsteproducentens tjänst (nedan kallad Katalogen)</w:t>
      </w:r>
    </w:p>
    <w:p w14:paraId="7B60A634" w14:textId="77777777" w:rsidR="006342E6" w:rsidRPr="00DF7196" w:rsidRDefault="006342E6" w:rsidP="006342E6">
      <w:pPr>
        <w:pStyle w:val="Liststycke"/>
        <w:numPr>
          <w:ilvl w:val="1"/>
          <w:numId w:val="34"/>
        </w:numPr>
        <w:tabs>
          <w:tab w:val="left" w:pos="3912"/>
        </w:tabs>
        <w:spacing w:after="60" w:line="240" w:lineRule="auto"/>
      </w:pPr>
      <w:r w:rsidRPr="00DF7196">
        <w:t>Exempel på önskemål kan vara att se detaljerad information en enhet, funktion eller person eller att se en lista över valbara vårdenheter vid registrering i ett kvalitetsledningssystem</w:t>
      </w:r>
    </w:p>
    <w:p w14:paraId="45D51FFC" w14:textId="77777777" w:rsidR="006342E6" w:rsidRPr="00DF7196" w:rsidRDefault="006342E6" w:rsidP="006342E6">
      <w:pPr>
        <w:pStyle w:val="Liststycke"/>
        <w:numPr>
          <w:ilvl w:val="1"/>
          <w:numId w:val="34"/>
        </w:numPr>
        <w:tabs>
          <w:tab w:val="left" w:pos="3912"/>
        </w:tabs>
        <w:spacing w:after="60" w:line="240" w:lineRule="auto"/>
      </w:pPr>
      <w:r w:rsidRPr="00DF7196">
        <w:t>Tjänsteproducenten kan här antingen hämta den efterfrågande informationsmängden i det ögonblick då användaren försöker få åtkomst till informationen eller i förväg genom regelbunden (ofta dygnsvis) inhämtning av den totala informationsmängd som överenskommits i anslutningen</w:t>
      </w:r>
    </w:p>
    <w:p w14:paraId="1C38F392" w14:textId="77777777" w:rsidR="006342E6" w:rsidRPr="00DF7196" w:rsidRDefault="006342E6" w:rsidP="006342E6">
      <w:pPr>
        <w:pStyle w:val="Liststycke"/>
        <w:numPr>
          <w:ilvl w:val="0"/>
          <w:numId w:val="34"/>
        </w:numPr>
        <w:tabs>
          <w:tab w:val="left" w:pos="3912"/>
        </w:tabs>
        <w:spacing w:after="60" w:line="240" w:lineRule="auto"/>
      </w:pPr>
      <w:r w:rsidRPr="00DF7196">
        <w:t>Relevanta inparametrar extraheras och skickas i överenskommet tjänstekontrakt till Katalogen</w:t>
      </w:r>
    </w:p>
    <w:p w14:paraId="4FE4E687" w14:textId="77777777" w:rsidR="006342E6" w:rsidRPr="00DF7196" w:rsidRDefault="006342E6" w:rsidP="006342E6">
      <w:pPr>
        <w:pStyle w:val="Liststycke"/>
        <w:numPr>
          <w:ilvl w:val="1"/>
          <w:numId w:val="34"/>
        </w:numPr>
        <w:tabs>
          <w:tab w:val="left" w:pos="3912"/>
        </w:tabs>
        <w:spacing w:after="60" w:line="240" w:lineRule="auto"/>
      </w:pPr>
      <w:r w:rsidRPr="00DF7196">
        <w:lastRenderedPageBreak/>
        <w:t>Vilka inparametrar som är relevanta definieras i respektive kontrakt</w:t>
      </w:r>
    </w:p>
    <w:p w14:paraId="1B6CB59E" w14:textId="77777777" w:rsidR="006342E6" w:rsidRPr="00DF7196" w:rsidRDefault="006342E6" w:rsidP="006342E6">
      <w:pPr>
        <w:pStyle w:val="Liststycke"/>
        <w:numPr>
          <w:ilvl w:val="0"/>
          <w:numId w:val="34"/>
        </w:numPr>
        <w:tabs>
          <w:tab w:val="left" w:pos="3912"/>
        </w:tabs>
        <w:spacing w:after="60" w:line="240" w:lineRule="auto"/>
      </w:pPr>
      <w:r w:rsidRPr="00DF7196">
        <w:t>Katalogen verifierar om aktuellt objekt återfinns i Katalogen, baserat på inskickade inparametrar</w:t>
      </w:r>
    </w:p>
    <w:p w14:paraId="34802971" w14:textId="77777777" w:rsidR="006342E6" w:rsidRPr="00DF7196" w:rsidRDefault="006342E6" w:rsidP="006342E6">
      <w:pPr>
        <w:pStyle w:val="Liststycke"/>
        <w:numPr>
          <w:ilvl w:val="1"/>
          <w:numId w:val="34"/>
        </w:numPr>
        <w:tabs>
          <w:tab w:val="left" w:pos="3912"/>
        </w:tabs>
        <w:spacing w:after="60" w:line="240" w:lineRule="auto"/>
      </w:pPr>
      <w:r w:rsidRPr="00DF7196">
        <w:t xml:space="preserve">Om så inte är fallet skickas ett meddelande till Tjänsten att objektet saknas och flödet fortsätter då enligt punkt </w:t>
      </w:r>
      <w:r w:rsidRPr="00DF7196">
        <w:fldChar w:fldCharType="begin"/>
      </w:r>
      <w:r w:rsidRPr="00DF7196">
        <w:instrText xml:space="preserve"> REF _Ref362010048 \r \h </w:instrText>
      </w:r>
      <w:r w:rsidRPr="00DF7196">
        <w:fldChar w:fldCharType="separate"/>
      </w:r>
      <w:r>
        <w:t>6</w:t>
      </w:r>
      <w:r w:rsidRPr="00DF7196">
        <w:fldChar w:fldCharType="end"/>
      </w:r>
      <w:r>
        <w:t>.</w:t>
      </w:r>
    </w:p>
    <w:p w14:paraId="33C2B2FC" w14:textId="77777777" w:rsidR="006342E6" w:rsidRPr="00DF7196" w:rsidRDefault="006342E6" w:rsidP="006342E6">
      <w:pPr>
        <w:pStyle w:val="Liststycke"/>
        <w:numPr>
          <w:ilvl w:val="0"/>
          <w:numId w:val="34"/>
        </w:numPr>
        <w:tabs>
          <w:tab w:val="left" w:pos="3912"/>
        </w:tabs>
        <w:spacing w:after="60" w:line="240" w:lineRule="auto"/>
      </w:pPr>
      <w:r w:rsidRPr="00DF7196">
        <w:t>Om objektet återfinns i Katalogen extraheras de egenskaper som specificerats i aktuellt tjänstekontrakt och skickas till Tjänsten</w:t>
      </w:r>
    </w:p>
    <w:p w14:paraId="4F594CB5" w14:textId="77777777" w:rsidR="006342E6" w:rsidRPr="00DF7196" w:rsidRDefault="006342E6" w:rsidP="006342E6">
      <w:pPr>
        <w:pStyle w:val="Liststycke"/>
        <w:numPr>
          <w:ilvl w:val="0"/>
          <w:numId w:val="34"/>
        </w:numPr>
        <w:tabs>
          <w:tab w:val="left" w:pos="3912"/>
        </w:tabs>
        <w:spacing w:after="60" w:line="240" w:lineRule="auto"/>
      </w:pPr>
      <w:r w:rsidRPr="00DF7196">
        <w:t>Egenskaper för det eller de objekt som returnerats från Katalogen behandlas i Tjänsten</w:t>
      </w:r>
    </w:p>
    <w:p w14:paraId="2FE08975" w14:textId="77777777" w:rsidR="006342E6" w:rsidRPr="00DF7196" w:rsidRDefault="006342E6" w:rsidP="006342E6">
      <w:pPr>
        <w:pStyle w:val="Liststycke"/>
        <w:numPr>
          <w:ilvl w:val="1"/>
          <w:numId w:val="34"/>
        </w:numPr>
        <w:tabs>
          <w:tab w:val="left" w:pos="3912"/>
        </w:tabs>
        <w:spacing w:after="60" w:line="240" w:lineRule="auto"/>
      </w:pPr>
      <w:r w:rsidRPr="00DF7196">
        <w:t>Irrelevant information sållas bort, eventuell nödvändig översättning av attributinnehåll görs och informationen läggs in i Tjänstens layout/mallar för presentation av information</w:t>
      </w:r>
    </w:p>
    <w:p w14:paraId="54060ED7" w14:textId="77777777" w:rsidR="006342E6" w:rsidRPr="00DF7196" w:rsidRDefault="006342E6" w:rsidP="006342E6">
      <w:pPr>
        <w:pStyle w:val="Liststycke"/>
        <w:numPr>
          <w:ilvl w:val="1"/>
          <w:numId w:val="34"/>
        </w:numPr>
        <w:tabs>
          <w:tab w:val="left" w:pos="3912"/>
        </w:tabs>
        <w:spacing w:after="60" w:line="240" w:lineRule="auto"/>
      </w:pPr>
      <w:r w:rsidRPr="00DF7196">
        <w:t>Vissa tjänster använder även information från andra källor, t.ex. Nationella Patientenkäten eller Mina vårdkontakter som då också läggs ihop med informationen från Katalogen enligt ovan</w:t>
      </w:r>
    </w:p>
    <w:p w14:paraId="077436EF" w14:textId="77777777" w:rsidR="006342E6" w:rsidRPr="00DF7196" w:rsidRDefault="006342E6" w:rsidP="006342E6">
      <w:pPr>
        <w:pStyle w:val="Liststycke"/>
        <w:numPr>
          <w:ilvl w:val="0"/>
          <w:numId w:val="34"/>
        </w:numPr>
        <w:tabs>
          <w:tab w:val="left" w:pos="3912"/>
        </w:tabs>
        <w:spacing w:after="60" w:line="240" w:lineRule="auto"/>
      </w:pPr>
      <w:bookmarkStart w:id="48" w:name="_Ref362010048"/>
      <w:r w:rsidRPr="00DF7196">
        <w:t xml:space="preserve">Tjänsten meddelar användaren </w:t>
      </w:r>
      <w:bookmarkEnd w:id="48"/>
      <w:r w:rsidRPr="00DF7196">
        <w:t>resultatet av sökningen och presenterar den information som erhållits från Katalogen samt eventuella andra informationskällor</w:t>
      </w:r>
    </w:p>
    <w:p w14:paraId="4A89D500" w14:textId="77777777" w:rsidR="0039481C" w:rsidRDefault="0039481C" w:rsidP="0039481C">
      <w:pPr>
        <w:pStyle w:val="Rubrik5"/>
      </w:pPr>
      <w:r w:rsidRPr="00E131FD">
        <w:t>Roller</w:t>
      </w:r>
    </w:p>
    <w:p w14:paraId="47238B11" w14:textId="77777777" w:rsidR="006342E6" w:rsidRDefault="006342E6" w:rsidP="0039481C"/>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8"/>
        <w:gridCol w:w="7069"/>
      </w:tblGrid>
      <w:tr w:rsidR="00DA3B1C" w:rsidRPr="000D195E" w14:paraId="459448B7" w14:textId="77777777" w:rsidTr="00A02230">
        <w:trPr>
          <w:trHeight w:val="348"/>
        </w:trPr>
        <w:tc>
          <w:tcPr>
            <w:tcW w:w="1027" w:type="pct"/>
            <w:shd w:val="clear" w:color="auto" w:fill="D9D9D9"/>
          </w:tcPr>
          <w:p w14:paraId="6DF4A927" w14:textId="77777777" w:rsidR="00DA3B1C" w:rsidRPr="000D195E" w:rsidRDefault="00DA3B1C" w:rsidP="00A02230">
            <w:pPr>
              <w:tabs>
                <w:tab w:val="left" w:pos="567"/>
              </w:tabs>
              <w:jc w:val="center"/>
            </w:pPr>
            <w:r w:rsidRPr="000D195E">
              <w:t>Namn/beteckning</w:t>
            </w:r>
          </w:p>
        </w:tc>
        <w:tc>
          <w:tcPr>
            <w:tcW w:w="3973" w:type="pct"/>
            <w:shd w:val="clear" w:color="auto" w:fill="D9D9D9"/>
          </w:tcPr>
          <w:p w14:paraId="5E0A20AC" w14:textId="77777777" w:rsidR="00DA3B1C" w:rsidRPr="000D195E" w:rsidRDefault="00DA3B1C" w:rsidP="00A02230">
            <w:pPr>
              <w:tabs>
                <w:tab w:val="left" w:pos="567"/>
              </w:tabs>
            </w:pPr>
            <w:r w:rsidRPr="000D195E">
              <w:t>Beskrivning</w:t>
            </w:r>
            <w:r>
              <w:t xml:space="preserve"> alt. referens</w:t>
            </w:r>
          </w:p>
        </w:tc>
      </w:tr>
      <w:tr w:rsidR="00DA3B1C" w:rsidRPr="000D195E" w14:paraId="5E1F6BEE" w14:textId="77777777" w:rsidTr="00A02230">
        <w:trPr>
          <w:trHeight w:val="709"/>
        </w:trPr>
        <w:tc>
          <w:tcPr>
            <w:tcW w:w="1027" w:type="pct"/>
          </w:tcPr>
          <w:p w14:paraId="64B67356" w14:textId="1A547859" w:rsidR="00DA3B1C" w:rsidRPr="000D195E" w:rsidRDefault="00DA3B1C" w:rsidP="00A02230">
            <w:pPr>
              <w:tabs>
                <w:tab w:val="left" w:pos="567"/>
              </w:tabs>
            </w:pPr>
            <w:r>
              <w:t>Användare</w:t>
            </w:r>
          </w:p>
        </w:tc>
        <w:tc>
          <w:tcPr>
            <w:tcW w:w="3973" w:type="pct"/>
          </w:tcPr>
          <w:p w14:paraId="4673A8CC" w14:textId="564E43C4" w:rsidR="00DA3B1C" w:rsidRPr="000D195E" w:rsidRDefault="00DA3B1C" w:rsidP="00A02230">
            <w:r>
              <w:t>Kan utgöras av allmänheten (en person som gör en vårdsökning på en publik webbplats) eller av en medarbetare inom vården (som söker information om tillgängliga enheter eller kontaktinformation till en specifik enhet)</w:t>
            </w:r>
          </w:p>
        </w:tc>
      </w:tr>
      <w:tr w:rsidR="00DA3B1C" w:rsidRPr="000D195E" w14:paraId="53C3D1CD" w14:textId="77777777" w:rsidTr="00A02230">
        <w:trPr>
          <w:trHeight w:val="709"/>
        </w:trPr>
        <w:tc>
          <w:tcPr>
            <w:tcW w:w="1027" w:type="pct"/>
          </w:tcPr>
          <w:p w14:paraId="767C70C9" w14:textId="77777777" w:rsidR="00DA3B1C" w:rsidRPr="000D195E" w:rsidRDefault="00DA3B1C" w:rsidP="00A02230">
            <w:pPr>
              <w:tabs>
                <w:tab w:val="left" w:pos="567"/>
              </w:tabs>
            </w:pPr>
          </w:p>
        </w:tc>
        <w:tc>
          <w:tcPr>
            <w:tcW w:w="3973" w:type="pct"/>
          </w:tcPr>
          <w:p w14:paraId="1EFFBB5E" w14:textId="77777777" w:rsidR="00DA3B1C" w:rsidRPr="000D195E" w:rsidRDefault="00DA3B1C" w:rsidP="00A02230">
            <w:pPr>
              <w:tabs>
                <w:tab w:val="left" w:pos="567"/>
              </w:tabs>
            </w:pPr>
          </w:p>
        </w:tc>
      </w:tr>
    </w:tbl>
    <w:p w14:paraId="4C1F75BD" w14:textId="77777777" w:rsidR="00DA3B1C" w:rsidRPr="00E131FD" w:rsidRDefault="00DA3B1C" w:rsidP="0039481C"/>
    <w:p w14:paraId="0B6D116F" w14:textId="2E0A3AE1" w:rsidR="0039481C" w:rsidRDefault="006342E6" w:rsidP="0039481C">
      <w:pPr>
        <w:pStyle w:val="Rubrik4"/>
      </w:pPr>
      <w:r>
        <w:lastRenderedPageBreak/>
        <w:t>Flödesdiagram</w:t>
      </w:r>
    </w:p>
    <w:p w14:paraId="724291EF" w14:textId="22F462FC" w:rsidR="0039481C" w:rsidRPr="007B79AC" w:rsidRDefault="006342E6" w:rsidP="0039481C">
      <w:pPr>
        <w:tabs>
          <w:tab w:val="left" w:pos="3912"/>
        </w:tabs>
        <w:rPr>
          <w:color w:val="4F81BD" w:themeColor="accent1"/>
        </w:rPr>
      </w:pPr>
      <w:r>
        <w:rPr>
          <w:rFonts w:ascii="Arial" w:eastAsia="ヒラギノ角ゴ Pro W3" w:hAnsi="Arial"/>
          <w:color w:val="000000"/>
          <w:szCs w:val="24"/>
        </w:rPr>
        <w:object w:dxaOrig="9915" w:dyaOrig="6960" w14:anchorId="7C4FF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48pt" o:ole="">
            <v:imagedata r:id="rId15" o:title=""/>
          </v:shape>
          <o:OLEObject Type="Embed" ProgID="Visio.Drawing.11" ShapeID="_x0000_i1025" DrawAspect="Content" ObjectID="_1471425058" r:id="rId16"/>
        </w:object>
      </w:r>
    </w:p>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49" w:name="_Toc243452553"/>
      <w:bookmarkStart w:id="50" w:name="_Toc397682608"/>
      <w:r>
        <w:t>Obligatoriska kontrakt</w:t>
      </w:r>
      <w:bookmarkEnd w:id="49"/>
      <w:bookmarkEnd w:id="50"/>
    </w:p>
    <w:p w14:paraId="3C41750F" w14:textId="77777777" w:rsidR="0039481C" w:rsidRPr="003727DE" w:rsidRDefault="0039481C" w:rsidP="0039481C"/>
    <w:tbl>
      <w:tblPr>
        <w:tblW w:w="0" w:type="auto"/>
        <w:tblInd w:w="567" w:type="dxa"/>
        <w:tblLayout w:type="fixed"/>
        <w:tblCellMar>
          <w:left w:w="0" w:type="dxa"/>
          <w:right w:w="0" w:type="dxa"/>
        </w:tblCellMar>
        <w:tblLook w:val="04A0" w:firstRow="1" w:lastRow="0" w:firstColumn="1" w:lastColumn="0" w:noHBand="0" w:noVBand="1"/>
      </w:tblPr>
      <w:tblGrid>
        <w:gridCol w:w="4503"/>
        <w:gridCol w:w="5103"/>
      </w:tblGrid>
      <w:tr w:rsidR="006342E6" w:rsidRPr="00865734" w14:paraId="3364E30D" w14:textId="77777777" w:rsidTr="000105E5">
        <w:tc>
          <w:tcPr>
            <w:tcW w:w="4503"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6342E6" w:rsidRPr="00865734" w:rsidRDefault="006342E6"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5103"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1E86F4C3" w:rsidR="006342E6" w:rsidRPr="00865734" w:rsidRDefault="006342E6" w:rsidP="006342E6">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p>
        </w:tc>
      </w:tr>
      <w:tr w:rsidR="006342E6" w:rsidRPr="00865734" w14:paraId="46884E18"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717B7141" w:rsidR="006342E6" w:rsidRPr="00865734" w:rsidRDefault="006342E6" w:rsidP="0039481C">
            <w:pPr>
              <w:spacing w:before="100" w:beforeAutospacing="1" w:after="100" w:afterAutospacing="1"/>
              <w:rPr>
                <w:rFonts w:eastAsia="Times New Roman" w:cs="Arial"/>
                <w:sz w:val="24"/>
                <w:highlight w:val="yellow"/>
                <w:lang w:eastAsia="sv-SE"/>
              </w:rPr>
            </w:pPr>
            <w:r w:rsidRPr="00A501E5">
              <w:rPr>
                <w:rFonts w:cs="Arial"/>
                <w:szCs w:val="20"/>
              </w:rPr>
              <w:t xml:space="preserve">GetHealthCareUnit (se avsnitt </w:t>
            </w:r>
            <w:r w:rsidRPr="00A501E5">
              <w:rPr>
                <w:rFonts w:cs="Arial"/>
                <w:szCs w:val="20"/>
              </w:rPr>
              <w:fldChar w:fldCharType="begin"/>
            </w:r>
            <w:r w:rsidRPr="00A501E5">
              <w:rPr>
                <w:rFonts w:cs="Arial"/>
                <w:szCs w:val="20"/>
              </w:rPr>
              <w:instrText xml:space="preserve"> REF _Ref370936701 \r \h </w:instrText>
            </w:r>
            <w:r w:rsidR="000105E5">
              <w:rPr>
                <w:rFonts w:cs="Arial"/>
                <w:szCs w:val="20"/>
              </w:rPr>
              <w:instrText xml:space="preserve"> \* MERGEFORMAT </w:instrText>
            </w:r>
            <w:r w:rsidRPr="00A501E5">
              <w:rPr>
                <w:rFonts w:cs="Arial"/>
                <w:szCs w:val="20"/>
              </w:rPr>
            </w:r>
            <w:r w:rsidRPr="00A501E5">
              <w:rPr>
                <w:rFonts w:cs="Arial"/>
                <w:szCs w:val="20"/>
              </w:rPr>
              <w:fldChar w:fldCharType="separate"/>
            </w:r>
            <w:r w:rsidRPr="00A501E5">
              <w:rPr>
                <w:rFonts w:cs="Arial"/>
                <w:szCs w:val="20"/>
              </w:rPr>
              <w:t>6.1</w:t>
            </w:r>
            <w:r w:rsidRPr="00A501E5">
              <w:rPr>
                <w:rFonts w:cs="Arial"/>
                <w:szCs w:val="20"/>
              </w:rPr>
              <w:fldChar w:fldCharType="end"/>
            </w:r>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23F1250C" w:rsidR="006342E6" w:rsidRPr="000105E5" w:rsidRDefault="000105E5" w:rsidP="0039481C">
            <w:pPr>
              <w:spacing w:before="100" w:beforeAutospacing="1" w:after="100" w:afterAutospacing="1"/>
              <w:jc w:val="center"/>
              <w:rPr>
                <w:rFonts w:eastAsia="Times New Roman" w:cs="Arial"/>
                <w:lang w:eastAsia="sv-SE"/>
              </w:rPr>
            </w:pPr>
            <w:r w:rsidRPr="000105E5">
              <w:rPr>
                <w:rFonts w:eastAsia="Times New Roman" w:cs="Arial"/>
                <w:lang w:eastAsia="sv-SE"/>
              </w:rPr>
              <w:t>Hämta specificerad informationsmängd</w:t>
            </w:r>
          </w:p>
        </w:tc>
      </w:tr>
      <w:tr w:rsidR="006342E6" w:rsidRPr="00865734" w14:paraId="6C44466E"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0BA91AF2" w:rsidR="006342E6" w:rsidRPr="00865734" w:rsidRDefault="006342E6" w:rsidP="0039481C">
            <w:pPr>
              <w:spacing w:before="100" w:beforeAutospacing="1" w:after="100" w:afterAutospacing="1"/>
              <w:rPr>
                <w:rFonts w:eastAsia="Times New Roman" w:cs="Arial"/>
                <w:sz w:val="24"/>
                <w:highlight w:val="yellow"/>
                <w:lang w:eastAsia="sv-SE"/>
              </w:rPr>
            </w:pPr>
            <w:r w:rsidRPr="00A501E5">
              <w:rPr>
                <w:rFonts w:cs="Arial"/>
                <w:szCs w:val="20"/>
              </w:rPr>
              <w:t xml:space="preserve">GetHealthCareUnitList (se avsnitt </w:t>
            </w:r>
            <w:r w:rsidRPr="00A501E5">
              <w:rPr>
                <w:rFonts w:cs="Arial"/>
                <w:szCs w:val="20"/>
              </w:rPr>
              <w:fldChar w:fldCharType="begin"/>
            </w:r>
            <w:r w:rsidRPr="00A501E5">
              <w:rPr>
                <w:rFonts w:cs="Arial"/>
                <w:szCs w:val="20"/>
              </w:rPr>
              <w:instrText xml:space="preserve"> REF _Ref362009936 \r \h </w:instrText>
            </w:r>
            <w:r w:rsidR="000105E5">
              <w:rPr>
                <w:rFonts w:cs="Arial"/>
                <w:szCs w:val="20"/>
              </w:rPr>
              <w:instrText xml:space="preserve"> \* MERGEFORMAT </w:instrText>
            </w:r>
            <w:r w:rsidRPr="00A501E5">
              <w:rPr>
                <w:rFonts w:cs="Arial"/>
                <w:szCs w:val="20"/>
              </w:rPr>
            </w:r>
            <w:r w:rsidRPr="00A501E5">
              <w:rPr>
                <w:rFonts w:cs="Arial"/>
                <w:szCs w:val="20"/>
              </w:rPr>
              <w:fldChar w:fldCharType="separate"/>
            </w:r>
            <w:r w:rsidRPr="00A501E5">
              <w:rPr>
                <w:rFonts w:cs="Arial"/>
                <w:szCs w:val="20"/>
              </w:rPr>
              <w:t>6.2</w:t>
            </w:r>
            <w:r w:rsidRPr="00A501E5">
              <w:rPr>
                <w:rFonts w:cs="Arial"/>
                <w:szCs w:val="20"/>
              </w:rPr>
              <w:fldChar w:fldCharType="end"/>
            </w:r>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51A2C335" w:rsidR="006342E6" w:rsidRPr="000105E5" w:rsidRDefault="000105E5" w:rsidP="0039481C">
            <w:pPr>
              <w:spacing w:before="100" w:beforeAutospacing="1" w:after="100" w:afterAutospacing="1"/>
              <w:jc w:val="center"/>
              <w:rPr>
                <w:rFonts w:eastAsia="Times New Roman" w:cs="Arial"/>
                <w:lang w:eastAsia="sv-SE"/>
              </w:rPr>
            </w:pPr>
            <w:r w:rsidRPr="000105E5">
              <w:rPr>
                <w:rFonts w:eastAsia="Times New Roman" w:cs="Arial"/>
                <w:lang w:eastAsia="sv-SE"/>
              </w:rPr>
              <w:t>Hämta specificerad informationsmängd</w:t>
            </w:r>
          </w:p>
        </w:tc>
      </w:tr>
      <w:tr w:rsidR="006342E6" w:rsidRPr="00865734" w14:paraId="4F2601A3"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C79BD12" w14:textId="00102244" w:rsidR="006342E6" w:rsidRPr="00A501E5" w:rsidRDefault="006342E6" w:rsidP="0039481C">
            <w:pPr>
              <w:spacing w:before="100" w:beforeAutospacing="1" w:after="100" w:afterAutospacing="1"/>
              <w:rPr>
                <w:rFonts w:cs="Arial"/>
                <w:szCs w:val="20"/>
              </w:rPr>
            </w:pPr>
            <w:r w:rsidRPr="00A501E5">
              <w:rPr>
                <w:rFonts w:cs="Arial"/>
                <w:szCs w:val="20"/>
              </w:rPr>
              <w:t xml:space="preserve">GetHealthCareUnitMembers (se avsnitt </w:t>
            </w:r>
            <w:r w:rsidRPr="00A501E5">
              <w:rPr>
                <w:rFonts w:cs="Arial"/>
                <w:szCs w:val="20"/>
              </w:rPr>
              <w:fldChar w:fldCharType="begin"/>
            </w:r>
            <w:r w:rsidRPr="00A501E5">
              <w:rPr>
                <w:rFonts w:cs="Arial"/>
                <w:szCs w:val="20"/>
              </w:rPr>
              <w:instrText xml:space="preserve"> REF _Ref362009943 \r \h </w:instrText>
            </w:r>
            <w:r w:rsidR="000105E5">
              <w:rPr>
                <w:rFonts w:cs="Arial"/>
                <w:szCs w:val="20"/>
              </w:rPr>
              <w:instrText xml:space="preserve"> \* MERGEFORMAT </w:instrText>
            </w:r>
            <w:r w:rsidRPr="00A501E5">
              <w:rPr>
                <w:rFonts w:cs="Arial"/>
                <w:szCs w:val="20"/>
              </w:rPr>
            </w:r>
            <w:r w:rsidRPr="00A501E5">
              <w:rPr>
                <w:rFonts w:cs="Arial"/>
                <w:szCs w:val="20"/>
              </w:rPr>
              <w:fldChar w:fldCharType="separate"/>
            </w:r>
            <w:r w:rsidRPr="00A501E5">
              <w:rPr>
                <w:rFonts w:cs="Arial"/>
                <w:szCs w:val="20"/>
              </w:rPr>
              <w:t>6.3</w:t>
            </w:r>
            <w:r w:rsidRPr="00A501E5">
              <w:rPr>
                <w:rFonts w:cs="Arial"/>
                <w:szCs w:val="20"/>
              </w:rPr>
              <w:fldChar w:fldCharType="end"/>
            </w:r>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5573F59" w14:textId="45D317CA" w:rsidR="006342E6" w:rsidRPr="000105E5" w:rsidRDefault="000105E5" w:rsidP="0039481C">
            <w:pPr>
              <w:spacing w:before="100" w:beforeAutospacing="1" w:after="100" w:afterAutospacing="1"/>
              <w:jc w:val="center"/>
              <w:rPr>
                <w:rFonts w:eastAsia="Times New Roman" w:cs="Arial"/>
                <w:lang w:eastAsia="sv-SE"/>
              </w:rPr>
            </w:pPr>
            <w:r w:rsidRPr="000105E5">
              <w:rPr>
                <w:rFonts w:eastAsia="Times New Roman" w:cs="Arial"/>
                <w:lang w:eastAsia="sv-SE"/>
              </w:rPr>
              <w:t>Hämta specificerad informationsmängd</w:t>
            </w:r>
          </w:p>
        </w:tc>
      </w:tr>
      <w:tr w:rsidR="006342E6" w:rsidRPr="00865734" w14:paraId="1CA9604F"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4ECEAB" w14:textId="05FF478C" w:rsidR="006342E6" w:rsidRPr="006342E6" w:rsidRDefault="006342E6" w:rsidP="006342E6">
            <w:pPr>
              <w:spacing w:after="60" w:line="240" w:lineRule="auto"/>
              <w:rPr>
                <w:rFonts w:cs="Arial"/>
                <w:szCs w:val="20"/>
              </w:rPr>
            </w:pPr>
            <w:r w:rsidRPr="00DF7196">
              <w:rPr>
                <w:rFonts w:cs="Arial"/>
                <w:szCs w:val="20"/>
              </w:rPr>
              <w:t xml:space="preserve">GetUnit (se avsnitt </w:t>
            </w:r>
            <w:r w:rsidRPr="00DF7196">
              <w:rPr>
                <w:rFonts w:cs="Arial"/>
                <w:szCs w:val="20"/>
              </w:rPr>
              <w:fldChar w:fldCharType="begin"/>
            </w:r>
            <w:r w:rsidRPr="00DF7196">
              <w:rPr>
                <w:rFonts w:cs="Arial"/>
                <w:szCs w:val="20"/>
              </w:rPr>
              <w:instrText xml:space="preserve"> REF _Ref362009945 \r \h </w:instrText>
            </w:r>
            <w:r w:rsidR="000105E5">
              <w:rPr>
                <w:rFonts w:cs="Arial"/>
                <w:szCs w:val="20"/>
              </w:rPr>
              <w:instrText xml:space="preserve"> \* MERGEFORMAT </w:instrText>
            </w:r>
            <w:r w:rsidRPr="00DF7196">
              <w:rPr>
                <w:rFonts w:cs="Arial"/>
                <w:szCs w:val="20"/>
              </w:rPr>
            </w:r>
            <w:r w:rsidRPr="00DF7196">
              <w:rPr>
                <w:rFonts w:cs="Arial"/>
                <w:szCs w:val="20"/>
              </w:rPr>
              <w:fldChar w:fldCharType="separate"/>
            </w:r>
            <w:r>
              <w:rPr>
                <w:rFonts w:cs="Arial"/>
                <w:szCs w:val="20"/>
              </w:rPr>
              <w:t>6.4</w:t>
            </w:r>
            <w:r w:rsidRPr="00DF7196">
              <w:rPr>
                <w:rFonts w:cs="Arial"/>
                <w:szCs w:val="20"/>
              </w:rPr>
              <w:fldChar w:fldCharType="end"/>
            </w:r>
            <w:r w:rsidRPr="00DF7196">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45B2E64" w14:textId="34A727A8" w:rsidR="006342E6" w:rsidRPr="000105E5" w:rsidRDefault="000105E5" w:rsidP="0039481C">
            <w:pPr>
              <w:spacing w:before="100" w:beforeAutospacing="1" w:after="100" w:afterAutospacing="1"/>
              <w:jc w:val="center"/>
              <w:rPr>
                <w:rFonts w:eastAsia="Times New Roman" w:cs="Arial"/>
                <w:lang w:eastAsia="sv-SE"/>
              </w:rPr>
            </w:pPr>
            <w:r w:rsidRPr="000105E5">
              <w:rPr>
                <w:rFonts w:eastAsia="Times New Roman" w:cs="Arial"/>
                <w:lang w:eastAsia="sv-SE"/>
              </w:rPr>
              <w:t>Hämta specificerad informationsmängd</w:t>
            </w:r>
          </w:p>
        </w:tc>
      </w:tr>
    </w:tbl>
    <w:p w14:paraId="28E07F02" w14:textId="77777777" w:rsidR="0039481C" w:rsidRDefault="0039481C" w:rsidP="0039481C">
      <w:pPr>
        <w:rPr>
          <w:color w:val="4F81BD" w:themeColor="accent1"/>
        </w:rPr>
      </w:pPr>
    </w:p>
    <w:p w14:paraId="47752E11" w14:textId="77777777" w:rsidR="0039481C" w:rsidRPr="00854AB6" w:rsidRDefault="0039481C" w:rsidP="0039481C">
      <w:pPr>
        <w:pStyle w:val="Rubrik2"/>
      </w:pPr>
      <w:bookmarkStart w:id="51" w:name="_Toc357754849"/>
      <w:bookmarkStart w:id="52" w:name="_Toc243452554"/>
      <w:bookmarkStart w:id="53" w:name="_Toc397682609"/>
      <w:r w:rsidRPr="00854AB6">
        <w:t>Adressering</w:t>
      </w:r>
      <w:bookmarkEnd w:id="51"/>
      <w:bookmarkEnd w:id="52"/>
      <w:bookmarkEnd w:id="53"/>
    </w:p>
    <w:p w14:paraId="10B71FEB" w14:textId="2FA869FD" w:rsidR="00DB4C35" w:rsidRPr="00854AB6" w:rsidRDefault="00DB4C35" w:rsidP="00DB4C35">
      <w:pPr>
        <w:pStyle w:val="Brdtext"/>
      </w:pPr>
      <w:r w:rsidRPr="00854AB6">
        <w:t xml:space="preserve">Tjänstedomänen tillämpar Tjänsteplattformens systemadressering. Tjänstekonsumenten adresserar Tjänsteplattformen, Tjänsteplattformen adresserar tjänsteproducenten med HSA-id för tjänstekonsumenten. </w:t>
      </w:r>
    </w:p>
    <w:p w14:paraId="29788EDA" w14:textId="77777777" w:rsidR="0039481C" w:rsidRPr="00854AB6" w:rsidRDefault="0039481C" w:rsidP="0039481C"/>
    <w:p w14:paraId="110CF92C" w14:textId="77777777" w:rsidR="0039481C" w:rsidRPr="00854AB6" w:rsidRDefault="0039481C" w:rsidP="0039481C">
      <w:pPr>
        <w:pStyle w:val="Rubrik2"/>
      </w:pPr>
      <w:bookmarkStart w:id="54" w:name="_Toc357754850"/>
      <w:bookmarkStart w:id="55" w:name="_Toc243452555"/>
      <w:bookmarkStart w:id="56" w:name="_Toc397682610"/>
      <w:r w:rsidRPr="00854AB6">
        <w:lastRenderedPageBreak/>
        <w:t>Aggregering och engagemangsindex</w:t>
      </w:r>
      <w:bookmarkEnd w:id="54"/>
      <w:bookmarkEnd w:id="55"/>
      <w:bookmarkEnd w:id="56"/>
    </w:p>
    <w:p w14:paraId="0B2A877C" w14:textId="2C4953AA" w:rsidR="00DB4C35" w:rsidRPr="00364822" w:rsidRDefault="00DB4C35" w:rsidP="00A02230">
      <w:pPr>
        <w:rPr>
          <w:i/>
        </w:rPr>
      </w:pPr>
      <w:r w:rsidRPr="00854AB6">
        <w:t xml:space="preserve">För närvarande är aggregering eller engagemangsindex ej aktuellt, då endast en tjänsteproducent är ansluten till tjänstedomänen. </w:t>
      </w:r>
    </w:p>
    <w:p w14:paraId="799C4DFA" w14:textId="77777777" w:rsidR="00DB4C35" w:rsidRDefault="00DB4C35" w:rsidP="00DB4C35">
      <w:pPr>
        <w:jc w:val="center"/>
      </w:pPr>
    </w:p>
    <w:p w14:paraId="7C686DE9" w14:textId="77777777" w:rsidR="00DB4C35" w:rsidRDefault="00DB4C35" w:rsidP="00DB4C35">
      <w:r>
        <w:t>I samband med att fler tjänsteproducenter ansluter till tjänstedomänen behöver sökningen från anropande tjänstekonsument realiseras mot flera tjänsteproducenter. Vilken alternativ lösning som ska tillämpas när denna situation uppstår är ännu inte beslutat, se AB-2.3 [</w:t>
      </w:r>
      <w:r>
        <w:fldChar w:fldCharType="begin"/>
      </w:r>
      <w:r>
        <w:instrText xml:space="preserve"> REF R2 \h </w:instrText>
      </w:r>
      <w:r>
        <w:fldChar w:fldCharType="separate"/>
      </w:r>
      <w:r w:rsidRPr="00DF7196">
        <w:t>R2</w:t>
      </w:r>
      <w:r>
        <w:fldChar w:fldCharType="end"/>
      </w:r>
      <w:r>
        <w:t>].</w:t>
      </w:r>
    </w:p>
    <w:p w14:paraId="4D4D8F89" w14:textId="77777777" w:rsidR="00DB4C35" w:rsidRDefault="00DB4C35" w:rsidP="00DB4C35"/>
    <w:p w14:paraId="5B8BBD42" w14:textId="77777777" w:rsidR="0039481C" w:rsidRDefault="0039481C" w:rsidP="0039481C">
      <w:pPr>
        <w:pStyle w:val="Rubrik1"/>
      </w:pPr>
      <w:bookmarkStart w:id="57" w:name="_Toc224960921"/>
      <w:bookmarkStart w:id="58" w:name="_Toc357754852"/>
      <w:bookmarkStart w:id="59" w:name="_Toc243452557"/>
      <w:bookmarkStart w:id="60" w:name="_Toc397682611"/>
      <w:r>
        <w:t>Tjänstedomänens krav och regler</w:t>
      </w:r>
      <w:bookmarkEnd w:id="57"/>
      <w:bookmarkEnd w:id="58"/>
      <w:bookmarkEnd w:id="59"/>
      <w:bookmarkEnd w:id="60"/>
    </w:p>
    <w:p w14:paraId="6D892909" w14:textId="77777777" w:rsidR="0039481C" w:rsidRDefault="0039481C" w:rsidP="0039481C">
      <w: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Rubrik2"/>
      </w:pPr>
      <w:bookmarkStart w:id="61" w:name="_Toc357754853"/>
      <w:bookmarkStart w:id="62" w:name="_Toc243452558"/>
      <w:bookmarkStart w:id="63" w:name="_Toc397682612"/>
      <w:r>
        <w:t>Informationssäkerhet och juridik</w:t>
      </w:r>
      <w:bookmarkEnd w:id="61"/>
      <w:bookmarkEnd w:id="62"/>
      <w:bookmarkEnd w:id="63"/>
    </w:p>
    <w:p w14:paraId="254D4267" w14:textId="77777777" w:rsidR="00DB4C35" w:rsidRPr="00DF7196" w:rsidRDefault="00DB4C35" w:rsidP="00DB4C35">
      <w:r w:rsidRPr="00DF7196">
        <w:t>Informationsinnehållet i de katalogtjänster som är anslutna som tjänsteproducenter ägs och förvaltas av respektive ansluten organisa</w:t>
      </w:r>
      <w:r>
        <w:t>tion/juridisk person. Informationsägarskapet beskrivs ytterligare i utredning utförd av Arkitektur och Regelverk Säkerhet (se avsnitt 4 i</w:t>
      </w:r>
      <w:r w:rsidRPr="00DF7196">
        <w:t xml:space="preserve"> [</w:t>
      </w:r>
      <w:r>
        <w:fldChar w:fldCharType="begin"/>
      </w:r>
      <w:r>
        <w:instrText xml:space="preserve"> REF R3 \h </w:instrText>
      </w:r>
      <w:r>
        <w:fldChar w:fldCharType="separate"/>
      </w:r>
      <w:r w:rsidRPr="00DF7196">
        <w:t>R3</w:t>
      </w:r>
      <w:r>
        <w:fldChar w:fldCharType="end"/>
      </w:r>
      <w:r w:rsidRPr="00DF7196">
        <w:t>]</w:t>
      </w:r>
      <w:r>
        <w:t>). I de fall som producenten i sin katalogtjänst lagrar information för flera informationsägare</w:t>
      </w:r>
      <w:r w:rsidRPr="00DF7196">
        <w:t xml:space="preserve"> är det upp till varje ansluten organisation att avgöra vilken information som ska lämnas ut till vilken mottagare. </w:t>
      </w:r>
    </w:p>
    <w:p w14:paraId="1FF9322D" w14:textId="77777777" w:rsidR="00DB4C35" w:rsidRPr="00DF7196" w:rsidRDefault="00DB4C35" w:rsidP="00DB4C35"/>
    <w:p w14:paraId="3606AA23" w14:textId="77777777" w:rsidR="00DB4C35" w:rsidRPr="00DF7196" w:rsidRDefault="00DB4C35" w:rsidP="00DB4C35">
      <w:pPr>
        <w:pStyle w:val="Brdtext"/>
        <w:rPr>
          <w:noProof/>
        </w:rPr>
      </w:pPr>
      <w:r w:rsidRPr="00DF7196">
        <w:rPr>
          <w:noProof/>
        </w:rPr>
        <w:t>Tjänsteproducenten ansvarar därmed för att information endast lämnas ut till de tjänstekonsumenter som respektive informationsägare godkänt. Det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tjänsteproducentens identitet (d.v.s. ursprunglig tjänstekonsument i anropskedjan) får bara användas för teknisk åtkomstbegränsning på så sätt att svaret blir som om de vårdgivare/vårdenheter vars verksamhetschef inte godkänner aktuell tjänsteproducent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64" w:name="_Toc243452559"/>
      <w:bookmarkStart w:id="65" w:name="_Toc397682613"/>
      <w:r>
        <w:t>Icke funktionella krav</w:t>
      </w:r>
      <w:bookmarkEnd w:id="64"/>
      <w:bookmarkEnd w:id="65"/>
    </w:p>
    <w:p w14:paraId="4409F62D" w14:textId="77777777" w:rsidR="0039481C" w:rsidRDefault="0039481C" w:rsidP="0039481C">
      <w:pPr>
        <w:rPr>
          <w:color w:val="4F81BD" w:themeColor="accent1"/>
        </w:rPr>
      </w:pPr>
    </w:p>
    <w:p w14:paraId="4DBF94A3" w14:textId="77777777" w:rsidR="00BB38AF" w:rsidRDefault="00BB38AF" w:rsidP="00BB38AF">
      <w:pPr>
        <w:pStyle w:val="Rubrik3"/>
      </w:pPr>
      <w:bookmarkStart w:id="66" w:name="_Toc397682614"/>
      <w:bookmarkStart w:id="67" w:name="_Toc243452560"/>
      <w:r>
        <w:t>Krav på en tjänsteproducent</w:t>
      </w:r>
      <w:bookmarkEnd w:id="66"/>
    </w:p>
    <w:p w14:paraId="6F960B0D" w14:textId="77777777" w:rsidR="00BB38AF" w:rsidRPr="00DF7196" w:rsidRDefault="00BB38AF" w:rsidP="00BB38AF">
      <w:r w:rsidRPr="00DF7196">
        <w:t>Följande krav skall beaktas då ett system agerar som en tjänsteproducent för tjänstedomänens ingående tjänster.</w:t>
      </w:r>
    </w:p>
    <w:p w14:paraId="6A32D23A" w14:textId="77777777" w:rsidR="00BB38AF" w:rsidRPr="00DF7196" w:rsidRDefault="00BB38AF" w:rsidP="00BB38AF"/>
    <w:p w14:paraId="3AB7F97A" w14:textId="77777777" w:rsidR="00BB38AF" w:rsidRPr="00DF7196" w:rsidRDefault="00BB38AF" w:rsidP="00BB38AF">
      <w:r w:rsidRPr="00DF7196">
        <w:t xml:space="preserve">Tjänsteproducenten ansvarar för </w:t>
      </w:r>
    </w:p>
    <w:p w14:paraId="3EEA8135" w14:textId="77777777" w:rsidR="00BB38AF" w:rsidRDefault="00BB38AF" w:rsidP="00BB38AF">
      <w:pPr>
        <w:pStyle w:val="Liststycke"/>
        <w:numPr>
          <w:ilvl w:val="0"/>
          <w:numId w:val="27"/>
        </w:numPr>
        <w:spacing w:after="60" w:line="240" w:lineRule="auto"/>
      </w:pPr>
      <w:r w:rsidRPr="00DF7196">
        <w:t>att tillhandahålla tjänsten i enlighet med denna tjä</w:t>
      </w:r>
      <w:r>
        <w:t xml:space="preserve">nstekontraktsbeskrivning </w:t>
      </w:r>
      <w:r w:rsidRPr="00DF7196">
        <w:t xml:space="preserve">med avseende på </w:t>
      </w:r>
    </w:p>
    <w:p w14:paraId="456B9775" w14:textId="77777777" w:rsidR="00BB38AF" w:rsidRDefault="00BB38AF" w:rsidP="00BB38AF">
      <w:pPr>
        <w:pStyle w:val="Liststycke"/>
        <w:numPr>
          <w:ilvl w:val="1"/>
          <w:numId w:val="27"/>
        </w:numPr>
        <w:spacing w:after="60" w:line="240" w:lineRule="auto"/>
      </w:pPr>
      <w:r>
        <w:t xml:space="preserve">tjänstedomänens arkitektur (se avsnitt </w:t>
      </w:r>
      <w:r>
        <w:fldChar w:fldCharType="begin"/>
      </w:r>
      <w:r>
        <w:instrText xml:space="preserve"> REF _Ref369705736 \r \h </w:instrText>
      </w:r>
      <w:r>
        <w:fldChar w:fldCharType="separate"/>
      </w:r>
      <w:r>
        <w:t>3</w:t>
      </w:r>
      <w:r>
        <w:fldChar w:fldCharType="end"/>
      </w:r>
      <w:r>
        <w:t>)</w:t>
      </w:r>
    </w:p>
    <w:p w14:paraId="4B9E4F1A" w14:textId="77777777" w:rsidR="00BB38AF" w:rsidRDefault="00BB38AF" w:rsidP="00BB38AF">
      <w:pPr>
        <w:pStyle w:val="Liststycke"/>
        <w:numPr>
          <w:ilvl w:val="1"/>
          <w:numId w:val="27"/>
        </w:numPr>
        <w:spacing w:after="60" w:line="240" w:lineRule="auto"/>
      </w:pPr>
      <w:r>
        <w:t xml:space="preserve">informationssäkerhet och juridik (se avsnitt </w:t>
      </w:r>
      <w:r>
        <w:fldChar w:fldCharType="begin"/>
      </w:r>
      <w:r>
        <w:instrText xml:space="preserve"> REF _Ref369705914 \r \h </w:instrText>
      </w:r>
      <w:r>
        <w:fldChar w:fldCharType="separate"/>
      </w:r>
      <w:r>
        <w:t>4.1</w:t>
      </w:r>
      <w:r>
        <w:fldChar w:fldCharType="end"/>
      </w:r>
      <w:r>
        <w:t xml:space="preserve">) </w:t>
      </w:r>
    </w:p>
    <w:p w14:paraId="134D6BFE" w14:textId="77777777" w:rsidR="00BB38AF" w:rsidRDefault="00BB38AF" w:rsidP="00BB38AF">
      <w:pPr>
        <w:pStyle w:val="Liststycke"/>
        <w:numPr>
          <w:ilvl w:val="1"/>
          <w:numId w:val="27"/>
        </w:numPr>
        <w:spacing w:after="60" w:line="240" w:lineRule="auto"/>
      </w:pPr>
      <w:r>
        <w:lastRenderedPageBreak/>
        <w:t xml:space="preserve">felhantering (se avsnitt </w:t>
      </w:r>
      <w:r>
        <w:fldChar w:fldCharType="begin"/>
      </w:r>
      <w:r>
        <w:instrText xml:space="preserve"> REF _Ref369705921 \r \h </w:instrText>
      </w:r>
      <w:r>
        <w:fldChar w:fldCharType="separate"/>
      </w:r>
      <w:r>
        <w:t>4.2</w:t>
      </w:r>
      <w:r>
        <w:fldChar w:fldCharType="end"/>
      </w:r>
      <w:r>
        <w:t>)</w:t>
      </w:r>
    </w:p>
    <w:p w14:paraId="1C34B70F" w14:textId="77777777" w:rsidR="00BB38AF" w:rsidRDefault="00BB38AF" w:rsidP="00BB38AF">
      <w:pPr>
        <w:pStyle w:val="Liststycke"/>
        <w:numPr>
          <w:ilvl w:val="1"/>
          <w:numId w:val="27"/>
        </w:numPr>
        <w:spacing w:after="60" w:line="240" w:lineRule="auto"/>
      </w:pPr>
      <w:r w:rsidRPr="00DF7196">
        <w:t>SLA:er</w:t>
      </w:r>
      <w:r>
        <w:t xml:space="preserve"> (se avsnitt </w:t>
      </w:r>
      <w:r>
        <w:fldChar w:fldCharType="begin"/>
      </w:r>
      <w:r>
        <w:instrText xml:space="preserve"> REF _Ref369705931 \r \h </w:instrText>
      </w:r>
      <w:r>
        <w:fldChar w:fldCharType="separate"/>
      </w:r>
      <w:r>
        <w:t>4.4.1</w:t>
      </w:r>
      <w:r>
        <w:fldChar w:fldCharType="end"/>
      </w:r>
      <w:r>
        <w:t>)</w:t>
      </w:r>
    </w:p>
    <w:p w14:paraId="2D5F6E60" w14:textId="77777777" w:rsidR="00BB38AF" w:rsidRDefault="00BB38AF" w:rsidP="00BB38AF">
      <w:pPr>
        <w:pStyle w:val="Liststycke"/>
        <w:numPr>
          <w:ilvl w:val="1"/>
          <w:numId w:val="27"/>
        </w:numPr>
        <w:spacing w:after="60" w:line="240" w:lineRule="auto"/>
      </w:pPr>
      <w:r>
        <w:t xml:space="preserve">informationsinnehåll (specificeras för resp. tjänstekontrakt under avsnitt </w:t>
      </w:r>
      <w:r>
        <w:fldChar w:fldCharType="begin"/>
      </w:r>
      <w:r>
        <w:instrText xml:space="preserve"> REF _Ref360177402 \r \h </w:instrText>
      </w:r>
      <w:r>
        <w:fldChar w:fldCharType="separate"/>
      </w:r>
      <w:r>
        <w:t>6</w:t>
      </w:r>
      <w:r>
        <w:fldChar w:fldCharType="end"/>
      </w:r>
      <w:r>
        <w:t>)</w:t>
      </w:r>
    </w:p>
    <w:p w14:paraId="411A2DFE" w14:textId="77777777" w:rsidR="00BB38AF" w:rsidRPr="00DF7196" w:rsidRDefault="00BB38AF" w:rsidP="00BB38AF">
      <w:pPr>
        <w:pStyle w:val="Liststycke"/>
        <w:numPr>
          <w:ilvl w:val="1"/>
          <w:numId w:val="27"/>
        </w:numPr>
        <w:spacing w:after="60" w:line="240" w:lineRule="auto"/>
      </w:pPr>
      <w:r>
        <w:t xml:space="preserve">tjänstedomänens meddelandemodeller (se avsnitt </w:t>
      </w:r>
      <w:r>
        <w:fldChar w:fldCharType="begin"/>
      </w:r>
      <w:r>
        <w:instrText xml:space="preserve"> REF _Ref369705957 \r \h </w:instrText>
      </w:r>
      <w:r>
        <w:fldChar w:fldCharType="separate"/>
      </w:r>
      <w:r>
        <w:t>5</w:t>
      </w:r>
      <w:r>
        <w:fldChar w:fldCharType="end"/>
      </w:r>
      <w:r>
        <w:t>)</w:t>
      </w:r>
    </w:p>
    <w:p w14:paraId="2463504D" w14:textId="77777777" w:rsidR="00BB38AF" w:rsidRDefault="00BB38AF" w:rsidP="00BB38AF">
      <w:pPr>
        <w:pStyle w:val="Liststycke"/>
        <w:numPr>
          <w:ilvl w:val="0"/>
          <w:numId w:val="27"/>
        </w:numPr>
        <w:spacing w:after="60" w:line="240" w:lineRule="auto"/>
      </w:pPr>
      <w:r w:rsidRPr="00DF7196">
        <w:t>att vid behov förmedla kontakt mellan tjänstekonsument och informationsägare, t.ex. i frågor som rör förändring av innehåll</w:t>
      </w:r>
    </w:p>
    <w:p w14:paraId="110C6A73" w14:textId="77777777" w:rsidR="00BB38AF" w:rsidRPr="00DF7196" w:rsidRDefault="00BB38AF" w:rsidP="00BB38AF">
      <w:pPr>
        <w:pStyle w:val="Liststycke"/>
        <w:numPr>
          <w:ilvl w:val="0"/>
          <w:numId w:val="27"/>
        </w:numPr>
        <w:spacing w:after="60" w:line="240" w:lineRule="auto"/>
      </w:pPr>
      <w:r>
        <w:t>att (vid behov genom kravställning på anslutna organisationer/</w:t>
      </w:r>
      <w:r w:rsidRPr="00DF7196">
        <w:t xml:space="preserve">informationsägare) </w:t>
      </w:r>
      <w:r>
        <w:t xml:space="preserve">tillse att </w:t>
      </w:r>
    </w:p>
    <w:p w14:paraId="245C7467" w14:textId="77777777" w:rsidR="00BB38AF" w:rsidRDefault="00BB38AF" w:rsidP="00BB38AF">
      <w:pPr>
        <w:pStyle w:val="Liststycke"/>
        <w:numPr>
          <w:ilvl w:val="1"/>
          <w:numId w:val="27"/>
        </w:numPr>
        <w:spacing w:after="60" w:line="240" w:lineRule="auto"/>
      </w:pPr>
      <w:r w:rsidRPr="00DF7196">
        <w:t xml:space="preserve">den information som tillhandahålls vid var tid </w:t>
      </w:r>
      <w:r>
        <w:t>är</w:t>
      </w:r>
      <w:r w:rsidRPr="00DF7196">
        <w:t xml:space="preserve"> uppdaterad och korrekt</w:t>
      </w:r>
      <w:r>
        <w:t xml:space="preserve"> </w:t>
      </w:r>
    </w:p>
    <w:p w14:paraId="09EA56DB" w14:textId="77777777" w:rsidR="00BB38AF" w:rsidRDefault="00BB38AF" w:rsidP="00BB38AF">
      <w:pPr>
        <w:pStyle w:val="Liststycke"/>
        <w:numPr>
          <w:ilvl w:val="1"/>
          <w:numId w:val="27"/>
        </w:numPr>
        <w:spacing w:after="60" w:line="240" w:lineRule="auto"/>
      </w:pPr>
      <w:r>
        <w:t>den information som tillhandahålls vid var tid i möjligaste mån är säkrad mot ursprungskällor</w:t>
      </w:r>
    </w:p>
    <w:p w14:paraId="7E12D550" w14:textId="77777777" w:rsidR="00BB38AF" w:rsidRPr="00DF7196" w:rsidRDefault="00BB38AF" w:rsidP="00BB38AF">
      <w:pPr>
        <w:pStyle w:val="Liststycke"/>
        <w:numPr>
          <w:ilvl w:val="2"/>
          <w:numId w:val="27"/>
        </w:numPr>
        <w:spacing w:after="60" w:line="240" w:lineRule="auto"/>
      </w:pPr>
      <w:r>
        <w:t>minst omfattar detta kontroll av namnuppgifter mot Skatteverket samt kontroll av legitimerad yrkesgrupp mot Socialstyrelsens register minst en gång per månad</w:t>
      </w:r>
    </w:p>
    <w:p w14:paraId="338E6263" w14:textId="77777777" w:rsidR="00BB38AF" w:rsidRPr="00DF7196" w:rsidRDefault="00BB38AF" w:rsidP="00BB38AF">
      <w:pPr>
        <w:pStyle w:val="Liststycke"/>
        <w:numPr>
          <w:ilvl w:val="1"/>
          <w:numId w:val="27"/>
        </w:numPr>
        <w:spacing w:after="60" w:line="240" w:lineRule="auto"/>
      </w:pPr>
      <w:r w:rsidRPr="00DF7196">
        <w:t>tillämpliga lagar och regelverk, t.ex. Personuppgiftslagen PUL, efterlevs</w:t>
      </w:r>
    </w:p>
    <w:p w14:paraId="78614142" w14:textId="77777777" w:rsidR="00BB38AF" w:rsidRDefault="00BB38AF" w:rsidP="00BB38AF">
      <w:pPr>
        <w:pStyle w:val="Liststycke"/>
        <w:numPr>
          <w:ilvl w:val="1"/>
          <w:numId w:val="27"/>
        </w:numPr>
        <w:spacing w:after="60" w:line="240" w:lineRule="auto"/>
      </w:pPr>
      <w:r>
        <w:t>det finns ett dokumenterat regelverk för hur administratörsbehörigheter tilldelas och tas bort</w:t>
      </w:r>
    </w:p>
    <w:p w14:paraId="46118440" w14:textId="77777777" w:rsidR="00BB38AF" w:rsidRDefault="00BB38AF" w:rsidP="00BB38AF">
      <w:pPr>
        <w:pStyle w:val="Liststycke"/>
        <w:numPr>
          <w:ilvl w:val="1"/>
          <w:numId w:val="27"/>
        </w:numPr>
        <w:spacing w:after="60" w:line="240" w:lineRule="auto"/>
      </w:pPr>
      <w:r>
        <w:t xml:space="preserve">uppgifter om koppling mellan HSA-id och individ/organisation samt mellan HSA-id och vårdgivare/vårdenhet arkiveras i minst 10 år efter det att anställning och/eller verksamhet upphört </w:t>
      </w:r>
    </w:p>
    <w:p w14:paraId="290B6E15" w14:textId="77777777" w:rsidR="00BB38AF" w:rsidRPr="00DF7196" w:rsidRDefault="00BB38AF" w:rsidP="00BB38AF">
      <w:pPr>
        <w:pStyle w:val="Liststycke"/>
        <w:numPr>
          <w:ilvl w:val="1"/>
          <w:numId w:val="27"/>
        </w:numPr>
        <w:spacing w:after="60" w:line="240" w:lineRule="auto"/>
      </w:pPr>
      <w:r>
        <w:t>HSA-id behålls då en person byter person-identitet (t.ex. från samordningsnummer till personnummer)</w:t>
      </w:r>
    </w:p>
    <w:p w14:paraId="368AE582" w14:textId="77777777" w:rsidR="00BB38AF" w:rsidRDefault="00BB38AF" w:rsidP="00BB38AF">
      <w:pPr>
        <w:pStyle w:val="Liststycke"/>
        <w:numPr>
          <w:ilvl w:val="0"/>
          <w:numId w:val="27"/>
        </w:numPr>
        <w:spacing w:after="60" w:line="240" w:lineRule="auto"/>
      </w:pPr>
      <w:r w:rsidRPr="00DF7196">
        <w:t>att upprätthålla en organisation för administration samt för mottagande av driftstörningsinformation</w:t>
      </w:r>
    </w:p>
    <w:p w14:paraId="099389D1" w14:textId="77777777" w:rsidR="00BB38AF" w:rsidRDefault="00BB38AF" w:rsidP="00BB38AF">
      <w:pPr>
        <w:pStyle w:val="Liststycke"/>
        <w:numPr>
          <w:ilvl w:val="0"/>
          <w:numId w:val="27"/>
        </w:numPr>
        <w:spacing w:after="60" w:line="240" w:lineRule="auto"/>
      </w:pPr>
      <w:r>
        <w:t>att förändringar som görs i tjänsten loggas så att det går att spåra vem som gjort en förändring och när</w:t>
      </w:r>
    </w:p>
    <w:p w14:paraId="7C1AC561" w14:textId="77777777" w:rsidR="00BB38AF" w:rsidRDefault="00BB38AF" w:rsidP="00BB38AF">
      <w:pPr>
        <w:pStyle w:val="Liststycke"/>
        <w:numPr>
          <w:ilvl w:val="0"/>
          <w:numId w:val="27"/>
        </w:numPr>
        <w:spacing w:after="60" w:line="240" w:lineRule="auto"/>
      </w:pPr>
      <w:r>
        <w:t>att särskild hantering av personer med skyddade personuppgifter finns dokumenterad och tillämpas</w:t>
      </w:r>
    </w:p>
    <w:p w14:paraId="4BAE0F84" w14:textId="10AAFBCF" w:rsidR="00BB38AF" w:rsidRPr="00BB38AF" w:rsidRDefault="00BB38AF" w:rsidP="00BB38AF">
      <w:pPr>
        <w:pStyle w:val="Liststycke"/>
        <w:numPr>
          <w:ilvl w:val="0"/>
          <w:numId w:val="27"/>
        </w:numPr>
        <w:spacing w:after="60" w:line="240" w:lineRule="auto"/>
      </w:pPr>
      <w:r>
        <w:t>att årligen genomföra intern revision för att säkerställa att tjänsteproducenten verkligen uppfyller samtliga krav beskrivna i denna tjänstekontraktsbeskrivning</w:t>
      </w:r>
    </w:p>
    <w:p w14:paraId="257DCED2" w14:textId="77777777" w:rsidR="00BB38AF" w:rsidRPr="00BB38AF" w:rsidRDefault="00BB38AF" w:rsidP="00BB38AF"/>
    <w:p w14:paraId="4D35EBC5" w14:textId="77777777" w:rsidR="0039481C" w:rsidRDefault="0039481C" w:rsidP="00BB38AF">
      <w:pPr>
        <w:pStyle w:val="Rubrik4"/>
      </w:pPr>
      <w:r>
        <w:t>SLA krav</w:t>
      </w:r>
      <w:bookmarkEnd w:id="67"/>
    </w:p>
    <w:p w14:paraId="28C8E0C7" w14:textId="77777777" w:rsidR="00DB4C35" w:rsidRPr="00DF7196" w:rsidRDefault="00DB4C35" w:rsidP="00DB4C35">
      <w:bookmarkStart w:id="68" w:name="_Toc243452561"/>
      <w:r w:rsidRPr="00DF7196">
        <w:t>Följande generella SLA-krav gäller för alla tjänsteproducen</w:t>
      </w:r>
      <w:r>
        <w:t>ter som tillhandahåller tjänstekontrakt inom domänen</w:t>
      </w:r>
      <w:r w:rsidRPr="00DF7196">
        <w:t xml:space="preserve">. </w:t>
      </w:r>
      <w:r>
        <w:t xml:space="preserve">Observera att för en konsument kan tillgängligheten bli något lägre utifrån t.ex. mellanliggande kommunikationsutrustning, kommunikationsnät och användning av regional tjänsteplattform. </w:t>
      </w:r>
    </w:p>
    <w:p w14:paraId="3D63EEB0" w14:textId="77777777" w:rsidR="00DB4C35" w:rsidRPr="00DF7196" w:rsidRDefault="00DB4C35" w:rsidP="00DB4C35"/>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127"/>
        <w:gridCol w:w="5293"/>
      </w:tblGrid>
      <w:tr w:rsidR="00DB4C35" w:rsidRPr="00DF7196" w14:paraId="18394471" w14:textId="77777777" w:rsidTr="000105E5">
        <w:tc>
          <w:tcPr>
            <w:tcW w:w="2268" w:type="dxa"/>
          </w:tcPr>
          <w:p w14:paraId="3DC898D9" w14:textId="77777777" w:rsidR="00DB4C35" w:rsidRPr="00DF7196" w:rsidRDefault="00DB4C35" w:rsidP="000105E5">
            <w:pPr>
              <w:rPr>
                <w:b/>
              </w:rPr>
            </w:pPr>
            <w:r w:rsidRPr="00DF7196">
              <w:rPr>
                <w:b/>
              </w:rPr>
              <w:t>Kategori</w:t>
            </w:r>
          </w:p>
        </w:tc>
        <w:tc>
          <w:tcPr>
            <w:tcW w:w="2127" w:type="dxa"/>
          </w:tcPr>
          <w:p w14:paraId="539C9E8A" w14:textId="77777777" w:rsidR="00DB4C35" w:rsidRPr="00DF7196" w:rsidRDefault="00DB4C35" w:rsidP="000105E5">
            <w:pPr>
              <w:rPr>
                <w:b/>
              </w:rPr>
            </w:pPr>
            <w:r w:rsidRPr="00DF7196">
              <w:rPr>
                <w:b/>
              </w:rPr>
              <w:t>Värde</w:t>
            </w:r>
          </w:p>
        </w:tc>
        <w:tc>
          <w:tcPr>
            <w:tcW w:w="5293" w:type="dxa"/>
          </w:tcPr>
          <w:p w14:paraId="3A7AE894" w14:textId="77777777" w:rsidR="00DB4C35" w:rsidRPr="00DF7196" w:rsidRDefault="00DB4C35" w:rsidP="000105E5">
            <w:pPr>
              <w:rPr>
                <w:b/>
              </w:rPr>
            </w:pPr>
            <w:r w:rsidRPr="00DF7196">
              <w:rPr>
                <w:b/>
              </w:rPr>
              <w:t>Beskrivning</w:t>
            </w:r>
          </w:p>
        </w:tc>
      </w:tr>
      <w:tr w:rsidR="00DB4C35" w:rsidRPr="00DF7196" w14:paraId="63684F42" w14:textId="77777777" w:rsidTr="000105E5">
        <w:tc>
          <w:tcPr>
            <w:tcW w:w="2268" w:type="dxa"/>
          </w:tcPr>
          <w:p w14:paraId="6803723F" w14:textId="77777777" w:rsidR="00DB4C35" w:rsidRPr="00DF7196" w:rsidRDefault="00DB4C35" w:rsidP="000105E5">
            <w:r w:rsidRPr="00DF7196">
              <w:t>Svarstid</w:t>
            </w:r>
          </w:p>
        </w:tc>
        <w:tc>
          <w:tcPr>
            <w:tcW w:w="2127" w:type="dxa"/>
          </w:tcPr>
          <w:p w14:paraId="6742DADD" w14:textId="77777777" w:rsidR="00DB4C35" w:rsidRPr="00C3306D" w:rsidRDefault="00DB4C35" w:rsidP="000105E5">
            <w:pPr>
              <w:rPr>
                <w:highlight w:val="yellow"/>
              </w:rPr>
            </w:pPr>
          </w:p>
        </w:tc>
        <w:tc>
          <w:tcPr>
            <w:tcW w:w="5293" w:type="dxa"/>
          </w:tcPr>
          <w:p w14:paraId="0AD3336B" w14:textId="77777777" w:rsidR="00DB4C35" w:rsidRPr="00C3306D" w:rsidRDefault="00DB4C35" w:rsidP="000105E5">
            <w:r w:rsidRPr="00C3306D">
              <w:t>Definieras per tjänstekontrakt i avsnitt 6.</w:t>
            </w:r>
          </w:p>
        </w:tc>
      </w:tr>
      <w:tr w:rsidR="00DB4C35" w:rsidRPr="00DF7196" w14:paraId="4911DD07" w14:textId="77777777" w:rsidTr="000105E5">
        <w:tc>
          <w:tcPr>
            <w:tcW w:w="2268" w:type="dxa"/>
          </w:tcPr>
          <w:p w14:paraId="33B58A71" w14:textId="77777777" w:rsidR="00DB4C35" w:rsidRPr="00DF7196" w:rsidRDefault="00DB4C35" w:rsidP="000105E5">
            <w:r w:rsidRPr="00DF7196">
              <w:t>Tillgänglighet</w:t>
            </w:r>
          </w:p>
        </w:tc>
        <w:tc>
          <w:tcPr>
            <w:tcW w:w="2127" w:type="dxa"/>
          </w:tcPr>
          <w:p w14:paraId="568CE75E" w14:textId="77777777" w:rsidR="00DB4C35" w:rsidRPr="00C3306D" w:rsidRDefault="00DB4C35" w:rsidP="000105E5">
            <w:r w:rsidRPr="00C3306D">
              <w:t>24x7, 99,9%</w:t>
            </w:r>
          </w:p>
        </w:tc>
        <w:tc>
          <w:tcPr>
            <w:tcW w:w="5293" w:type="dxa"/>
          </w:tcPr>
          <w:p w14:paraId="7694E493" w14:textId="77777777" w:rsidR="00DB4C35" w:rsidRPr="00C3306D" w:rsidRDefault="00DB4C35" w:rsidP="000105E5"/>
        </w:tc>
      </w:tr>
      <w:tr w:rsidR="00DB4C35" w:rsidRPr="00DF7196" w14:paraId="3E13F154" w14:textId="77777777" w:rsidTr="000105E5">
        <w:tc>
          <w:tcPr>
            <w:tcW w:w="2268" w:type="dxa"/>
          </w:tcPr>
          <w:p w14:paraId="4D593886" w14:textId="77777777" w:rsidR="00DB4C35" w:rsidRPr="00DF7196" w:rsidRDefault="00DB4C35" w:rsidP="000105E5">
            <w:r w:rsidRPr="00DF7196">
              <w:t>Last</w:t>
            </w:r>
          </w:p>
        </w:tc>
        <w:tc>
          <w:tcPr>
            <w:tcW w:w="2127" w:type="dxa"/>
          </w:tcPr>
          <w:p w14:paraId="72DA447E" w14:textId="77777777" w:rsidR="00DB4C35" w:rsidRPr="00C3306D" w:rsidRDefault="00DB4C35" w:rsidP="000105E5">
            <w:pPr>
              <w:rPr>
                <w:highlight w:val="yellow"/>
              </w:rPr>
            </w:pPr>
          </w:p>
        </w:tc>
        <w:tc>
          <w:tcPr>
            <w:tcW w:w="5293" w:type="dxa"/>
          </w:tcPr>
          <w:p w14:paraId="3A82917B" w14:textId="77777777" w:rsidR="00DB4C35" w:rsidRPr="00C3306D" w:rsidRDefault="00DB4C35" w:rsidP="000105E5">
            <w:r w:rsidRPr="00C3306D">
              <w:t>Definieras per tjänstekontrakt i avsnitt 6.</w:t>
            </w:r>
          </w:p>
        </w:tc>
      </w:tr>
      <w:tr w:rsidR="00DB4C35" w:rsidRPr="00DF7196" w14:paraId="66F98E6E" w14:textId="77777777" w:rsidTr="000105E5">
        <w:tc>
          <w:tcPr>
            <w:tcW w:w="2268" w:type="dxa"/>
          </w:tcPr>
          <w:p w14:paraId="1E1DEE99" w14:textId="77777777" w:rsidR="00DB4C35" w:rsidRPr="00DF7196" w:rsidRDefault="00DB4C35" w:rsidP="000105E5">
            <w:r w:rsidRPr="00DF7196">
              <w:t>Aktualitet</w:t>
            </w:r>
          </w:p>
        </w:tc>
        <w:tc>
          <w:tcPr>
            <w:tcW w:w="2127" w:type="dxa"/>
          </w:tcPr>
          <w:p w14:paraId="7D571734" w14:textId="77777777" w:rsidR="00DB4C35" w:rsidRPr="00C3306D" w:rsidRDefault="00DB4C35" w:rsidP="000105E5">
            <w:pPr>
              <w:rPr>
                <w:highlight w:val="yellow"/>
              </w:rPr>
            </w:pPr>
            <w:r w:rsidRPr="00C3306D">
              <w:t>10 minuter</w:t>
            </w:r>
          </w:p>
        </w:tc>
        <w:tc>
          <w:tcPr>
            <w:tcW w:w="5293" w:type="dxa"/>
          </w:tcPr>
          <w:p w14:paraId="11222BDE" w14:textId="77777777" w:rsidR="00DB4C35" w:rsidRPr="00C3306D" w:rsidRDefault="00DB4C35" w:rsidP="000105E5">
            <w:r w:rsidRPr="00C3306D">
              <w:t>Vid uppdatering av information i katalogtjänsten får det maximalt ta så lång tid innan den informationen används av och returneras via tjänstekontrakten.</w:t>
            </w:r>
          </w:p>
        </w:tc>
      </w:tr>
      <w:tr w:rsidR="00DB4C35" w:rsidRPr="00DF7196" w14:paraId="1104F906" w14:textId="77777777" w:rsidTr="000105E5">
        <w:tc>
          <w:tcPr>
            <w:tcW w:w="2268" w:type="dxa"/>
          </w:tcPr>
          <w:p w14:paraId="0EDA074D" w14:textId="77777777" w:rsidR="00DB4C35" w:rsidRPr="00DF7196" w:rsidRDefault="00DB4C35" w:rsidP="000105E5">
            <w:pPr>
              <w:rPr>
                <w:highlight w:val="yellow"/>
              </w:rPr>
            </w:pPr>
            <w:r w:rsidRPr="00DF7196">
              <w:t>Återställningstid</w:t>
            </w:r>
          </w:p>
        </w:tc>
        <w:tc>
          <w:tcPr>
            <w:tcW w:w="2127" w:type="dxa"/>
          </w:tcPr>
          <w:p w14:paraId="5D56D9AE" w14:textId="77777777" w:rsidR="00DB4C35" w:rsidRPr="00C3306D" w:rsidRDefault="00DB4C35" w:rsidP="000105E5">
            <w:pPr>
              <w:tabs>
                <w:tab w:val="left" w:pos="2935"/>
              </w:tabs>
              <w:jc w:val="both"/>
              <w:rPr>
                <w:highlight w:val="yellow"/>
              </w:rPr>
            </w:pPr>
            <w:r w:rsidRPr="00C3306D">
              <w:t>1 dygn</w:t>
            </w:r>
          </w:p>
        </w:tc>
        <w:tc>
          <w:tcPr>
            <w:tcW w:w="5293" w:type="dxa"/>
          </w:tcPr>
          <w:p w14:paraId="67E9D7B4" w14:textId="77777777" w:rsidR="00DB4C35" w:rsidRPr="00C3306D" w:rsidRDefault="00DB4C35" w:rsidP="000105E5">
            <w:r w:rsidRPr="00C3306D">
              <w:t>Vid katastrof som bortfall av driftshall</w:t>
            </w:r>
          </w:p>
        </w:tc>
      </w:tr>
    </w:tbl>
    <w:p w14:paraId="06D20C7C" w14:textId="77777777" w:rsidR="00DB4C35" w:rsidRPr="00DF7196" w:rsidRDefault="00DB4C35" w:rsidP="00DB4C35">
      <w:pPr>
        <w:pStyle w:val="Brdtext"/>
      </w:pPr>
    </w:p>
    <w:p w14:paraId="074ED34E" w14:textId="77777777" w:rsidR="0039481C" w:rsidRDefault="0039481C" w:rsidP="00BB38AF">
      <w:pPr>
        <w:pStyle w:val="Rubrik4"/>
      </w:pPr>
      <w:bookmarkStart w:id="69" w:name="_Toc357754854"/>
      <w:bookmarkStart w:id="70" w:name="_Toc243452562"/>
      <w:bookmarkStart w:id="71" w:name="_Toc224960922"/>
      <w:bookmarkStart w:id="72" w:name="_Toc357754855"/>
      <w:bookmarkEnd w:id="20"/>
      <w:bookmarkEnd w:id="21"/>
      <w:bookmarkEnd w:id="22"/>
      <w:bookmarkEnd w:id="68"/>
      <w:r>
        <w:t>Felhantering</w:t>
      </w:r>
      <w:bookmarkEnd w:id="69"/>
      <w:bookmarkEnd w:id="70"/>
    </w:p>
    <w:p w14:paraId="2859FC09" w14:textId="77777777" w:rsidR="0039481C" w:rsidRDefault="0039481C" w:rsidP="00BB38AF">
      <w:pPr>
        <w:pStyle w:val="Rubrik5"/>
      </w:pPr>
      <w:r>
        <w:t xml:space="preserve">Logiska fel </w:t>
      </w:r>
    </w:p>
    <w:p w14:paraId="436090C6" w14:textId="77777777" w:rsidR="00BB38AF" w:rsidRPr="00DF7196" w:rsidRDefault="00BB38AF" w:rsidP="00BB38AF">
      <w:pPr>
        <w:pStyle w:val="Brdtext"/>
      </w:pPr>
      <w:bookmarkStart w:id="73" w:name="_Toc243452563"/>
      <w:r w:rsidRPr="00DF7196">
        <w:t xml:space="preserve">Vid ett </w:t>
      </w:r>
      <w:r w:rsidRPr="00DF7196">
        <w:rPr>
          <w:b/>
        </w:rPr>
        <w:t>logiskt fel</w:t>
      </w:r>
      <w:r w:rsidRPr="00DF7196">
        <w:t>, d.v.s. förutsättning för att kunna besvara anropet saknas, t ex för att visst nödvändigt objekt eller attributvärde saknas,</w:t>
      </w:r>
      <w:r w:rsidRPr="00DF7196">
        <w:rPr>
          <w:b/>
        </w:rPr>
        <w:t xml:space="preserve"> </w:t>
      </w:r>
      <w:r w:rsidRPr="00DF7196">
        <w:t>i de uppdaterande tjänsterna levereras resultCode, resultText.</w:t>
      </w:r>
      <w:r w:rsidRPr="00DF7196">
        <w:br/>
        <w:t>Syftet med resultText är att tjänstekonsumenten av tjänsten ska kunna visa upp informationen för användaren.</w:t>
      </w:r>
    </w:p>
    <w:p w14:paraId="6A9ECA4D" w14:textId="77777777" w:rsidR="00BB38AF" w:rsidRPr="00DF7196" w:rsidRDefault="00BB38AF" w:rsidP="00BB38AF">
      <w:pPr>
        <w:pStyle w:val="Brdtext"/>
      </w:pPr>
      <w:r w:rsidRPr="00DF7196">
        <w:lastRenderedPageBreak/>
        <w:t>De värden som resultCode kan returnera är:</w:t>
      </w:r>
    </w:p>
    <w:p w14:paraId="68C3EC06"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OK</w:t>
      </w:r>
      <w:r w:rsidRPr="00DF7196">
        <w:t xml:space="preserve"> </w:t>
      </w:r>
      <w:r w:rsidRPr="00DF7196">
        <w:br/>
        <w:t>Transaktionen har utförts enligt uppdraget i frågemeddelandet.</w:t>
      </w:r>
    </w:p>
    <w:p w14:paraId="3F428C47"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ERROR</w:t>
      </w:r>
      <w:r w:rsidRPr="00DF7196">
        <w:br/>
        <w:t>Transaktionen har INTE kunnat utföras enligt uppdrag i frågemeddelandet p.g.a. logiskt fel.</w:t>
      </w:r>
    </w:p>
    <w:p w14:paraId="770C616C" w14:textId="77777777" w:rsidR="00BB38AF" w:rsidRDefault="00BB38AF" w:rsidP="00BB38AF">
      <w:r w:rsidRPr="00DF7196">
        <w:t xml:space="preserve">De felkoder/felmeddelanden som används och som returneras i resultText beskrivs under respektive tjänstekontrakt i kapitel </w:t>
      </w:r>
      <w:r w:rsidRPr="00DF7196">
        <w:fldChar w:fldCharType="begin"/>
      </w:r>
      <w:r w:rsidRPr="00DF7196">
        <w:instrText xml:space="preserve"> REF _Ref360177402 \r \h </w:instrText>
      </w:r>
      <w:r w:rsidRPr="00DF7196">
        <w:fldChar w:fldCharType="separate"/>
      </w:r>
      <w:r>
        <w:t>6</w:t>
      </w:r>
      <w:r w:rsidRPr="00DF7196">
        <w:fldChar w:fldCharType="end"/>
      </w:r>
      <w:r w:rsidRPr="00DF7196">
        <w:t>.</w:t>
      </w:r>
    </w:p>
    <w:p w14:paraId="31026013" w14:textId="77777777" w:rsidR="00BB38AF" w:rsidRDefault="00BB38AF" w:rsidP="00BB38AF"/>
    <w:p w14:paraId="432C8BB3" w14:textId="77777777" w:rsidR="00BB38AF" w:rsidRPr="00581BE4" w:rsidRDefault="00BB38AF" w:rsidP="00BB38AF">
      <w:pPr>
        <w:spacing w:after="120"/>
      </w:pPr>
      <w:r w:rsidRPr="00581BE4">
        <w:t>I möjligaste mån ska resultatet från anropet returneras även om visst/vissa logiska fel förekommer, men då med resultCode=ERROR och en resultText som anger ”Varning”. Då kan anropande program avgöra om uppgifterna ändå kan användas eller inte och på vilket sätt en slutanvändare ska meddelas.</w:t>
      </w:r>
    </w:p>
    <w:p w14:paraId="1EF820DB" w14:textId="77777777" w:rsidR="00BB38AF" w:rsidRPr="00581BE4" w:rsidRDefault="00BB38AF" w:rsidP="00BB38AF">
      <w:pPr>
        <w:spacing w:after="120"/>
      </w:pPr>
      <w:r w:rsidRPr="00581BE4">
        <w:t>Om resultat inte alls kan returneras, flaggas detta med resultCode=ERROR och en resultText som anger ”Fel”.</w:t>
      </w:r>
      <w:r w:rsidRPr="00581BE4">
        <w:br/>
        <w:t xml:space="preserve">Exempel på fel där resultat inte kan returneras är t ex </w:t>
      </w:r>
    </w:p>
    <w:p w14:paraId="30112855" w14:textId="77777777" w:rsidR="00BB38AF" w:rsidRPr="00581BE4" w:rsidRDefault="00BB38AF" w:rsidP="00BB38AF">
      <w:pPr>
        <w:pStyle w:val="Liststycke"/>
        <w:numPr>
          <w:ilvl w:val="0"/>
          <w:numId w:val="28"/>
        </w:numPr>
        <w:spacing w:after="120" w:line="240" w:lineRule="auto"/>
      </w:pPr>
      <w:r w:rsidRPr="00581BE4">
        <w:t>Om sökt identitet saknas i katalogen, eller om identiteten inte avser rätt objekttyp eller felaktigt tillhör flera olika objekt.</w:t>
      </w:r>
    </w:p>
    <w:p w14:paraId="1D451641" w14:textId="77777777" w:rsidR="00BB38AF" w:rsidRPr="00581BE4" w:rsidRDefault="00BB38AF" w:rsidP="00BB38AF">
      <w:pPr>
        <w:spacing w:after="120"/>
      </w:pPr>
    </w:p>
    <w:p w14:paraId="7E737920" w14:textId="77777777" w:rsidR="00BB38AF" w:rsidRPr="00581BE4" w:rsidRDefault="00BB38AF" w:rsidP="00BB38AF">
      <w:pPr>
        <w:spacing w:after="120"/>
      </w:pPr>
      <w:r w:rsidRPr="00581BE4">
        <w:t xml:space="preserve">Exempel på mindre fel där resultat ändå kan returneras, tillsammans med en varning och utpekning av felet är: </w:t>
      </w:r>
    </w:p>
    <w:p w14:paraId="2EFAC5B3" w14:textId="77777777" w:rsidR="00BB38AF" w:rsidRPr="00581BE4" w:rsidRDefault="00BB38AF" w:rsidP="00BB38AF">
      <w:pPr>
        <w:pStyle w:val="Liststycke"/>
        <w:numPr>
          <w:ilvl w:val="0"/>
          <w:numId w:val="28"/>
        </w:numPr>
        <w:spacing w:before="80" w:line="240" w:lineRule="auto"/>
        <w:ind w:left="714" w:hanging="357"/>
        <w:contextualSpacing w:val="0"/>
      </w:pPr>
      <w:r w:rsidRPr="00581BE4">
        <w:t>Då obligatoriska attribut (som skulle returnerats) saknas</w:t>
      </w:r>
    </w:p>
    <w:p w14:paraId="657F2E48" w14:textId="77777777" w:rsidR="00BB38AF" w:rsidRPr="00581BE4" w:rsidRDefault="00BB38AF" w:rsidP="00BB38AF">
      <w:pPr>
        <w:pStyle w:val="Liststycke"/>
        <w:numPr>
          <w:ilvl w:val="0"/>
          <w:numId w:val="28"/>
        </w:numPr>
        <w:spacing w:before="80" w:line="240" w:lineRule="auto"/>
        <w:ind w:left="714" w:hanging="357"/>
        <w:contextualSpacing w:val="0"/>
      </w:pPr>
      <w:r w:rsidRPr="00581BE4">
        <w:t>Attribut med värde som inte följer gällande värdemängd</w:t>
      </w:r>
    </w:p>
    <w:p w14:paraId="5B1F5A38" w14:textId="77777777" w:rsidR="00BB38AF" w:rsidRPr="00581BE4" w:rsidRDefault="00BB38AF" w:rsidP="00BB38AF">
      <w:pPr>
        <w:pStyle w:val="Liststycke"/>
        <w:numPr>
          <w:ilvl w:val="0"/>
          <w:numId w:val="28"/>
        </w:numPr>
        <w:spacing w:before="80" w:line="240" w:lineRule="auto"/>
        <w:ind w:left="714" w:hanging="357"/>
        <w:contextualSpacing w:val="0"/>
      </w:pPr>
      <w:r w:rsidRPr="00581BE4">
        <w:t>Värdemängdsattribut med både kod-del och klartext-del men där dessa inte matchar varandra enligt gällande värdemängd</w:t>
      </w:r>
    </w:p>
    <w:p w14:paraId="5CD4FCEB" w14:textId="77777777" w:rsidR="00BB38AF" w:rsidRPr="00581BE4" w:rsidRDefault="00BB38AF" w:rsidP="00BB38AF">
      <w:pPr>
        <w:pStyle w:val="Liststycke"/>
        <w:numPr>
          <w:ilvl w:val="0"/>
          <w:numId w:val="28"/>
        </w:numPr>
        <w:spacing w:before="80" w:line="240" w:lineRule="auto"/>
        <w:ind w:left="714" w:hanging="357"/>
      </w:pPr>
      <w:r w:rsidRPr="00581BE4">
        <w:t xml:space="preserve">Attribut med felaktig syntax, t ex  </w:t>
      </w:r>
    </w:p>
    <w:p w14:paraId="71F7B6C2" w14:textId="77777777" w:rsidR="00BB38AF" w:rsidRPr="00581BE4" w:rsidRDefault="00BB38AF" w:rsidP="00BB38AF">
      <w:pPr>
        <w:pStyle w:val="Liststycke"/>
        <w:numPr>
          <w:ilvl w:val="1"/>
          <w:numId w:val="28"/>
        </w:numPr>
        <w:spacing w:line="240" w:lineRule="auto"/>
        <w:ind w:left="1434" w:hanging="357"/>
        <w:contextualSpacing w:val="0"/>
      </w:pPr>
      <w:r w:rsidRPr="00581BE4">
        <w:t>Sammansatta attribut saknad någon del (t ex öppettider)</w:t>
      </w:r>
    </w:p>
    <w:p w14:paraId="472B2630" w14:textId="77777777" w:rsidR="00BB38AF" w:rsidRPr="00581BE4" w:rsidRDefault="00BB38AF" w:rsidP="00BB38AF">
      <w:pPr>
        <w:pStyle w:val="Liststycke"/>
        <w:numPr>
          <w:ilvl w:val="1"/>
          <w:numId w:val="28"/>
        </w:numPr>
        <w:spacing w:line="240" w:lineRule="auto"/>
        <w:ind w:left="1434" w:hanging="357"/>
        <w:contextualSpacing w:val="0"/>
      </w:pPr>
      <w:r w:rsidRPr="00581BE4">
        <w:t>Telefonnummer med bokstäver i</w:t>
      </w:r>
    </w:p>
    <w:p w14:paraId="5D64E710" w14:textId="77777777" w:rsidR="00BB38AF" w:rsidRPr="00581BE4" w:rsidRDefault="00BB38AF" w:rsidP="00BB38AF">
      <w:pPr>
        <w:pStyle w:val="Liststycke"/>
        <w:numPr>
          <w:ilvl w:val="1"/>
          <w:numId w:val="28"/>
        </w:numPr>
        <w:spacing w:line="240" w:lineRule="auto"/>
        <w:ind w:left="1434" w:hanging="357"/>
        <w:contextualSpacing w:val="0"/>
      </w:pPr>
      <w:r w:rsidRPr="00581BE4">
        <w:t>Öppettider med tim-del med bokstäver eller utanför 0-24</w:t>
      </w:r>
    </w:p>
    <w:p w14:paraId="030132AC" w14:textId="77777777" w:rsidR="00BB38AF" w:rsidRPr="00581BE4" w:rsidRDefault="00BB38AF" w:rsidP="00BB38AF">
      <w:pPr>
        <w:pStyle w:val="Liststycke"/>
        <w:numPr>
          <w:ilvl w:val="1"/>
          <w:numId w:val="28"/>
        </w:numPr>
        <w:spacing w:line="240" w:lineRule="auto"/>
        <w:ind w:left="1434" w:hanging="357"/>
        <w:contextualSpacing w:val="0"/>
      </w:pPr>
      <w:r>
        <w:t>E-postadress</w:t>
      </w:r>
      <w:r w:rsidRPr="00581BE4">
        <w:t xml:space="preserve"> utan @ eller </w:t>
      </w:r>
      <w:r>
        <w:t>w</w:t>
      </w:r>
      <w:r w:rsidRPr="00581BE4">
        <w:t>eb</w:t>
      </w:r>
      <w:r>
        <w:t>b</w:t>
      </w:r>
      <w:r w:rsidRPr="00581BE4">
        <w:t xml:space="preserve">adress utan http:// </w:t>
      </w:r>
    </w:p>
    <w:p w14:paraId="6001AC80" w14:textId="77777777" w:rsidR="00BB38AF" w:rsidRPr="00581BE4" w:rsidRDefault="00BB38AF" w:rsidP="00BB38AF">
      <w:pPr>
        <w:pStyle w:val="Liststycke"/>
        <w:numPr>
          <w:ilvl w:val="1"/>
          <w:numId w:val="28"/>
        </w:numPr>
        <w:spacing w:line="240" w:lineRule="auto"/>
        <w:ind w:left="1434" w:hanging="357"/>
        <w:contextualSpacing w:val="0"/>
      </w:pPr>
      <w:r w:rsidRPr="00581BE4">
        <w:t>Felaktigt format för datum</w:t>
      </w:r>
    </w:p>
    <w:p w14:paraId="3B43974D" w14:textId="77777777" w:rsidR="00BB38AF" w:rsidRPr="00581BE4" w:rsidRDefault="00BB38AF" w:rsidP="00BB38AF">
      <w:pPr>
        <w:pStyle w:val="Liststycke"/>
        <w:numPr>
          <w:ilvl w:val="1"/>
          <w:numId w:val="28"/>
        </w:numPr>
        <w:spacing w:line="240" w:lineRule="auto"/>
        <w:ind w:left="1434" w:hanging="357"/>
        <w:contextualSpacing w:val="0"/>
      </w:pPr>
      <w:r w:rsidRPr="00581BE4">
        <w:t>Foto eller Logotype inte är i jpeg-format eller är &gt; 50kb</w:t>
      </w:r>
    </w:p>
    <w:p w14:paraId="2B102590" w14:textId="77777777" w:rsidR="00BB38AF" w:rsidRPr="00581BE4" w:rsidRDefault="00BB38AF" w:rsidP="00BB38AF">
      <w:pPr>
        <w:pStyle w:val="Liststycke"/>
        <w:numPr>
          <w:ilvl w:val="1"/>
          <w:numId w:val="28"/>
        </w:numPr>
        <w:spacing w:line="240" w:lineRule="auto"/>
        <w:ind w:left="1434" w:hanging="357"/>
        <w:contextualSpacing w:val="0"/>
      </w:pPr>
      <w:r w:rsidRPr="00581BE4">
        <w:t>Etc. etc.</w:t>
      </w:r>
    </w:p>
    <w:bookmarkEnd w:id="73"/>
    <w:p w14:paraId="466EAB85" w14:textId="77777777" w:rsidR="0039481C" w:rsidRDefault="0039481C" w:rsidP="0039481C">
      <w:pPr>
        <w:rPr>
          <w:color w:val="4F81BD" w:themeColor="accent1"/>
        </w:rPr>
      </w:pPr>
    </w:p>
    <w:p w14:paraId="1EB6F77E" w14:textId="77777777" w:rsidR="0039481C" w:rsidRDefault="0039481C" w:rsidP="0039481C">
      <w:pPr>
        <w:pStyle w:val="Rubrik4"/>
      </w:pPr>
      <w:r>
        <w:t>Tekniska fel</w:t>
      </w:r>
    </w:p>
    <w:p w14:paraId="2258650A" w14:textId="77777777" w:rsidR="00BB38AF" w:rsidRPr="00DF7196" w:rsidRDefault="00BB38AF" w:rsidP="00BB38AF">
      <w:pPr>
        <w:pStyle w:val="Brdtext"/>
      </w:pPr>
      <w:r w:rsidRPr="00DF7196">
        <w:t xml:space="preserve">Vid ett tekniskt fel levereras normalt ett generellt undantag (SOAP-fault). </w:t>
      </w:r>
    </w:p>
    <w:p w14:paraId="3428F27F" w14:textId="77777777" w:rsidR="00BB38AF" w:rsidRPr="00DF7196" w:rsidRDefault="00BB38AF" w:rsidP="00BB38AF">
      <w:pPr>
        <w:pStyle w:val="Brdtext"/>
      </w:pPr>
      <w:r w:rsidRPr="00DF7196">
        <w:t>Exempel på tekniska fel vid anrop till någon av tjänstedomänens tjänstekontrakt där SOAP-fault returneras är:</w:t>
      </w:r>
    </w:p>
    <w:p w14:paraId="21EBBF04"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Katalogen (eller ev. läskopia) är inte nåbar (ur funktion, överlastad, kommunikationsmässigt eller på annat sätt onåbar)</w:t>
      </w:r>
    </w:p>
    <w:p w14:paraId="6C0BBDDD"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Katalogen returnerar att det blev ett intern</w:t>
      </w:r>
      <w:r>
        <w:t>t</w:t>
      </w:r>
      <w:r w:rsidRPr="00DF7196">
        <w:t xml:space="preserve"> fel vid sökningen</w:t>
      </w:r>
    </w:p>
    <w:p w14:paraId="197FB715"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lastRenderedPageBreak/>
        <w:t>Grundläggande information i katalogen, t ex kodtabeller, innehåller felaktig information eller felaktigt strukturerad information.</w:t>
      </w:r>
    </w:p>
    <w:p w14:paraId="539F5467" w14:textId="77777777" w:rsidR="00BB38AF" w:rsidRPr="00DF7196" w:rsidRDefault="00BB38AF" w:rsidP="00BB38AF">
      <w:pPr>
        <w:pStyle w:val="Brdtext"/>
      </w:pPr>
      <w:r w:rsidRPr="00DF7196">
        <w:t>Exempel på andra tekniska fel är:</w:t>
      </w:r>
    </w:p>
    <w:p w14:paraId="2275E0F7"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Anslutande tjänst är inte behörig att anropa det aktuella tjänstekontraktet. För denna typ av fel returneras ”</w:t>
      </w:r>
      <w:r>
        <w:t>http</w:t>
      </w:r>
      <w:r w:rsidRPr="00DF7196">
        <w:t xml:space="preserve"> Status 403 </w:t>
      </w:r>
      <w:r>
        <w:t>–</w:t>
      </w:r>
      <w:r w:rsidRPr="00DF7196">
        <w:t xml:space="preserve"> Access is denied”.</w:t>
      </w:r>
    </w:p>
    <w:p w14:paraId="1F442CA3"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Tjänstekontraktsprogramvaran har slutat fungera. För denna typ av fel returneras ”</w:t>
      </w:r>
      <w:r>
        <w:t>http</w:t>
      </w:r>
      <w:r w:rsidRPr="00DF7196">
        <w:t xml:space="preserve"> Status 503 – Service Temporarily Unavailable”. </w:t>
      </w:r>
    </w:p>
    <w:p w14:paraId="157138F1"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För fatala tekniska fel t ex server-fel, fel på kommunikationsutrustning, fel i webb-tjänst-systemprogramvaran, kan svar helt utebli, därför måste konsumenten ha hantering för uteblivet svar (time-out) för sådant fall.</w:t>
      </w:r>
    </w:p>
    <w:p w14:paraId="33A23338" w14:textId="77777777" w:rsidR="00BB38AF" w:rsidRPr="00DF7196" w:rsidRDefault="00BB38AF" w:rsidP="00BB38AF">
      <w:pPr>
        <w:pStyle w:val="Brdtext"/>
      </w:pPr>
      <w:r w:rsidRPr="00DF7196">
        <w:t>Vid tekniska fel förmedlas inga kataloguppgifter till konsumenten.</w:t>
      </w:r>
    </w:p>
    <w:p w14:paraId="2913AAE9" w14:textId="77777777" w:rsidR="0039481C" w:rsidRDefault="0039481C" w:rsidP="0039481C">
      <w:pPr>
        <w:rPr>
          <w:color w:val="4F81BD" w:themeColor="accent1"/>
        </w:rPr>
      </w:pPr>
    </w:p>
    <w:p w14:paraId="32743069" w14:textId="77777777" w:rsidR="00BB38AF" w:rsidRDefault="00BB38AF" w:rsidP="00BB38AF">
      <w:pPr>
        <w:pStyle w:val="Rubrik3"/>
      </w:pPr>
      <w:bookmarkStart w:id="74" w:name="_Toc397682615"/>
      <w:bookmarkStart w:id="75" w:name="_Toc243452564"/>
      <w:r>
        <w:t>Övriga krav</w:t>
      </w:r>
      <w:bookmarkEnd w:id="74"/>
    </w:p>
    <w:p w14:paraId="7093B1A0" w14:textId="6DB51C63" w:rsidR="00BB38AF" w:rsidRDefault="00BB38AF" w:rsidP="00BB38AF">
      <w:r>
        <w:t>-</w:t>
      </w:r>
    </w:p>
    <w:p w14:paraId="6D122F7F" w14:textId="77777777" w:rsidR="00BB38AF" w:rsidRPr="00BB38AF" w:rsidRDefault="00BB38AF" w:rsidP="00BB38AF"/>
    <w:p w14:paraId="72908150" w14:textId="77777777" w:rsidR="0039481C" w:rsidRDefault="0039481C" w:rsidP="0039481C">
      <w:pPr>
        <w:pStyle w:val="Rubrik3"/>
      </w:pPr>
      <w:bookmarkStart w:id="76" w:name="_Toc397682616"/>
      <w:r>
        <w:t>Krav på en tjänstekonsument</w:t>
      </w:r>
      <w:bookmarkEnd w:id="75"/>
      <w:bookmarkEnd w:id="76"/>
    </w:p>
    <w:p w14:paraId="73CB4BE3" w14:textId="77777777" w:rsidR="00BB38AF" w:rsidRPr="00DF7196" w:rsidRDefault="00BB38AF" w:rsidP="00BB38AF">
      <w:r w:rsidRPr="00DF7196">
        <w:t>Följande krav skall beaktas då ett system agerar som en tjänstekonsument för tjänstedomänens ingående tjänster.</w:t>
      </w:r>
    </w:p>
    <w:p w14:paraId="592B3AD3" w14:textId="77777777" w:rsidR="00BB38AF" w:rsidRPr="00DF7196" w:rsidRDefault="00BB38AF" w:rsidP="00BB38AF"/>
    <w:p w14:paraId="6A7C9820" w14:textId="77777777" w:rsidR="00BB38AF" w:rsidRDefault="00BB38AF" w:rsidP="00BB38AF">
      <w:r w:rsidRPr="00DF7196">
        <w:t xml:space="preserve">Autentisering av tjänstekonsument ska alltid ske med SITHS Funktionscertifikat. </w:t>
      </w:r>
    </w:p>
    <w:p w14:paraId="48E4FDE8" w14:textId="77777777" w:rsidR="00BB38AF" w:rsidRDefault="00BB38AF" w:rsidP="00BB38AF"/>
    <w:p w14:paraId="13ED97E8" w14:textId="77777777" w:rsidR="00BB38AF" w:rsidRDefault="00BB38AF" w:rsidP="00BB38AF">
      <w:r>
        <w:t>Tjänstekonsumenten ansvarar för att ha en kontinuitetsplan för det fall att tjänsteproducentens tjänst inte skulle vara tillgänglig.</w:t>
      </w:r>
    </w:p>
    <w:p w14:paraId="1CE964F8" w14:textId="77777777" w:rsidR="00BB38AF" w:rsidRDefault="00BB38AF" w:rsidP="00BB38AF"/>
    <w:p w14:paraId="40D32EB9" w14:textId="77777777" w:rsidR="00BB38AF" w:rsidRPr="00DF7196" w:rsidRDefault="00BB38AF" w:rsidP="00BB38AF">
      <w:r>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14:paraId="00B444A1" w14:textId="77777777" w:rsidR="00BB38AF" w:rsidRPr="00DF7196" w:rsidRDefault="00BB38AF" w:rsidP="00BB38AF"/>
    <w:p w14:paraId="1EB98AAA" w14:textId="77777777" w:rsidR="00BB38AF" w:rsidRPr="00DF7196" w:rsidRDefault="00BB38AF" w:rsidP="00BB38AF">
      <w:r w:rsidRPr="00DF7196">
        <w:t>Tjänstekonsumenten skall följa vid var tid gällande</w:t>
      </w:r>
      <w:r>
        <w:t xml:space="preserve"> villkor för den/de tjänsteproducenter från vilka tjänstekonsumenten hämtar information. Ett exempel på sådana villkor är HSA-policy</w:t>
      </w:r>
      <w:r w:rsidRPr="00DF7196">
        <w:t xml:space="preserve"> [</w:t>
      </w:r>
      <w:r>
        <w:fldChar w:fldCharType="begin"/>
      </w:r>
      <w:r>
        <w:instrText xml:space="preserve"> REF R4 \h </w:instrText>
      </w:r>
      <w:r>
        <w:fldChar w:fldCharType="separate"/>
      </w:r>
      <w:r w:rsidRPr="00DF7196">
        <w:t>R4</w:t>
      </w:r>
      <w:r>
        <w:fldChar w:fldCharType="end"/>
      </w:r>
      <w:r>
        <w:t>], där informationsägarna</w:t>
      </w:r>
      <w:r w:rsidRPr="00DF7196">
        <w:t xml:space="preserve"> bland annat </w:t>
      </w:r>
      <w:r>
        <w:t xml:space="preserve">ställer </w:t>
      </w:r>
      <w:r w:rsidRPr="00DF7196">
        <w:t>krav på</w:t>
      </w:r>
    </w:p>
    <w:p w14:paraId="4F095BBF" w14:textId="77777777" w:rsidR="00BB38AF" w:rsidRPr="00DF7196" w:rsidRDefault="00BB38AF" w:rsidP="00BB38AF">
      <w:pPr>
        <w:pStyle w:val="Liststycke"/>
        <w:numPr>
          <w:ilvl w:val="0"/>
          <w:numId w:val="27"/>
        </w:numPr>
        <w:spacing w:after="60" w:line="240" w:lineRule="auto"/>
      </w:pPr>
      <w:r w:rsidRPr="00DF7196">
        <w:t>att all användning av informationen erhållen från tjänsteproducenten ska beskrivas i godkänd HPTB, HSA-policytillämpning för brukarorganisation</w:t>
      </w:r>
    </w:p>
    <w:p w14:paraId="35119860" w14:textId="77777777" w:rsidR="00BB38AF" w:rsidRPr="00DF7196" w:rsidRDefault="00BB38AF" w:rsidP="00BB38AF">
      <w:pPr>
        <w:pStyle w:val="Liststycke"/>
        <w:numPr>
          <w:ilvl w:val="0"/>
          <w:numId w:val="27"/>
        </w:numPr>
        <w:spacing w:after="60" w:line="240" w:lineRule="auto"/>
      </w:pPr>
      <w:r w:rsidRPr="00DF7196">
        <w:t>att tillämpliga lagar och regelverk, t.ex. Personuppgiftslagen PUL, efterlevs</w:t>
      </w:r>
    </w:p>
    <w:p w14:paraId="7F0F5EE8" w14:textId="77777777" w:rsidR="00BB38AF" w:rsidRPr="00DF7196" w:rsidRDefault="00BB38AF" w:rsidP="00BB38AF">
      <w:pPr>
        <w:pStyle w:val="Liststycke"/>
        <w:numPr>
          <w:ilvl w:val="0"/>
          <w:numId w:val="27"/>
        </w:numPr>
        <w:spacing w:after="60" w:line="240" w:lineRule="auto"/>
      </w:pPr>
      <w:r w:rsidRPr="00DF7196">
        <w:t>att information som lagras i egen applikation ska skyddas på tillfredställande sätt</w:t>
      </w:r>
    </w:p>
    <w:p w14:paraId="0BB8E7CA" w14:textId="77777777" w:rsidR="00BB38AF" w:rsidRPr="00DF7196" w:rsidRDefault="00BB38AF" w:rsidP="00BB38AF">
      <w:pPr>
        <w:pStyle w:val="Liststycke"/>
        <w:numPr>
          <w:ilvl w:val="0"/>
          <w:numId w:val="27"/>
        </w:numPr>
        <w:spacing w:after="60" w:line="240" w:lineRule="auto"/>
      </w:pPr>
      <w:r w:rsidRPr="00DF7196">
        <w:t>att information som lagras i egen applikation ska hållas uppdaterad mot ursprungskällan</w:t>
      </w:r>
    </w:p>
    <w:p w14:paraId="4FA0ED73" w14:textId="77777777" w:rsidR="00BB38AF" w:rsidRPr="00DF7196" w:rsidRDefault="00BB38AF" w:rsidP="00BB38AF">
      <w:pPr>
        <w:pStyle w:val="Liststycke"/>
        <w:numPr>
          <w:ilvl w:val="0"/>
          <w:numId w:val="27"/>
        </w:numPr>
        <w:spacing w:after="60" w:line="240" w:lineRule="auto"/>
      </w:pPr>
      <w:r>
        <w:t>att intern revision genomförs årligen för kontroll av efterlevnad till HSA-policy</w:t>
      </w:r>
    </w:p>
    <w:p w14:paraId="6BC2300A" w14:textId="77777777" w:rsidR="00BB38AF" w:rsidRDefault="00BB38AF" w:rsidP="00BB38AF"/>
    <w:p w14:paraId="13B9D29E" w14:textId="77777777" w:rsidR="00BB38AF" w:rsidRDefault="00BB38AF" w:rsidP="00BB38AF">
      <w:r>
        <w:lastRenderedPageBreak/>
        <w:t xml:space="preserve">Anslutna tjänsteproducenter kan ha egna processer för godkännande av tjänstekonsumenter som anropar tjänsteproducentens katalogtjänst. </w:t>
      </w:r>
    </w:p>
    <w:p w14:paraId="0EABE70B" w14:textId="77777777" w:rsidR="00BB38AF" w:rsidRPr="00BB38AF" w:rsidRDefault="00BB38AF" w:rsidP="00BB38AF"/>
    <w:p w14:paraId="2CBDBDA5" w14:textId="77777777" w:rsidR="0039481C" w:rsidRDefault="0039481C" w:rsidP="0039481C">
      <w:pPr>
        <w:pStyle w:val="Rubrik1"/>
      </w:pPr>
      <w:bookmarkStart w:id="77" w:name="_Toc243452565"/>
      <w:bookmarkStart w:id="78" w:name="_Toc397682617"/>
      <w:r>
        <w:t xml:space="preserve">Tjänstedomänens </w:t>
      </w:r>
      <w:bookmarkEnd w:id="71"/>
      <w:r>
        <w:t>meddelandemodeller</w:t>
      </w:r>
      <w:bookmarkEnd w:id="72"/>
      <w:bookmarkEnd w:id="77"/>
      <w:bookmarkEnd w:id="78"/>
    </w:p>
    <w:p w14:paraId="062125DB" w14:textId="77777777" w:rsidR="0039481C" w:rsidRDefault="0039481C" w:rsidP="0039481C">
      <w:bookmarkStart w:id="79" w:name="_Toc224960923"/>
      <w:r>
        <w:t>Här beskrivs de meddelandemodeller som tjänstekontrakten bygger på. För varje meddelandemodell beskrivs hur mappning ser ut delvis mot V-TIM, här version 2.2 samt mot schema (XSD) för tjänstekontrakt.</w:t>
      </w:r>
    </w:p>
    <w:p w14:paraId="40B5FDE7" w14:textId="77777777" w:rsidR="0039481C" w:rsidRDefault="0039481C" w:rsidP="0039481C">
      <w:pPr>
        <w:pStyle w:val="Rubrik2"/>
      </w:pPr>
      <w:bookmarkStart w:id="80" w:name="_Toc357754856"/>
      <w:bookmarkStart w:id="81" w:name="_Toc243452566"/>
      <w:bookmarkStart w:id="82" w:name="_Toc397682618"/>
      <w:r>
        <w:t>V-MIM</w:t>
      </w:r>
      <w:bookmarkEnd w:id="80"/>
      <w:bookmarkEnd w:id="81"/>
      <w:bookmarkEnd w:id="82"/>
      <w:r>
        <w:t xml:space="preserve"> </w:t>
      </w:r>
    </w:p>
    <w:p w14:paraId="564ACD9C" w14:textId="77777777" w:rsidR="00BB38AF" w:rsidRDefault="00BB38AF" w:rsidP="00BB38AF">
      <w:r>
        <w:t xml:space="preserve">För tjänstedomänen utnyttjas befintliga strukturer inom HSA för förvaltning och vidareutveckling av informations- och meddelandemodeller, se </w:t>
      </w:r>
      <w:r w:rsidRPr="0022201E">
        <w:t xml:space="preserve">även </w:t>
      </w:r>
      <w:r w:rsidRPr="002E75B7">
        <w:t>AB-2.4 [</w:t>
      </w:r>
      <w:r>
        <w:fldChar w:fldCharType="begin"/>
      </w:r>
      <w:r>
        <w:instrText xml:space="preserve"> REF R2 \h  \* MERGEFORMAT </w:instrText>
      </w:r>
      <w:r>
        <w:fldChar w:fldCharType="separate"/>
      </w:r>
      <w:r w:rsidRPr="00DF7196">
        <w:t>R2</w:t>
      </w:r>
      <w:r>
        <w:fldChar w:fldCharType="end"/>
      </w:r>
      <w:r w:rsidRPr="002E75B7">
        <w:t xml:space="preserve">]. </w:t>
      </w:r>
      <w:r w:rsidRPr="002E75B7">
        <w:rPr>
          <w:szCs w:val="20"/>
          <w:lang w:eastAsia="ar-SA"/>
        </w:rPr>
        <w:t>Två</w:t>
      </w:r>
      <w:r w:rsidRPr="00821A37">
        <w:rPr>
          <w:szCs w:val="20"/>
          <w:lang w:eastAsia="ar-SA"/>
        </w:rPr>
        <w:t xml:space="preserve"> gånger per år införs genomarbetade och beslutade ändringar i informationsmodellen enligt särskild process.</w:t>
      </w:r>
    </w:p>
    <w:p w14:paraId="0EBEBC6E" w14:textId="77777777" w:rsidR="00BB38AF" w:rsidRDefault="00BB38AF" w:rsidP="00BB38AF"/>
    <w:p w14:paraId="798EA864" w14:textId="748F6EB7" w:rsidR="0039481C" w:rsidRDefault="00BB38AF" w:rsidP="0039481C">
      <w:r w:rsidRPr="00DF7196">
        <w:t xml:space="preserve">Nuvarande informationsmodell beskrivs i RIV Informationsspecifikation HSA Struktur och Innehåll </w:t>
      </w:r>
      <w:r w:rsidRPr="00457C02">
        <w:t>[</w:t>
      </w:r>
      <w:r>
        <w:fldChar w:fldCharType="begin"/>
      </w:r>
      <w:r>
        <w:instrText xml:space="preserve"> REF R5 \h </w:instrText>
      </w:r>
      <w:r>
        <w:fldChar w:fldCharType="separate"/>
      </w:r>
      <w:r w:rsidRPr="00DF7196">
        <w:t>R</w:t>
      </w:r>
      <w:r>
        <w:t>5</w:t>
      </w:r>
      <w:r>
        <w:fldChar w:fldCharType="end"/>
      </w:r>
      <w:r w:rsidRPr="00457C02">
        <w:t>].</w:t>
      </w:r>
      <w:r w:rsidRPr="00DF7196">
        <w:t xml:space="preserve"> </w:t>
      </w:r>
      <w:r>
        <w:t xml:space="preserve">Ingen mappning mot nationellt fackspråk är genomförd av skäl som beskrivs i </w:t>
      </w:r>
      <w:r w:rsidRPr="002E75B7">
        <w:t>AB-2.</w:t>
      </w:r>
      <w:r>
        <w:t>5</w:t>
      </w:r>
      <w:r w:rsidRPr="002E75B7">
        <w:t xml:space="preserve"> [</w:t>
      </w:r>
      <w:r>
        <w:fldChar w:fldCharType="begin"/>
      </w:r>
      <w:r>
        <w:instrText xml:space="preserve"> REF R2 \h  \* MERGEFORMAT </w:instrText>
      </w:r>
      <w:r>
        <w:fldChar w:fldCharType="separate"/>
      </w:r>
      <w:r w:rsidRPr="00DF7196">
        <w:t>R2</w:t>
      </w:r>
      <w:r>
        <w:fldChar w:fldCharType="end"/>
      </w:r>
      <w:r w:rsidRPr="002E75B7">
        <w:t>].</w:t>
      </w:r>
    </w:p>
    <w:p w14:paraId="70DEFC10" w14:textId="77777777" w:rsidR="0039481C" w:rsidRDefault="0039481C" w:rsidP="0039481C"/>
    <w:p w14:paraId="3578D5D8" w14:textId="77777777" w:rsidR="0039481C" w:rsidRDefault="0039481C" w:rsidP="0039481C">
      <w:pPr>
        <w:pStyle w:val="Rubrik2"/>
      </w:pPr>
      <w:bookmarkStart w:id="83" w:name="_Toc357754857"/>
      <w:bookmarkStart w:id="84" w:name="_Toc243452567"/>
      <w:bookmarkStart w:id="85" w:name="_Toc397682619"/>
      <w:r>
        <w:t>Formatregler</w:t>
      </w:r>
      <w:bookmarkEnd w:id="83"/>
      <w:bookmarkEnd w:id="84"/>
      <w:bookmarkEnd w:id="85"/>
    </w:p>
    <w:p w14:paraId="7D525304" w14:textId="77777777" w:rsidR="00BB38AF" w:rsidRPr="00DF7196"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86" w:name="_Toc397682620"/>
      <w:r w:rsidRPr="00DF7196">
        <w:t>RIV-specifikation</w:t>
      </w:r>
      <w:bookmarkEnd w:id="86"/>
    </w:p>
    <w:p w14:paraId="1E19B37B" w14:textId="0D100648" w:rsidR="0039481C" w:rsidRPr="002F2D14" w:rsidRDefault="00BB38AF" w:rsidP="0039481C">
      <w:r w:rsidRPr="00DF7196">
        <w:t>Formatregler för tjänstedomänen specificeras i RIV Informationsspecifikation HSA Struktur och Innehåll [</w:t>
      </w:r>
      <w:r>
        <w:fldChar w:fldCharType="begin"/>
      </w:r>
      <w:r>
        <w:instrText xml:space="preserve"> REF R5 \h </w:instrText>
      </w:r>
      <w:r>
        <w:fldChar w:fldCharType="separate"/>
      </w:r>
      <w:r w:rsidRPr="00DF7196">
        <w:t>R</w:t>
      </w:r>
      <w:r>
        <w:t>5</w:t>
      </w:r>
      <w:r>
        <w:fldChar w:fldCharType="end"/>
      </w:r>
      <w:r>
        <w:t xml:space="preserve">], se </w:t>
      </w:r>
      <w:r w:rsidRPr="0092589B">
        <w:t>även AB-2.</w:t>
      </w:r>
      <w:r>
        <w:t>6 [</w:t>
      </w:r>
      <w:r>
        <w:fldChar w:fldCharType="begin"/>
      </w:r>
      <w:r>
        <w:instrText xml:space="preserve"> REF R2 \h </w:instrText>
      </w:r>
      <w:r>
        <w:fldChar w:fldCharType="separate"/>
      </w:r>
      <w:r w:rsidRPr="00DF7196">
        <w:t>R2</w:t>
      </w:r>
      <w:r>
        <w:fldChar w:fldCharType="end"/>
      </w:r>
      <w:r>
        <w:t>].</w:t>
      </w:r>
      <w:r w:rsidRPr="0092589B">
        <w:t xml:space="preserve"> </w:t>
      </w:r>
      <w:r w:rsidRPr="00DF7196">
        <w:t xml:space="preserve">Ytterligare detaljer finns i </w:t>
      </w:r>
      <w:r>
        <w:t xml:space="preserve">även </w:t>
      </w:r>
      <w:r w:rsidRPr="00DF7196">
        <w:t xml:space="preserve">schemabeskrivningen för </w:t>
      </w:r>
      <w:r>
        <w:t xml:space="preserve">respektive tjänstekontrakt, se avsnitt </w:t>
      </w:r>
      <w:r>
        <w:fldChar w:fldCharType="begin"/>
      </w:r>
      <w:r>
        <w:instrText xml:space="preserve"> REF _Ref360177402 \r \h </w:instrText>
      </w:r>
      <w:r>
        <w:fldChar w:fldCharType="separate"/>
      </w:r>
      <w:r>
        <w:t>6</w:t>
      </w:r>
      <w:r>
        <w:fldChar w:fldCharType="end"/>
      </w:r>
      <w:r>
        <w:t>.</w:t>
      </w:r>
    </w:p>
    <w:p w14:paraId="5B073D2A" w14:textId="77777777" w:rsidR="0039481C" w:rsidRDefault="0039481C" w:rsidP="0039481C">
      <w:pPr>
        <w:spacing w:line="240" w:lineRule="auto"/>
        <w:rPr>
          <w:rFonts w:eastAsia="Times New Roman"/>
          <w:bCs/>
          <w:sz w:val="30"/>
          <w:szCs w:val="28"/>
        </w:rPr>
      </w:pPr>
      <w:r>
        <w:br w:type="page"/>
      </w:r>
    </w:p>
    <w:p w14:paraId="3FC25909" w14:textId="77777777" w:rsidR="0039481C" w:rsidRDefault="0039481C" w:rsidP="0039481C">
      <w:pPr>
        <w:pStyle w:val="Rubrik1"/>
      </w:pPr>
      <w:bookmarkStart w:id="87" w:name="_Toc357754858"/>
      <w:bookmarkStart w:id="88" w:name="_Toc243452569"/>
      <w:bookmarkStart w:id="89" w:name="_Toc397682621"/>
      <w:r>
        <w:lastRenderedPageBreak/>
        <w:t>Tjänstekontrakt</w:t>
      </w:r>
      <w:bookmarkEnd w:id="79"/>
      <w:bookmarkEnd w:id="87"/>
      <w:bookmarkEnd w:id="88"/>
      <w:bookmarkEnd w:id="89"/>
    </w:p>
    <w:p w14:paraId="2C7E75B5" w14:textId="77777777" w:rsidR="00BB38AF" w:rsidRPr="00804A57" w:rsidRDefault="00BB38AF" w:rsidP="00BB38AF">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pPr>
      <w:bookmarkStart w:id="90" w:name="_Ref370936701"/>
      <w:bookmarkStart w:id="91" w:name="_Toc384204618"/>
      <w:bookmarkStart w:id="92" w:name="_Toc397682622"/>
      <w:r w:rsidRPr="00804A57">
        <w:t>GetHealthCareUnit</w:t>
      </w:r>
      <w:bookmarkEnd w:id="90"/>
      <w:bookmarkEnd w:id="91"/>
      <w:bookmarkEnd w:id="92"/>
    </w:p>
    <w:p w14:paraId="0A766CF6" w14:textId="77777777" w:rsidR="00BB38AF" w:rsidRPr="00915D3B" w:rsidRDefault="00BB38AF" w:rsidP="00BB38AF">
      <w:r w:rsidRPr="00915D3B">
        <w:t>Metoden söker ut vilken vårdenhet den angivna enheten är kopplad till. Kan användas av tjänstekonsumenten för att koppla ihop en enhet i ett vårdsystem med vårdenhet i enlighet med PDL. Notera särskilt att alla enheter inte är kopplade till en vårdenhet</w:t>
      </w:r>
      <w:r>
        <w:t>. Om enheten i sig själv är utpekad som vårdenhet markeras detta med en flagga i svaret.</w:t>
      </w:r>
    </w:p>
    <w:p w14:paraId="7C3EC26D" w14:textId="77777777" w:rsidR="00BB38AF" w:rsidRPr="00915D3B"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3" w:name="_Toc397682623"/>
      <w:r w:rsidRPr="00915D3B">
        <w:t>Version</w:t>
      </w:r>
      <w:bookmarkEnd w:id="93"/>
    </w:p>
    <w:p w14:paraId="0EB5BE1F" w14:textId="0590CCD3" w:rsidR="00BB38AF" w:rsidRPr="00915D3B" w:rsidRDefault="00BB38AF" w:rsidP="00BB38AF">
      <w:r w:rsidRPr="00915D3B">
        <w:t xml:space="preserve">Version på detta kontrakt är </w:t>
      </w:r>
      <w:r w:rsidR="00125E67">
        <w:t>1.0_RC4</w:t>
      </w:r>
      <w:r w:rsidRPr="00915D3B">
        <w:t>.</w:t>
      </w:r>
    </w:p>
    <w:p w14:paraId="6D4B5BBD" w14:textId="77777777" w:rsidR="00BB38AF" w:rsidRPr="00915D3B"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4" w:name="_Toc397682624"/>
      <w:r w:rsidRPr="00915D3B">
        <w:t>Fältregler</w:t>
      </w:r>
      <w:bookmarkEnd w:id="94"/>
    </w:p>
    <w:p w14:paraId="7F0B4F80" w14:textId="77777777" w:rsidR="00BB38AF" w:rsidRPr="00915D3B" w:rsidRDefault="00BB38AF" w:rsidP="00BB38AF">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rPr>
        <w:footnoteReference w:id="1"/>
      </w:r>
      <w:r w:rsidRPr="00915D3B">
        <w:t xml:space="preserve">. </w:t>
      </w:r>
    </w:p>
    <w:p w14:paraId="6FF5ECA4" w14:textId="329D0D36" w:rsidR="00BB38AF" w:rsidRPr="00915D3B" w:rsidRDefault="00A02230" w:rsidP="00BB38AF">
      <w:r>
        <w:object w:dxaOrig="1531" w:dyaOrig="990" w14:anchorId="4E10AD74">
          <v:shape id="_x0000_i1026" type="#_x0000_t75" style="width:76.5pt;height:49.5pt" o:ole="">
            <v:imagedata r:id="rId17" o:title=""/>
          </v:shape>
          <o:OLEObject Type="Embed" ProgID="Excel.Sheet.8" ShapeID="_x0000_i1026" DrawAspect="Icon" ObjectID="_1471425059" r:id="rId18"/>
        </w:object>
      </w:r>
    </w:p>
    <w:tbl>
      <w:tblPr>
        <w:tblStyle w:val="Tabellrutnt"/>
        <w:tblpPr w:leftFromText="141" w:rightFromText="141" w:vertAnchor="text" w:tblpY="1"/>
        <w:tblOverlap w:val="never"/>
        <w:tblW w:w="9606" w:type="dxa"/>
        <w:tblLayout w:type="fixed"/>
        <w:tblLook w:val="04A0" w:firstRow="1" w:lastRow="0" w:firstColumn="1" w:lastColumn="0" w:noHBand="0" w:noVBand="1"/>
      </w:tblPr>
      <w:tblGrid>
        <w:gridCol w:w="3085"/>
        <w:gridCol w:w="1276"/>
        <w:gridCol w:w="3827"/>
        <w:gridCol w:w="1418"/>
      </w:tblGrid>
      <w:tr w:rsidR="00BB38AF" w:rsidRPr="00915D3B" w14:paraId="06556890" w14:textId="77777777" w:rsidTr="000105E5">
        <w:trPr>
          <w:cantSplit/>
          <w:trHeight w:val="384"/>
        </w:trPr>
        <w:tc>
          <w:tcPr>
            <w:tcW w:w="3085" w:type="dxa"/>
            <w:shd w:val="clear" w:color="auto" w:fill="D9D9D9" w:themeFill="background1" w:themeFillShade="D9"/>
            <w:vAlign w:val="bottom"/>
          </w:tcPr>
          <w:p w14:paraId="48843541" w14:textId="77777777" w:rsidR="00BB38AF" w:rsidRPr="00915D3B" w:rsidRDefault="00BB38AF" w:rsidP="000105E5">
            <w:pPr>
              <w:rPr>
                <w:b/>
              </w:rPr>
            </w:pPr>
            <w:r w:rsidRPr="00915D3B">
              <w:rPr>
                <w:b/>
              </w:rPr>
              <w:t>Namn</w:t>
            </w:r>
          </w:p>
        </w:tc>
        <w:tc>
          <w:tcPr>
            <w:tcW w:w="1276" w:type="dxa"/>
            <w:shd w:val="clear" w:color="auto" w:fill="D9D9D9" w:themeFill="background1" w:themeFillShade="D9"/>
            <w:vAlign w:val="bottom"/>
          </w:tcPr>
          <w:p w14:paraId="12FBEB30" w14:textId="77777777" w:rsidR="00BB38AF" w:rsidRPr="00915D3B" w:rsidRDefault="00BB38AF" w:rsidP="000105E5">
            <w:pPr>
              <w:rPr>
                <w:b/>
              </w:rPr>
            </w:pPr>
            <w:r w:rsidRPr="00915D3B">
              <w:rPr>
                <w:b/>
              </w:rPr>
              <w:t>Typ</w:t>
            </w:r>
          </w:p>
        </w:tc>
        <w:tc>
          <w:tcPr>
            <w:tcW w:w="3827" w:type="dxa"/>
            <w:shd w:val="clear" w:color="auto" w:fill="D9D9D9" w:themeFill="background1" w:themeFillShade="D9"/>
            <w:vAlign w:val="bottom"/>
          </w:tcPr>
          <w:p w14:paraId="657A4B7B" w14:textId="77777777" w:rsidR="00BB38AF" w:rsidRPr="00915D3B" w:rsidRDefault="00BB38AF" w:rsidP="000105E5">
            <w:pPr>
              <w:rPr>
                <w:b/>
              </w:rPr>
            </w:pPr>
            <w:r w:rsidRPr="00915D3B">
              <w:rPr>
                <w:b/>
              </w:rPr>
              <w:t>Beskrivning</w:t>
            </w:r>
          </w:p>
        </w:tc>
        <w:tc>
          <w:tcPr>
            <w:tcW w:w="1418" w:type="dxa"/>
            <w:shd w:val="clear" w:color="auto" w:fill="D9D9D9" w:themeFill="background1" w:themeFillShade="D9"/>
            <w:vAlign w:val="bottom"/>
          </w:tcPr>
          <w:p w14:paraId="1FAE8C9F" w14:textId="77777777" w:rsidR="00BB38AF" w:rsidRPr="00915D3B" w:rsidRDefault="00BB38AF" w:rsidP="000105E5">
            <w:pPr>
              <w:rPr>
                <w:b/>
              </w:rPr>
            </w:pPr>
            <w:r w:rsidRPr="00915D3B">
              <w:rPr>
                <w:b/>
              </w:rPr>
              <w:t>Kardinalitet</w:t>
            </w:r>
          </w:p>
        </w:tc>
      </w:tr>
      <w:tr w:rsidR="00BB38AF" w:rsidRPr="00915D3B" w14:paraId="741C2ED5" w14:textId="77777777" w:rsidTr="000105E5">
        <w:trPr>
          <w:cantSplit/>
        </w:trPr>
        <w:tc>
          <w:tcPr>
            <w:tcW w:w="3085" w:type="dxa"/>
          </w:tcPr>
          <w:p w14:paraId="159903A7"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6" w:type="dxa"/>
          </w:tcPr>
          <w:p w14:paraId="2A2DDF02"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827" w:type="dxa"/>
          </w:tcPr>
          <w:p w14:paraId="3CD1123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3BB399B3"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25F4ABB9" w14:textId="77777777" w:rsidTr="000105E5">
        <w:trPr>
          <w:cantSplit/>
        </w:trPr>
        <w:tc>
          <w:tcPr>
            <w:tcW w:w="3085" w:type="dxa"/>
          </w:tcPr>
          <w:p w14:paraId="783D942A" w14:textId="77777777" w:rsidR="00BB38AF" w:rsidRPr="00915D3B" w:rsidRDefault="00BB38AF" w:rsidP="000105E5">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healthCareUnitMemberHsaId</w:t>
            </w:r>
          </w:p>
          <w:p w14:paraId="6D6A19F3"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276" w:type="dxa"/>
          </w:tcPr>
          <w:p w14:paraId="1A726183"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String</w:t>
            </w:r>
          </w:p>
        </w:tc>
        <w:tc>
          <w:tcPr>
            <w:tcW w:w="3827" w:type="dxa"/>
          </w:tcPr>
          <w:p w14:paraId="31139729"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HSA-id för en enhet som är kopplad till en vårdenhet enligt PDL.</w:t>
            </w:r>
          </w:p>
          <w:p w14:paraId="579ADF0D"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6B6BE9C9"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1..1</w:t>
            </w:r>
          </w:p>
        </w:tc>
      </w:tr>
      <w:tr w:rsidR="00BB38AF" w:rsidRPr="00915D3B" w14:paraId="1E30E351" w14:textId="77777777" w:rsidTr="000105E5">
        <w:trPr>
          <w:cantSplit/>
        </w:trPr>
        <w:tc>
          <w:tcPr>
            <w:tcW w:w="3085" w:type="dxa"/>
          </w:tcPr>
          <w:p w14:paraId="366C9AAB"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searchBase</w:t>
            </w:r>
          </w:p>
        </w:tc>
        <w:tc>
          <w:tcPr>
            <w:tcW w:w="1276" w:type="dxa"/>
          </w:tcPr>
          <w:p w14:paraId="7F767061"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DN</w:t>
            </w:r>
          </w:p>
        </w:tc>
        <w:tc>
          <w:tcPr>
            <w:tcW w:w="3827" w:type="dxa"/>
          </w:tcPr>
          <w:p w14:paraId="7DC22668" w14:textId="77777777" w:rsidR="00BB38AF" w:rsidRPr="00915D3B" w:rsidRDefault="00BB38AF" w:rsidP="000105E5">
            <w:pPr>
              <w:pStyle w:val="TableTextsmall"/>
            </w:pPr>
            <w:r w:rsidRPr="00915D3B">
              <w:t xml:space="preserve">Sökbas. Om ingen sökbas anges används </w:t>
            </w:r>
            <w:r w:rsidRPr="00915D3B">
              <w:rPr>
                <w:i/>
              </w:rPr>
              <w:t>c=SE</w:t>
            </w:r>
            <w:r w:rsidRPr="00915D3B">
              <w:t xml:space="preserve"> som sökbas.</w:t>
            </w:r>
          </w:p>
        </w:tc>
        <w:tc>
          <w:tcPr>
            <w:tcW w:w="1418" w:type="dxa"/>
          </w:tcPr>
          <w:p w14:paraId="1C4856A6"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BB38AF" w:rsidRPr="00915D3B" w14:paraId="36063345" w14:textId="77777777" w:rsidTr="000105E5">
        <w:trPr>
          <w:cantSplit/>
        </w:trPr>
        <w:tc>
          <w:tcPr>
            <w:tcW w:w="3085" w:type="dxa"/>
          </w:tcPr>
          <w:p w14:paraId="548D5911"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6" w:type="dxa"/>
          </w:tcPr>
          <w:p w14:paraId="4D9EB552"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827" w:type="dxa"/>
          </w:tcPr>
          <w:p w14:paraId="5C9EE3F4"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569BE753"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717C692C" w14:textId="77777777" w:rsidTr="000105E5">
        <w:trPr>
          <w:cantSplit/>
        </w:trPr>
        <w:tc>
          <w:tcPr>
            <w:tcW w:w="3085" w:type="dxa"/>
          </w:tcPr>
          <w:p w14:paraId="26E9A8EC"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w:t>
            </w:r>
          </w:p>
        </w:tc>
        <w:tc>
          <w:tcPr>
            <w:tcW w:w="1276" w:type="dxa"/>
          </w:tcPr>
          <w:p w14:paraId="6D022AD1"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HealthCareUnitType</w:t>
            </w:r>
          </w:p>
        </w:tc>
        <w:tc>
          <w:tcPr>
            <w:tcW w:w="3827" w:type="dxa"/>
          </w:tcPr>
          <w:p w14:paraId="07317FE7"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1046AA8"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BB38AF" w:rsidRPr="00915D3B" w14:paraId="6B10323B" w14:textId="77777777" w:rsidTr="000105E5">
        <w:trPr>
          <w:cantSplit/>
        </w:trPr>
        <w:tc>
          <w:tcPr>
            <w:tcW w:w="3085" w:type="dxa"/>
          </w:tcPr>
          <w:p w14:paraId="4CDBBB63"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..healthCareUnitMemberHsaId</w:t>
            </w:r>
          </w:p>
        </w:tc>
        <w:tc>
          <w:tcPr>
            <w:tcW w:w="1276" w:type="dxa"/>
          </w:tcPr>
          <w:p w14:paraId="24B0AF4A"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827" w:type="dxa"/>
          </w:tcPr>
          <w:p w14:paraId="29417A0F"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Enhetens HSA-id</w:t>
            </w:r>
          </w:p>
        </w:tc>
        <w:tc>
          <w:tcPr>
            <w:tcW w:w="1418" w:type="dxa"/>
          </w:tcPr>
          <w:p w14:paraId="4FF4529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BB38AF" w:rsidRPr="00915D3B" w14:paraId="21DC3FB5" w14:textId="77777777" w:rsidTr="000105E5">
        <w:trPr>
          <w:cantSplit/>
        </w:trPr>
        <w:tc>
          <w:tcPr>
            <w:tcW w:w="3085" w:type="dxa"/>
            <w:vAlign w:val="center"/>
          </w:tcPr>
          <w:p w14:paraId="6763EC0E"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..healthCareUnitMemberName</w:t>
            </w:r>
          </w:p>
        </w:tc>
        <w:tc>
          <w:tcPr>
            <w:tcW w:w="1276" w:type="dxa"/>
            <w:vAlign w:val="center"/>
          </w:tcPr>
          <w:p w14:paraId="7F63C134"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String</w:t>
            </w:r>
          </w:p>
        </w:tc>
        <w:tc>
          <w:tcPr>
            <w:tcW w:w="3827" w:type="dxa"/>
            <w:vAlign w:val="center"/>
          </w:tcPr>
          <w:p w14:paraId="30F7EC37"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Enhetens namn</w:t>
            </w:r>
          </w:p>
        </w:tc>
        <w:tc>
          <w:tcPr>
            <w:tcW w:w="1418" w:type="dxa"/>
            <w:vAlign w:val="center"/>
          </w:tcPr>
          <w:p w14:paraId="322DCB47"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1..1</w:t>
            </w:r>
          </w:p>
        </w:tc>
      </w:tr>
      <w:tr w:rsidR="00BB38AF" w:rsidRPr="00915D3B" w14:paraId="6343C625" w14:textId="77777777" w:rsidTr="000105E5">
        <w:trPr>
          <w:cantSplit/>
        </w:trPr>
        <w:tc>
          <w:tcPr>
            <w:tcW w:w="3085" w:type="dxa"/>
            <w:vAlign w:val="center"/>
          </w:tcPr>
          <w:p w14:paraId="1984BF39"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..healthCareUnitMemberStartDate</w:t>
            </w:r>
          </w:p>
        </w:tc>
        <w:tc>
          <w:tcPr>
            <w:tcW w:w="1276" w:type="dxa"/>
            <w:vAlign w:val="center"/>
          </w:tcPr>
          <w:p w14:paraId="14A8B797"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dateTime</w:t>
            </w:r>
          </w:p>
        </w:tc>
        <w:tc>
          <w:tcPr>
            <w:tcW w:w="3827" w:type="dxa"/>
            <w:vAlign w:val="center"/>
          </w:tcPr>
          <w:p w14:paraId="2797D314"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Startdatum för enhetens verksamhet</w:t>
            </w:r>
          </w:p>
        </w:tc>
        <w:tc>
          <w:tcPr>
            <w:tcW w:w="1418" w:type="dxa"/>
            <w:vAlign w:val="center"/>
          </w:tcPr>
          <w:p w14:paraId="06897B17"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0..1</w:t>
            </w:r>
          </w:p>
        </w:tc>
      </w:tr>
      <w:tr w:rsidR="00BB38AF" w:rsidRPr="00915D3B" w14:paraId="62EF3088" w14:textId="77777777" w:rsidTr="000105E5">
        <w:trPr>
          <w:cantSplit/>
        </w:trPr>
        <w:tc>
          <w:tcPr>
            <w:tcW w:w="3085" w:type="dxa"/>
            <w:vAlign w:val="center"/>
          </w:tcPr>
          <w:p w14:paraId="3A155A66"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..healthCareUnitMemberEndDate</w:t>
            </w:r>
          </w:p>
        </w:tc>
        <w:tc>
          <w:tcPr>
            <w:tcW w:w="1276" w:type="dxa"/>
            <w:vAlign w:val="center"/>
          </w:tcPr>
          <w:p w14:paraId="6039D68A"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dateTime</w:t>
            </w:r>
          </w:p>
        </w:tc>
        <w:tc>
          <w:tcPr>
            <w:tcW w:w="3827" w:type="dxa"/>
            <w:vAlign w:val="center"/>
          </w:tcPr>
          <w:p w14:paraId="25E86405"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Slutdatum för enhetens verksamhet</w:t>
            </w:r>
          </w:p>
        </w:tc>
        <w:tc>
          <w:tcPr>
            <w:tcW w:w="1418" w:type="dxa"/>
            <w:vAlign w:val="center"/>
          </w:tcPr>
          <w:p w14:paraId="5F51DF45"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0..1</w:t>
            </w:r>
          </w:p>
        </w:tc>
      </w:tr>
      <w:tr w:rsidR="00BB38AF" w:rsidRPr="00915D3B" w14:paraId="14A67FDF" w14:textId="77777777" w:rsidTr="000105E5">
        <w:trPr>
          <w:cantSplit/>
        </w:trPr>
        <w:tc>
          <w:tcPr>
            <w:tcW w:w="3085" w:type="dxa"/>
            <w:vAlign w:val="center"/>
          </w:tcPr>
          <w:p w14:paraId="0D25C2C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..healthCareUnitHsaId</w:t>
            </w:r>
          </w:p>
        </w:tc>
        <w:tc>
          <w:tcPr>
            <w:tcW w:w="1276" w:type="dxa"/>
            <w:vAlign w:val="center"/>
          </w:tcPr>
          <w:p w14:paraId="7CADF8F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827" w:type="dxa"/>
            <w:vAlign w:val="center"/>
          </w:tcPr>
          <w:p w14:paraId="3934660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HSA-id</w:t>
            </w:r>
          </w:p>
        </w:tc>
        <w:tc>
          <w:tcPr>
            <w:tcW w:w="1418" w:type="dxa"/>
            <w:vAlign w:val="center"/>
          </w:tcPr>
          <w:p w14:paraId="2A3A2B9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3FD2E7DF" w14:textId="77777777" w:rsidTr="000105E5">
        <w:trPr>
          <w:cantSplit/>
        </w:trPr>
        <w:tc>
          <w:tcPr>
            <w:tcW w:w="3085" w:type="dxa"/>
            <w:vAlign w:val="center"/>
          </w:tcPr>
          <w:p w14:paraId="52843CD7"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..unitIsHealthCareUnit</w:t>
            </w:r>
          </w:p>
        </w:tc>
        <w:tc>
          <w:tcPr>
            <w:tcW w:w="1276" w:type="dxa"/>
            <w:vAlign w:val="center"/>
          </w:tcPr>
          <w:p w14:paraId="361EF21A"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Boolean</w:t>
            </w:r>
          </w:p>
        </w:tc>
        <w:tc>
          <w:tcPr>
            <w:tcW w:w="3827" w:type="dxa"/>
            <w:vAlign w:val="center"/>
          </w:tcPr>
          <w:p w14:paraId="5C3A9BCC"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True, om enheten själv är en vårdenhet</w:t>
            </w:r>
            <w:r>
              <w:rPr>
                <w:rFonts w:ascii="Times New Roman" w:hAnsi="Times New Roman"/>
                <w:szCs w:val="20"/>
              </w:rPr>
              <w:br/>
              <w:t>Om enhet inte är vårdenhet kommer inget värde att returneras.</w:t>
            </w:r>
          </w:p>
        </w:tc>
        <w:tc>
          <w:tcPr>
            <w:tcW w:w="1418" w:type="dxa"/>
            <w:vAlign w:val="center"/>
          </w:tcPr>
          <w:p w14:paraId="4F77BE78"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0..1</w:t>
            </w:r>
          </w:p>
        </w:tc>
      </w:tr>
      <w:tr w:rsidR="00BB38AF" w:rsidRPr="00915D3B" w14:paraId="1378183D" w14:textId="77777777" w:rsidTr="000105E5">
        <w:trPr>
          <w:cantSplit/>
        </w:trPr>
        <w:tc>
          <w:tcPr>
            <w:tcW w:w="3085" w:type="dxa"/>
            <w:vAlign w:val="center"/>
          </w:tcPr>
          <w:p w14:paraId="19162D88"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..healthCareUnitName</w:t>
            </w:r>
          </w:p>
        </w:tc>
        <w:tc>
          <w:tcPr>
            <w:tcW w:w="1276" w:type="dxa"/>
            <w:vAlign w:val="center"/>
          </w:tcPr>
          <w:p w14:paraId="02DD73E1"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String</w:t>
            </w:r>
          </w:p>
        </w:tc>
        <w:tc>
          <w:tcPr>
            <w:tcW w:w="3827" w:type="dxa"/>
            <w:vAlign w:val="center"/>
          </w:tcPr>
          <w:p w14:paraId="04B33E6E"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Vårdenhetens namn</w:t>
            </w:r>
          </w:p>
        </w:tc>
        <w:tc>
          <w:tcPr>
            <w:tcW w:w="1418" w:type="dxa"/>
            <w:vAlign w:val="center"/>
          </w:tcPr>
          <w:p w14:paraId="6B6EC492"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1..1</w:t>
            </w:r>
          </w:p>
        </w:tc>
      </w:tr>
      <w:tr w:rsidR="00BB38AF" w:rsidRPr="00915D3B" w14:paraId="33D522A7" w14:textId="77777777" w:rsidTr="000105E5">
        <w:trPr>
          <w:cantSplit/>
        </w:trPr>
        <w:tc>
          <w:tcPr>
            <w:tcW w:w="3085" w:type="dxa"/>
            <w:vAlign w:val="center"/>
          </w:tcPr>
          <w:p w14:paraId="01468A1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..healthCareUnitStartDate</w:t>
            </w:r>
          </w:p>
        </w:tc>
        <w:tc>
          <w:tcPr>
            <w:tcW w:w="1276" w:type="dxa"/>
            <w:vAlign w:val="center"/>
          </w:tcPr>
          <w:p w14:paraId="0A2C7B7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827" w:type="dxa"/>
            <w:vAlign w:val="center"/>
          </w:tcPr>
          <w:p w14:paraId="67890EF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vårdenhetens verksamhet.</w:t>
            </w:r>
          </w:p>
        </w:tc>
        <w:tc>
          <w:tcPr>
            <w:tcW w:w="1418" w:type="dxa"/>
            <w:vAlign w:val="center"/>
          </w:tcPr>
          <w:p w14:paraId="100F3E4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77B788BF" w14:textId="77777777" w:rsidTr="000105E5">
        <w:trPr>
          <w:cantSplit/>
        </w:trPr>
        <w:tc>
          <w:tcPr>
            <w:tcW w:w="3085" w:type="dxa"/>
            <w:vAlign w:val="center"/>
          </w:tcPr>
          <w:p w14:paraId="129F39F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lastRenderedPageBreak/>
              <w:t>..healthCareUnitEndDate</w:t>
            </w:r>
          </w:p>
        </w:tc>
        <w:tc>
          <w:tcPr>
            <w:tcW w:w="1276" w:type="dxa"/>
            <w:vAlign w:val="center"/>
          </w:tcPr>
          <w:p w14:paraId="01803FC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827" w:type="dxa"/>
            <w:vAlign w:val="center"/>
          </w:tcPr>
          <w:p w14:paraId="301C91B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vårdenhetens verksamhet.</w:t>
            </w:r>
          </w:p>
        </w:tc>
        <w:tc>
          <w:tcPr>
            <w:tcW w:w="1418" w:type="dxa"/>
            <w:vAlign w:val="center"/>
          </w:tcPr>
          <w:p w14:paraId="530EBEB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1C9C58EE" w14:textId="77777777" w:rsidTr="000105E5">
        <w:trPr>
          <w:cantSplit/>
        </w:trPr>
        <w:tc>
          <w:tcPr>
            <w:tcW w:w="3085" w:type="dxa"/>
            <w:vAlign w:val="center"/>
          </w:tcPr>
          <w:p w14:paraId="5705FF3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..healthCareProviderHsaId</w:t>
            </w:r>
          </w:p>
        </w:tc>
        <w:tc>
          <w:tcPr>
            <w:tcW w:w="1276" w:type="dxa"/>
            <w:vAlign w:val="center"/>
          </w:tcPr>
          <w:p w14:paraId="1C1C0C1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827" w:type="dxa"/>
            <w:vAlign w:val="center"/>
          </w:tcPr>
          <w:p w14:paraId="7B08898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Vårdgivarens HSA-id</w:t>
            </w:r>
          </w:p>
        </w:tc>
        <w:tc>
          <w:tcPr>
            <w:tcW w:w="1418" w:type="dxa"/>
            <w:vAlign w:val="center"/>
          </w:tcPr>
          <w:p w14:paraId="1191ACB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14E864F1" w14:textId="77777777" w:rsidTr="000105E5">
        <w:trPr>
          <w:cantSplit/>
        </w:trPr>
        <w:tc>
          <w:tcPr>
            <w:tcW w:w="3085" w:type="dxa"/>
            <w:vAlign w:val="center"/>
          </w:tcPr>
          <w:p w14:paraId="350C5184"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..healthCareProviderName</w:t>
            </w:r>
          </w:p>
        </w:tc>
        <w:tc>
          <w:tcPr>
            <w:tcW w:w="1276" w:type="dxa"/>
            <w:vAlign w:val="center"/>
          </w:tcPr>
          <w:p w14:paraId="34A0117E"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String</w:t>
            </w:r>
          </w:p>
        </w:tc>
        <w:tc>
          <w:tcPr>
            <w:tcW w:w="3827" w:type="dxa"/>
            <w:vAlign w:val="center"/>
          </w:tcPr>
          <w:p w14:paraId="7BCBCEC2"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Vårdgivarens namn</w:t>
            </w:r>
          </w:p>
        </w:tc>
        <w:tc>
          <w:tcPr>
            <w:tcW w:w="1418" w:type="dxa"/>
            <w:vAlign w:val="center"/>
          </w:tcPr>
          <w:p w14:paraId="54C7ED53"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1..1</w:t>
            </w:r>
          </w:p>
        </w:tc>
      </w:tr>
      <w:tr w:rsidR="00BB38AF" w:rsidRPr="00915D3B" w14:paraId="0238EDBA" w14:textId="77777777" w:rsidTr="000105E5">
        <w:trPr>
          <w:cantSplit/>
        </w:trPr>
        <w:tc>
          <w:tcPr>
            <w:tcW w:w="3085" w:type="dxa"/>
            <w:vAlign w:val="center"/>
          </w:tcPr>
          <w:p w14:paraId="32753895"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..healthCareProviderOrgNo</w:t>
            </w:r>
          </w:p>
        </w:tc>
        <w:tc>
          <w:tcPr>
            <w:tcW w:w="1276" w:type="dxa"/>
            <w:vAlign w:val="center"/>
          </w:tcPr>
          <w:p w14:paraId="56088D76"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String</w:t>
            </w:r>
          </w:p>
        </w:tc>
        <w:tc>
          <w:tcPr>
            <w:tcW w:w="3827" w:type="dxa"/>
            <w:vAlign w:val="center"/>
          </w:tcPr>
          <w:p w14:paraId="2127BFD6"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Vårdgivarens organisationsnummer</w:t>
            </w:r>
          </w:p>
        </w:tc>
        <w:tc>
          <w:tcPr>
            <w:tcW w:w="1418" w:type="dxa"/>
            <w:vAlign w:val="center"/>
          </w:tcPr>
          <w:p w14:paraId="0CF731AA" w14:textId="77777777" w:rsidR="00BB38AF" w:rsidRPr="00915D3B" w:rsidRDefault="00BB38AF" w:rsidP="000105E5">
            <w:pPr>
              <w:spacing w:line="240" w:lineRule="exact"/>
              <w:ind w:left="102"/>
              <w:rPr>
                <w:rFonts w:ascii="Times New Roman" w:hAnsi="Times New Roman"/>
                <w:szCs w:val="20"/>
              </w:rPr>
            </w:pPr>
            <w:r>
              <w:rPr>
                <w:rFonts w:ascii="Times New Roman" w:hAnsi="Times New Roman"/>
                <w:szCs w:val="20"/>
              </w:rPr>
              <w:t>1..1</w:t>
            </w:r>
          </w:p>
        </w:tc>
      </w:tr>
      <w:tr w:rsidR="00BB38AF" w:rsidRPr="00915D3B" w14:paraId="1863059D" w14:textId="77777777" w:rsidTr="000105E5">
        <w:trPr>
          <w:cantSplit/>
        </w:trPr>
        <w:tc>
          <w:tcPr>
            <w:tcW w:w="3085" w:type="dxa"/>
            <w:vAlign w:val="center"/>
          </w:tcPr>
          <w:p w14:paraId="5D04971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..healthCareProviderStartDate</w:t>
            </w:r>
          </w:p>
        </w:tc>
        <w:tc>
          <w:tcPr>
            <w:tcW w:w="1276" w:type="dxa"/>
            <w:vAlign w:val="center"/>
          </w:tcPr>
          <w:p w14:paraId="14243E3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827" w:type="dxa"/>
            <w:vAlign w:val="center"/>
          </w:tcPr>
          <w:p w14:paraId="4D74C3E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vårdgivarens verksamhet.</w:t>
            </w:r>
          </w:p>
        </w:tc>
        <w:tc>
          <w:tcPr>
            <w:tcW w:w="1418" w:type="dxa"/>
            <w:vAlign w:val="center"/>
          </w:tcPr>
          <w:p w14:paraId="138CB75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447630D0" w14:textId="77777777" w:rsidTr="000105E5">
        <w:trPr>
          <w:cantSplit/>
        </w:trPr>
        <w:tc>
          <w:tcPr>
            <w:tcW w:w="3085" w:type="dxa"/>
            <w:vAlign w:val="center"/>
          </w:tcPr>
          <w:p w14:paraId="29DB0C9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..healthCareProviderEndDate</w:t>
            </w:r>
          </w:p>
        </w:tc>
        <w:tc>
          <w:tcPr>
            <w:tcW w:w="1276" w:type="dxa"/>
            <w:vAlign w:val="center"/>
          </w:tcPr>
          <w:p w14:paraId="537DB07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827" w:type="dxa"/>
            <w:vAlign w:val="center"/>
          </w:tcPr>
          <w:p w14:paraId="17E7183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vårdgivarens verksamhet.</w:t>
            </w:r>
          </w:p>
        </w:tc>
        <w:tc>
          <w:tcPr>
            <w:tcW w:w="1418" w:type="dxa"/>
            <w:vAlign w:val="center"/>
          </w:tcPr>
          <w:p w14:paraId="1798300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6ECEEA4B" w14:textId="77777777" w:rsidTr="000105E5">
        <w:trPr>
          <w:cantSplit/>
        </w:trPr>
        <w:tc>
          <w:tcPr>
            <w:tcW w:w="3085" w:type="dxa"/>
            <w:vAlign w:val="center"/>
          </w:tcPr>
          <w:p w14:paraId="053B79F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resultCode</w:t>
            </w:r>
          </w:p>
        </w:tc>
        <w:tc>
          <w:tcPr>
            <w:tcW w:w="1276" w:type="dxa"/>
            <w:vAlign w:val="center"/>
          </w:tcPr>
          <w:p w14:paraId="55C31A3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827" w:type="dxa"/>
          </w:tcPr>
          <w:p w14:paraId="38D1011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14:paraId="45231AF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2034D92D" w14:textId="77777777" w:rsidTr="000105E5">
        <w:trPr>
          <w:cantSplit/>
        </w:trPr>
        <w:tc>
          <w:tcPr>
            <w:tcW w:w="3085" w:type="dxa"/>
            <w:vAlign w:val="center"/>
          </w:tcPr>
          <w:p w14:paraId="12FF3AA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resultText</w:t>
            </w:r>
          </w:p>
        </w:tc>
        <w:tc>
          <w:tcPr>
            <w:tcW w:w="1276" w:type="dxa"/>
            <w:vAlign w:val="center"/>
          </w:tcPr>
          <w:p w14:paraId="6479F8C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827" w:type="dxa"/>
          </w:tcPr>
          <w:p w14:paraId="364AAC0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Beskrivning av fel vid resultCode=ERROR.</w:t>
            </w:r>
          </w:p>
        </w:tc>
        <w:tc>
          <w:tcPr>
            <w:tcW w:w="1418" w:type="dxa"/>
            <w:vAlign w:val="center"/>
          </w:tcPr>
          <w:p w14:paraId="69B6ADC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bl>
    <w:p w14:paraId="77E9D006" w14:textId="77777777" w:rsidR="0039481C" w:rsidRDefault="0039481C" w:rsidP="0039481C">
      <w:pPr>
        <w:pStyle w:val="Brdtext"/>
      </w:pPr>
    </w:p>
    <w:p w14:paraId="28097FF5" w14:textId="77777777" w:rsidR="00BB38AF" w:rsidRDefault="00BB38AF" w:rsidP="0039481C">
      <w:pPr>
        <w:pStyle w:val="Brdtext"/>
      </w:pPr>
    </w:p>
    <w:p w14:paraId="0F7EA1F0" w14:textId="77777777" w:rsidR="00BB38AF" w:rsidRDefault="00BB38AF" w:rsidP="0039481C">
      <w:pPr>
        <w:pStyle w:val="Brdtext"/>
      </w:pPr>
    </w:p>
    <w:p w14:paraId="0817360E" w14:textId="77777777" w:rsidR="00BB38AF" w:rsidRDefault="00BB38AF" w:rsidP="0039481C">
      <w:pPr>
        <w:pStyle w:val="Brdtext"/>
      </w:pPr>
    </w:p>
    <w:p w14:paraId="7D815D98" w14:textId="77777777" w:rsidR="00BB38AF" w:rsidRDefault="00BB38AF" w:rsidP="0039481C">
      <w:pPr>
        <w:pStyle w:val="Brdtext"/>
      </w:pPr>
    </w:p>
    <w:p w14:paraId="66F09E5B" w14:textId="77777777" w:rsidR="00BB38AF" w:rsidRDefault="00BB38AF" w:rsidP="0039481C">
      <w:pPr>
        <w:pStyle w:val="Brdtext"/>
      </w:pPr>
    </w:p>
    <w:p w14:paraId="37F7F8ED" w14:textId="77777777" w:rsidR="00BB38AF" w:rsidRDefault="00BB38AF" w:rsidP="0039481C">
      <w:pPr>
        <w:pStyle w:val="Brdtext"/>
      </w:pPr>
    </w:p>
    <w:p w14:paraId="3F157D35" w14:textId="77777777" w:rsidR="00BB38AF" w:rsidRPr="00ED19D0" w:rsidRDefault="00BB38AF" w:rsidP="0039481C">
      <w:pPr>
        <w:pStyle w:val="Brdtext"/>
      </w:pPr>
    </w:p>
    <w:p w14:paraId="5FDE6A04" w14:textId="77777777" w:rsidR="0039481C" w:rsidRDefault="0039481C" w:rsidP="0039481C">
      <w:pPr>
        <w:pStyle w:val="Rubrik3"/>
      </w:pPr>
      <w:bookmarkStart w:id="95" w:name="_Toc243452573"/>
      <w:bookmarkStart w:id="96" w:name="_Toc397682625"/>
      <w:r>
        <w:t>Övriga regler</w:t>
      </w:r>
      <w:bookmarkEnd w:id="95"/>
      <w:bookmarkEnd w:id="96"/>
    </w:p>
    <w:p w14:paraId="54C7F2F8" w14:textId="133D3B68" w:rsidR="0039481C" w:rsidRDefault="00BB38AF" w:rsidP="0039481C">
      <w:pPr>
        <w:rPr>
          <w:color w:val="4F81BD" w:themeColor="accent1"/>
        </w:rPr>
      </w:pPr>
      <w:r>
        <w:t>-</w:t>
      </w:r>
    </w:p>
    <w:p w14:paraId="15C0FFB2" w14:textId="77777777" w:rsidR="0039481C" w:rsidRDefault="0039481C" w:rsidP="0039481C">
      <w:pPr>
        <w:rPr>
          <w:color w:val="4F81BD" w:themeColor="accent1"/>
        </w:rPr>
      </w:pPr>
    </w:p>
    <w:p w14:paraId="2179D89E" w14:textId="545AA20A" w:rsidR="0039481C" w:rsidRPr="00776D68" w:rsidRDefault="0039481C" w:rsidP="0039481C">
      <w:pPr>
        <w:pStyle w:val="Rubrik4"/>
      </w:pPr>
      <w:r w:rsidRPr="00776D68">
        <w:t>Icke funktionella krav</w:t>
      </w:r>
    </w:p>
    <w:p w14:paraId="0A044109" w14:textId="77777777" w:rsidR="00BB38AF" w:rsidRPr="00915D3B" w:rsidRDefault="00BB38AF" w:rsidP="00BB38AF">
      <w:pPr>
        <w:pStyle w:val="Rubrik5"/>
      </w:pPr>
      <w:r w:rsidRPr="00915D3B">
        <w:t>SLA-krav</w:t>
      </w:r>
    </w:p>
    <w:p w14:paraId="603FB56F" w14:textId="77777777" w:rsidR="00BB38AF" w:rsidRPr="00915D3B" w:rsidRDefault="00BB38AF" w:rsidP="00BB38AF">
      <w:pPr>
        <w:keepNext/>
      </w:pPr>
      <w:r w:rsidRPr="00915D3B">
        <w:t xml:space="preserve">Svarstider är specifika för respektive tjänstekontrakt. </w:t>
      </w:r>
    </w:p>
    <w:p w14:paraId="072041E3" w14:textId="77777777" w:rsidR="00BB38AF" w:rsidRPr="00915D3B" w:rsidRDefault="00BB38AF" w:rsidP="00BB38AF">
      <w:pPr>
        <w:keepNext/>
      </w:pPr>
      <w:r w:rsidRPr="00915D3B">
        <w:t>Krav på svarstider är dock inte definierade idag, men följande svarstidsnivå uppfylls idag (förutsatt SSL-uppkoppling):</w:t>
      </w:r>
    </w:p>
    <w:tbl>
      <w:tblPr>
        <w:tblStyle w:val="Tabellrutnt"/>
        <w:tblW w:w="0" w:type="auto"/>
        <w:tblLook w:val="04A0" w:firstRow="1" w:lastRow="0" w:firstColumn="1" w:lastColumn="0" w:noHBand="0" w:noVBand="1"/>
      </w:tblPr>
      <w:tblGrid>
        <w:gridCol w:w="3509"/>
        <w:gridCol w:w="2836"/>
        <w:gridCol w:w="2552"/>
      </w:tblGrid>
      <w:tr w:rsidR="00BB38AF" w:rsidRPr="00915D3B" w14:paraId="3617243C" w14:textId="77777777" w:rsidTr="000105E5">
        <w:tc>
          <w:tcPr>
            <w:tcW w:w="3509" w:type="dxa"/>
          </w:tcPr>
          <w:p w14:paraId="7B8C5DC7" w14:textId="77777777" w:rsidR="00BB38AF" w:rsidRPr="00915D3B" w:rsidRDefault="00BB38AF" w:rsidP="000105E5">
            <w:pPr>
              <w:keepNext/>
              <w:rPr>
                <w:b/>
              </w:rPr>
            </w:pPr>
            <w:r w:rsidRPr="00915D3B">
              <w:rPr>
                <w:b/>
              </w:rPr>
              <w:t>Metod</w:t>
            </w:r>
          </w:p>
        </w:tc>
        <w:tc>
          <w:tcPr>
            <w:tcW w:w="2836" w:type="dxa"/>
          </w:tcPr>
          <w:p w14:paraId="52F6A3F6" w14:textId="77777777" w:rsidR="00BB38AF" w:rsidRPr="00915D3B" w:rsidRDefault="00BB38AF" w:rsidP="000105E5">
            <w:pPr>
              <w:keepNext/>
              <w:rPr>
                <w:b/>
              </w:rPr>
            </w:pPr>
            <w:r w:rsidRPr="00915D3B">
              <w:rPr>
                <w:b/>
              </w:rPr>
              <w:t>Svarstider måste garanteras upp till följande last</w:t>
            </w:r>
          </w:p>
        </w:tc>
        <w:tc>
          <w:tcPr>
            <w:tcW w:w="2552" w:type="dxa"/>
          </w:tcPr>
          <w:p w14:paraId="5AFCFA32" w14:textId="77777777" w:rsidR="00BB38AF" w:rsidRPr="00915D3B" w:rsidRDefault="00BB38AF" w:rsidP="000105E5">
            <w:pPr>
              <w:keepNext/>
              <w:rPr>
                <w:b/>
              </w:rPr>
            </w:pPr>
            <w:r w:rsidRPr="00915D3B">
              <w:rPr>
                <w:b/>
              </w:rPr>
              <w:t>Svarstid för 95 % av alla anrop ligger inom</w:t>
            </w:r>
          </w:p>
        </w:tc>
      </w:tr>
      <w:tr w:rsidR="00BB38AF" w:rsidRPr="00915D3B" w14:paraId="75633919" w14:textId="77777777" w:rsidTr="000105E5">
        <w:tc>
          <w:tcPr>
            <w:tcW w:w="3509" w:type="dxa"/>
          </w:tcPr>
          <w:p w14:paraId="30D5E3FF" w14:textId="77777777" w:rsidR="00BB38AF" w:rsidRPr="00915D3B" w:rsidRDefault="00BB38AF" w:rsidP="000105E5">
            <w:r w:rsidRPr="00915D3B">
              <w:t>GetHealthCareUnit</w:t>
            </w:r>
          </w:p>
        </w:tc>
        <w:tc>
          <w:tcPr>
            <w:tcW w:w="2836" w:type="dxa"/>
          </w:tcPr>
          <w:p w14:paraId="18986B15" w14:textId="77777777" w:rsidR="00BB38AF" w:rsidRPr="00915D3B" w:rsidRDefault="00BB38AF" w:rsidP="000105E5">
            <w:r w:rsidRPr="00915D3B">
              <w:t>10 anrop/s</w:t>
            </w:r>
          </w:p>
        </w:tc>
        <w:tc>
          <w:tcPr>
            <w:tcW w:w="2552" w:type="dxa"/>
          </w:tcPr>
          <w:p w14:paraId="2A50B602" w14:textId="77777777" w:rsidR="00BB38AF" w:rsidRPr="00915D3B" w:rsidRDefault="00BB38AF" w:rsidP="000105E5">
            <w:r w:rsidRPr="00915D3B">
              <w:t xml:space="preserve">  100 ms</w:t>
            </w:r>
          </w:p>
        </w:tc>
      </w:tr>
    </w:tbl>
    <w:p w14:paraId="7A927422" w14:textId="77777777" w:rsidR="00BB38AF" w:rsidRPr="00915D3B" w:rsidRDefault="00BB38AF" w:rsidP="00BB38AF"/>
    <w:p w14:paraId="5F7E2686" w14:textId="77777777" w:rsidR="00BB38AF" w:rsidRPr="00915D3B" w:rsidRDefault="00BB38AF" w:rsidP="00BB38AF">
      <w:pPr>
        <w:pStyle w:val="Rubrik5"/>
      </w:pPr>
      <w:r w:rsidRPr="00915D3B">
        <w:t>Logiska fel</w:t>
      </w:r>
    </w:p>
    <w:p w14:paraId="0598CB5C" w14:textId="77777777" w:rsidR="00BB38AF" w:rsidRPr="009C6E87" w:rsidRDefault="00BB38AF" w:rsidP="00BB38AF">
      <w:pPr>
        <w:rPr>
          <w:rFonts w:cs="Arial"/>
        </w:rPr>
      </w:pPr>
      <w:r w:rsidRPr="009C6E87">
        <w:rPr>
          <w:rFonts w:cs="Arial"/>
        </w:rPr>
        <w:t xml:space="preserve">För alla logiska fel returneras </w:t>
      </w:r>
      <w:r w:rsidRPr="009C6E87">
        <w:rPr>
          <w:rFonts w:cs="Arial"/>
          <w:szCs w:val="20"/>
        </w:rPr>
        <w:t>resultCode=ERROR</w:t>
      </w:r>
      <w:r w:rsidRPr="009C6E87">
        <w:rPr>
          <w:rFonts w:cs="Arial"/>
        </w:rPr>
        <w:t xml:space="preserve"> och en förklarande text i </w:t>
      </w:r>
      <w:r w:rsidRPr="009C6E87">
        <w:rPr>
          <w:rFonts w:cs="Arial"/>
          <w:szCs w:val="20"/>
        </w:rPr>
        <w:t>resultText. Följande logiska fel har identifierats för detta kontrakt:</w:t>
      </w:r>
    </w:p>
    <w:p w14:paraId="51BE3262" w14:textId="77777777" w:rsidR="00BB38AF" w:rsidRPr="00915D3B" w:rsidRDefault="00BB38AF" w:rsidP="00BB38AF">
      <w:pPr>
        <w:rPr>
          <w:rFonts w:cs="Arial"/>
        </w:rPr>
      </w:pPr>
      <w:r w:rsidRPr="00915D3B">
        <w:rPr>
          <w:rFonts w:cs="Arial"/>
          <w:szCs w:val="20"/>
        </w:rPr>
        <w:t>Fel för vilka ingen information returneras.</w:t>
      </w:r>
    </w:p>
    <w:p w14:paraId="089FA8A8" w14:textId="77777777" w:rsidR="00BB38AF" w:rsidRPr="00915D3B" w:rsidRDefault="00BB38AF" w:rsidP="00BB38AF">
      <w:pPr>
        <w:pStyle w:val="Liststycke"/>
        <w:numPr>
          <w:ilvl w:val="0"/>
          <w:numId w:val="28"/>
        </w:numPr>
        <w:spacing w:after="120" w:line="240" w:lineRule="auto"/>
        <w:contextualSpacing w:val="0"/>
      </w:pPr>
      <w:r w:rsidRPr="00915D3B">
        <w:t>Angiven sökbas finns inte i katalogen.</w:t>
      </w:r>
      <w:r w:rsidRPr="00915D3B">
        <w:br/>
      </w:r>
      <w:r w:rsidRPr="00915D3B">
        <w:rPr>
          <w:rFonts w:ascii="Times New Roman" w:hAnsi="Times New Roman"/>
          <w:szCs w:val="20"/>
        </w:rPr>
        <w:t>resultText=</w:t>
      </w:r>
      <w:r w:rsidRPr="00915D3B">
        <w:t>”&lt;katalog-id&gt;; Fel GetHealthCareUnit; 1; Angiven sökbas: &lt;värde&gt; kan inte hittas”.</w:t>
      </w:r>
    </w:p>
    <w:p w14:paraId="7015DA58" w14:textId="77777777" w:rsidR="00BB38AF" w:rsidRPr="00915D3B" w:rsidRDefault="00BB38AF" w:rsidP="00BB38AF">
      <w:pPr>
        <w:pStyle w:val="Liststycke"/>
        <w:numPr>
          <w:ilvl w:val="0"/>
          <w:numId w:val="28"/>
        </w:numPr>
        <w:spacing w:after="120" w:line="240" w:lineRule="auto"/>
        <w:contextualSpacing w:val="0"/>
      </w:pPr>
      <w:r w:rsidRPr="00915D3B">
        <w:t>Sökt enhet finns inte i katalogen (det går inte att hitta något objekt med angivet HSA-id).</w:t>
      </w:r>
      <w:r w:rsidRPr="00915D3B">
        <w:br/>
      </w:r>
      <w:r w:rsidRPr="00915D3B">
        <w:rPr>
          <w:rFonts w:ascii="Times New Roman" w:hAnsi="Times New Roman"/>
          <w:szCs w:val="20"/>
        </w:rPr>
        <w:t>resultText=</w:t>
      </w:r>
      <w:r w:rsidRPr="00915D3B">
        <w:t>”&lt;katalog-id&gt;; Fel GetHealthCareUnit; 2; Det går inte att hitta något objekt med angivet HSA-id: &lt;värde&gt;”.</w:t>
      </w:r>
    </w:p>
    <w:p w14:paraId="11664D58" w14:textId="77777777" w:rsidR="00BB38AF" w:rsidRPr="00915D3B" w:rsidRDefault="00BB38AF" w:rsidP="00BB38AF">
      <w:pPr>
        <w:pStyle w:val="Liststycke"/>
        <w:numPr>
          <w:ilvl w:val="0"/>
          <w:numId w:val="28"/>
        </w:numPr>
        <w:spacing w:after="120" w:line="240" w:lineRule="auto"/>
        <w:contextualSpacing w:val="0"/>
      </w:pPr>
      <w:r w:rsidRPr="00915D3B">
        <w:t>Objektet med angivet HSA-id är inte ett enhetsobjekt.</w:t>
      </w:r>
      <w:r w:rsidRPr="00915D3B">
        <w:br/>
      </w:r>
      <w:r w:rsidRPr="00915D3B">
        <w:rPr>
          <w:rFonts w:ascii="Times New Roman" w:hAnsi="Times New Roman"/>
          <w:szCs w:val="20"/>
        </w:rPr>
        <w:t>resultText=</w:t>
      </w:r>
      <w:r w:rsidRPr="00915D3B">
        <w:t>”&lt;katalog-id&gt;; Fel GetHealthCareUnit; 3; Objektet med angivet HSA-id: &lt;värde&gt; är inte ett enhets- eller funktionsobjekt.”</w:t>
      </w:r>
    </w:p>
    <w:p w14:paraId="1CB1E7B0" w14:textId="77777777" w:rsidR="00BB38AF" w:rsidRPr="00915D3B" w:rsidRDefault="00BB38AF" w:rsidP="00BB38AF">
      <w:pPr>
        <w:pStyle w:val="Liststycke"/>
        <w:numPr>
          <w:ilvl w:val="0"/>
          <w:numId w:val="28"/>
        </w:numPr>
        <w:spacing w:after="120" w:line="240" w:lineRule="auto"/>
        <w:contextualSpacing w:val="0"/>
      </w:pPr>
      <w:r w:rsidRPr="00915D3B">
        <w:t>Sökt enhet är kopplad till flera vårdenheter</w:t>
      </w:r>
      <w:r w:rsidRPr="00915D3B">
        <w:br/>
      </w:r>
      <w:r w:rsidRPr="00915D3B">
        <w:rPr>
          <w:rFonts w:ascii="Times New Roman" w:hAnsi="Times New Roman"/>
          <w:szCs w:val="20"/>
        </w:rPr>
        <w:t>resultText=</w:t>
      </w:r>
      <w:r w:rsidRPr="00915D3B">
        <w:t>”&lt;katalog-id&gt;; Fel GetHealthCareUnit; 4; Sökt enhet HSA-Id: &lt;värde&gt; är kopplad till flera vårdenheter”</w:t>
      </w:r>
    </w:p>
    <w:p w14:paraId="7011FFAF" w14:textId="77777777" w:rsidR="00BB38AF" w:rsidRPr="00915D3B" w:rsidRDefault="00BB38AF" w:rsidP="00BB38AF">
      <w:pPr>
        <w:pStyle w:val="Liststycke"/>
        <w:numPr>
          <w:ilvl w:val="0"/>
          <w:numId w:val="28"/>
        </w:numPr>
        <w:spacing w:after="120" w:line="240" w:lineRule="auto"/>
        <w:contextualSpacing w:val="0"/>
      </w:pPr>
      <w:r w:rsidRPr="00915D3B">
        <w:lastRenderedPageBreak/>
        <w:t>Vårdenheten som sökt enhet är kopplad till saknar uppgift om vårdgivartillhörighet</w:t>
      </w:r>
      <w:r w:rsidRPr="00915D3B">
        <w:br/>
      </w:r>
      <w:r w:rsidRPr="00915D3B">
        <w:rPr>
          <w:rFonts w:ascii="Times New Roman" w:hAnsi="Times New Roman"/>
          <w:szCs w:val="20"/>
        </w:rPr>
        <w:t>resultText=</w:t>
      </w:r>
      <w:r w:rsidRPr="00915D3B">
        <w:t>”&lt;katalog-id&gt;; Fel GetHealthCareUnit; 5; Sökt enhet är kopplad till en vårdenhet som saknar obligatorisk uppgift om vårdgivartillhörighet. Gäller vårdenhet: &lt;path&gt;”</w:t>
      </w:r>
    </w:p>
    <w:p w14:paraId="7D8AD7FA" w14:textId="77777777" w:rsidR="00BB38AF" w:rsidRPr="00915D3B" w:rsidRDefault="00BB38AF" w:rsidP="00BB38AF">
      <w:pPr>
        <w:pStyle w:val="Liststycke"/>
        <w:numPr>
          <w:ilvl w:val="0"/>
          <w:numId w:val="28"/>
        </w:numPr>
        <w:spacing w:after="120" w:line="240" w:lineRule="auto"/>
        <w:contextualSpacing w:val="0"/>
      </w:pPr>
      <w:r w:rsidRPr="00915D3B">
        <w:t>Det finns flera objekt med angivet HSA-Id</w:t>
      </w:r>
      <w:r w:rsidRPr="00915D3B">
        <w:br/>
      </w:r>
      <w:r w:rsidRPr="00915D3B">
        <w:rPr>
          <w:rFonts w:ascii="Times New Roman" w:hAnsi="Times New Roman"/>
          <w:szCs w:val="20"/>
        </w:rPr>
        <w:t>resultText=</w:t>
      </w:r>
      <w:r w:rsidRPr="00915D3B">
        <w:t>”&lt;katalog-id&gt;; Fel GetHealthCareUnit; 6; Det finns flera objekt med angivet HSA-Id: &lt;värde&gt;”</w:t>
      </w:r>
    </w:p>
    <w:p w14:paraId="528C9851" w14:textId="77777777" w:rsidR="00BB38AF" w:rsidRPr="00915D3B" w:rsidRDefault="00BB38AF" w:rsidP="00BB38AF">
      <w:pPr>
        <w:pStyle w:val="Liststycke"/>
        <w:numPr>
          <w:ilvl w:val="0"/>
          <w:numId w:val="28"/>
        </w:numPr>
        <w:spacing w:after="120" w:line="240" w:lineRule="auto"/>
        <w:contextualSpacing w:val="0"/>
      </w:pPr>
      <w:r w:rsidRPr="00915D3B">
        <w:t>Det finns flera objekt med samma HSA-Id som vårdenheten</w:t>
      </w:r>
      <w:r w:rsidRPr="00915D3B">
        <w:br/>
      </w:r>
      <w:r w:rsidRPr="00915D3B">
        <w:rPr>
          <w:rFonts w:ascii="Times New Roman" w:hAnsi="Times New Roman"/>
          <w:szCs w:val="20"/>
        </w:rPr>
        <w:t>resultText=</w:t>
      </w:r>
      <w:r w:rsidRPr="00915D3B">
        <w:t>”&lt;katalog-id&gt;; Fel GetHealthCareUnit; 7; Det finns flera objekt med samma HSA-Id som vårdenheten: &lt;värde&gt;”</w:t>
      </w:r>
    </w:p>
    <w:p w14:paraId="76BC370F" w14:textId="77777777" w:rsidR="00BB38AF" w:rsidRPr="00915D3B" w:rsidRDefault="00BB38AF" w:rsidP="00BB38AF">
      <w:pPr>
        <w:pStyle w:val="Liststycke"/>
        <w:numPr>
          <w:ilvl w:val="0"/>
          <w:numId w:val="28"/>
        </w:numPr>
        <w:spacing w:after="120" w:line="240" w:lineRule="auto"/>
        <w:contextualSpacing w:val="0"/>
      </w:pPr>
      <w:r w:rsidRPr="00915D3B">
        <w:t>Det finns flera objekt med samma HSA-Id som vårdgivaren</w:t>
      </w:r>
      <w:r w:rsidRPr="00915D3B">
        <w:br/>
      </w:r>
      <w:r w:rsidRPr="00915D3B">
        <w:rPr>
          <w:rFonts w:ascii="Times New Roman" w:hAnsi="Times New Roman"/>
          <w:szCs w:val="20"/>
        </w:rPr>
        <w:t>resultText=</w:t>
      </w:r>
      <w:r w:rsidRPr="00915D3B">
        <w:t>”&lt;katalog-id&gt;; Fel GetHealthCareUnit; 8; Det finns flera objekt med samma HSA-Id som vårdgivaren: &lt;värde&gt;”</w:t>
      </w:r>
    </w:p>
    <w:p w14:paraId="2D994046" w14:textId="77777777" w:rsidR="00BB38AF" w:rsidRPr="00915D3B" w:rsidRDefault="00BB38AF" w:rsidP="00BB38AF">
      <w:pPr>
        <w:spacing w:after="120"/>
      </w:pPr>
      <w:r w:rsidRPr="00915D3B">
        <w:t>Varnande fel för vilka fullständigt svar ändå ska returneras, men där en eller flera uppgifter pekas ut som felaktiga:</w:t>
      </w:r>
    </w:p>
    <w:p w14:paraId="6B4380A3" w14:textId="77777777" w:rsidR="00BB38AF" w:rsidRPr="00915D3B" w:rsidRDefault="00BB38AF" w:rsidP="00BB38AF">
      <w:pPr>
        <w:pStyle w:val="Liststycke"/>
        <w:numPr>
          <w:ilvl w:val="0"/>
          <w:numId w:val="28"/>
        </w:numPr>
        <w:spacing w:after="120" w:line="240" w:lineRule="auto"/>
        <w:contextualSpacing w:val="0"/>
      </w:pPr>
      <w:r w:rsidRPr="00915D3B">
        <w:t>Vårdenheten saknar HSA-id</w:t>
      </w:r>
      <w:r w:rsidRPr="00915D3B">
        <w:br/>
      </w:r>
      <w:r w:rsidRPr="00915D3B">
        <w:rPr>
          <w:rFonts w:ascii="Times New Roman" w:hAnsi="Times New Roman"/>
          <w:szCs w:val="20"/>
        </w:rPr>
        <w:t>resultText=</w:t>
      </w:r>
      <w:r w:rsidRPr="00915D3B">
        <w:t>”&lt;katalog-id&gt;; Varning GetHealthCareUnit; 10; Sökt enhet är kopplad till en vårdenhet som saknar obligatorisk information om dess HSA-id. Gäller vårdenhet: &lt;path&gt;”</w:t>
      </w:r>
    </w:p>
    <w:p w14:paraId="17AAEACC" w14:textId="77777777" w:rsidR="00BB38AF" w:rsidRPr="00915D3B" w:rsidRDefault="00BB38AF" w:rsidP="00BB38AF">
      <w:pPr>
        <w:pStyle w:val="Liststycke"/>
        <w:numPr>
          <w:ilvl w:val="0"/>
          <w:numId w:val="28"/>
        </w:numPr>
        <w:spacing w:after="120" w:line="240" w:lineRule="auto"/>
        <w:contextualSpacing w:val="0"/>
      </w:pPr>
      <w:r w:rsidRPr="00915D3B">
        <w:t>Vårdenhetens Start-datum följer inte gällande syntax.</w:t>
      </w:r>
      <w:r w:rsidRPr="00915D3B">
        <w:br/>
      </w:r>
      <w:r w:rsidRPr="00915D3B">
        <w:rPr>
          <w:rFonts w:ascii="Times New Roman" w:hAnsi="Times New Roman"/>
          <w:szCs w:val="20"/>
        </w:rPr>
        <w:t>resultText=</w:t>
      </w:r>
      <w:r w:rsidRPr="00915D3B">
        <w:t>”&lt;katalog-id&gt;; Varning GetHealthCareUnit; 11; Vårdenhetens Start-datum inte följer gällande syntax: &lt;värde&gt;. Gäller vårdenheten &lt;path&gt;”</w:t>
      </w:r>
    </w:p>
    <w:p w14:paraId="12FE5813" w14:textId="77777777" w:rsidR="00BB38AF" w:rsidRPr="00382B3A" w:rsidRDefault="00BB38AF" w:rsidP="00BB38AF">
      <w:pPr>
        <w:pStyle w:val="Liststycke"/>
        <w:numPr>
          <w:ilvl w:val="0"/>
          <w:numId w:val="28"/>
        </w:numPr>
        <w:spacing w:after="120" w:line="240" w:lineRule="auto"/>
        <w:contextualSpacing w:val="0"/>
      </w:pPr>
      <w:r w:rsidRPr="00915D3B">
        <w:t>Vårdenhetens Slut-datum följer inte gällande syntax.</w:t>
      </w:r>
      <w:r w:rsidRPr="00915D3B">
        <w:br/>
      </w:r>
      <w:r w:rsidRPr="00915D3B">
        <w:rPr>
          <w:rFonts w:ascii="Times New Roman" w:hAnsi="Times New Roman"/>
          <w:szCs w:val="20"/>
        </w:rPr>
        <w:t>resultText=</w:t>
      </w:r>
      <w:r w:rsidRPr="00915D3B">
        <w:t>”&lt;katalog-id&gt;; Varning GetHealthCareUnit; 12; Vårdenhetens Slut-datum inte följer gällande syntax: &lt;värde&gt;. Gäller vårdenheten &lt;path&gt;”</w:t>
      </w:r>
    </w:p>
    <w:p w14:paraId="42857AB6" w14:textId="77777777" w:rsidR="00BB38AF" w:rsidRPr="00915D3B" w:rsidRDefault="00BB38AF" w:rsidP="00BB38AF">
      <w:pPr>
        <w:pStyle w:val="Liststycke"/>
        <w:numPr>
          <w:ilvl w:val="0"/>
          <w:numId w:val="28"/>
        </w:numPr>
        <w:spacing w:after="120" w:line="240" w:lineRule="auto"/>
        <w:contextualSpacing w:val="0"/>
      </w:pPr>
      <w:r w:rsidRPr="00915D3B">
        <w:t>Vårdgivarens Start-datum följer inte gällande syntax.</w:t>
      </w:r>
      <w:r w:rsidRPr="00915D3B">
        <w:br/>
      </w:r>
      <w:r w:rsidRPr="00915D3B">
        <w:rPr>
          <w:rFonts w:ascii="Times New Roman" w:hAnsi="Times New Roman"/>
          <w:szCs w:val="20"/>
        </w:rPr>
        <w:t>resultText=</w:t>
      </w:r>
      <w:r w:rsidRPr="00915D3B">
        <w:t>”&lt;katalog-id&gt;; Varning GetHealthCareUnit; 14; Vårdgivarens Start-datum inte följer gällande syntax: &lt;värde&gt;. Gäller vårdgivaren &lt;path&gt;”</w:t>
      </w:r>
    </w:p>
    <w:p w14:paraId="15C17F99" w14:textId="77777777" w:rsidR="00BB38AF" w:rsidRDefault="00BB38AF" w:rsidP="00BB38AF">
      <w:pPr>
        <w:pStyle w:val="Liststycke"/>
        <w:numPr>
          <w:ilvl w:val="0"/>
          <w:numId w:val="28"/>
        </w:numPr>
        <w:spacing w:after="120" w:line="240" w:lineRule="auto"/>
        <w:contextualSpacing w:val="0"/>
      </w:pPr>
      <w:r w:rsidRPr="00915D3B">
        <w:t>Vårdgivarens Slut-datum följer inte gällande syntax.</w:t>
      </w:r>
      <w:r w:rsidRPr="00915D3B">
        <w:br/>
      </w:r>
      <w:r w:rsidRPr="00915D3B">
        <w:rPr>
          <w:rFonts w:ascii="Times New Roman" w:hAnsi="Times New Roman"/>
          <w:szCs w:val="20"/>
        </w:rPr>
        <w:t>resultText=</w:t>
      </w:r>
      <w:r w:rsidRPr="00915D3B">
        <w:t>”&lt;katalog-id&gt;; Varning GetHealthCareUnit; 15; Vårdgivarens Slut-datum inte följer gällande syntax: &lt;värde&gt;. Gäller vårdgivaren &lt;path&gt;”</w:t>
      </w:r>
    </w:p>
    <w:p w14:paraId="3B48BE24" w14:textId="77777777" w:rsidR="00BB38AF" w:rsidRPr="009C6E87" w:rsidRDefault="00BB38AF" w:rsidP="00BB38AF">
      <w:pPr>
        <w:pStyle w:val="Liststycke"/>
        <w:numPr>
          <w:ilvl w:val="0"/>
          <w:numId w:val="28"/>
        </w:numPr>
        <w:spacing w:after="120" w:line="240" w:lineRule="auto"/>
        <w:contextualSpacing w:val="0"/>
      </w:pPr>
      <w:r w:rsidRPr="009C6E87">
        <w:t>Vårdgivare som saknar obligatorisk uppgift om organisationsnummer.</w:t>
      </w:r>
      <w:r w:rsidRPr="009C6E87">
        <w:br/>
      </w:r>
      <w:r w:rsidRPr="009C6E87">
        <w:rPr>
          <w:rFonts w:ascii="Times New Roman" w:hAnsi="Times New Roman"/>
          <w:szCs w:val="20"/>
        </w:rPr>
        <w:t>resultText=</w:t>
      </w:r>
      <w:r w:rsidRPr="009C6E87">
        <w:t>”&lt;katalog-id&gt;; Varning GetHealthCareUnit; 40; Vårdgivare saknar obligatorisk uppgift om organisationsnummer. Gäller vårdgivaren &lt;path&gt;”</w:t>
      </w:r>
    </w:p>
    <w:p w14:paraId="70B32F56" w14:textId="77777777" w:rsidR="00BB38AF" w:rsidRPr="009C6E87" w:rsidRDefault="00BB38AF" w:rsidP="00BB38AF">
      <w:pPr>
        <w:pStyle w:val="Liststycke"/>
        <w:numPr>
          <w:ilvl w:val="0"/>
          <w:numId w:val="28"/>
        </w:numPr>
        <w:spacing w:after="120" w:line="240" w:lineRule="auto"/>
        <w:contextualSpacing w:val="0"/>
      </w:pPr>
      <w:r w:rsidRPr="009C6E87">
        <w:t>Vårdgivare vars uppgift om organisationsnummer inte följer gällande syntax.</w:t>
      </w:r>
      <w:r w:rsidRPr="009C6E87">
        <w:br/>
      </w:r>
      <w:r w:rsidRPr="009C6E87">
        <w:rPr>
          <w:rFonts w:ascii="Times New Roman" w:hAnsi="Times New Roman"/>
          <w:szCs w:val="20"/>
        </w:rPr>
        <w:t>resultText=</w:t>
      </w:r>
      <w:r w:rsidRPr="009C6E87">
        <w:t>”&lt;katalog-id&gt;; Varning GetHealthCareUnit; 41; Vårdgivare vars organisationsnummer inte följer gällande syntax: &lt;värde&gt;. Gäller vårdgivaren &lt;path&gt;”</w:t>
      </w:r>
    </w:p>
    <w:p w14:paraId="105D5932" w14:textId="77777777" w:rsidR="0039481C" w:rsidRPr="008B016A" w:rsidRDefault="0039481C" w:rsidP="0039481C"/>
    <w:p w14:paraId="683389C9" w14:textId="77777777" w:rsidR="0039481C" w:rsidRPr="00776D68" w:rsidRDefault="0039481C" w:rsidP="0039481C">
      <w:pPr>
        <w:pStyle w:val="Rubrik3"/>
      </w:pPr>
      <w:bookmarkStart w:id="97" w:name="_Toc243452574"/>
      <w:bookmarkStart w:id="98" w:name="_Toc397682626"/>
      <w:r w:rsidRPr="00776D68">
        <w:t>Annan information om kontraktet</w:t>
      </w:r>
      <w:bookmarkEnd w:id="97"/>
      <w:bookmarkEnd w:id="98"/>
    </w:p>
    <w:p w14:paraId="7099B70B" w14:textId="5CEA5F55" w:rsidR="0039481C" w:rsidRPr="000B492D" w:rsidRDefault="00BB38AF" w:rsidP="0039481C">
      <w:r w:rsidRPr="00915D3B">
        <w:t>Information returneras endast om angiven enhet är kopplad till en vårdenhet, om den angivna enheten inte är det, t ex om den i sig själv är en vårdenhet, returner</w:t>
      </w:r>
      <w:r>
        <w:t>as ingen vårdenhetsinformation.</w:t>
      </w:r>
    </w:p>
    <w:p w14:paraId="3C5ECC20" w14:textId="2655F1B9" w:rsidR="00BB38AF" w:rsidRPr="00915D3B" w:rsidRDefault="00BB38AF" w:rsidP="00BB38AF">
      <w:pPr>
        <w:pStyle w:val="Rubrik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99" w:name="_Ref362009885"/>
      <w:bookmarkStart w:id="100" w:name="_Ref362009936"/>
      <w:bookmarkStart w:id="101" w:name="_Toc384204619"/>
      <w:bookmarkStart w:id="102" w:name="_Toc397682627"/>
      <w:r w:rsidRPr="00915D3B">
        <w:lastRenderedPageBreak/>
        <w:t>GetHealthCareUnitList</w:t>
      </w:r>
      <w:bookmarkEnd w:id="99"/>
      <w:bookmarkEnd w:id="100"/>
      <w:bookmarkEnd w:id="101"/>
      <w:bookmarkEnd w:id="102"/>
    </w:p>
    <w:p w14:paraId="1BC9B661" w14:textId="77777777" w:rsidR="00BB38AF" w:rsidRPr="00915D3B" w:rsidRDefault="00BB38AF" w:rsidP="00BB38AF">
      <w:r w:rsidRPr="00915D3B">
        <w:t>Metoden söker fram och listar en angiven vårdgivares alla vårdenheter, definierade enligt PDL. Kan användas av tjänstekonsumenten för att t.ex. skapa en förvalslista i ett användargränssnitt.</w:t>
      </w:r>
    </w:p>
    <w:p w14:paraId="2466570B" w14:textId="77777777" w:rsidR="00BB38AF" w:rsidRPr="00915D3B"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03" w:name="_Toc397682628"/>
      <w:r w:rsidRPr="00915D3B">
        <w:t>Version</w:t>
      </w:r>
      <w:bookmarkEnd w:id="103"/>
    </w:p>
    <w:p w14:paraId="0526167E" w14:textId="08C62CE1" w:rsidR="00BB38AF" w:rsidRPr="00915D3B" w:rsidRDefault="00BB38AF" w:rsidP="00BB38AF">
      <w:r w:rsidRPr="00915D3B">
        <w:t xml:space="preserve">Version på detta kontrakt är </w:t>
      </w:r>
      <w:r w:rsidR="00125E67">
        <w:t>1.0_RC4</w:t>
      </w:r>
      <w:r w:rsidRPr="00915D3B">
        <w:t>.</w:t>
      </w:r>
    </w:p>
    <w:p w14:paraId="21399CEB" w14:textId="77777777" w:rsidR="00BB38AF" w:rsidRPr="00915D3B"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04" w:name="_Toc397682629"/>
      <w:r w:rsidRPr="00915D3B">
        <w:t>Fältregler</w:t>
      </w:r>
      <w:bookmarkEnd w:id="104"/>
    </w:p>
    <w:p w14:paraId="3A459F3D" w14:textId="77777777" w:rsidR="00BB38AF" w:rsidRPr="00915D3B" w:rsidRDefault="00BB38AF" w:rsidP="00BB38AF">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rPr>
        <w:footnoteReference w:id="2"/>
      </w:r>
      <w:r w:rsidRPr="00915D3B">
        <w:t xml:space="preserve">. </w:t>
      </w:r>
    </w:p>
    <w:p w14:paraId="1BFAC606" w14:textId="70DB1700" w:rsidR="00BB38AF" w:rsidRPr="00915D3B" w:rsidRDefault="00A02230" w:rsidP="00BB38AF">
      <w:r>
        <w:object w:dxaOrig="1531" w:dyaOrig="990" w14:anchorId="200E4F5E">
          <v:shape id="_x0000_i1027" type="#_x0000_t75" style="width:76.5pt;height:49.5pt" o:ole="">
            <v:imagedata r:id="rId17" o:title=""/>
          </v:shape>
          <o:OLEObject Type="Embed" ProgID="Excel.Sheet.8" ShapeID="_x0000_i1027" DrawAspect="Icon" ObjectID="_1471425060" r:id="rId19"/>
        </w:object>
      </w:r>
    </w:p>
    <w:tbl>
      <w:tblPr>
        <w:tblStyle w:val="Tabellrutnt"/>
        <w:tblpPr w:leftFromText="141" w:rightFromText="141" w:vertAnchor="text" w:tblpY="1"/>
        <w:tblOverlap w:val="never"/>
        <w:tblW w:w="9606" w:type="dxa"/>
        <w:tblLayout w:type="fixed"/>
        <w:tblLook w:val="04A0" w:firstRow="1" w:lastRow="0" w:firstColumn="1" w:lastColumn="0" w:noHBand="0" w:noVBand="1"/>
      </w:tblPr>
      <w:tblGrid>
        <w:gridCol w:w="2802"/>
        <w:gridCol w:w="1417"/>
        <w:gridCol w:w="3969"/>
        <w:gridCol w:w="1418"/>
      </w:tblGrid>
      <w:tr w:rsidR="00BB38AF" w:rsidRPr="00915D3B" w14:paraId="0B0024BD" w14:textId="77777777" w:rsidTr="000105E5">
        <w:trPr>
          <w:cantSplit/>
          <w:trHeight w:val="384"/>
        </w:trPr>
        <w:tc>
          <w:tcPr>
            <w:tcW w:w="2802" w:type="dxa"/>
            <w:shd w:val="clear" w:color="auto" w:fill="D9D9D9" w:themeFill="background1" w:themeFillShade="D9"/>
            <w:vAlign w:val="bottom"/>
          </w:tcPr>
          <w:p w14:paraId="7E8B8601" w14:textId="77777777" w:rsidR="00BB38AF" w:rsidRPr="00915D3B" w:rsidRDefault="00BB38AF" w:rsidP="000105E5">
            <w:pPr>
              <w:rPr>
                <w:b/>
              </w:rPr>
            </w:pPr>
            <w:r w:rsidRPr="00915D3B">
              <w:rPr>
                <w:b/>
              </w:rPr>
              <w:t>Namn</w:t>
            </w:r>
          </w:p>
        </w:tc>
        <w:tc>
          <w:tcPr>
            <w:tcW w:w="1417" w:type="dxa"/>
            <w:shd w:val="clear" w:color="auto" w:fill="D9D9D9" w:themeFill="background1" w:themeFillShade="D9"/>
            <w:vAlign w:val="bottom"/>
          </w:tcPr>
          <w:p w14:paraId="49A0CC8C" w14:textId="77777777" w:rsidR="00BB38AF" w:rsidRPr="00915D3B" w:rsidRDefault="00BB38AF" w:rsidP="000105E5">
            <w:pPr>
              <w:rPr>
                <w:b/>
              </w:rPr>
            </w:pPr>
            <w:r w:rsidRPr="00915D3B">
              <w:rPr>
                <w:b/>
              </w:rPr>
              <w:t>Typ</w:t>
            </w:r>
          </w:p>
        </w:tc>
        <w:tc>
          <w:tcPr>
            <w:tcW w:w="3969" w:type="dxa"/>
            <w:shd w:val="clear" w:color="auto" w:fill="D9D9D9" w:themeFill="background1" w:themeFillShade="D9"/>
            <w:vAlign w:val="bottom"/>
          </w:tcPr>
          <w:p w14:paraId="38D3FE30" w14:textId="77777777" w:rsidR="00BB38AF" w:rsidRPr="00915D3B" w:rsidRDefault="00BB38AF" w:rsidP="000105E5">
            <w:pPr>
              <w:rPr>
                <w:b/>
              </w:rPr>
            </w:pPr>
            <w:r w:rsidRPr="00915D3B">
              <w:rPr>
                <w:b/>
              </w:rPr>
              <w:t>Beskrivning</w:t>
            </w:r>
          </w:p>
        </w:tc>
        <w:tc>
          <w:tcPr>
            <w:tcW w:w="1418" w:type="dxa"/>
            <w:shd w:val="clear" w:color="auto" w:fill="D9D9D9" w:themeFill="background1" w:themeFillShade="D9"/>
            <w:vAlign w:val="bottom"/>
          </w:tcPr>
          <w:p w14:paraId="37CB3D6C" w14:textId="77777777" w:rsidR="00BB38AF" w:rsidRPr="00915D3B" w:rsidRDefault="00BB38AF" w:rsidP="000105E5">
            <w:pPr>
              <w:rPr>
                <w:b/>
              </w:rPr>
            </w:pPr>
            <w:r w:rsidRPr="00915D3B">
              <w:rPr>
                <w:b/>
              </w:rPr>
              <w:t>Kardinalitet</w:t>
            </w:r>
          </w:p>
        </w:tc>
      </w:tr>
      <w:tr w:rsidR="00BB38AF" w:rsidRPr="00915D3B" w14:paraId="361FBF40" w14:textId="77777777" w:rsidTr="000105E5">
        <w:trPr>
          <w:cantSplit/>
        </w:trPr>
        <w:tc>
          <w:tcPr>
            <w:tcW w:w="2802" w:type="dxa"/>
          </w:tcPr>
          <w:p w14:paraId="1F8E2B99"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417" w:type="dxa"/>
          </w:tcPr>
          <w:p w14:paraId="2C2B4441"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969" w:type="dxa"/>
          </w:tcPr>
          <w:p w14:paraId="12E649E2"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27AD1588"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5D524655" w14:textId="77777777" w:rsidTr="000105E5">
        <w:trPr>
          <w:cantSplit/>
        </w:trPr>
        <w:tc>
          <w:tcPr>
            <w:tcW w:w="2802" w:type="dxa"/>
          </w:tcPr>
          <w:p w14:paraId="7AF8C09B" w14:textId="77777777" w:rsidR="00BB38AF" w:rsidRPr="00915D3B" w:rsidRDefault="00BB38AF" w:rsidP="000105E5">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healthCareProviderHsaId</w:t>
            </w:r>
          </w:p>
          <w:p w14:paraId="3401E9A7"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highlight w:val="yellow"/>
              </w:rPr>
            </w:pPr>
          </w:p>
        </w:tc>
        <w:tc>
          <w:tcPr>
            <w:tcW w:w="1417" w:type="dxa"/>
          </w:tcPr>
          <w:p w14:paraId="486D825C"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3969" w:type="dxa"/>
          </w:tcPr>
          <w:p w14:paraId="2C2EE355"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Vårdgivarens HSA-id.</w:t>
            </w:r>
          </w:p>
          <w:p w14:paraId="1DD3FA8A"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14:paraId="683F3E9F"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1..1</w:t>
            </w:r>
          </w:p>
        </w:tc>
      </w:tr>
      <w:tr w:rsidR="00BB38AF" w:rsidRPr="00915D3B" w14:paraId="00E42930" w14:textId="77777777" w:rsidTr="000105E5">
        <w:trPr>
          <w:cantSplit/>
        </w:trPr>
        <w:tc>
          <w:tcPr>
            <w:tcW w:w="2802" w:type="dxa"/>
          </w:tcPr>
          <w:p w14:paraId="38610C49"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searchBase</w:t>
            </w:r>
          </w:p>
        </w:tc>
        <w:tc>
          <w:tcPr>
            <w:tcW w:w="1417" w:type="dxa"/>
          </w:tcPr>
          <w:p w14:paraId="7E212B73"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DN</w:t>
            </w:r>
          </w:p>
        </w:tc>
        <w:tc>
          <w:tcPr>
            <w:tcW w:w="3969" w:type="dxa"/>
          </w:tcPr>
          <w:p w14:paraId="598CE04C" w14:textId="77777777" w:rsidR="00BB38AF" w:rsidRPr="00915D3B" w:rsidRDefault="00BB38AF" w:rsidP="000105E5">
            <w:pPr>
              <w:pStyle w:val="TableTextsmall"/>
              <w:rPr>
                <w:spacing w:val="-1"/>
                <w:highlight w:val="yellow"/>
              </w:rPr>
            </w:pPr>
            <w:r w:rsidRPr="00915D3B">
              <w:t xml:space="preserve">Sökbas. Om ingen sökbas anges används </w:t>
            </w:r>
            <w:r w:rsidRPr="00915D3B">
              <w:rPr>
                <w:i/>
              </w:rPr>
              <w:t>c=SE</w:t>
            </w:r>
            <w:r w:rsidRPr="00915D3B">
              <w:t xml:space="preserve"> som sökbas.</w:t>
            </w:r>
          </w:p>
        </w:tc>
        <w:tc>
          <w:tcPr>
            <w:tcW w:w="1418" w:type="dxa"/>
          </w:tcPr>
          <w:p w14:paraId="0C85B7AD"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BB38AF" w:rsidRPr="00915D3B" w14:paraId="13FFD7CF" w14:textId="77777777" w:rsidTr="000105E5">
        <w:trPr>
          <w:cantSplit/>
        </w:trPr>
        <w:tc>
          <w:tcPr>
            <w:tcW w:w="2802" w:type="dxa"/>
          </w:tcPr>
          <w:p w14:paraId="4C0CD8E6"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417" w:type="dxa"/>
          </w:tcPr>
          <w:p w14:paraId="23E9CDD1"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969" w:type="dxa"/>
          </w:tcPr>
          <w:p w14:paraId="5B899D32"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496071F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7EE6D41E" w14:textId="77777777" w:rsidTr="000105E5">
        <w:trPr>
          <w:cantSplit/>
        </w:trPr>
        <w:tc>
          <w:tcPr>
            <w:tcW w:w="2802" w:type="dxa"/>
          </w:tcPr>
          <w:p w14:paraId="5906EEF3"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healthCareUnitList</w:t>
            </w:r>
          </w:p>
        </w:tc>
        <w:tc>
          <w:tcPr>
            <w:tcW w:w="1417" w:type="dxa"/>
          </w:tcPr>
          <w:p w14:paraId="7A09B671"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HealthCareUnitListType</w:t>
            </w:r>
          </w:p>
        </w:tc>
        <w:tc>
          <w:tcPr>
            <w:tcW w:w="3969" w:type="dxa"/>
          </w:tcPr>
          <w:p w14:paraId="61A908E8"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2CC78FDD"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BB38AF" w:rsidRPr="00915D3B" w14:paraId="7C7F9F71" w14:textId="77777777" w:rsidTr="000105E5">
        <w:trPr>
          <w:cantSplit/>
        </w:trPr>
        <w:tc>
          <w:tcPr>
            <w:tcW w:w="2802" w:type="dxa"/>
            <w:vAlign w:val="center"/>
          </w:tcPr>
          <w:p w14:paraId="786483F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..healthCareProviderHsaId</w:t>
            </w:r>
          </w:p>
        </w:tc>
        <w:tc>
          <w:tcPr>
            <w:tcW w:w="1417" w:type="dxa"/>
            <w:vAlign w:val="center"/>
          </w:tcPr>
          <w:p w14:paraId="4328CCA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0F3F84E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Vårdgivarens HSA-id</w:t>
            </w:r>
          </w:p>
        </w:tc>
        <w:tc>
          <w:tcPr>
            <w:tcW w:w="1418" w:type="dxa"/>
            <w:vAlign w:val="center"/>
          </w:tcPr>
          <w:p w14:paraId="12DB274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7661FC42" w14:textId="77777777" w:rsidTr="000105E5">
        <w:trPr>
          <w:cantSplit/>
        </w:trPr>
        <w:tc>
          <w:tcPr>
            <w:tcW w:w="2802" w:type="dxa"/>
            <w:vAlign w:val="center"/>
          </w:tcPr>
          <w:p w14:paraId="4714B68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..healthCareProviderName</w:t>
            </w:r>
          </w:p>
        </w:tc>
        <w:tc>
          <w:tcPr>
            <w:tcW w:w="1417" w:type="dxa"/>
            <w:vAlign w:val="center"/>
          </w:tcPr>
          <w:p w14:paraId="00AB11E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DDB12A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Vårdgivarens namn</w:t>
            </w:r>
          </w:p>
        </w:tc>
        <w:tc>
          <w:tcPr>
            <w:tcW w:w="1418" w:type="dxa"/>
            <w:vAlign w:val="center"/>
          </w:tcPr>
          <w:p w14:paraId="18685A6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40A97A33" w14:textId="77777777" w:rsidTr="000105E5">
        <w:trPr>
          <w:cantSplit/>
        </w:trPr>
        <w:tc>
          <w:tcPr>
            <w:tcW w:w="2802" w:type="dxa"/>
            <w:vAlign w:val="center"/>
          </w:tcPr>
          <w:p w14:paraId="2817691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..healthCareProviderStartDate</w:t>
            </w:r>
          </w:p>
        </w:tc>
        <w:tc>
          <w:tcPr>
            <w:tcW w:w="1417" w:type="dxa"/>
            <w:vAlign w:val="center"/>
          </w:tcPr>
          <w:p w14:paraId="252652A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14:paraId="4A3E4B6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vårdgivarens verksamhet.</w:t>
            </w:r>
          </w:p>
        </w:tc>
        <w:tc>
          <w:tcPr>
            <w:tcW w:w="1418" w:type="dxa"/>
            <w:vAlign w:val="center"/>
          </w:tcPr>
          <w:p w14:paraId="52DE993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101489FA" w14:textId="77777777" w:rsidTr="000105E5">
        <w:trPr>
          <w:cantSplit/>
        </w:trPr>
        <w:tc>
          <w:tcPr>
            <w:tcW w:w="2802" w:type="dxa"/>
            <w:vAlign w:val="center"/>
          </w:tcPr>
          <w:p w14:paraId="40C1C37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..healthCareProviderEndDate</w:t>
            </w:r>
          </w:p>
        </w:tc>
        <w:tc>
          <w:tcPr>
            <w:tcW w:w="1417" w:type="dxa"/>
            <w:vAlign w:val="center"/>
          </w:tcPr>
          <w:p w14:paraId="64750E1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14:paraId="79A9677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vårdgivarens verksamhet.</w:t>
            </w:r>
          </w:p>
        </w:tc>
        <w:tc>
          <w:tcPr>
            <w:tcW w:w="1418" w:type="dxa"/>
            <w:vAlign w:val="center"/>
          </w:tcPr>
          <w:p w14:paraId="72F3DA8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77F9380A" w14:textId="77777777" w:rsidTr="000105E5">
        <w:trPr>
          <w:cantSplit/>
        </w:trPr>
        <w:tc>
          <w:tcPr>
            <w:tcW w:w="2802" w:type="dxa"/>
            <w:vAlign w:val="center"/>
          </w:tcPr>
          <w:p w14:paraId="7EFDF03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w:t>
            </w:r>
          </w:p>
        </w:tc>
        <w:tc>
          <w:tcPr>
            <w:tcW w:w="1417" w:type="dxa"/>
            <w:vAlign w:val="center"/>
          </w:tcPr>
          <w:p w14:paraId="6EF486B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HealthCareUnitType</w:t>
            </w:r>
          </w:p>
        </w:tc>
        <w:tc>
          <w:tcPr>
            <w:tcW w:w="3969" w:type="dxa"/>
            <w:vAlign w:val="center"/>
          </w:tcPr>
          <w:p w14:paraId="35E1823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Ingående vårdenhet enligt PDL</w:t>
            </w:r>
          </w:p>
        </w:tc>
        <w:tc>
          <w:tcPr>
            <w:tcW w:w="1418" w:type="dxa"/>
            <w:vAlign w:val="center"/>
          </w:tcPr>
          <w:p w14:paraId="274E0A9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5023F2EC" w14:textId="77777777" w:rsidTr="000105E5">
        <w:trPr>
          <w:cantSplit/>
        </w:trPr>
        <w:tc>
          <w:tcPr>
            <w:tcW w:w="2802" w:type="dxa"/>
            <w:vAlign w:val="center"/>
          </w:tcPr>
          <w:p w14:paraId="2EE7DB2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..healthCareUnitHsaId</w:t>
            </w:r>
          </w:p>
        </w:tc>
        <w:tc>
          <w:tcPr>
            <w:tcW w:w="1417" w:type="dxa"/>
            <w:vAlign w:val="center"/>
          </w:tcPr>
          <w:p w14:paraId="0FCE78C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EFD14F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HSA-identitet ingående enhet</w:t>
            </w:r>
          </w:p>
        </w:tc>
        <w:tc>
          <w:tcPr>
            <w:tcW w:w="1418" w:type="dxa"/>
            <w:vAlign w:val="center"/>
          </w:tcPr>
          <w:p w14:paraId="4E19D59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14B615CB" w14:textId="77777777" w:rsidTr="000105E5">
        <w:trPr>
          <w:cantSplit/>
        </w:trPr>
        <w:tc>
          <w:tcPr>
            <w:tcW w:w="2802" w:type="dxa"/>
            <w:vAlign w:val="center"/>
          </w:tcPr>
          <w:p w14:paraId="0E2B254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..healthCareUnitName</w:t>
            </w:r>
          </w:p>
        </w:tc>
        <w:tc>
          <w:tcPr>
            <w:tcW w:w="1417" w:type="dxa"/>
            <w:vAlign w:val="center"/>
          </w:tcPr>
          <w:p w14:paraId="2840AFB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4A2B4E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 ingående enhet</w:t>
            </w:r>
          </w:p>
        </w:tc>
        <w:tc>
          <w:tcPr>
            <w:tcW w:w="1418" w:type="dxa"/>
            <w:vAlign w:val="center"/>
          </w:tcPr>
          <w:p w14:paraId="0104156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2703ABCF" w14:textId="77777777" w:rsidTr="000105E5">
        <w:trPr>
          <w:cantSplit/>
        </w:trPr>
        <w:tc>
          <w:tcPr>
            <w:tcW w:w="2802" w:type="dxa"/>
            <w:vAlign w:val="center"/>
          </w:tcPr>
          <w:p w14:paraId="286ECC8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..healthCareUnitStartDate</w:t>
            </w:r>
          </w:p>
        </w:tc>
        <w:tc>
          <w:tcPr>
            <w:tcW w:w="1417" w:type="dxa"/>
            <w:vAlign w:val="center"/>
          </w:tcPr>
          <w:p w14:paraId="3DA892A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14:paraId="070FA0D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vårdenhetens verksamhet.</w:t>
            </w:r>
          </w:p>
        </w:tc>
        <w:tc>
          <w:tcPr>
            <w:tcW w:w="1418" w:type="dxa"/>
            <w:vAlign w:val="center"/>
          </w:tcPr>
          <w:p w14:paraId="7D9A643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253507E4" w14:textId="77777777" w:rsidTr="000105E5">
        <w:trPr>
          <w:cantSplit/>
        </w:trPr>
        <w:tc>
          <w:tcPr>
            <w:tcW w:w="2802" w:type="dxa"/>
            <w:vAlign w:val="center"/>
          </w:tcPr>
          <w:p w14:paraId="52E2FA9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..healthCareUnitEndDate</w:t>
            </w:r>
          </w:p>
        </w:tc>
        <w:tc>
          <w:tcPr>
            <w:tcW w:w="1417" w:type="dxa"/>
            <w:vAlign w:val="center"/>
          </w:tcPr>
          <w:p w14:paraId="68B45D4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14:paraId="6A6A5DC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vårdenhetens verksamhet.</w:t>
            </w:r>
          </w:p>
        </w:tc>
        <w:tc>
          <w:tcPr>
            <w:tcW w:w="1418" w:type="dxa"/>
            <w:vAlign w:val="center"/>
          </w:tcPr>
          <w:p w14:paraId="0D9B987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167FFB95" w14:textId="77777777" w:rsidTr="000105E5">
        <w:trPr>
          <w:cantSplit/>
        </w:trPr>
        <w:tc>
          <w:tcPr>
            <w:tcW w:w="2802" w:type="dxa"/>
            <w:vAlign w:val="center"/>
          </w:tcPr>
          <w:p w14:paraId="7E7C769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resultCode</w:t>
            </w:r>
          </w:p>
        </w:tc>
        <w:tc>
          <w:tcPr>
            <w:tcW w:w="1417" w:type="dxa"/>
            <w:vAlign w:val="center"/>
          </w:tcPr>
          <w:p w14:paraId="07DD701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52307D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14:paraId="3BF08DE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44461CE8" w14:textId="77777777" w:rsidTr="000105E5">
        <w:trPr>
          <w:cantSplit/>
        </w:trPr>
        <w:tc>
          <w:tcPr>
            <w:tcW w:w="2802" w:type="dxa"/>
            <w:vAlign w:val="center"/>
          </w:tcPr>
          <w:p w14:paraId="46E34CD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resultText</w:t>
            </w:r>
          </w:p>
        </w:tc>
        <w:tc>
          <w:tcPr>
            <w:tcW w:w="1417" w:type="dxa"/>
            <w:vAlign w:val="center"/>
          </w:tcPr>
          <w:p w14:paraId="1908639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1E0B51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Beskrivning av felet.</w:t>
            </w:r>
          </w:p>
        </w:tc>
        <w:tc>
          <w:tcPr>
            <w:tcW w:w="1418" w:type="dxa"/>
            <w:vAlign w:val="center"/>
          </w:tcPr>
          <w:p w14:paraId="549070D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bl>
    <w:p w14:paraId="50CFD595" w14:textId="77777777" w:rsidR="00BB38AF" w:rsidRPr="00915D3B" w:rsidRDefault="00BB38AF" w:rsidP="00BB38AF"/>
    <w:p w14:paraId="44AD7482" w14:textId="77777777" w:rsidR="00854AB6" w:rsidRDefault="00854AB6">
      <w:pPr>
        <w:spacing w:line="240" w:lineRule="auto"/>
        <w:rPr>
          <w:rFonts w:eastAsia="Times New Roman"/>
          <w:bCs/>
          <w:sz w:val="24"/>
        </w:rPr>
      </w:pPr>
      <w:r>
        <w:br w:type="page"/>
      </w:r>
    </w:p>
    <w:p w14:paraId="072AF773" w14:textId="77777777" w:rsidR="00854AB6" w:rsidRDefault="00854AB6" w:rsidP="00854AB6">
      <w:pPr>
        <w:pStyle w:val="Rubrik3"/>
      </w:pPr>
      <w:bookmarkStart w:id="105" w:name="_Toc397682630"/>
      <w:r>
        <w:lastRenderedPageBreak/>
        <w:t>Övriga regler</w:t>
      </w:r>
      <w:bookmarkEnd w:id="105"/>
    </w:p>
    <w:p w14:paraId="1663B2A6" w14:textId="77777777" w:rsidR="00854AB6" w:rsidRDefault="00854AB6" w:rsidP="00854AB6">
      <w:pPr>
        <w:rPr>
          <w:color w:val="4F81BD" w:themeColor="accent1"/>
        </w:rPr>
      </w:pPr>
      <w:r>
        <w:t>-</w:t>
      </w:r>
    </w:p>
    <w:p w14:paraId="09C942CE" w14:textId="77777777" w:rsidR="00854AB6" w:rsidRDefault="00854AB6" w:rsidP="00854AB6">
      <w:pPr>
        <w:rPr>
          <w:color w:val="4F81BD" w:themeColor="accent1"/>
        </w:rPr>
      </w:pPr>
    </w:p>
    <w:p w14:paraId="09148AAB" w14:textId="77777777" w:rsidR="00854AB6" w:rsidRPr="00776D68" w:rsidRDefault="00854AB6" w:rsidP="00854AB6">
      <w:pPr>
        <w:pStyle w:val="Rubrik4"/>
      </w:pPr>
      <w:r w:rsidRPr="00776D68">
        <w:t>Icke funktionella krav</w:t>
      </w:r>
    </w:p>
    <w:p w14:paraId="444D553B" w14:textId="77777777" w:rsidR="00BB38AF" w:rsidRPr="00915D3B" w:rsidRDefault="00BB38AF" w:rsidP="00854AB6">
      <w:pPr>
        <w:pStyle w:val="Rubrik5"/>
      </w:pPr>
      <w:r w:rsidRPr="00915D3B">
        <w:t>SLA-krav</w:t>
      </w:r>
    </w:p>
    <w:p w14:paraId="65CB8276" w14:textId="77777777" w:rsidR="00BB38AF" w:rsidRPr="00915D3B" w:rsidRDefault="00BB38AF" w:rsidP="00BB38AF">
      <w:pPr>
        <w:keepNext/>
      </w:pPr>
      <w:r w:rsidRPr="00915D3B">
        <w:t xml:space="preserve">Svarstider är specifika för respektive tjänstekontrakt. </w:t>
      </w:r>
    </w:p>
    <w:p w14:paraId="4B58DFDA" w14:textId="77777777" w:rsidR="00BB38AF" w:rsidRPr="00915D3B" w:rsidRDefault="00BB38AF" w:rsidP="00BB38AF">
      <w:pPr>
        <w:keepNext/>
      </w:pPr>
      <w:r w:rsidRPr="00915D3B">
        <w:t>Krav på svarstider är dock inte definierade idag, men följande svarstidsnivå uppfylls idag (förutsatt SSL-uppkoppling):</w:t>
      </w:r>
    </w:p>
    <w:tbl>
      <w:tblPr>
        <w:tblStyle w:val="Tabellrutnt"/>
        <w:tblW w:w="9039" w:type="dxa"/>
        <w:tblLook w:val="04A0" w:firstRow="1" w:lastRow="0" w:firstColumn="1" w:lastColumn="0" w:noHBand="0" w:noVBand="1"/>
      </w:tblPr>
      <w:tblGrid>
        <w:gridCol w:w="3585"/>
        <w:gridCol w:w="2619"/>
        <w:gridCol w:w="2835"/>
      </w:tblGrid>
      <w:tr w:rsidR="00BB38AF" w:rsidRPr="00915D3B" w14:paraId="15A95A02" w14:textId="77777777" w:rsidTr="000105E5">
        <w:tc>
          <w:tcPr>
            <w:tcW w:w="3585" w:type="dxa"/>
          </w:tcPr>
          <w:p w14:paraId="2B90991F" w14:textId="77777777" w:rsidR="00BB38AF" w:rsidRPr="00915D3B" w:rsidRDefault="00BB38AF" w:rsidP="000105E5">
            <w:pPr>
              <w:keepNext/>
              <w:rPr>
                <w:b/>
              </w:rPr>
            </w:pPr>
            <w:r w:rsidRPr="00915D3B">
              <w:rPr>
                <w:b/>
              </w:rPr>
              <w:t>Metod</w:t>
            </w:r>
          </w:p>
        </w:tc>
        <w:tc>
          <w:tcPr>
            <w:tcW w:w="2619" w:type="dxa"/>
          </w:tcPr>
          <w:p w14:paraId="654EF574" w14:textId="77777777" w:rsidR="00BB38AF" w:rsidRPr="00915D3B" w:rsidRDefault="00BB38AF" w:rsidP="000105E5">
            <w:pPr>
              <w:keepNext/>
              <w:rPr>
                <w:b/>
              </w:rPr>
            </w:pPr>
            <w:r w:rsidRPr="00915D3B">
              <w:rPr>
                <w:b/>
              </w:rPr>
              <w:t>Svarstider måste garanteras upp till följande last</w:t>
            </w:r>
          </w:p>
        </w:tc>
        <w:tc>
          <w:tcPr>
            <w:tcW w:w="2835" w:type="dxa"/>
          </w:tcPr>
          <w:p w14:paraId="212B5003" w14:textId="77777777" w:rsidR="00BB38AF" w:rsidRPr="00915D3B" w:rsidRDefault="00BB38AF" w:rsidP="000105E5">
            <w:pPr>
              <w:keepNext/>
              <w:rPr>
                <w:b/>
              </w:rPr>
            </w:pPr>
            <w:r w:rsidRPr="00915D3B">
              <w:rPr>
                <w:b/>
              </w:rPr>
              <w:t>Svarstid för 95 % av alla anrop ligger inom</w:t>
            </w:r>
          </w:p>
        </w:tc>
      </w:tr>
      <w:tr w:rsidR="00BB38AF" w:rsidRPr="00915D3B" w14:paraId="563C1F9C" w14:textId="77777777" w:rsidTr="000105E5">
        <w:tc>
          <w:tcPr>
            <w:tcW w:w="3585" w:type="dxa"/>
          </w:tcPr>
          <w:p w14:paraId="1CEECD2E" w14:textId="77777777" w:rsidR="00BB38AF" w:rsidRPr="00915D3B" w:rsidRDefault="00BB38AF" w:rsidP="000105E5">
            <w:r w:rsidRPr="00915D3B">
              <w:t>GetHealthCareUnitList</w:t>
            </w:r>
          </w:p>
        </w:tc>
        <w:tc>
          <w:tcPr>
            <w:tcW w:w="2619" w:type="dxa"/>
          </w:tcPr>
          <w:p w14:paraId="10421802" w14:textId="77777777" w:rsidR="00BB38AF" w:rsidRPr="00915D3B" w:rsidRDefault="00BB38AF" w:rsidP="000105E5">
            <w:r w:rsidRPr="00915D3B">
              <w:t>1 anrop/s</w:t>
            </w:r>
          </w:p>
        </w:tc>
        <w:tc>
          <w:tcPr>
            <w:tcW w:w="2835" w:type="dxa"/>
          </w:tcPr>
          <w:p w14:paraId="529FC457" w14:textId="77777777" w:rsidR="00BB38AF" w:rsidRPr="00915D3B" w:rsidRDefault="00BB38AF" w:rsidP="000105E5">
            <w:r w:rsidRPr="00915D3B">
              <w:t xml:space="preserve">  2000 ms</w:t>
            </w:r>
          </w:p>
        </w:tc>
      </w:tr>
    </w:tbl>
    <w:p w14:paraId="5B79CA68" w14:textId="77777777" w:rsidR="00854AB6" w:rsidRPr="00ED19D0" w:rsidRDefault="00854AB6" w:rsidP="00854AB6">
      <w:pPr>
        <w:pStyle w:val="Brdtext"/>
      </w:pPr>
    </w:p>
    <w:p w14:paraId="5B9593FD" w14:textId="77777777" w:rsidR="00BB38AF" w:rsidRPr="00915D3B" w:rsidRDefault="00BB38AF" w:rsidP="00854AB6">
      <w:pPr>
        <w:pStyle w:val="Rubrik5"/>
      </w:pPr>
      <w:r w:rsidRPr="00915D3B">
        <w:t>Logiska fel</w:t>
      </w:r>
    </w:p>
    <w:p w14:paraId="145B3578" w14:textId="77777777" w:rsidR="00BB38AF" w:rsidRPr="00915D3B" w:rsidRDefault="00BB38AF" w:rsidP="00BB38AF">
      <w:r w:rsidRPr="00915D3B">
        <w:t xml:space="preserve">För alla logiska fel returneras </w:t>
      </w:r>
      <w:r w:rsidRPr="00915D3B">
        <w:rPr>
          <w:rFonts w:ascii="Times New Roman" w:hAnsi="Times New Roman"/>
          <w:szCs w:val="20"/>
        </w:rPr>
        <w:t>resultCode=ERROR</w:t>
      </w:r>
      <w:r w:rsidRPr="00915D3B">
        <w:t xml:space="preserve"> och en förklarande text i </w:t>
      </w:r>
      <w:r w:rsidRPr="00915D3B">
        <w:rPr>
          <w:rFonts w:ascii="Times New Roman" w:hAnsi="Times New Roman"/>
          <w:szCs w:val="20"/>
        </w:rPr>
        <w:t>resultText. Följande logiska fel har identifierats för detta kontrakt:</w:t>
      </w:r>
    </w:p>
    <w:p w14:paraId="0A1EE6EF" w14:textId="77777777" w:rsidR="00BB38AF" w:rsidRPr="00915D3B" w:rsidRDefault="00BB38AF" w:rsidP="00BB38AF">
      <w:pPr>
        <w:rPr>
          <w:rFonts w:cs="Arial"/>
        </w:rPr>
      </w:pPr>
      <w:r w:rsidRPr="00915D3B">
        <w:rPr>
          <w:rFonts w:cs="Arial"/>
          <w:szCs w:val="20"/>
        </w:rPr>
        <w:t>Fel för vilka ingen information returneras.</w:t>
      </w:r>
    </w:p>
    <w:p w14:paraId="5E8E03FD" w14:textId="77777777" w:rsidR="00BB38AF" w:rsidRPr="00915D3B" w:rsidRDefault="00BB38AF" w:rsidP="00BB38AF">
      <w:pPr>
        <w:pStyle w:val="Liststycke"/>
        <w:numPr>
          <w:ilvl w:val="0"/>
          <w:numId w:val="28"/>
        </w:numPr>
        <w:spacing w:after="120" w:line="240" w:lineRule="auto"/>
        <w:contextualSpacing w:val="0"/>
      </w:pPr>
      <w:r w:rsidRPr="00915D3B">
        <w:t>Angiven sökbas finns inte i katalogen.</w:t>
      </w:r>
      <w:r w:rsidRPr="00915D3B">
        <w:br/>
      </w:r>
      <w:r w:rsidRPr="00915D3B">
        <w:rPr>
          <w:rFonts w:ascii="Times New Roman" w:hAnsi="Times New Roman"/>
          <w:szCs w:val="20"/>
        </w:rPr>
        <w:t>resultText=</w:t>
      </w:r>
      <w:r w:rsidRPr="00915D3B">
        <w:t>”&lt;katalog-id&gt;; Fel GetHealthCareUnitList; 1; Angiven sökbas: &lt;värde&gt; kan inte hittas”.</w:t>
      </w:r>
    </w:p>
    <w:p w14:paraId="093BDE59" w14:textId="77777777" w:rsidR="00BB38AF" w:rsidRPr="00915D3B" w:rsidRDefault="00BB38AF" w:rsidP="00BB38AF">
      <w:pPr>
        <w:pStyle w:val="Liststycke"/>
        <w:numPr>
          <w:ilvl w:val="0"/>
          <w:numId w:val="28"/>
        </w:numPr>
        <w:spacing w:after="120" w:line="240" w:lineRule="auto"/>
        <w:contextualSpacing w:val="0"/>
      </w:pPr>
      <w:r w:rsidRPr="00915D3B">
        <w:t>Sökt vårdgivare finns inte i katalogen (det går inte att hitta något objekt med angivet HSA-id).</w:t>
      </w:r>
      <w:r w:rsidRPr="00915D3B">
        <w:br/>
      </w:r>
      <w:r w:rsidRPr="00915D3B">
        <w:rPr>
          <w:rFonts w:ascii="Times New Roman" w:hAnsi="Times New Roman"/>
          <w:szCs w:val="20"/>
        </w:rPr>
        <w:t>resultText=</w:t>
      </w:r>
      <w:r w:rsidRPr="00915D3B">
        <w:t>”&lt;katalog-id&gt;; Fel GetHealthCareUnitList; 2; Det går inte att hitta något objekt med angivet HSA-id: &lt;värde&gt;”.</w:t>
      </w:r>
    </w:p>
    <w:p w14:paraId="58CDC337" w14:textId="77777777" w:rsidR="00BB38AF" w:rsidRPr="00915D3B" w:rsidRDefault="00BB38AF" w:rsidP="00BB38AF">
      <w:pPr>
        <w:pStyle w:val="Liststycke"/>
        <w:numPr>
          <w:ilvl w:val="0"/>
          <w:numId w:val="28"/>
        </w:numPr>
        <w:spacing w:after="120" w:line="240" w:lineRule="auto"/>
        <w:contextualSpacing w:val="0"/>
      </w:pPr>
      <w:r w:rsidRPr="00915D3B">
        <w:t>Objektet med angivet HSA-id är inte en vårdgivare.</w:t>
      </w:r>
      <w:r w:rsidRPr="00915D3B">
        <w:br/>
      </w:r>
      <w:r w:rsidRPr="00915D3B">
        <w:rPr>
          <w:rFonts w:ascii="Times New Roman" w:hAnsi="Times New Roman"/>
          <w:szCs w:val="20"/>
        </w:rPr>
        <w:t>resultText=</w:t>
      </w:r>
      <w:r w:rsidRPr="00915D3B">
        <w:t>”&lt;katalog-id&gt;; Fel GetHealthCareUnitList; 3; Objektet med angivet HSA-id: &lt;värde&gt; är inte en vårdgivare.”</w:t>
      </w:r>
    </w:p>
    <w:p w14:paraId="68C6E860" w14:textId="77777777" w:rsidR="00BB38AF" w:rsidRPr="00915D3B" w:rsidRDefault="00BB38AF" w:rsidP="00BB38AF">
      <w:pPr>
        <w:pStyle w:val="Liststycke"/>
        <w:numPr>
          <w:ilvl w:val="0"/>
          <w:numId w:val="28"/>
        </w:numPr>
        <w:spacing w:after="120" w:line="240" w:lineRule="auto"/>
        <w:contextualSpacing w:val="0"/>
      </w:pPr>
      <w:r w:rsidRPr="00915D3B">
        <w:t>Det finns flera objekt med angivet HSA-Id</w:t>
      </w:r>
      <w:r w:rsidRPr="00915D3B">
        <w:br/>
      </w:r>
      <w:r w:rsidRPr="00915D3B">
        <w:rPr>
          <w:rFonts w:ascii="Times New Roman" w:hAnsi="Times New Roman"/>
          <w:szCs w:val="20"/>
        </w:rPr>
        <w:t>resultText=</w:t>
      </w:r>
      <w:r w:rsidRPr="00915D3B">
        <w:t>”&lt;katalog-id&gt;; Fel GetHealthCareUnitList; 4; Det finns flera objekt med angivet HSA-Id: &lt;värde&gt;”</w:t>
      </w:r>
    </w:p>
    <w:p w14:paraId="31CD8B16" w14:textId="77777777" w:rsidR="00BB38AF" w:rsidRPr="00915D3B" w:rsidRDefault="00BB38AF" w:rsidP="00BB38AF">
      <w:pPr>
        <w:spacing w:after="120"/>
      </w:pPr>
      <w:r w:rsidRPr="00915D3B">
        <w:t>Varnande fel för vilka fullständigt svar ändå ska returneras, men där en eller flera uppgifter pekas ut som felaktiga:</w:t>
      </w:r>
    </w:p>
    <w:p w14:paraId="355D8729" w14:textId="77777777" w:rsidR="00BB38AF" w:rsidRPr="00915D3B" w:rsidRDefault="00BB38AF" w:rsidP="00BB38AF">
      <w:pPr>
        <w:pStyle w:val="Liststycke"/>
        <w:numPr>
          <w:ilvl w:val="0"/>
          <w:numId w:val="28"/>
        </w:numPr>
        <w:spacing w:after="120" w:line="240" w:lineRule="auto"/>
        <w:contextualSpacing w:val="0"/>
      </w:pPr>
      <w:r w:rsidRPr="00915D3B">
        <w:t>Vårdgivarens Start-datum följer inte gällande syntax.</w:t>
      </w:r>
      <w:r w:rsidRPr="00915D3B">
        <w:br/>
      </w:r>
      <w:r w:rsidRPr="00915D3B">
        <w:rPr>
          <w:rFonts w:ascii="Times New Roman" w:hAnsi="Times New Roman"/>
          <w:szCs w:val="20"/>
        </w:rPr>
        <w:t>resultText=</w:t>
      </w:r>
      <w:r w:rsidRPr="00915D3B">
        <w:t>”&lt;katalog-id&gt;; Varning GetHealthCareUnitList; 10; Vårdgivarens Start-datum inte följer gällande syntax: &lt;värde&gt;. Gäller vårdgivaren &lt;path&gt;”</w:t>
      </w:r>
    </w:p>
    <w:p w14:paraId="60170443" w14:textId="77777777" w:rsidR="00BB38AF" w:rsidRPr="00915D3B" w:rsidRDefault="00BB38AF" w:rsidP="00BB38AF">
      <w:pPr>
        <w:pStyle w:val="Liststycke"/>
        <w:numPr>
          <w:ilvl w:val="0"/>
          <w:numId w:val="28"/>
        </w:numPr>
        <w:spacing w:after="120" w:line="240" w:lineRule="auto"/>
        <w:contextualSpacing w:val="0"/>
      </w:pPr>
      <w:r w:rsidRPr="00915D3B">
        <w:t>Vårdgivarens Slut-datum följer inte gällande syntax.</w:t>
      </w:r>
      <w:r w:rsidRPr="00915D3B">
        <w:br/>
      </w:r>
      <w:r w:rsidRPr="00915D3B">
        <w:rPr>
          <w:rFonts w:ascii="Times New Roman" w:hAnsi="Times New Roman"/>
          <w:szCs w:val="20"/>
        </w:rPr>
        <w:t>resultText=</w:t>
      </w:r>
      <w:r w:rsidRPr="00915D3B">
        <w:t>”&lt;katalog-id&gt;; Varning GetHealthCareUnitList; 11; Vårdgivarens Slut-datum inte följer gällande syntax: &lt;värde&gt;. Gäller vårdgivaren &lt;path&gt;”</w:t>
      </w:r>
    </w:p>
    <w:p w14:paraId="6E0B6C68" w14:textId="77777777" w:rsidR="00BB38AF" w:rsidRPr="00915D3B" w:rsidRDefault="00BB38AF" w:rsidP="00BB38AF">
      <w:pPr>
        <w:pStyle w:val="Liststycke"/>
        <w:numPr>
          <w:ilvl w:val="0"/>
          <w:numId w:val="28"/>
        </w:numPr>
        <w:spacing w:after="120" w:line="240" w:lineRule="auto"/>
        <w:contextualSpacing w:val="0"/>
      </w:pPr>
      <w:r w:rsidRPr="00915D3B">
        <w:t>En vårdenhet saknar HSA-Id</w:t>
      </w:r>
      <w:r w:rsidRPr="00915D3B">
        <w:br/>
      </w:r>
      <w:r w:rsidRPr="00915D3B">
        <w:rPr>
          <w:rFonts w:ascii="Times New Roman" w:hAnsi="Times New Roman"/>
          <w:szCs w:val="20"/>
        </w:rPr>
        <w:t>resultText=</w:t>
      </w:r>
      <w:r w:rsidRPr="00915D3B">
        <w:t>”&lt;katalog-id&gt;; Varning GetHealthCareUnitList; 12; En vårdenhet saknar obligatorisk uppgift om HSA-Id. Gäller vårdenheten &lt;path&gt;”</w:t>
      </w:r>
    </w:p>
    <w:p w14:paraId="474ACB77" w14:textId="77777777" w:rsidR="00BB38AF" w:rsidRPr="00915D3B" w:rsidRDefault="00BB38AF" w:rsidP="00BB38AF">
      <w:pPr>
        <w:pStyle w:val="Liststycke"/>
        <w:numPr>
          <w:ilvl w:val="0"/>
          <w:numId w:val="28"/>
        </w:numPr>
        <w:spacing w:after="120" w:line="240" w:lineRule="auto"/>
        <w:contextualSpacing w:val="0"/>
      </w:pPr>
      <w:r w:rsidRPr="00915D3B">
        <w:lastRenderedPageBreak/>
        <w:t>En vårdenhet har Start-datum som inte följer gällande syntax.</w:t>
      </w:r>
      <w:r w:rsidRPr="00915D3B">
        <w:br/>
      </w:r>
      <w:r w:rsidRPr="00915D3B">
        <w:rPr>
          <w:rFonts w:ascii="Times New Roman" w:hAnsi="Times New Roman"/>
          <w:szCs w:val="20"/>
        </w:rPr>
        <w:t>resultText=</w:t>
      </w:r>
      <w:r w:rsidRPr="00915D3B">
        <w:t>”&lt;katalog-id&gt;; Varning GetHealthCareUnitList; 13; En vårdenhet har Start-datum som inte följer gällande syntax: &lt;värde&gt;. Gäller vårdenheten &lt;path&gt;”</w:t>
      </w:r>
    </w:p>
    <w:p w14:paraId="1B6C6D79" w14:textId="77777777" w:rsidR="00BB38AF" w:rsidRPr="00325B7D" w:rsidRDefault="00BB38AF" w:rsidP="00BB38AF">
      <w:pPr>
        <w:pStyle w:val="Liststycke"/>
        <w:numPr>
          <w:ilvl w:val="0"/>
          <w:numId w:val="28"/>
        </w:numPr>
        <w:spacing w:after="120" w:line="240" w:lineRule="auto"/>
        <w:contextualSpacing w:val="0"/>
      </w:pPr>
      <w:r w:rsidRPr="00915D3B">
        <w:t>En vårdenhet har Slut-datum som inte följer gällande syntax.</w:t>
      </w:r>
      <w:r w:rsidRPr="00915D3B">
        <w:br/>
      </w:r>
      <w:r w:rsidRPr="00915D3B">
        <w:rPr>
          <w:rFonts w:ascii="Times New Roman" w:hAnsi="Times New Roman"/>
          <w:szCs w:val="20"/>
        </w:rPr>
        <w:t>resultText=</w:t>
      </w:r>
      <w:r w:rsidRPr="00915D3B">
        <w:t>”&lt;katalog-id&gt;; Varning GetHealthCareUnitList; 14; En vårdenhet har Slut-datum som inte följer gällande syntax: &lt;värde&gt;. Gäller vårdenheten &lt;path&gt;”</w:t>
      </w:r>
    </w:p>
    <w:p w14:paraId="29B07B3F" w14:textId="77777777" w:rsidR="00BB38AF" w:rsidRPr="00915D3B"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06" w:name="_Toc397682631"/>
      <w:r w:rsidRPr="00915D3B">
        <w:t>Annan information om kontraktet</w:t>
      </w:r>
      <w:bookmarkEnd w:id="106"/>
    </w:p>
    <w:p w14:paraId="7274F3E1" w14:textId="77777777" w:rsidR="00BB38AF" w:rsidRPr="00915D3B" w:rsidRDefault="00BB38AF" w:rsidP="00BB38AF">
      <w:r w:rsidRPr="00915D3B">
        <w:t>-</w:t>
      </w:r>
    </w:p>
    <w:p w14:paraId="0BBCF055" w14:textId="77777777" w:rsidR="00BB38AF" w:rsidRPr="00915D3B" w:rsidRDefault="00BB38AF" w:rsidP="00BB38AF">
      <w:pPr>
        <w:pStyle w:val="Rubrik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107" w:name="_Ref362009891"/>
      <w:bookmarkStart w:id="108" w:name="_Ref362009943"/>
      <w:bookmarkStart w:id="109" w:name="_Toc384204620"/>
      <w:bookmarkStart w:id="110" w:name="_Toc397682632"/>
      <w:r w:rsidRPr="00915D3B">
        <w:lastRenderedPageBreak/>
        <w:t>GetHealthCareUnitMembers</w:t>
      </w:r>
      <w:bookmarkEnd w:id="107"/>
      <w:bookmarkEnd w:id="108"/>
      <w:bookmarkEnd w:id="109"/>
      <w:bookmarkEnd w:id="110"/>
    </w:p>
    <w:p w14:paraId="6A5CAE70" w14:textId="77777777" w:rsidR="00BB38AF" w:rsidRPr="00915D3B" w:rsidRDefault="00BB38AF" w:rsidP="00BB38AF">
      <w:r w:rsidRPr="00915D3B">
        <w:t>Metoden söker fram alla kopplade enheter för den angivna vårdenheten. Kan användas av tjänstekonsumenten för att se vilka mottagningar och avdelningar som ingår i en klinik eller för att i ett användargränssnitt skapa en förvalslista med samtliga arbetsplatskoder kopplade till vårdenheten. Notera särskilt att alla enheter inte är kopplade till en vårdenhet och att samtliga arbetsplatskoder inte finns registrerade.</w:t>
      </w:r>
    </w:p>
    <w:p w14:paraId="009CFC6C" w14:textId="77777777" w:rsidR="00BB38AF" w:rsidRPr="00915D3B"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1" w:name="_Toc397682633"/>
      <w:r w:rsidRPr="00915D3B">
        <w:t>Version</w:t>
      </w:r>
      <w:bookmarkEnd w:id="111"/>
    </w:p>
    <w:p w14:paraId="218C66C5" w14:textId="35B476E0" w:rsidR="00BB38AF" w:rsidRPr="00915D3B" w:rsidRDefault="00BB38AF" w:rsidP="00BB38AF">
      <w:r w:rsidRPr="00915D3B">
        <w:t xml:space="preserve">Version på detta kontrakt är </w:t>
      </w:r>
      <w:r w:rsidR="00125E67">
        <w:t>1.0_RC4</w:t>
      </w:r>
      <w:r w:rsidRPr="00915D3B">
        <w:t>.</w:t>
      </w:r>
    </w:p>
    <w:p w14:paraId="224F5B80" w14:textId="77777777" w:rsidR="00BB38AF" w:rsidRPr="00915D3B"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2" w:name="_Toc397682634"/>
      <w:r w:rsidRPr="00915D3B">
        <w:t>Fältregler</w:t>
      </w:r>
      <w:bookmarkEnd w:id="112"/>
    </w:p>
    <w:p w14:paraId="59760ADD" w14:textId="77777777" w:rsidR="00BB38AF" w:rsidRPr="00915D3B" w:rsidRDefault="00BB38AF" w:rsidP="00BB38AF">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rPr>
        <w:footnoteReference w:id="3"/>
      </w:r>
      <w:r w:rsidRPr="00915D3B">
        <w:t xml:space="preserve">. </w:t>
      </w:r>
    </w:p>
    <w:p w14:paraId="208B9BD0" w14:textId="60078012" w:rsidR="00BB38AF" w:rsidRPr="00915D3B" w:rsidRDefault="00A02230" w:rsidP="00BB38AF">
      <w:r>
        <w:object w:dxaOrig="1531" w:dyaOrig="990" w14:anchorId="1AC911DA">
          <v:shape id="_x0000_i1028" type="#_x0000_t75" style="width:76.5pt;height:49.5pt" o:ole="">
            <v:imagedata r:id="rId17" o:title=""/>
          </v:shape>
          <o:OLEObject Type="Embed" ProgID="Excel.Sheet.8" ShapeID="_x0000_i1028" DrawAspect="Icon" ObjectID="_1471425061" r:id="rId20"/>
        </w:object>
      </w:r>
    </w:p>
    <w:tbl>
      <w:tblPr>
        <w:tblStyle w:val="Tabellrutnt"/>
        <w:tblW w:w="9606" w:type="dxa"/>
        <w:tblLayout w:type="fixed"/>
        <w:tblLook w:val="04A0" w:firstRow="1" w:lastRow="0" w:firstColumn="1" w:lastColumn="0" w:noHBand="0" w:noVBand="1"/>
      </w:tblPr>
      <w:tblGrid>
        <w:gridCol w:w="2660"/>
        <w:gridCol w:w="1417"/>
        <w:gridCol w:w="4111"/>
        <w:gridCol w:w="1418"/>
      </w:tblGrid>
      <w:tr w:rsidR="00BB38AF" w:rsidRPr="00915D3B" w14:paraId="45D671B6" w14:textId="77777777" w:rsidTr="000105E5">
        <w:trPr>
          <w:cantSplit/>
          <w:trHeight w:val="384"/>
        </w:trPr>
        <w:tc>
          <w:tcPr>
            <w:tcW w:w="2660" w:type="dxa"/>
            <w:shd w:val="clear" w:color="auto" w:fill="D9D9D9" w:themeFill="background1" w:themeFillShade="D9"/>
            <w:vAlign w:val="bottom"/>
          </w:tcPr>
          <w:p w14:paraId="26E53C6D" w14:textId="77777777" w:rsidR="00BB38AF" w:rsidRPr="00915D3B" w:rsidRDefault="00BB38AF" w:rsidP="000105E5">
            <w:pPr>
              <w:rPr>
                <w:b/>
              </w:rPr>
            </w:pPr>
            <w:r w:rsidRPr="00915D3B">
              <w:rPr>
                <w:b/>
              </w:rPr>
              <w:t>Namn</w:t>
            </w:r>
          </w:p>
        </w:tc>
        <w:tc>
          <w:tcPr>
            <w:tcW w:w="1417" w:type="dxa"/>
            <w:shd w:val="clear" w:color="auto" w:fill="D9D9D9" w:themeFill="background1" w:themeFillShade="D9"/>
            <w:vAlign w:val="bottom"/>
          </w:tcPr>
          <w:p w14:paraId="434BEE79" w14:textId="77777777" w:rsidR="00BB38AF" w:rsidRPr="00915D3B" w:rsidRDefault="00BB38AF" w:rsidP="000105E5">
            <w:pPr>
              <w:rPr>
                <w:b/>
              </w:rPr>
            </w:pPr>
            <w:r w:rsidRPr="00915D3B">
              <w:rPr>
                <w:b/>
              </w:rPr>
              <w:t>Typ</w:t>
            </w:r>
          </w:p>
        </w:tc>
        <w:tc>
          <w:tcPr>
            <w:tcW w:w="4111" w:type="dxa"/>
            <w:shd w:val="clear" w:color="auto" w:fill="D9D9D9" w:themeFill="background1" w:themeFillShade="D9"/>
            <w:vAlign w:val="bottom"/>
          </w:tcPr>
          <w:p w14:paraId="53087FBB" w14:textId="77777777" w:rsidR="00BB38AF" w:rsidRPr="00915D3B" w:rsidRDefault="00BB38AF" w:rsidP="000105E5">
            <w:pPr>
              <w:rPr>
                <w:b/>
              </w:rPr>
            </w:pPr>
            <w:r w:rsidRPr="00915D3B">
              <w:rPr>
                <w:b/>
              </w:rPr>
              <w:t>Beskrivning</w:t>
            </w:r>
          </w:p>
        </w:tc>
        <w:tc>
          <w:tcPr>
            <w:tcW w:w="1418" w:type="dxa"/>
            <w:shd w:val="clear" w:color="auto" w:fill="D9D9D9" w:themeFill="background1" w:themeFillShade="D9"/>
            <w:vAlign w:val="bottom"/>
          </w:tcPr>
          <w:p w14:paraId="081918BB" w14:textId="77777777" w:rsidR="00BB38AF" w:rsidRPr="00915D3B" w:rsidRDefault="00BB38AF" w:rsidP="000105E5">
            <w:pPr>
              <w:rPr>
                <w:b/>
              </w:rPr>
            </w:pPr>
            <w:r w:rsidRPr="00915D3B">
              <w:rPr>
                <w:b/>
              </w:rPr>
              <w:t>Kardinalitet</w:t>
            </w:r>
          </w:p>
        </w:tc>
      </w:tr>
      <w:tr w:rsidR="00BB38AF" w:rsidRPr="00915D3B" w14:paraId="60231AD6" w14:textId="77777777" w:rsidTr="000105E5">
        <w:trPr>
          <w:cantSplit/>
        </w:trPr>
        <w:tc>
          <w:tcPr>
            <w:tcW w:w="2660" w:type="dxa"/>
          </w:tcPr>
          <w:p w14:paraId="4ED51A4C"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417" w:type="dxa"/>
          </w:tcPr>
          <w:p w14:paraId="605EC4E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2EB3BB77"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402B81E6"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73F529F6" w14:textId="77777777" w:rsidTr="000105E5">
        <w:trPr>
          <w:cantSplit/>
        </w:trPr>
        <w:tc>
          <w:tcPr>
            <w:tcW w:w="2660" w:type="dxa"/>
          </w:tcPr>
          <w:p w14:paraId="3DC96C1E" w14:textId="77777777" w:rsidR="00BB38AF" w:rsidRPr="00915D3B" w:rsidRDefault="00BB38AF" w:rsidP="000105E5">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healthCareUnitHsaId</w:t>
            </w:r>
          </w:p>
          <w:p w14:paraId="734595B5"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p>
        </w:tc>
        <w:tc>
          <w:tcPr>
            <w:tcW w:w="1417" w:type="dxa"/>
          </w:tcPr>
          <w:p w14:paraId="4F8D46A6"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4111" w:type="dxa"/>
          </w:tcPr>
          <w:p w14:paraId="79DC3EEB" w14:textId="77777777" w:rsidR="00BB38AF" w:rsidRPr="00915D3B" w:rsidRDefault="00BB38AF" w:rsidP="000105E5">
            <w:pPr>
              <w:pStyle w:val="TableParagraph"/>
              <w:spacing w:line="226" w:lineRule="exact"/>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HSA-id för vårdenhet enligt PDL.</w:t>
            </w:r>
          </w:p>
          <w:p w14:paraId="1166BDCD"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14:paraId="2D8C21B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1..1</w:t>
            </w:r>
          </w:p>
        </w:tc>
      </w:tr>
      <w:tr w:rsidR="00BB38AF" w:rsidRPr="00915D3B" w14:paraId="34D98571" w14:textId="77777777" w:rsidTr="000105E5">
        <w:trPr>
          <w:cantSplit/>
        </w:trPr>
        <w:tc>
          <w:tcPr>
            <w:tcW w:w="2660" w:type="dxa"/>
          </w:tcPr>
          <w:p w14:paraId="1F57B815"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searchBase</w:t>
            </w:r>
          </w:p>
        </w:tc>
        <w:tc>
          <w:tcPr>
            <w:tcW w:w="1417" w:type="dxa"/>
          </w:tcPr>
          <w:p w14:paraId="033DBEE5"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DN</w:t>
            </w:r>
          </w:p>
        </w:tc>
        <w:tc>
          <w:tcPr>
            <w:tcW w:w="4111" w:type="dxa"/>
          </w:tcPr>
          <w:p w14:paraId="72D112AF" w14:textId="77777777" w:rsidR="00BB38AF" w:rsidRPr="00915D3B" w:rsidRDefault="00BB38AF" w:rsidP="000105E5">
            <w:pPr>
              <w:pStyle w:val="TableTextsmall"/>
              <w:rPr>
                <w:spacing w:val="-1"/>
                <w:highlight w:val="yellow"/>
              </w:rPr>
            </w:pPr>
            <w:r w:rsidRPr="00915D3B">
              <w:t xml:space="preserve">Sökbas. Om ingen sökbas anges används </w:t>
            </w:r>
            <w:r w:rsidRPr="00915D3B">
              <w:rPr>
                <w:i/>
              </w:rPr>
              <w:t>c=SE</w:t>
            </w:r>
            <w:r w:rsidRPr="00915D3B">
              <w:t xml:space="preserve"> som sökbas.</w:t>
            </w:r>
          </w:p>
        </w:tc>
        <w:tc>
          <w:tcPr>
            <w:tcW w:w="1418" w:type="dxa"/>
          </w:tcPr>
          <w:p w14:paraId="59C6A5F5"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BB38AF" w:rsidRPr="00915D3B" w14:paraId="3210557C" w14:textId="77777777" w:rsidTr="000105E5">
        <w:trPr>
          <w:cantSplit/>
        </w:trPr>
        <w:tc>
          <w:tcPr>
            <w:tcW w:w="2660" w:type="dxa"/>
          </w:tcPr>
          <w:p w14:paraId="17E106F0"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417" w:type="dxa"/>
          </w:tcPr>
          <w:p w14:paraId="2ED3D239"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0F348E8E"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6E4D99C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59FA44B9" w14:textId="77777777" w:rsidTr="000105E5">
        <w:trPr>
          <w:cantSplit/>
        </w:trPr>
        <w:tc>
          <w:tcPr>
            <w:tcW w:w="2660" w:type="dxa"/>
          </w:tcPr>
          <w:p w14:paraId="37AC3DC1"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healthCareUnitMembers</w:t>
            </w:r>
          </w:p>
        </w:tc>
        <w:tc>
          <w:tcPr>
            <w:tcW w:w="1417" w:type="dxa"/>
          </w:tcPr>
          <w:p w14:paraId="65C9E86E"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HealthCareUnitMembersType</w:t>
            </w:r>
          </w:p>
        </w:tc>
        <w:tc>
          <w:tcPr>
            <w:tcW w:w="4111" w:type="dxa"/>
          </w:tcPr>
          <w:p w14:paraId="0DE6C391"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Information om vårdenheten och dess kopplade enheter</w:t>
            </w:r>
          </w:p>
        </w:tc>
        <w:tc>
          <w:tcPr>
            <w:tcW w:w="1418" w:type="dxa"/>
          </w:tcPr>
          <w:p w14:paraId="68E951F6"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BB38AF" w:rsidRPr="00915D3B" w14:paraId="19303D5C" w14:textId="77777777" w:rsidTr="000105E5">
        <w:trPr>
          <w:cantSplit/>
        </w:trPr>
        <w:tc>
          <w:tcPr>
            <w:tcW w:w="2660" w:type="dxa"/>
            <w:vAlign w:val="center"/>
          </w:tcPr>
          <w:p w14:paraId="712B5EC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..healthCareUnitName</w:t>
            </w:r>
          </w:p>
        </w:tc>
        <w:tc>
          <w:tcPr>
            <w:tcW w:w="1417" w:type="dxa"/>
            <w:vAlign w:val="center"/>
          </w:tcPr>
          <w:p w14:paraId="27E0A00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6F6850B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namn.</w:t>
            </w:r>
          </w:p>
        </w:tc>
        <w:tc>
          <w:tcPr>
            <w:tcW w:w="1418" w:type="dxa"/>
            <w:vAlign w:val="center"/>
          </w:tcPr>
          <w:p w14:paraId="0FED2EF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572F052A" w14:textId="77777777" w:rsidTr="000105E5">
        <w:trPr>
          <w:cantSplit/>
        </w:trPr>
        <w:tc>
          <w:tcPr>
            <w:tcW w:w="2660" w:type="dxa"/>
            <w:vAlign w:val="center"/>
          </w:tcPr>
          <w:p w14:paraId="6AAEB4A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..healthCareUnitHsaId</w:t>
            </w:r>
          </w:p>
        </w:tc>
        <w:tc>
          <w:tcPr>
            <w:tcW w:w="1417" w:type="dxa"/>
            <w:vAlign w:val="center"/>
          </w:tcPr>
          <w:p w14:paraId="4B5580C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2A3918E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HSA-id</w:t>
            </w:r>
          </w:p>
        </w:tc>
        <w:tc>
          <w:tcPr>
            <w:tcW w:w="1418" w:type="dxa"/>
            <w:vAlign w:val="center"/>
          </w:tcPr>
          <w:p w14:paraId="6B7DE10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536C3FA3" w14:textId="77777777" w:rsidTr="000105E5">
        <w:trPr>
          <w:cantSplit/>
        </w:trPr>
        <w:tc>
          <w:tcPr>
            <w:tcW w:w="2660" w:type="dxa"/>
            <w:vAlign w:val="center"/>
          </w:tcPr>
          <w:p w14:paraId="41E5EF8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..healthCareUnitStartDate</w:t>
            </w:r>
          </w:p>
        </w:tc>
        <w:tc>
          <w:tcPr>
            <w:tcW w:w="1417" w:type="dxa"/>
            <w:vAlign w:val="center"/>
          </w:tcPr>
          <w:p w14:paraId="2D21FA2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4111" w:type="dxa"/>
            <w:vAlign w:val="center"/>
          </w:tcPr>
          <w:p w14:paraId="0B85D52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vårdenhetens verksamhet.</w:t>
            </w:r>
          </w:p>
        </w:tc>
        <w:tc>
          <w:tcPr>
            <w:tcW w:w="1418" w:type="dxa"/>
            <w:vAlign w:val="center"/>
          </w:tcPr>
          <w:p w14:paraId="284E003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371456E2" w14:textId="77777777" w:rsidTr="000105E5">
        <w:trPr>
          <w:cantSplit/>
        </w:trPr>
        <w:tc>
          <w:tcPr>
            <w:tcW w:w="2660" w:type="dxa"/>
            <w:vAlign w:val="center"/>
          </w:tcPr>
          <w:p w14:paraId="7AD2266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..healthCareUnitEndDate</w:t>
            </w:r>
          </w:p>
        </w:tc>
        <w:tc>
          <w:tcPr>
            <w:tcW w:w="1417" w:type="dxa"/>
            <w:vAlign w:val="center"/>
          </w:tcPr>
          <w:p w14:paraId="6B17531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4111" w:type="dxa"/>
            <w:vAlign w:val="center"/>
          </w:tcPr>
          <w:p w14:paraId="78DBA34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vårdenhetens verksamhet.</w:t>
            </w:r>
          </w:p>
        </w:tc>
        <w:tc>
          <w:tcPr>
            <w:tcW w:w="1418" w:type="dxa"/>
            <w:vAlign w:val="center"/>
          </w:tcPr>
          <w:p w14:paraId="1D1483E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1847BA34" w14:textId="77777777" w:rsidTr="000105E5">
        <w:trPr>
          <w:cantSplit/>
        </w:trPr>
        <w:tc>
          <w:tcPr>
            <w:tcW w:w="2660" w:type="dxa"/>
            <w:vAlign w:val="center"/>
          </w:tcPr>
          <w:p w14:paraId="2255F78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..healthCareUnitPrescriptionCode</w:t>
            </w:r>
          </w:p>
        </w:tc>
        <w:tc>
          <w:tcPr>
            <w:tcW w:w="1417" w:type="dxa"/>
            <w:vAlign w:val="center"/>
          </w:tcPr>
          <w:p w14:paraId="57054D8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017B43C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arbetsplatskod(-er)</w:t>
            </w:r>
          </w:p>
        </w:tc>
        <w:tc>
          <w:tcPr>
            <w:tcW w:w="1418" w:type="dxa"/>
            <w:vAlign w:val="center"/>
          </w:tcPr>
          <w:p w14:paraId="70E4E59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1902D82A" w14:textId="77777777" w:rsidTr="000105E5">
        <w:trPr>
          <w:cantSplit/>
        </w:trPr>
        <w:tc>
          <w:tcPr>
            <w:tcW w:w="2660" w:type="dxa"/>
            <w:vAlign w:val="center"/>
          </w:tcPr>
          <w:p w14:paraId="12BF29B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..telephoneNumber</w:t>
            </w:r>
          </w:p>
        </w:tc>
        <w:tc>
          <w:tcPr>
            <w:tcW w:w="1417" w:type="dxa"/>
            <w:vAlign w:val="center"/>
          </w:tcPr>
          <w:p w14:paraId="4AAF4C1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42079BB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publika direkttelefonnummer.</w:t>
            </w:r>
          </w:p>
        </w:tc>
        <w:tc>
          <w:tcPr>
            <w:tcW w:w="1418" w:type="dxa"/>
            <w:vAlign w:val="center"/>
          </w:tcPr>
          <w:p w14:paraId="38EDE1F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07DF1B44" w14:textId="77777777" w:rsidTr="000105E5">
        <w:trPr>
          <w:cantSplit/>
        </w:trPr>
        <w:tc>
          <w:tcPr>
            <w:tcW w:w="2660" w:type="dxa"/>
            <w:vAlign w:val="center"/>
          </w:tcPr>
          <w:p w14:paraId="1D2B7A6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..postalAddress</w:t>
            </w:r>
          </w:p>
        </w:tc>
        <w:tc>
          <w:tcPr>
            <w:tcW w:w="1417" w:type="dxa"/>
            <w:vAlign w:val="center"/>
          </w:tcPr>
          <w:p w14:paraId="2803B5A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AddressType</w:t>
            </w:r>
          </w:p>
        </w:tc>
        <w:tc>
          <w:tcPr>
            <w:tcW w:w="4111" w:type="dxa"/>
            <w:vAlign w:val="center"/>
          </w:tcPr>
          <w:p w14:paraId="315BD72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Vårdenhetens postadress.</w:t>
            </w:r>
          </w:p>
        </w:tc>
        <w:tc>
          <w:tcPr>
            <w:tcW w:w="1418" w:type="dxa"/>
            <w:vAlign w:val="center"/>
          </w:tcPr>
          <w:p w14:paraId="2B58C73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1AFD11C6" w14:textId="77777777" w:rsidTr="000105E5">
        <w:trPr>
          <w:cantSplit/>
        </w:trPr>
        <w:tc>
          <w:tcPr>
            <w:tcW w:w="2660" w:type="dxa"/>
            <w:vAlign w:val="center"/>
          </w:tcPr>
          <w:p w14:paraId="1525BF7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..addressLine</w:t>
            </w:r>
          </w:p>
        </w:tc>
        <w:tc>
          <w:tcPr>
            <w:tcW w:w="1417" w:type="dxa"/>
            <w:vAlign w:val="center"/>
          </w:tcPr>
          <w:p w14:paraId="642F282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0025081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Adressrader</w:t>
            </w:r>
          </w:p>
        </w:tc>
        <w:tc>
          <w:tcPr>
            <w:tcW w:w="1418" w:type="dxa"/>
            <w:vAlign w:val="center"/>
          </w:tcPr>
          <w:p w14:paraId="27B30CC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1..n</w:t>
            </w:r>
          </w:p>
        </w:tc>
      </w:tr>
      <w:tr w:rsidR="00BB38AF" w:rsidRPr="00915D3B" w14:paraId="171DF0CA" w14:textId="77777777" w:rsidTr="000105E5">
        <w:trPr>
          <w:cantSplit/>
        </w:trPr>
        <w:tc>
          <w:tcPr>
            <w:tcW w:w="2660" w:type="dxa"/>
            <w:vAlign w:val="center"/>
          </w:tcPr>
          <w:p w14:paraId="799F89A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lastRenderedPageBreak/>
              <w:t>..postalCode</w:t>
            </w:r>
          </w:p>
        </w:tc>
        <w:tc>
          <w:tcPr>
            <w:tcW w:w="1417" w:type="dxa"/>
            <w:vAlign w:val="center"/>
          </w:tcPr>
          <w:p w14:paraId="786FE83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782D44A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Vårdenheten postnummer där verksamheten bedrivs</w:t>
            </w:r>
          </w:p>
        </w:tc>
        <w:tc>
          <w:tcPr>
            <w:tcW w:w="1418" w:type="dxa"/>
            <w:vAlign w:val="center"/>
          </w:tcPr>
          <w:p w14:paraId="7BAF821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31429D39" w14:textId="77777777" w:rsidTr="000105E5">
        <w:trPr>
          <w:cantSplit/>
        </w:trPr>
        <w:tc>
          <w:tcPr>
            <w:tcW w:w="2660" w:type="dxa"/>
            <w:vAlign w:val="center"/>
          </w:tcPr>
          <w:p w14:paraId="72AB3FC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..healthCareUnitMember</w:t>
            </w:r>
          </w:p>
        </w:tc>
        <w:tc>
          <w:tcPr>
            <w:tcW w:w="1417" w:type="dxa"/>
            <w:vAlign w:val="center"/>
          </w:tcPr>
          <w:p w14:paraId="2EBAEA0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HealthCareUnitMemberType</w:t>
            </w:r>
          </w:p>
        </w:tc>
        <w:tc>
          <w:tcPr>
            <w:tcW w:w="4111" w:type="dxa"/>
            <w:vAlign w:val="center"/>
          </w:tcPr>
          <w:p w14:paraId="53B0A02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en kopplad enhet</w:t>
            </w:r>
          </w:p>
        </w:tc>
        <w:tc>
          <w:tcPr>
            <w:tcW w:w="1418" w:type="dxa"/>
            <w:vAlign w:val="center"/>
          </w:tcPr>
          <w:p w14:paraId="39FCC5F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0B2251A7" w14:textId="77777777" w:rsidTr="000105E5">
        <w:trPr>
          <w:cantSplit/>
        </w:trPr>
        <w:tc>
          <w:tcPr>
            <w:tcW w:w="2660" w:type="dxa"/>
            <w:vAlign w:val="center"/>
          </w:tcPr>
          <w:p w14:paraId="6396520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healthCareUnitMember Name</w:t>
            </w:r>
          </w:p>
        </w:tc>
        <w:tc>
          <w:tcPr>
            <w:tcW w:w="1417" w:type="dxa"/>
            <w:vAlign w:val="center"/>
          </w:tcPr>
          <w:p w14:paraId="18D674F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76531DE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Den kopplade enhetens namn </w:t>
            </w:r>
          </w:p>
        </w:tc>
        <w:tc>
          <w:tcPr>
            <w:tcW w:w="1418" w:type="dxa"/>
            <w:vAlign w:val="center"/>
          </w:tcPr>
          <w:p w14:paraId="6DAFC4E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108DE9D7" w14:textId="77777777" w:rsidTr="000105E5">
        <w:trPr>
          <w:cantSplit/>
        </w:trPr>
        <w:tc>
          <w:tcPr>
            <w:tcW w:w="2660" w:type="dxa"/>
            <w:vAlign w:val="center"/>
          </w:tcPr>
          <w:p w14:paraId="3EA324E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healthCareUnitMember HsaId</w:t>
            </w:r>
          </w:p>
        </w:tc>
        <w:tc>
          <w:tcPr>
            <w:tcW w:w="1417" w:type="dxa"/>
            <w:vAlign w:val="center"/>
          </w:tcPr>
          <w:p w14:paraId="13CB4BF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792F313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Den kopplade enhetens HSA-id</w:t>
            </w:r>
          </w:p>
        </w:tc>
        <w:tc>
          <w:tcPr>
            <w:tcW w:w="1418" w:type="dxa"/>
            <w:vAlign w:val="center"/>
          </w:tcPr>
          <w:p w14:paraId="227F813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369B737B" w14:textId="77777777" w:rsidTr="000105E5">
        <w:trPr>
          <w:cantSplit/>
        </w:trPr>
        <w:tc>
          <w:tcPr>
            <w:tcW w:w="2660" w:type="dxa"/>
            <w:vAlign w:val="center"/>
          </w:tcPr>
          <w:p w14:paraId="2F50871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..healthCareUnitMember StartDate</w:t>
            </w:r>
          </w:p>
        </w:tc>
        <w:tc>
          <w:tcPr>
            <w:tcW w:w="1417" w:type="dxa"/>
            <w:vAlign w:val="center"/>
          </w:tcPr>
          <w:p w14:paraId="3F5A663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4111" w:type="dxa"/>
            <w:vAlign w:val="center"/>
          </w:tcPr>
          <w:p w14:paraId="0A108AC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kopplade enhetens verksamhet.</w:t>
            </w:r>
          </w:p>
        </w:tc>
        <w:tc>
          <w:tcPr>
            <w:tcW w:w="1418" w:type="dxa"/>
            <w:vAlign w:val="center"/>
          </w:tcPr>
          <w:p w14:paraId="37A7ACC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2769F50F" w14:textId="77777777" w:rsidTr="000105E5">
        <w:trPr>
          <w:cantSplit/>
        </w:trPr>
        <w:tc>
          <w:tcPr>
            <w:tcW w:w="2660" w:type="dxa"/>
            <w:vAlign w:val="center"/>
          </w:tcPr>
          <w:p w14:paraId="04AA09D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..healthCareUnitMember EndDate</w:t>
            </w:r>
          </w:p>
        </w:tc>
        <w:tc>
          <w:tcPr>
            <w:tcW w:w="1417" w:type="dxa"/>
            <w:vAlign w:val="center"/>
          </w:tcPr>
          <w:p w14:paraId="0A47E32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4111" w:type="dxa"/>
            <w:vAlign w:val="center"/>
          </w:tcPr>
          <w:p w14:paraId="02E33B6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kopplade enhetens verksamhet.</w:t>
            </w:r>
          </w:p>
        </w:tc>
        <w:tc>
          <w:tcPr>
            <w:tcW w:w="1418" w:type="dxa"/>
            <w:vAlign w:val="center"/>
          </w:tcPr>
          <w:p w14:paraId="626A69C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61430B41" w14:textId="77777777" w:rsidTr="000105E5">
        <w:trPr>
          <w:cantSplit/>
        </w:trPr>
        <w:tc>
          <w:tcPr>
            <w:tcW w:w="2660" w:type="dxa"/>
            <w:vAlign w:val="center"/>
          </w:tcPr>
          <w:p w14:paraId="26EAF62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healthCareUnitMember PrescriptionCode</w:t>
            </w:r>
          </w:p>
        </w:tc>
        <w:tc>
          <w:tcPr>
            <w:tcW w:w="1417" w:type="dxa"/>
            <w:vAlign w:val="center"/>
          </w:tcPr>
          <w:p w14:paraId="1EF2D8E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657773A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Den kopplade enhetens arbetsplatskod(-er)</w:t>
            </w:r>
          </w:p>
        </w:tc>
        <w:tc>
          <w:tcPr>
            <w:tcW w:w="1418" w:type="dxa"/>
            <w:vAlign w:val="center"/>
          </w:tcPr>
          <w:p w14:paraId="329D8D5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155D1DAA" w14:textId="77777777" w:rsidTr="000105E5">
        <w:trPr>
          <w:cantSplit/>
        </w:trPr>
        <w:tc>
          <w:tcPr>
            <w:tcW w:w="2660" w:type="dxa"/>
            <w:vAlign w:val="center"/>
          </w:tcPr>
          <w:p w14:paraId="6413AA9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..healthCareUnitMember TelephoneNumber</w:t>
            </w:r>
          </w:p>
        </w:tc>
        <w:tc>
          <w:tcPr>
            <w:tcW w:w="1417" w:type="dxa"/>
            <w:vAlign w:val="center"/>
          </w:tcPr>
          <w:p w14:paraId="6184EF0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43D2968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Den kopplade enhetens publika direkttelefonnummer</w:t>
            </w:r>
          </w:p>
        </w:tc>
        <w:tc>
          <w:tcPr>
            <w:tcW w:w="1418" w:type="dxa"/>
            <w:vAlign w:val="center"/>
          </w:tcPr>
          <w:p w14:paraId="00E6126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37390E43" w14:textId="77777777" w:rsidTr="000105E5">
        <w:trPr>
          <w:cantSplit/>
        </w:trPr>
        <w:tc>
          <w:tcPr>
            <w:tcW w:w="2660" w:type="dxa"/>
            <w:vAlign w:val="center"/>
          </w:tcPr>
          <w:p w14:paraId="3047BC3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healthCareUnitMember postalAddress</w:t>
            </w:r>
          </w:p>
        </w:tc>
        <w:tc>
          <w:tcPr>
            <w:tcW w:w="1417" w:type="dxa"/>
            <w:vAlign w:val="center"/>
          </w:tcPr>
          <w:p w14:paraId="4B0CEEA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AddressType</w:t>
            </w:r>
          </w:p>
        </w:tc>
        <w:tc>
          <w:tcPr>
            <w:tcW w:w="4111" w:type="dxa"/>
            <w:vAlign w:val="center"/>
          </w:tcPr>
          <w:p w14:paraId="4A2B416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Den kopplade enhetens postadress </w:t>
            </w:r>
          </w:p>
        </w:tc>
        <w:tc>
          <w:tcPr>
            <w:tcW w:w="1418" w:type="dxa"/>
            <w:vAlign w:val="center"/>
          </w:tcPr>
          <w:p w14:paraId="7878393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4778D76B" w14:textId="77777777" w:rsidTr="000105E5">
        <w:trPr>
          <w:cantSplit/>
        </w:trPr>
        <w:tc>
          <w:tcPr>
            <w:tcW w:w="2660" w:type="dxa"/>
            <w:vAlign w:val="center"/>
          </w:tcPr>
          <w:p w14:paraId="22E4FB3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..addressLine</w:t>
            </w:r>
          </w:p>
        </w:tc>
        <w:tc>
          <w:tcPr>
            <w:tcW w:w="1417" w:type="dxa"/>
            <w:vAlign w:val="center"/>
          </w:tcPr>
          <w:p w14:paraId="4586C69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5E7CBB7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Adressrader</w:t>
            </w:r>
          </w:p>
        </w:tc>
        <w:tc>
          <w:tcPr>
            <w:tcW w:w="1418" w:type="dxa"/>
            <w:vAlign w:val="center"/>
          </w:tcPr>
          <w:p w14:paraId="7230715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1..n</w:t>
            </w:r>
          </w:p>
        </w:tc>
      </w:tr>
      <w:tr w:rsidR="00BB38AF" w:rsidRPr="00915D3B" w14:paraId="4D0A4B75" w14:textId="77777777" w:rsidTr="000105E5">
        <w:trPr>
          <w:cantSplit/>
        </w:trPr>
        <w:tc>
          <w:tcPr>
            <w:tcW w:w="2660" w:type="dxa"/>
            <w:vAlign w:val="center"/>
          </w:tcPr>
          <w:p w14:paraId="01ED025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healthCareUnitMember postalCode</w:t>
            </w:r>
          </w:p>
        </w:tc>
        <w:tc>
          <w:tcPr>
            <w:tcW w:w="1417" w:type="dxa"/>
            <w:vAlign w:val="center"/>
          </w:tcPr>
          <w:p w14:paraId="7C8038C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5E0EC3F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Den kopplade enhetens postnummer för där verksamheten bedrivs.</w:t>
            </w:r>
          </w:p>
        </w:tc>
        <w:tc>
          <w:tcPr>
            <w:tcW w:w="1418" w:type="dxa"/>
            <w:vAlign w:val="center"/>
          </w:tcPr>
          <w:p w14:paraId="7781E3B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53EA3B70" w14:textId="77777777" w:rsidTr="000105E5">
        <w:trPr>
          <w:cantSplit/>
        </w:trPr>
        <w:tc>
          <w:tcPr>
            <w:tcW w:w="2660" w:type="dxa"/>
            <w:vAlign w:val="center"/>
          </w:tcPr>
          <w:p w14:paraId="1EFDAF2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resultCode</w:t>
            </w:r>
          </w:p>
        </w:tc>
        <w:tc>
          <w:tcPr>
            <w:tcW w:w="1417" w:type="dxa"/>
            <w:vAlign w:val="center"/>
          </w:tcPr>
          <w:p w14:paraId="053466D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465A4ED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14:paraId="118FC7A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3685541F" w14:textId="77777777" w:rsidTr="000105E5">
        <w:trPr>
          <w:cantSplit/>
        </w:trPr>
        <w:tc>
          <w:tcPr>
            <w:tcW w:w="2660" w:type="dxa"/>
            <w:vAlign w:val="center"/>
          </w:tcPr>
          <w:p w14:paraId="5BF70A4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resultText</w:t>
            </w:r>
          </w:p>
        </w:tc>
        <w:tc>
          <w:tcPr>
            <w:tcW w:w="1417" w:type="dxa"/>
            <w:vAlign w:val="center"/>
          </w:tcPr>
          <w:p w14:paraId="2F51664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60CCDB7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Beskrivning av felet.</w:t>
            </w:r>
          </w:p>
        </w:tc>
        <w:tc>
          <w:tcPr>
            <w:tcW w:w="1418" w:type="dxa"/>
            <w:vAlign w:val="center"/>
          </w:tcPr>
          <w:p w14:paraId="2E0CA79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bl>
    <w:p w14:paraId="33F8F910" w14:textId="77777777" w:rsidR="00BB38AF" w:rsidRPr="00915D3B" w:rsidRDefault="00BB38AF" w:rsidP="00BB38AF"/>
    <w:p w14:paraId="0F0992F4" w14:textId="77777777" w:rsidR="00854AB6" w:rsidRDefault="00854AB6" w:rsidP="00854AB6">
      <w:pPr>
        <w:pStyle w:val="Rubrik3"/>
      </w:pPr>
      <w:bookmarkStart w:id="113" w:name="_Toc397682635"/>
      <w:r>
        <w:t>Övriga regler</w:t>
      </w:r>
      <w:bookmarkEnd w:id="113"/>
    </w:p>
    <w:p w14:paraId="7D575F46" w14:textId="77777777" w:rsidR="00854AB6" w:rsidRDefault="00854AB6" w:rsidP="00854AB6">
      <w:pPr>
        <w:rPr>
          <w:color w:val="4F81BD" w:themeColor="accent1"/>
        </w:rPr>
      </w:pPr>
      <w:r>
        <w:t>-</w:t>
      </w:r>
    </w:p>
    <w:p w14:paraId="1BEEE8F5" w14:textId="77777777" w:rsidR="00854AB6" w:rsidRDefault="00854AB6" w:rsidP="00854AB6">
      <w:pPr>
        <w:rPr>
          <w:color w:val="4F81BD" w:themeColor="accent1"/>
        </w:rPr>
      </w:pPr>
    </w:p>
    <w:p w14:paraId="376BC177" w14:textId="77777777" w:rsidR="00854AB6" w:rsidRPr="00776D68" w:rsidRDefault="00854AB6" w:rsidP="00854AB6">
      <w:pPr>
        <w:pStyle w:val="Rubrik4"/>
      </w:pPr>
      <w:r w:rsidRPr="00776D68">
        <w:t>Icke funktionella krav</w:t>
      </w:r>
    </w:p>
    <w:p w14:paraId="70F2A002" w14:textId="77777777" w:rsidR="00BB38AF" w:rsidRPr="00915D3B" w:rsidRDefault="00BB38AF" w:rsidP="00854AB6">
      <w:pPr>
        <w:pStyle w:val="Rubrik5"/>
      </w:pPr>
      <w:r w:rsidRPr="00915D3B">
        <w:t>SLA-krav</w:t>
      </w:r>
    </w:p>
    <w:p w14:paraId="26F1715A" w14:textId="77777777" w:rsidR="00BB38AF" w:rsidRPr="00915D3B" w:rsidRDefault="00BB38AF" w:rsidP="00BB38AF">
      <w:pPr>
        <w:keepNext/>
      </w:pPr>
      <w:r w:rsidRPr="00915D3B">
        <w:t xml:space="preserve">Svarstider är specifika för respektive tjänstekontrakt. </w:t>
      </w:r>
    </w:p>
    <w:p w14:paraId="17965081" w14:textId="77777777" w:rsidR="00BB38AF" w:rsidRPr="00915D3B" w:rsidRDefault="00BB38AF" w:rsidP="00BB38AF">
      <w:pPr>
        <w:keepNext/>
      </w:pPr>
      <w:r w:rsidRPr="00915D3B">
        <w:t>Krav på svarstider är dock inte definierade idag, men följande svarstidsnivå uppfylls idag (förutsatt SSL-uppkoppling):</w:t>
      </w:r>
    </w:p>
    <w:tbl>
      <w:tblPr>
        <w:tblStyle w:val="Tabellrutnt"/>
        <w:tblW w:w="8755" w:type="dxa"/>
        <w:tblLook w:val="04A0" w:firstRow="1" w:lastRow="0" w:firstColumn="1" w:lastColumn="0" w:noHBand="0" w:noVBand="1"/>
      </w:tblPr>
      <w:tblGrid>
        <w:gridCol w:w="3616"/>
        <w:gridCol w:w="2446"/>
        <w:gridCol w:w="2693"/>
      </w:tblGrid>
      <w:tr w:rsidR="00BB38AF" w:rsidRPr="00915D3B" w14:paraId="5E34E0B1" w14:textId="77777777" w:rsidTr="000105E5">
        <w:tc>
          <w:tcPr>
            <w:tcW w:w="3616" w:type="dxa"/>
          </w:tcPr>
          <w:p w14:paraId="7C9B3149" w14:textId="77777777" w:rsidR="00BB38AF" w:rsidRPr="00915D3B" w:rsidRDefault="00BB38AF" w:rsidP="000105E5">
            <w:pPr>
              <w:keepNext/>
              <w:rPr>
                <w:b/>
              </w:rPr>
            </w:pPr>
            <w:r w:rsidRPr="00915D3B">
              <w:rPr>
                <w:b/>
              </w:rPr>
              <w:t>Vårdenhet med kopplade enheter eller inte</w:t>
            </w:r>
          </w:p>
        </w:tc>
        <w:tc>
          <w:tcPr>
            <w:tcW w:w="2446" w:type="dxa"/>
          </w:tcPr>
          <w:p w14:paraId="68BEC836" w14:textId="77777777" w:rsidR="00BB38AF" w:rsidRPr="00915D3B" w:rsidRDefault="00BB38AF" w:rsidP="000105E5">
            <w:pPr>
              <w:keepNext/>
              <w:rPr>
                <w:b/>
              </w:rPr>
            </w:pPr>
            <w:r w:rsidRPr="00915D3B">
              <w:rPr>
                <w:b/>
              </w:rPr>
              <w:t>Svarstider måste garanteras upp till följande last</w:t>
            </w:r>
          </w:p>
        </w:tc>
        <w:tc>
          <w:tcPr>
            <w:tcW w:w="2693" w:type="dxa"/>
          </w:tcPr>
          <w:p w14:paraId="7A13A1D8" w14:textId="77777777" w:rsidR="00BB38AF" w:rsidRPr="00915D3B" w:rsidRDefault="00BB38AF" w:rsidP="000105E5">
            <w:pPr>
              <w:keepNext/>
              <w:rPr>
                <w:b/>
              </w:rPr>
            </w:pPr>
            <w:r w:rsidRPr="00915D3B">
              <w:rPr>
                <w:b/>
              </w:rPr>
              <w:t>Svarstid för 95 % av alla anrop ligger inom</w:t>
            </w:r>
          </w:p>
        </w:tc>
      </w:tr>
      <w:tr w:rsidR="00BB38AF" w:rsidRPr="00915D3B" w14:paraId="757637EA" w14:textId="77777777" w:rsidTr="000105E5">
        <w:tc>
          <w:tcPr>
            <w:tcW w:w="3616" w:type="dxa"/>
          </w:tcPr>
          <w:p w14:paraId="2D9CBE7E" w14:textId="77777777" w:rsidR="00BB38AF" w:rsidRPr="00915D3B" w:rsidRDefault="00BB38AF" w:rsidP="000105E5">
            <w:r w:rsidRPr="00915D3B">
              <w:t xml:space="preserve">Svarstid för vårdenhet </w:t>
            </w:r>
            <w:r w:rsidRPr="00915D3B">
              <w:rPr>
                <w:u w:val="single"/>
              </w:rPr>
              <w:t>utan</w:t>
            </w:r>
            <w:r w:rsidRPr="00915D3B">
              <w:t xml:space="preserve"> kopplade enheter</w:t>
            </w:r>
          </w:p>
        </w:tc>
        <w:tc>
          <w:tcPr>
            <w:tcW w:w="2446" w:type="dxa"/>
          </w:tcPr>
          <w:p w14:paraId="7144B998" w14:textId="77777777" w:rsidR="00BB38AF" w:rsidRPr="00915D3B" w:rsidRDefault="00BB38AF" w:rsidP="000105E5">
            <w:r w:rsidRPr="00915D3B">
              <w:t>10 anrop/s</w:t>
            </w:r>
          </w:p>
        </w:tc>
        <w:tc>
          <w:tcPr>
            <w:tcW w:w="2693" w:type="dxa"/>
          </w:tcPr>
          <w:p w14:paraId="7490E38B" w14:textId="77777777" w:rsidR="00BB38AF" w:rsidRPr="00915D3B" w:rsidRDefault="00BB38AF" w:rsidP="000105E5">
            <w:r w:rsidRPr="00915D3B">
              <w:t xml:space="preserve">  100 ms</w:t>
            </w:r>
          </w:p>
        </w:tc>
      </w:tr>
      <w:tr w:rsidR="00BB38AF" w:rsidRPr="00915D3B" w14:paraId="51F1C183" w14:textId="77777777" w:rsidTr="000105E5">
        <w:tc>
          <w:tcPr>
            <w:tcW w:w="3616" w:type="dxa"/>
          </w:tcPr>
          <w:p w14:paraId="534C05EA" w14:textId="77777777" w:rsidR="00BB38AF" w:rsidRPr="00915D3B" w:rsidRDefault="00BB38AF" w:rsidP="000105E5">
            <w:r w:rsidRPr="00915D3B">
              <w:t xml:space="preserve">Svarstid för vårdenhet </w:t>
            </w:r>
            <w:r w:rsidRPr="00915D3B">
              <w:rPr>
                <w:u w:val="single"/>
              </w:rPr>
              <w:t>med</w:t>
            </w:r>
            <w:r w:rsidRPr="00915D3B">
              <w:t xml:space="preserve"> kopplade enheter</w:t>
            </w:r>
          </w:p>
        </w:tc>
        <w:tc>
          <w:tcPr>
            <w:tcW w:w="2446" w:type="dxa"/>
          </w:tcPr>
          <w:p w14:paraId="268BD03B" w14:textId="77777777" w:rsidR="00BB38AF" w:rsidRPr="00915D3B" w:rsidRDefault="00BB38AF" w:rsidP="000105E5">
            <w:r w:rsidRPr="00915D3B">
              <w:t>1 anrop/s</w:t>
            </w:r>
          </w:p>
        </w:tc>
        <w:tc>
          <w:tcPr>
            <w:tcW w:w="2693" w:type="dxa"/>
          </w:tcPr>
          <w:p w14:paraId="5CC02253" w14:textId="77777777" w:rsidR="00BB38AF" w:rsidRPr="00915D3B" w:rsidRDefault="00BB38AF" w:rsidP="000105E5">
            <w:r w:rsidRPr="00915D3B">
              <w:t xml:space="preserve">  1000 ms</w:t>
            </w:r>
          </w:p>
        </w:tc>
      </w:tr>
    </w:tbl>
    <w:p w14:paraId="4299A5FE" w14:textId="77777777" w:rsidR="00BB38AF" w:rsidRPr="00915D3B" w:rsidRDefault="00BB38AF" w:rsidP="00BB38AF"/>
    <w:p w14:paraId="1B81CE3A" w14:textId="77777777" w:rsidR="00BB38AF" w:rsidRPr="00915D3B" w:rsidRDefault="00BB38AF" w:rsidP="00854AB6">
      <w:pPr>
        <w:pStyle w:val="Rubrik5"/>
      </w:pPr>
      <w:r w:rsidRPr="00915D3B">
        <w:lastRenderedPageBreak/>
        <w:t>Logiska fel</w:t>
      </w:r>
    </w:p>
    <w:p w14:paraId="5DD14F73" w14:textId="77777777" w:rsidR="00BB38AF" w:rsidRPr="00915D3B" w:rsidRDefault="00BB38AF" w:rsidP="00BB38AF">
      <w:r w:rsidRPr="00915D3B">
        <w:t xml:space="preserve">För alla logiska fel returneras </w:t>
      </w:r>
      <w:r w:rsidRPr="00915D3B">
        <w:rPr>
          <w:rFonts w:ascii="Times New Roman" w:hAnsi="Times New Roman"/>
          <w:szCs w:val="20"/>
        </w:rPr>
        <w:t>resultCode=ERROR</w:t>
      </w:r>
      <w:r w:rsidRPr="00915D3B">
        <w:t xml:space="preserve"> och en förklarande text i </w:t>
      </w:r>
      <w:r w:rsidRPr="00915D3B">
        <w:rPr>
          <w:rFonts w:ascii="Times New Roman" w:hAnsi="Times New Roman"/>
          <w:szCs w:val="20"/>
        </w:rPr>
        <w:t>resultText. Följande logiska fel har identifierats för detta kontrakt:</w:t>
      </w:r>
    </w:p>
    <w:p w14:paraId="41E1DA73" w14:textId="77777777" w:rsidR="00BB38AF" w:rsidRPr="00915D3B" w:rsidRDefault="00BB38AF" w:rsidP="00BB38AF">
      <w:pPr>
        <w:rPr>
          <w:rFonts w:cs="Arial"/>
        </w:rPr>
      </w:pPr>
      <w:r w:rsidRPr="00915D3B">
        <w:rPr>
          <w:rFonts w:cs="Arial"/>
          <w:szCs w:val="20"/>
        </w:rPr>
        <w:t>Fel för vilka ingen information returneras.</w:t>
      </w:r>
    </w:p>
    <w:p w14:paraId="1086484B" w14:textId="77777777" w:rsidR="00BB38AF" w:rsidRPr="00915D3B" w:rsidRDefault="00BB38AF" w:rsidP="00BB38AF">
      <w:pPr>
        <w:pStyle w:val="Liststycke"/>
        <w:numPr>
          <w:ilvl w:val="0"/>
          <w:numId w:val="28"/>
        </w:numPr>
        <w:spacing w:after="120" w:line="240" w:lineRule="auto"/>
        <w:contextualSpacing w:val="0"/>
      </w:pPr>
      <w:r w:rsidRPr="00915D3B">
        <w:t>Angiven sökbas finns inte i katalogen.</w:t>
      </w:r>
      <w:r w:rsidRPr="00915D3B">
        <w:br/>
      </w:r>
      <w:r w:rsidRPr="00915D3B">
        <w:rPr>
          <w:rFonts w:ascii="Times New Roman" w:hAnsi="Times New Roman"/>
          <w:szCs w:val="20"/>
        </w:rPr>
        <w:t>resultText=</w:t>
      </w:r>
      <w:r w:rsidRPr="00915D3B">
        <w:t>”&lt;katalog-id&gt;; Fel GetCareUnitMembers; 1; Angiven sökbas: &lt;värde&gt; kan inte hittas”.</w:t>
      </w:r>
    </w:p>
    <w:p w14:paraId="0A9028E9" w14:textId="77777777" w:rsidR="00BB38AF" w:rsidRPr="00915D3B" w:rsidRDefault="00BB38AF" w:rsidP="00BB38AF">
      <w:pPr>
        <w:pStyle w:val="Liststycke"/>
        <w:numPr>
          <w:ilvl w:val="0"/>
          <w:numId w:val="28"/>
        </w:numPr>
        <w:spacing w:after="120" w:line="240" w:lineRule="auto"/>
        <w:contextualSpacing w:val="0"/>
      </w:pPr>
      <w:r w:rsidRPr="00915D3B">
        <w:t>Sökt vårdenhetens finns inte i katalogen (det går inte att hitta något objekt med angivet HSA-id).</w:t>
      </w:r>
      <w:r w:rsidRPr="00915D3B">
        <w:br/>
      </w:r>
      <w:r w:rsidRPr="00915D3B">
        <w:rPr>
          <w:rFonts w:ascii="Times New Roman" w:hAnsi="Times New Roman"/>
          <w:szCs w:val="20"/>
        </w:rPr>
        <w:t>resultText=</w:t>
      </w:r>
      <w:r w:rsidRPr="00915D3B">
        <w:t>”&lt;katalog-id&gt;; Fel GetCareUnitMembers; 2; Det går inte att hitta något objekt med angivet HSA-id: &lt;värde&gt;”.</w:t>
      </w:r>
    </w:p>
    <w:p w14:paraId="577E26F2" w14:textId="77777777" w:rsidR="00BB38AF" w:rsidRPr="00915D3B" w:rsidRDefault="00BB38AF" w:rsidP="00BB38AF">
      <w:pPr>
        <w:pStyle w:val="Liststycke"/>
        <w:numPr>
          <w:ilvl w:val="0"/>
          <w:numId w:val="28"/>
        </w:numPr>
        <w:spacing w:after="120" w:line="240" w:lineRule="auto"/>
        <w:contextualSpacing w:val="0"/>
      </w:pPr>
      <w:r w:rsidRPr="00915D3B">
        <w:t>Objektet med angivet HSA-id är inte ett vårdenhetsobjekt.</w:t>
      </w:r>
      <w:r w:rsidRPr="00915D3B">
        <w:br/>
      </w:r>
      <w:r w:rsidRPr="00915D3B">
        <w:rPr>
          <w:rFonts w:ascii="Times New Roman" w:hAnsi="Times New Roman"/>
          <w:szCs w:val="20"/>
        </w:rPr>
        <w:t>resultText=</w:t>
      </w:r>
      <w:r w:rsidRPr="00915D3B">
        <w:t>”&lt;katalog-id&gt;; Fel GetCareUnitMembers; 3; Objektet med angivet HSA-id: &lt;värde&gt; är inget vårdenhetsobjekt.”</w:t>
      </w:r>
    </w:p>
    <w:p w14:paraId="1DA8E383" w14:textId="77777777" w:rsidR="00BB38AF" w:rsidRPr="00915D3B" w:rsidRDefault="00BB38AF" w:rsidP="00BB38AF">
      <w:pPr>
        <w:pStyle w:val="Liststycke"/>
        <w:numPr>
          <w:ilvl w:val="0"/>
          <w:numId w:val="28"/>
        </w:numPr>
        <w:spacing w:after="120" w:line="240" w:lineRule="auto"/>
        <w:contextualSpacing w:val="0"/>
      </w:pPr>
      <w:r w:rsidRPr="00915D3B">
        <w:t>Det finns flera objekt med angivet HSA-Id</w:t>
      </w:r>
      <w:r w:rsidRPr="00915D3B">
        <w:br/>
      </w:r>
      <w:r w:rsidRPr="00915D3B">
        <w:rPr>
          <w:rFonts w:ascii="Times New Roman" w:hAnsi="Times New Roman"/>
          <w:szCs w:val="20"/>
        </w:rPr>
        <w:t>resultText=</w:t>
      </w:r>
      <w:r w:rsidRPr="00915D3B">
        <w:t>”&lt;katalog-id&gt;; Fel GetCareUnitMembers; 4; Det finns flera objekt med angivet HSA-Id: &lt;värde&gt;”</w:t>
      </w:r>
    </w:p>
    <w:p w14:paraId="732CEB02" w14:textId="77777777" w:rsidR="00BB38AF" w:rsidRPr="00915D3B" w:rsidRDefault="00BB38AF" w:rsidP="00BB38AF">
      <w:pPr>
        <w:spacing w:after="120"/>
      </w:pPr>
      <w:r w:rsidRPr="00915D3B">
        <w:t>Varnande fel för vilka fullständigt svar ändå ska returneras, men där en eller flera uppgifter pekas ut som felaktiga:</w:t>
      </w:r>
    </w:p>
    <w:p w14:paraId="1D40A470" w14:textId="77777777" w:rsidR="00BB38AF" w:rsidRPr="00915D3B" w:rsidRDefault="00BB38AF" w:rsidP="00BB38AF">
      <w:pPr>
        <w:pStyle w:val="Liststycke"/>
        <w:numPr>
          <w:ilvl w:val="0"/>
          <w:numId w:val="28"/>
        </w:numPr>
        <w:spacing w:after="120" w:line="240" w:lineRule="auto"/>
        <w:contextualSpacing w:val="0"/>
      </w:pPr>
      <w:r w:rsidRPr="00915D3B">
        <w:t>Det finns flera objekt med samma HSA-Id som en kopplad enhet</w:t>
      </w:r>
      <w:r w:rsidRPr="00915D3B">
        <w:br/>
      </w:r>
      <w:r w:rsidRPr="00915D3B">
        <w:rPr>
          <w:rFonts w:ascii="Times New Roman" w:hAnsi="Times New Roman"/>
          <w:szCs w:val="20"/>
        </w:rPr>
        <w:t>resultText=</w:t>
      </w:r>
      <w:r w:rsidRPr="00915D3B">
        <w:t>”&lt;katalog-id&gt;; Varning GetCareUnitMembers; 10; Det finns flera objekt med samma HSA-Id: &lt;värde&gt; kopplade till vårdenheten: &lt;path&gt;.”</w:t>
      </w:r>
    </w:p>
    <w:p w14:paraId="53F12824" w14:textId="77777777" w:rsidR="00BB38AF" w:rsidRPr="00915D3B" w:rsidRDefault="00BB38AF" w:rsidP="00BB38AF">
      <w:pPr>
        <w:pStyle w:val="Liststycke"/>
        <w:numPr>
          <w:ilvl w:val="0"/>
          <w:numId w:val="28"/>
        </w:numPr>
        <w:spacing w:after="120" w:line="240" w:lineRule="auto"/>
        <w:contextualSpacing w:val="0"/>
      </w:pPr>
      <w:r w:rsidRPr="00915D3B">
        <w:t>Vårdenhetens Start-datum följer inte gällande syntax.</w:t>
      </w:r>
      <w:r w:rsidRPr="00915D3B">
        <w:br/>
      </w:r>
      <w:r w:rsidRPr="00915D3B">
        <w:rPr>
          <w:rFonts w:ascii="Times New Roman" w:hAnsi="Times New Roman"/>
          <w:szCs w:val="20"/>
        </w:rPr>
        <w:t>resultText=</w:t>
      </w:r>
      <w:r w:rsidRPr="00915D3B">
        <w:t>”&lt;katalog-id&gt;; Varning GetHealthCareUnitList; 11; Vårdenhetens Start-datum inte följer gällande syntax: &lt;värde&gt;. Gäller vårdenheten &lt;path&gt;”</w:t>
      </w:r>
    </w:p>
    <w:p w14:paraId="659DC38B" w14:textId="77777777" w:rsidR="00BB38AF" w:rsidRPr="00915D3B" w:rsidRDefault="00BB38AF" w:rsidP="00BB38AF">
      <w:pPr>
        <w:pStyle w:val="Liststycke"/>
        <w:numPr>
          <w:ilvl w:val="0"/>
          <w:numId w:val="28"/>
        </w:numPr>
        <w:spacing w:after="120" w:line="240" w:lineRule="auto"/>
        <w:contextualSpacing w:val="0"/>
      </w:pPr>
      <w:r w:rsidRPr="00915D3B">
        <w:t>Vårdenhetens Slut-datum följer inte gällande syntax.</w:t>
      </w:r>
      <w:r w:rsidRPr="00915D3B">
        <w:br/>
      </w:r>
      <w:r w:rsidRPr="00915D3B">
        <w:rPr>
          <w:rFonts w:ascii="Times New Roman" w:hAnsi="Times New Roman"/>
          <w:szCs w:val="20"/>
        </w:rPr>
        <w:t>resultText=</w:t>
      </w:r>
      <w:r w:rsidRPr="00915D3B">
        <w:t>”&lt;katalog-id&gt;; Varning GetHealthCareUnitList; 12; Vårdenhetens Slut-datum inte följer gällande syntax: &lt;värde&gt;. Gäller vårdenheten &lt;path&gt;”</w:t>
      </w:r>
    </w:p>
    <w:p w14:paraId="70639CDC" w14:textId="77777777" w:rsidR="00BB38AF" w:rsidRPr="00915D3B" w:rsidRDefault="00BB38AF" w:rsidP="00BB38AF">
      <w:pPr>
        <w:pStyle w:val="Liststycke"/>
        <w:numPr>
          <w:ilvl w:val="0"/>
          <w:numId w:val="28"/>
        </w:numPr>
        <w:spacing w:after="120" w:line="240" w:lineRule="auto"/>
        <w:contextualSpacing w:val="0"/>
      </w:pPr>
      <w:r w:rsidRPr="00915D3B">
        <w:t>Vårdenhetens Arbetsplatskod följer inte gällande syntax.</w:t>
      </w:r>
      <w:r w:rsidRPr="00915D3B">
        <w:br/>
      </w:r>
      <w:r w:rsidRPr="00915D3B">
        <w:rPr>
          <w:rFonts w:ascii="Times New Roman" w:hAnsi="Times New Roman"/>
          <w:szCs w:val="20"/>
        </w:rPr>
        <w:t>resultText=</w:t>
      </w:r>
      <w:r w:rsidRPr="00915D3B">
        <w:t>”&lt;katalog-id&gt;; Varning GetHealthCareUnitList; 13; Vårdenhetens Arbetsplatskod inte följer gällande syntax: &lt;värde&gt;. Gäller vårdenheten &lt;path&gt;”</w:t>
      </w:r>
    </w:p>
    <w:p w14:paraId="38859D4E" w14:textId="77777777" w:rsidR="00BB38AF" w:rsidRPr="00915D3B" w:rsidRDefault="00BB38AF" w:rsidP="00BB38AF">
      <w:pPr>
        <w:pStyle w:val="Liststycke"/>
        <w:numPr>
          <w:ilvl w:val="0"/>
          <w:numId w:val="28"/>
        </w:numPr>
        <w:spacing w:after="120" w:line="240" w:lineRule="auto"/>
        <w:contextualSpacing w:val="0"/>
      </w:pPr>
      <w:r w:rsidRPr="00915D3B">
        <w:t>Vårdenhetens Telefonnummer följer inte gällande syntax.</w:t>
      </w:r>
      <w:r w:rsidRPr="00915D3B">
        <w:br/>
      </w:r>
      <w:r w:rsidRPr="00915D3B">
        <w:rPr>
          <w:rFonts w:ascii="Times New Roman" w:hAnsi="Times New Roman"/>
          <w:szCs w:val="20"/>
        </w:rPr>
        <w:t>resultText=</w:t>
      </w:r>
      <w:r w:rsidRPr="00915D3B">
        <w:t>”&lt;katalog-id&gt;; Varning GetHealthCareUnitList; 14; Vårdenhetens Telefonnummer inte följer gällande syntax: &lt;värde&gt;. Gäller vårdenheten &lt;path&gt;”</w:t>
      </w:r>
    </w:p>
    <w:p w14:paraId="78F09D10" w14:textId="77777777" w:rsidR="00BB38AF" w:rsidRPr="00915D3B" w:rsidRDefault="00BB38AF" w:rsidP="00BB38AF">
      <w:pPr>
        <w:pStyle w:val="Liststycke"/>
        <w:numPr>
          <w:ilvl w:val="0"/>
          <w:numId w:val="28"/>
        </w:numPr>
        <w:spacing w:after="120" w:line="240" w:lineRule="auto"/>
        <w:contextualSpacing w:val="0"/>
      </w:pPr>
      <w:r w:rsidRPr="00915D3B">
        <w:t>Vårdenhetens Postadress följer inte gällande syntax.</w:t>
      </w:r>
      <w:r w:rsidRPr="00915D3B">
        <w:br/>
      </w:r>
      <w:r w:rsidRPr="00915D3B">
        <w:rPr>
          <w:rFonts w:ascii="Times New Roman" w:hAnsi="Times New Roman"/>
          <w:szCs w:val="20"/>
        </w:rPr>
        <w:t>resultText=</w:t>
      </w:r>
      <w:r w:rsidRPr="00915D3B">
        <w:t>”&lt;katalog-id&gt;; Varning GetHealthCareUnitList; 15; Vårdenhetens Postadress inte följer gällande syntax: &lt;värde&gt;. Gäller vårdenheten &lt;path&gt;”</w:t>
      </w:r>
    </w:p>
    <w:p w14:paraId="41C665F3" w14:textId="77777777" w:rsidR="00BB38AF" w:rsidRPr="00915D3B" w:rsidRDefault="00BB38AF" w:rsidP="00BB38AF">
      <w:pPr>
        <w:pStyle w:val="Liststycke"/>
        <w:numPr>
          <w:ilvl w:val="0"/>
          <w:numId w:val="28"/>
        </w:numPr>
        <w:spacing w:after="120" w:line="240" w:lineRule="auto"/>
        <w:contextualSpacing w:val="0"/>
      </w:pPr>
      <w:r w:rsidRPr="00915D3B">
        <w:t>Vårdenhetens Postnummer följer inte gällande syntax.</w:t>
      </w:r>
      <w:r w:rsidRPr="00915D3B">
        <w:br/>
      </w:r>
      <w:r w:rsidRPr="00915D3B">
        <w:rPr>
          <w:rFonts w:ascii="Times New Roman" w:hAnsi="Times New Roman"/>
          <w:szCs w:val="20"/>
        </w:rPr>
        <w:t>resultText=</w:t>
      </w:r>
      <w:r w:rsidRPr="00915D3B">
        <w:t>”&lt;katalog-id&gt;; Varning GetHealthCareUnitList; 16; Vårdenhetens Postnummer inte följer gällande syntax: &lt;värde&gt;. Gäller vårdenheten &lt;path&gt;”</w:t>
      </w:r>
    </w:p>
    <w:p w14:paraId="7341EDC5" w14:textId="77777777" w:rsidR="00BB38AF" w:rsidRPr="00915D3B" w:rsidRDefault="00BB38AF" w:rsidP="00BB38AF">
      <w:pPr>
        <w:pStyle w:val="Liststycke"/>
        <w:numPr>
          <w:ilvl w:val="0"/>
          <w:numId w:val="28"/>
        </w:numPr>
        <w:spacing w:after="120" w:line="240" w:lineRule="auto"/>
        <w:contextualSpacing w:val="0"/>
      </w:pPr>
      <w:r w:rsidRPr="00915D3B">
        <w:t>En kopplad enhets Start-datum följer inte gällande syntax.</w:t>
      </w:r>
      <w:r w:rsidRPr="00915D3B">
        <w:br/>
      </w:r>
      <w:r w:rsidRPr="00915D3B">
        <w:rPr>
          <w:rFonts w:ascii="Times New Roman" w:hAnsi="Times New Roman"/>
          <w:szCs w:val="20"/>
        </w:rPr>
        <w:t>resultText=</w:t>
      </w:r>
      <w:r w:rsidRPr="00915D3B">
        <w:t>”&lt;katalog-id&gt;; Varning GetHealthCareUnitList; 17; En kopplad enhets Start-datum inte följer gällande syntax: &lt;värde&gt;. Gäller enheten &lt;path&gt;”</w:t>
      </w:r>
    </w:p>
    <w:p w14:paraId="434B9E3F" w14:textId="77777777" w:rsidR="00BB38AF" w:rsidRPr="00915D3B" w:rsidRDefault="00BB38AF" w:rsidP="00BB38AF">
      <w:pPr>
        <w:pStyle w:val="Liststycke"/>
        <w:numPr>
          <w:ilvl w:val="0"/>
          <w:numId w:val="28"/>
        </w:numPr>
        <w:spacing w:after="120" w:line="240" w:lineRule="auto"/>
        <w:contextualSpacing w:val="0"/>
      </w:pPr>
      <w:r w:rsidRPr="00915D3B">
        <w:lastRenderedPageBreak/>
        <w:t>En kopplad enhets Slut-datum följer inte gällande syntax.</w:t>
      </w:r>
      <w:r w:rsidRPr="00915D3B">
        <w:br/>
      </w:r>
      <w:r w:rsidRPr="00915D3B">
        <w:rPr>
          <w:rFonts w:ascii="Times New Roman" w:hAnsi="Times New Roman"/>
          <w:szCs w:val="20"/>
        </w:rPr>
        <w:t>resultText=</w:t>
      </w:r>
      <w:r w:rsidRPr="00915D3B">
        <w:t>”&lt;katalog-id&gt;; Varning GetHealthCareUnitList; 18; En kopplad enhets Slut-datum inte följer gällande syntax: &lt;värde&gt;. Gäller enheten &lt;path&gt;”</w:t>
      </w:r>
    </w:p>
    <w:p w14:paraId="47029E25" w14:textId="77777777" w:rsidR="00BB38AF" w:rsidRPr="00915D3B" w:rsidRDefault="00BB38AF" w:rsidP="00BB38AF">
      <w:pPr>
        <w:pStyle w:val="Liststycke"/>
        <w:numPr>
          <w:ilvl w:val="0"/>
          <w:numId w:val="28"/>
        </w:numPr>
        <w:spacing w:after="120" w:line="240" w:lineRule="auto"/>
        <w:contextualSpacing w:val="0"/>
      </w:pPr>
      <w:r w:rsidRPr="00915D3B">
        <w:t>En kopplad enhets Arbetsplatskod följer inte gällande syntax.</w:t>
      </w:r>
      <w:r w:rsidRPr="00915D3B">
        <w:br/>
      </w:r>
      <w:r w:rsidRPr="00915D3B">
        <w:rPr>
          <w:rFonts w:ascii="Times New Roman" w:hAnsi="Times New Roman"/>
          <w:szCs w:val="20"/>
        </w:rPr>
        <w:t>resultText=</w:t>
      </w:r>
      <w:r w:rsidRPr="00915D3B">
        <w:t>”&lt;katalog-id&gt;; Varning GetHealthCareUnitList; 19; En kopplad enhets Arbetsplatskod inte följer gällande syntax: &lt;värde&gt;. Gäller enheten &lt;path&gt;”</w:t>
      </w:r>
    </w:p>
    <w:p w14:paraId="4A79C151" w14:textId="77777777" w:rsidR="00BB38AF" w:rsidRPr="00915D3B" w:rsidRDefault="00BB38AF" w:rsidP="00BB38AF">
      <w:pPr>
        <w:pStyle w:val="Liststycke"/>
        <w:numPr>
          <w:ilvl w:val="0"/>
          <w:numId w:val="28"/>
        </w:numPr>
        <w:spacing w:after="120" w:line="240" w:lineRule="auto"/>
        <w:contextualSpacing w:val="0"/>
      </w:pPr>
      <w:r w:rsidRPr="00915D3B">
        <w:t>En kopplad enhets Telefonnummer följer inte gällande syntax.</w:t>
      </w:r>
      <w:r w:rsidRPr="00915D3B">
        <w:br/>
      </w:r>
      <w:r w:rsidRPr="00915D3B">
        <w:rPr>
          <w:rFonts w:ascii="Times New Roman" w:hAnsi="Times New Roman"/>
          <w:szCs w:val="20"/>
        </w:rPr>
        <w:t>resultText=</w:t>
      </w:r>
      <w:r w:rsidRPr="00915D3B">
        <w:t>”&lt;katalog-id&gt;; Varning GetHealthCareUnitList; 20; En kopplad enhets Telefonnummer inte följer gällande syntax: &lt;värde&gt;. Gäller enheten &lt;path&gt;”</w:t>
      </w:r>
    </w:p>
    <w:p w14:paraId="3BFA0C07" w14:textId="77777777" w:rsidR="00BB38AF" w:rsidRPr="00915D3B" w:rsidRDefault="00BB38AF" w:rsidP="00BB38AF">
      <w:pPr>
        <w:pStyle w:val="Liststycke"/>
        <w:numPr>
          <w:ilvl w:val="0"/>
          <w:numId w:val="28"/>
        </w:numPr>
        <w:spacing w:after="120" w:line="240" w:lineRule="auto"/>
        <w:contextualSpacing w:val="0"/>
      </w:pPr>
      <w:r w:rsidRPr="00915D3B">
        <w:t>En kopplad enhets Postadress följer inte gällande syntax.</w:t>
      </w:r>
      <w:r w:rsidRPr="00915D3B">
        <w:br/>
      </w:r>
      <w:r w:rsidRPr="00915D3B">
        <w:rPr>
          <w:rFonts w:ascii="Times New Roman" w:hAnsi="Times New Roman"/>
          <w:szCs w:val="20"/>
        </w:rPr>
        <w:t>resultText=</w:t>
      </w:r>
      <w:r w:rsidRPr="00915D3B">
        <w:t>”&lt;katalog-id&gt;; Varning GetHealthCareUnitList; 21; En kopplad enhets Postadress inte följer gällande syntax: &lt;värde&gt;. Gäller enheten &lt;path&gt;”</w:t>
      </w:r>
    </w:p>
    <w:p w14:paraId="02AC4CF3" w14:textId="77777777" w:rsidR="00BB38AF" w:rsidRPr="00915D3B" w:rsidRDefault="00BB38AF" w:rsidP="00BB38AF">
      <w:pPr>
        <w:pStyle w:val="Liststycke"/>
        <w:numPr>
          <w:ilvl w:val="0"/>
          <w:numId w:val="28"/>
        </w:numPr>
        <w:spacing w:after="120" w:line="240" w:lineRule="auto"/>
        <w:contextualSpacing w:val="0"/>
      </w:pPr>
      <w:r w:rsidRPr="00915D3B">
        <w:t>En kopplad enhets Postnummer följer inte gällande syntax.</w:t>
      </w:r>
      <w:r w:rsidRPr="00915D3B">
        <w:br/>
      </w:r>
      <w:r w:rsidRPr="00915D3B">
        <w:rPr>
          <w:rFonts w:ascii="Times New Roman" w:hAnsi="Times New Roman"/>
          <w:szCs w:val="20"/>
        </w:rPr>
        <w:t>resultText=</w:t>
      </w:r>
      <w:r w:rsidRPr="00915D3B">
        <w:t>”&lt;katalog-id&gt;; Varning GetHealthCareUnitList; 22; En kopplad enhets Postnummer inte följer gällande syntax: &lt;värde&gt;. Gäller enheten &lt;path&gt;”</w:t>
      </w:r>
    </w:p>
    <w:p w14:paraId="2710C90A" w14:textId="77777777" w:rsidR="00BB38AF" w:rsidRPr="00915D3B"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4" w:name="_Toc397682636"/>
      <w:r w:rsidRPr="00915D3B">
        <w:t>Annan information om kontraktet</w:t>
      </w:r>
      <w:bookmarkEnd w:id="114"/>
    </w:p>
    <w:p w14:paraId="49FD5868" w14:textId="77777777" w:rsidR="00BB38AF" w:rsidRPr="00915D3B" w:rsidRDefault="00BB38AF" w:rsidP="00BB38AF">
      <w:r w:rsidRPr="00915D3B">
        <w:t>-</w:t>
      </w:r>
    </w:p>
    <w:p w14:paraId="17355B1C" w14:textId="77777777" w:rsidR="00BB38AF" w:rsidRPr="00915D3B" w:rsidRDefault="00BB38AF" w:rsidP="00BB38AF">
      <w:pPr>
        <w:rPr>
          <w:lang w:eastAsia="sv-SE"/>
        </w:rPr>
      </w:pPr>
    </w:p>
    <w:p w14:paraId="74F50607" w14:textId="77777777" w:rsidR="00BB38AF" w:rsidRPr="00915D3B" w:rsidRDefault="00BB38AF" w:rsidP="00BB38AF">
      <w:pPr>
        <w:rPr>
          <w:lang w:eastAsia="sv-SE"/>
        </w:rPr>
      </w:pPr>
    </w:p>
    <w:p w14:paraId="76F537F8" w14:textId="77777777" w:rsidR="00BB38AF" w:rsidRPr="00915D3B" w:rsidRDefault="00BB38AF" w:rsidP="00BB38AF">
      <w:pPr>
        <w:pStyle w:val="Rubrik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115" w:name="_Ref362009892"/>
      <w:bookmarkStart w:id="116" w:name="_Ref362009945"/>
      <w:bookmarkStart w:id="117" w:name="_Toc384204621"/>
      <w:bookmarkStart w:id="118" w:name="_Toc397682637"/>
      <w:r w:rsidRPr="00915D3B">
        <w:lastRenderedPageBreak/>
        <w:t>GetUnit</w:t>
      </w:r>
      <w:bookmarkEnd w:id="115"/>
      <w:bookmarkEnd w:id="116"/>
      <w:bookmarkEnd w:id="117"/>
      <w:bookmarkEnd w:id="118"/>
    </w:p>
    <w:p w14:paraId="387127D8" w14:textId="77777777" w:rsidR="00BB38AF" w:rsidRPr="00915D3B" w:rsidRDefault="00BB38AF" w:rsidP="00BB38AF">
      <w:r w:rsidRPr="00915D3B">
        <w:t>GetUnit returnerar information om den angivna enheten (med enhet avses här alla typer av organisatoriska objekt, d.v.s. både organisation, enhet och funktion). Kan användas av tjänstekonsumenten för att presentera detaljerad information om en enhet i t.ex. en vårdsökning eller en kontaktlista. Notera särskilt att alla attribut inte är obligatoriska och att ytterst få enheter innehåller samtlig information enligt nedan specifikation.</w:t>
      </w:r>
    </w:p>
    <w:p w14:paraId="681261F5" w14:textId="77777777" w:rsidR="00BB38AF" w:rsidRPr="00915D3B"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19" w:name="_Toc397682638"/>
      <w:r w:rsidRPr="00915D3B">
        <w:t>Version</w:t>
      </w:r>
      <w:bookmarkEnd w:id="119"/>
    </w:p>
    <w:p w14:paraId="2444E1B3" w14:textId="67413F9F" w:rsidR="00BB38AF" w:rsidRPr="00915D3B" w:rsidRDefault="00BB38AF" w:rsidP="00BB38AF">
      <w:r w:rsidRPr="00915D3B">
        <w:t xml:space="preserve">Version på detta kontrakt är </w:t>
      </w:r>
      <w:r w:rsidR="00125E67">
        <w:t>1.0_RC4</w:t>
      </w:r>
      <w:r w:rsidRPr="00915D3B">
        <w:t>.</w:t>
      </w:r>
    </w:p>
    <w:p w14:paraId="019366E0" w14:textId="77777777" w:rsidR="00BB38AF" w:rsidRPr="00915D3B"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20" w:name="_Toc397682639"/>
      <w:r w:rsidRPr="00915D3B">
        <w:t>Fältregler</w:t>
      </w:r>
      <w:bookmarkEnd w:id="120"/>
    </w:p>
    <w:p w14:paraId="0EDE407F" w14:textId="77777777" w:rsidR="00BB38AF" w:rsidRPr="00915D3B" w:rsidRDefault="00BB38AF" w:rsidP="00BB38AF">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rPr>
        <w:footnoteReference w:id="4"/>
      </w:r>
      <w:r w:rsidRPr="00915D3B">
        <w:t xml:space="preserve">. </w:t>
      </w:r>
    </w:p>
    <w:p w14:paraId="7F5D068D" w14:textId="2EBE8D79" w:rsidR="00BB38AF" w:rsidRPr="00915D3B" w:rsidRDefault="00A02230" w:rsidP="00BB38AF">
      <w:r>
        <w:object w:dxaOrig="1531" w:dyaOrig="990" w14:anchorId="5F46140D">
          <v:shape id="_x0000_i1029" type="#_x0000_t75" style="width:76.5pt;height:49.5pt" o:ole="">
            <v:imagedata r:id="rId17" o:title=""/>
          </v:shape>
          <o:OLEObject Type="Embed" ProgID="Excel.Sheet.8" ShapeID="_x0000_i1029" DrawAspect="Icon" ObjectID="_1471425062" r:id="rId21"/>
        </w:object>
      </w:r>
    </w:p>
    <w:tbl>
      <w:tblPr>
        <w:tblStyle w:val="Tabellrutnt"/>
        <w:tblW w:w="9606" w:type="dxa"/>
        <w:tblLayout w:type="fixed"/>
        <w:tblLook w:val="04A0" w:firstRow="1" w:lastRow="0" w:firstColumn="1" w:lastColumn="0" w:noHBand="0" w:noVBand="1"/>
      </w:tblPr>
      <w:tblGrid>
        <w:gridCol w:w="2943"/>
        <w:gridCol w:w="1276"/>
        <w:gridCol w:w="3969"/>
        <w:gridCol w:w="1418"/>
      </w:tblGrid>
      <w:tr w:rsidR="00BB38AF" w:rsidRPr="00915D3B" w14:paraId="7657A4EF" w14:textId="77777777" w:rsidTr="000105E5">
        <w:trPr>
          <w:cantSplit/>
          <w:trHeight w:val="384"/>
        </w:trPr>
        <w:tc>
          <w:tcPr>
            <w:tcW w:w="2943" w:type="dxa"/>
            <w:shd w:val="clear" w:color="auto" w:fill="D9D9D9" w:themeFill="background1" w:themeFillShade="D9"/>
            <w:vAlign w:val="bottom"/>
          </w:tcPr>
          <w:p w14:paraId="2ED14054" w14:textId="77777777" w:rsidR="00BB38AF" w:rsidRPr="00915D3B" w:rsidRDefault="00BB38AF" w:rsidP="000105E5">
            <w:pPr>
              <w:rPr>
                <w:b/>
              </w:rPr>
            </w:pPr>
            <w:r w:rsidRPr="00915D3B">
              <w:rPr>
                <w:b/>
              </w:rPr>
              <w:t>Namn</w:t>
            </w:r>
          </w:p>
        </w:tc>
        <w:tc>
          <w:tcPr>
            <w:tcW w:w="1276" w:type="dxa"/>
            <w:shd w:val="clear" w:color="auto" w:fill="D9D9D9" w:themeFill="background1" w:themeFillShade="D9"/>
            <w:vAlign w:val="bottom"/>
          </w:tcPr>
          <w:p w14:paraId="2C9DA45E" w14:textId="77777777" w:rsidR="00BB38AF" w:rsidRPr="00915D3B" w:rsidRDefault="00BB38AF" w:rsidP="000105E5">
            <w:pPr>
              <w:rPr>
                <w:b/>
              </w:rPr>
            </w:pPr>
            <w:r w:rsidRPr="00915D3B">
              <w:rPr>
                <w:b/>
              </w:rPr>
              <w:t>Typ</w:t>
            </w:r>
          </w:p>
        </w:tc>
        <w:tc>
          <w:tcPr>
            <w:tcW w:w="3969" w:type="dxa"/>
            <w:shd w:val="clear" w:color="auto" w:fill="D9D9D9" w:themeFill="background1" w:themeFillShade="D9"/>
            <w:vAlign w:val="bottom"/>
          </w:tcPr>
          <w:p w14:paraId="36B7796C" w14:textId="77777777" w:rsidR="00BB38AF" w:rsidRPr="00915D3B" w:rsidRDefault="00BB38AF" w:rsidP="000105E5">
            <w:pPr>
              <w:rPr>
                <w:b/>
              </w:rPr>
            </w:pPr>
            <w:r w:rsidRPr="00915D3B">
              <w:rPr>
                <w:b/>
              </w:rPr>
              <w:t>Beskrivning</w:t>
            </w:r>
          </w:p>
        </w:tc>
        <w:tc>
          <w:tcPr>
            <w:tcW w:w="1418" w:type="dxa"/>
            <w:shd w:val="clear" w:color="auto" w:fill="D9D9D9" w:themeFill="background1" w:themeFillShade="D9"/>
            <w:vAlign w:val="bottom"/>
          </w:tcPr>
          <w:p w14:paraId="37BA04D1" w14:textId="77777777" w:rsidR="00BB38AF" w:rsidRPr="00915D3B" w:rsidRDefault="00BB38AF" w:rsidP="000105E5">
            <w:pPr>
              <w:rPr>
                <w:b/>
              </w:rPr>
            </w:pPr>
            <w:r w:rsidRPr="00915D3B">
              <w:rPr>
                <w:b/>
              </w:rPr>
              <w:t>Kardinalitet</w:t>
            </w:r>
          </w:p>
        </w:tc>
      </w:tr>
      <w:tr w:rsidR="00BB38AF" w:rsidRPr="00915D3B" w14:paraId="27E32635" w14:textId="77777777" w:rsidTr="000105E5">
        <w:trPr>
          <w:cantSplit/>
        </w:trPr>
        <w:tc>
          <w:tcPr>
            <w:tcW w:w="2943" w:type="dxa"/>
          </w:tcPr>
          <w:p w14:paraId="1B5F4AF4"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6" w:type="dxa"/>
          </w:tcPr>
          <w:p w14:paraId="31CB3C4C"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969" w:type="dxa"/>
          </w:tcPr>
          <w:p w14:paraId="5CD4F84A"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7146101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055350F7" w14:textId="77777777" w:rsidTr="000105E5">
        <w:trPr>
          <w:cantSplit/>
        </w:trPr>
        <w:tc>
          <w:tcPr>
            <w:tcW w:w="2943" w:type="dxa"/>
          </w:tcPr>
          <w:p w14:paraId="503D8469" w14:textId="77777777" w:rsidR="00BB38AF" w:rsidRPr="00915D3B" w:rsidRDefault="00BB38AF" w:rsidP="000105E5">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unitHsaId</w:t>
            </w:r>
          </w:p>
          <w:p w14:paraId="630DA315"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p>
        </w:tc>
        <w:tc>
          <w:tcPr>
            <w:tcW w:w="1276" w:type="dxa"/>
          </w:tcPr>
          <w:p w14:paraId="1D364EE6"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3969" w:type="dxa"/>
          </w:tcPr>
          <w:p w14:paraId="477D811B"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HSA-id för sökt organisatorisk enhet.</w:t>
            </w:r>
          </w:p>
          <w:p w14:paraId="34CEC173"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14:paraId="7AE02E0B"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1..1</w:t>
            </w:r>
          </w:p>
        </w:tc>
      </w:tr>
      <w:tr w:rsidR="00BB38AF" w:rsidRPr="00915D3B" w14:paraId="3B9D679F" w14:textId="77777777" w:rsidTr="000105E5">
        <w:trPr>
          <w:cantSplit/>
        </w:trPr>
        <w:tc>
          <w:tcPr>
            <w:tcW w:w="2943" w:type="dxa"/>
          </w:tcPr>
          <w:p w14:paraId="6855B5AC"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searchBase</w:t>
            </w:r>
          </w:p>
        </w:tc>
        <w:tc>
          <w:tcPr>
            <w:tcW w:w="1276" w:type="dxa"/>
          </w:tcPr>
          <w:p w14:paraId="3B276C3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DN</w:t>
            </w:r>
          </w:p>
        </w:tc>
        <w:tc>
          <w:tcPr>
            <w:tcW w:w="3969" w:type="dxa"/>
          </w:tcPr>
          <w:p w14:paraId="726E4C12" w14:textId="77777777" w:rsidR="00BB38AF" w:rsidRPr="00915D3B" w:rsidRDefault="00BB38AF" w:rsidP="000105E5">
            <w:pPr>
              <w:pStyle w:val="TableTextsmall"/>
              <w:rPr>
                <w:spacing w:val="-1"/>
                <w:highlight w:val="yellow"/>
              </w:rPr>
            </w:pPr>
            <w:r w:rsidRPr="00915D3B">
              <w:t xml:space="preserve">Sökbas. Om ingen sökbas anges används </w:t>
            </w:r>
            <w:r w:rsidRPr="00915D3B">
              <w:rPr>
                <w:i/>
              </w:rPr>
              <w:t>c=SE</w:t>
            </w:r>
            <w:r w:rsidRPr="00915D3B">
              <w:t xml:space="preserve"> som sökbas.</w:t>
            </w:r>
          </w:p>
        </w:tc>
        <w:tc>
          <w:tcPr>
            <w:tcW w:w="1418" w:type="dxa"/>
          </w:tcPr>
          <w:p w14:paraId="0C693831"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BB38AF" w:rsidRPr="00915D3B" w14:paraId="0B662A50" w14:textId="77777777" w:rsidTr="000105E5">
        <w:trPr>
          <w:cantSplit/>
        </w:trPr>
        <w:tc>
          <w:tcPr>
            <w:tcW w:w="2943" w:type="dxa"/>
          </w:tcPr>
          <w:p w14:paraId="209D24F7" w14:textId="77777777" w:rsidR="00BB38AF" w:rsidRPr="00915D3B" w:rsidRDefault="00BB38AF" w:rsidP="000105E5">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6" w:type="dxa"/>
          </w:tcPr>
          <w:p w14:paraId="479FE847"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3969" w:type="dxa"/>
          </w:tcPr>
          <w:p w14:paraId="5C9ECFBF"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5394B810"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p>
        </w:tc>
      </w:tr>
      <w:tr w:rsidR="00BB38AF" w:rsidRPr="00915D3B" w14:paraId="4A379250" w14:textId="77777777" w:rsidTr="000105E5">
        <w:trPr>
          <w:cantSplit/>
        </w:trPr>
        <w:tc>
          <w:tcPr>
            <w:tcW w:w="2943" w:type="dxa"/>
          </w:tcPr>
          <w:p w14:paraId="6971F323" w14:textId="77777777" w:rsidR="00BB38AF" w:rsidRPr="00915D3B" w:rsidRDefault="00BB38AF" w:rsidP="000105E5">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unit</w:t>
            </w:r>
          </w:p>
        </w:tc>
        <w:tc>
          <w:tcPr>
            <w:tcW w:w="1276" w:type="dxa"/>
          </w:tcPr>
          <w:p w14:paraId="538968C5"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unitType</w:t>
            </w:r>
          </w:p>
        </w:tc>
        <w:tc>
          <w:tcPr>
            <w:tcW w:w="3969" w:type="dxa"/>
          </w:tcPr>
          <w:p w14:paraId="59852C59"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Information om den angivna organisatoriska enheten</w:t>
            </w:r>
          </w:p>
        </w:tc>
        <w:tc>
          <w:tcPr>
            <w:tcW w:w="1418" w:type="dxa"/>
          </w:tcPr>
          <w:p w14:paraId="650349EA" w14:textId="77777777" w:rsidR="00BB38AF" w:rsidRPr="00915D3B" w:rsidRDefault="00BB38AF" w:rsidP="000105E5">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BB38AF" w:rsidRPr="00915D3B" w14:paraId="7F1015DC" w14:textId="77777777" w:rsidTr="000105E5">
        <w:trPr>
          <w:cantSplit/>
        </w:trPr>
        <w:tc>
          <w:tcPr>
            <w:tcW w:w="2943" w:type="dxa"/>
            <w:vAlign w:val="center"/>
          </w:tcPr>
          <w:p w14:paraId="50F4EE0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..alternateName</w:t>
            </w:r>
          </w:p>
        </w:tc>
        <w:tc>
          <w:tcPr>
            <w:tcW w:w="1276" w:type="dxa"/>
            <w:vAlign w:val="center"/>
          </w:tcPr>
          <w:p w14:paraId="5F5BD8F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619F101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Alternativt namn på enheten som används vid sidan av det officiella namnet (se även </w:t>
            </w:r>
            <w:r w:rsidRPr="00915D3B">
              <w:rPr>
                <w:rFonts w:ascii="Times New Roman" w:hAnsi="Times New Roman"/>
                <w:i/>
                <w:iCs/>
                <w:szCs w:val="20"/>
              </w:rPr>
              <w:t>publicName</w:t>
            </w:r>
            <w:r w:rsidRPr="00915D3B">
              <w:rPr>
                <w:rFonts w:ascii="Times New Roman" w:hAnsi="Times New Roman"/>
                <w:szCs w:val="20"/>
              </w:rPr>
              <w:t>).</w:t>
            </w:r>
          </w:p>
        </w:tc>
        <w:tc>
          <w:tcPr>
            <w:tcW w:w="1418" w:type="dxa"/>
            <w:vAlign w:val="center"/>
          </w:tcPr>
          <w:p w14:paraId="2E39EB9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67F364DE" w14:textId="77777777" w:rsidTr="000105E5">
        <w:trPr>
          <w:cantSplit/>
        </w:trPr>
        <w:tc>
          <w:tcPr>
            <w:tcW w:w="2943" w:type="dxa"/>
            <w:vAlign w:val="center"/>
          </w:tcPr>
          <w:p w14:paraId="27238B7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..alternateText</w:t>
            </w:r>
          </w:p>
        </w:tc>
        <w:tc>
          <w:tcPr>
            <w:tcW w:w="1276" w:type="dxa"/>
            <w:vAlign w:val="center"/>
          </w:tcPr>
          <w:p w14:paraId="19AB09E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1A7FEC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Beskrivande text till jpegPhoto/bild på enhet.</w:t>
            </w:r>
          </w:p>
        </w:tc>
        <w:tc>
          <w:tcPr>
            <w:tcW w:w="1418" w:type="dxa"/>
            <w:vAlign w:val="center"/>
          </w:tcPr>
          <w:p w14:paraId="34E59E3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13E4A094" w14:textId="77777777" w:rsidTr="000105E5">
        <w:trPr>
          <w:cantSplit/>
        </w:trPr>
        <w:tc>
          <w:tcPr>
            <w:tcW w:w="2943" w:type="dxa"/>
            <w:vAlign w:val="center"/>
          </w:tcPr>
          <w:p w14:paraId="7F717E0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..businessClassification</w:t>
            </w:r>
          </w:p>
        </w:tc>
        <w:tc>
          <w:tcPr>
            <w:tcW w:w="1276" w:type="dxa"/>
            <w:vAlign w:val="center"/>
          </w:tcPr>
          <w:p w14:paraId="3FFCA32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BusinessClassificationType</w:t>
            </w:r>
          </w:p>
        </w:tc>
        <w:tc>
          <w:tcPr>
            <w:tcW w:w="3969" w:type="dxa"/>
            <w:vAlign w:val="center"/>
          </w:tcPr>
          <w:p w14:paraId="5A0C6D2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Verksamhetskod</w:t>
            </w:r>
          </w:p>
        </w:tc>
        <w:tc>
          <w:tcPr>
            <w:tcW w:w="1418" w:type="dxa"/>
            <w:vAlign w:val="center"/>
          </w:tcPr>
          <w:p w14:paraId="29C55F4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74D574EC" w14:textId="77777777" w:rsidTr="000105E5">
        <w:trPr>
          <w:cantSplit/>
        </w:trPr>
        <w:tc>
          <w:tcPr>
            <w:tcW w:w="2943" w:type="dxa"/>
            <w:vAlign w:val="center"/>
          </w:tcPr>
          <w:p w14:paraId="44F0FE5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..businessClassificationName</w:t>
            </w:r>
          </w:p>
        </w:tc>
        <w:tc>
          <w:tcPr>
            <w:tcW w:w="1276" w:type="dxa"/>
            <w:vAlign w:val="center"/>
          </w:tcPr>
          <w:p w14:paraId="6C595E3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B812AD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Verksamhetskod(-er) i klartext</w:t>
            </w:r>
          </w:p>
        </w:tc>
        <w:tc>
          <w:tcPr>
            <w:tcW w:w="1418" w:type="dxa"/>
            <w:vAlign w:val="center"/>
          </w:tcPr>
          <w:p w14:paraId="655479E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4782E9B0" w14:textId="77777777" w:rsidTr="000105E5">
        <w:trPr>
          <w:cantSplit/>
        </w:trPr>
        <w:tc>
          <w:tcPr>
            <w:tcW w:w="2943" w:type="dxa"/>
            <w:vAlign w:val="center"/>
          </w:tcPr>
          <w:p w14:paraId="3BF3720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..businessClassificationCode</w:t>
            </w:r>
          </w:p>
        </w:tc>
        <w:tc>
          <w:tcPr>
            <w:tcW w:w="1276" w:type="dxa"/>
            <w:vAlign w:val="center"/>
          </w:tcPr>
          <w:p w14:paraId="056B415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EB6F15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Verksamhetskod(-er) kod</w:t>
            </w:r>
          </w:p>
        </w:tc>
        <w:tc>
          <w:tcPr>
            <w:tcW w:w="1418" w:type="dxa"/>
            <w:vAlign w:val="center"/>
          </w:tcPr>
          <w:p w14:paraId="4B56443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31391AC8" w14:textId="77777777" w:rsidTr="000105E5">
        <w:trPr>
          <w:cantSplit/>
        </w:trPr>
        <w:tc>
          <w:tcPr>
            <w:tcW w:w="2943" w:type="dxa"/>
            <w:vAlign w:val="center"/>
          </w:tcPr>
          <w:p w14:paraId="044BCF4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..businessType</w:t>
            </w:r>
          </w:p>
        </w:tc>
        <w:tc>
          <w:tcPr>
            <w:tcW w:w="1276" w:type="dxa"/>
            <w:vAlign w:val="center"/>
          </w:tcPr>
          <w:p w14:paraId="6B5B44B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768C2C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Klassificering av enhet (t.ex. sjukhus).</w:t>
            </w:r>
            <w:r w:rsidRPr="00915D3B">
              <w:rPr>
                <w:rFonts w:ascii="Times New Roman" w:hAnsi="Times New Roman"/>
                <w:i/>
                <w:iCs/>
                <w:szCs w:val="20"/>
              </w:rPr>
              <w:t> </w:t>
            </w:r>
          </w:p>
        </w:tc>
        <w:tc>
          <w:tcPr>
            <w:tcW w:w="1418" w:type="dxa"/>
            <w:vAlign w:val="center"/>
          </w:tcPr>
          <w:p w14:paraId="7904338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4B82ED6F" w14:textId="77777777" w:rsidTr="000105E5">
        <w:trPr>
          <w:cantSplit/>
        </w:trPr>
        <w:tc>
          <w:tcPr>
            <w:tcW w:w="2943" w:type="dxa"/>
            <w:vAlign w:val="center"/>
          </w:tcPr>
          <w:p w14:paraId="76C53D9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lastRenderedPageBreak/>
              <w:t>..careType</w:t>
            </w:r>
          </w:p>
        </w:tc>
        <w:tc>
          <w:tcPr>
            <w:tcW w:w="1276" w:type="dxa"/>
            <w:vAlign w:val="center"/>
          </w:tcPr>
          <w:p w14:paraId="07D919B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EBC09A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Vårdform.</w:t>
            </w:r>
          </w:p>
        </w:tc>
        <w:tc>
          <w:tcPr>
            <w:tcW w:w="1418" w:type="dxa"/>
            <w:vAlign w:val="center"/>
          </w:tcPr>
          <w:p w14:paraId="7ECAF76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08748A53" w14:textId="77777777" w:rsidTr="000105E5">
        <w:trPr>
          <w:cantSplit/>
        </w:trPr>
        <w:tc>
          <w:tcPr>
            <w:tcW w:w="2943" w:type="dxa"/>
            <w:vAlign w:val="center"/>
          </w:tcPr>
          <w:p w14:paraId="78DB974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..county</w:t>
            </w:r>
          </w:p>
        </w:tc>
        <w:tc>
          <w:tcPr>
            <w:tcW w:w="1276" w:type="dxa"/>
            <w:vAlign w:val="center"/>
          </w:tcPr>
          <w:p w14:paraId="1B46BA5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036641C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 på län.</w:t>
            </w:r>
          </w:p>
        </w:tc>
        <w:tc>
          <w:tcPr>
            <w:tcW w:w="1418" w:type="dxa"/>
            <w:vAlign w:val="center"/>
          </w:tcPr>
          <w:p w14:paraId="04F6BB1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0E85E164" w14:textId="77777777" w:rsidTr="000105E5">
        <w:trPr>
          <w:cantSplit/>
        </w:trPr>
        <w:tc>
          <w:tcPr>
            <w:tcW w:w="2943" w:type="dxa"/>
            <w:vAlign w:val="center"/>
          </w:tcPr>
          <w:p w14:paraId="79EB364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..countyCode</w:t>
            </w:r>
          </w:p>
        </w:tc>
        <w:tc>
          <w:tcPr>
            <w:tcW w:w="1276" w:type="dxa"/>
            <w:vAlign w:val="center"/>
          </w:tcPr>
          <w:p w14:paraId="4F8DBDA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0BB249C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Kod för län.</w:t>
            </w:r>
          </w:p>
        </w:tc>
        <w:tc>
          <w:tcPr>
            <w:tcW w:w="1418" w:type="dxa"/>
            <w:vAlign w:val="center"/>
          </w:tcPr>
          <w:p w14:paraId="51C5060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0B0EDBC2" w14:textId="77777777" w:rsidTr="000105E5">
        <w:trPr>
          <w:cantSplit/>
        </w:trPr>
        <w:tc>
          <w:tcPr>
            <w:tcW w:w="2943" w:type="dxa"/>
            <w:vAlign w:val="center"/>
          </w:tcPr>
          <w:p w14:paraId="4124637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..description</w:t>
            </w:r>
          </w:p>
        </w:tc>
        <w:tc>
          <w:tcPr>
            <w:tcW w:w="1276" w:type="dxa"/>
            <w:vAlign w:val="center"/>
          </w:tcPr>
          <w:p w14:paraId="2C079CA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B125C4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Allmän beskrivning för enheten.</w:t>
            </w:r>
          </w:p>
        </w:tc>
        <w:tc>
          <w:tcPr>
            <w:tcW w:w="1418" w:type="dxa"/>
            <w:vAlign w:val="center"/>
          </w:tcPr>
          <w:p w14:paraId="4A6B224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4088EDD6" w14:textId="77777777" w:rsidTr="000105E5">
        <w:trPr>
          <w:cantSplit/>
        </w:trPr>
        <w:tc>
          <w:tcPr>
            <w:tcW w:w="2943" w:type="dxa"/>
            <w:vAlign w:val="center"/>
          </w:tcPr>
          <w:p w14:paraId="54114C6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..directoryContact</w:t>
            </w:r>
          </w:p>
        </w:tc>
        <w:tc>
          <w:tcPr>
            <w:tcW w:w="1276" w:type="dxa"/>
            <w:vAlign w:val="center"/>
          </w:tcPr>
          <w:p w14:paraId="36AD350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DD93CE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Mailadress till ansvarig för informationen om enheten. Uppgiften hämtas från enheten eller från något överliggande objekt (det närmast överliggande objekt där det finns definierat).</w:t>
            </w:r>
          </w:p>
        </w:tc>
        <w:tc>
          <w:tcPr>
            <w:tcW w:w="1418" w:type="dxa"/>
            <w:vAlign w:val="center"/>
          </w:tcPr>
          <w:p w14:paraId="0202CD4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26476280" w14:textId="77777777" w:rsidTr="000105E5">
        <w:trPr>
          <w:cantSplit/>
        </w:trPr>
        <w:tc>
          <w:tcPr>
            <w:tcW w:w="2943" w:type="dxa"/>
            <w:vAlign w:val="center"/>
          </w:tcPr>
          <w:p w14:paraId="6018FF9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..displayOption</w:t>
            </w:r>
          </w:p>
        </w:tc>
        <w:tc>
          <w:tcPr>
            <w:tcW w:w="1276" w:type="dxa"/>
            <w:vAlign w:val="center"/>
          </w:tcPr>
          <w:p w14:paraId="3A11197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D0AE87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Används för att beräkna enhetens publika </w:t>
            </w:r>
          </w:p>
          <w:p w14:paraId="6685B95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namn (publicName). </w:t>
            </w:r>
          </w:p>
        </w:tc>
        <w:tc>
          <w:tcPr>
            <w:tcW w:w="1418" w:type="dxa"/>
            <w:vAlign w:val="center"/>
          </w:tcPr>
          <w:p w14:paraId="3324CFD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7FDD857C" w14:textId="77777777" w:rsidTr="000105E5">
        <w:trPr>
          <w:cantSplit/>
        </w:trPr>
        <w:tc>
          <w:tcPr>
            <w:tcW w:w="2943" w:type="dxa"/>
            <w:vAlign w:val="center"/>
          </w:tcPr>
          <w:p w14:paraId="1B9A7CB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..dropInHour</w:t>
            </w:r>
          </w:p>
        </w:tc>
        <w:tc>
          <w:tcPr>
            <w:tcW w:w="1276" w:type="dxa"/>
            <w:vAlign w:val="center"/>
          </w:tcPr>
          <w:p w14:paraId="10AFB63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TimeSpan</w:t>
            </w:r>
          </w:p>
        </w:tc>
        <w:tc>
          <w:tcPr>
            <w:tcW w:w="3969" w:type="dxa"/>
            <w:vAlign w:val="center"/>
          </w:tcPr>
          <w:p w14:paraId="3FED991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Tider för dropin-besök (utan tidbokning).</w:t>
            </w:r>
          </w:p>
        </w:tc>
        <w:tc>
          <w:tcPr>
            <w:tcW w:w="1418" w:type="dxa"/>
            <w:vAlign w:val="center"/>
          </w:tcPr>
          <w:p w14:paraId="1916198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3043B464" w14:textId="77777777" w:rsidTr="000105E5">
        <w:trPr>
          <w:cantSplit/>
        </w:trPr>
        <w:tc>
          <w:tcPr>
            <w:tcW w:w="2943" w:type="dxa"/>
            <w:vAlign w:val="center"/>
          </w:tcPr>
          <w:p w14:paraId="7056F08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..fromDay</w:t>
            </w:r>
          </w:p>
        </w:tc>
        <w:tc>
          <w:tcPr>
            <w:tcW w:w="1276" w:type="dxa"/>
            <w:vAlign w:val="center"/>
          </w:tcPr>
          <w:p w14:paraId="5255C53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F7B403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dag. Måndag (1) – Söndag (7).</w:t>
            </w:r>
          </w:p>
        </w:tc>
        <w:tc>
          <w:tcPr>
            <w:tcW w:w="1418" w:type="dxa"/>
            <w:vAlign w:val="center"/>
          </w:tcPr>
          <w:p w14:paraId="765B867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7853B359" w14:textId="77777777" w:rsidTr="000105E5">
        <w:trPr>
          <w:cantSplit/>
        </w:trPr>
        <w:tc>
          <w:tcPr>
            <w:tcW w:w="2943" w:type="dxa"/>
            <w:vAlign w:val="center"/>
          </w:tcPr>
          <w:p w14:paraId="306C3CB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..fromTime</w:t>
            </w:r>
          </w:p>
        </w:tc>
        <w:tc>
          <w:tcPr>
            <w:tcW w:w="1276" w:type="dxa"/>
            <w:vAlign w:val="center"/>
          </w:tcPr>
          <w:p w14:paraId="436210E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242F07E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14:paraId="3B4F9D5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0BCA6BD7" w14:textId="77777777" w:rsidTr="000105E5">
        <w:trPr>
          <w:cantSplit/>
        </w:trPr>
        <w:tc>
          <w:tcPr>
            <w:tcW w:w="2943" w:type="dxa"/>
            <w:vAlign w:val="center"/>
          </w:tcPr>
          <w:p w14:paraId="3E1445A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..toDay</w:t>
            </w:r>
          </w:p>
        </w:tc>
        <w:tc>
          <w:tcPr>
            <w:tcW w:w="1276" w:type="dxa"/>
            <w:vAlign w:val="center"/>
          </w:tcPr>
          <w:p w14:paraId="2AC02BB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9592F5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dag. Måndag (1) – Söndag (7).</w:t>
            </w:r>
          </w:p>
        </w:tc>
        <w:tc>
          <w:tcPr>
            <w:tcW w:w="1418" w:type="dxa"/>
            <w:vAlign w:val="center"/>
          </w:tcPr>
          <w:p w14:paraId="5D79269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13588CEB" w14:textId="77777777" w:rsidTr="000105E5">
        <w:trPr>
          <w:cantSplit/>
        </w:trPr>
        <w:tc>
          <w:tcPr>
            <w:tcW w:w="2943" w:type="dxa"/>
            <w:vAlign w:val="center"/>
          </w:tcPr>
          <w:p w14:paraId="6F97C9A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..toTime</w:t>
            </w:r>
          </w:p>
        </w:tc>
        <w:tc>
          <w:tcPr>
            <w:tcW w:w="1276" w:type="dxa"/>
            <w:vAlign w:val="center"/>
          </w:tcPr>
          <w:p w14:paraId="2D21095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6770A62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14:paraId="67A3D61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6E5E21CC" w14:textId="77777777" w:rsidTr="000105E5">
        <w:trPr>
          <w:cantSplit/>
        </w:trPr>
        <w:tc>
          <w:tcPr>
            <w:tcW w:w="2943" w:type="dxa"/>
            <w:vAlign w:val="center"/>
          </w:tcPr>
          <w:p w14:paraId="4722CA1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..comment</w:t>
            </w:r>
          </w:p>
        </w:tc>
        <w:tc>
          <w:tcPr>
            <w:tcW w:w="1276" w:type="dxa"/>
            <w:vAlign w:val="center"/>
          </w:tcPr>
          <w:p w14:paraId="1CAEDEF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BABAB8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14:paraId="03E11E9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5D8EDFFB" w14:textId="77777777" w:rsidTr="000105E5">
        <w:trPr>
          <w:cantSplit/>
        </w:trPr>
        <w:tc>
          <w:tcPr>
            <w:tcW w:w="2943" w:type="dxa"/>
            <w:vAlign w:val="center"/>
          </w:tcPr>
          <w:p w14:paraId="2C4384C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..mail</w:t>
            </w:r>
            <w:r w:rsidRPr="00915D3B">
              <w:rPr>
                <w:rFonts w:ascii="Times New Roman" w:hAnsi="Times New Roman"/>
                <w:i/>
                <w:iCs/>
                <w:szCs w:val="20"/>
              </w:rPr>
              <w:t> </w:t>
            </w:r>
          </w:p>
        </w:tc>
        <w:tc>
          <w:tcPr>
            <w:tcW w:w="1276" w:type="dxa"/>
            <w:vAlign w:val="center"/>
          </w:tcPr>
          <w:p w14:paraId="354873F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795D01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Mailadress till enheten.</w:t>
            </w:r>
          </w:p>
        </w:tc>
        <w:tc>
          <w:tcPr>
            <w:tcW w:w="1418" w:type="dxa"/>
            <w:vAlign w:val="center"/>
          </w:tcPr>
          <w:p w14:paraId="095D5B9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1C932FB5" w14:textId="77777777" w:rsidTr="000105E5">
        <w:trPr>
          <w:cantSplit/>
        </w:trPr>
        <w:tc>
          <w:tcPr>
            <w:tcW w:w="2943" w:type="dxa"/>
            <w:vAlign w:val="center"/>
          </w:tcPr>
          <w:p w14:paraId="4D33884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..facsimileNumber</w:t>
            </w:r>
          </w:p>
        </w:tc>
        <w:tc>
          <w:tcPr>
            <w:tcW w:w="1276" w:type="dxa"/>
            <w:vAlign w:val="center"/>
          </w:tcPr>
          <w:p w14:paraId="4CFF314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w:t>
            </w:r>
          </w:p>
        </w:tc>
        <w:tc>
          <w:tcPr>
            <w:tcW w:w="3969" w:type="dxa"/>
            <w:vAlign w:val="center"/>
          </w:tcPr>
          <w:p w14:paraId="751260C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Faxnummer till enheten.</w:t>
            </w:r>
          </w:p>
        </w:tc>
        <w:tc>
          <w:tcPr>
            <w:tcW w:w="1418" w:type="dxa"/>
            <w:vAlign w:val="center"/>
          </w:tcPr>
          <w:p w14:paraId="5D18D43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26983BEF" w14:textId="77777777" w:rsidTr="000105E5">
        <w:trPr>
          <w:cantSplit/>
        </w:trPr>
        <w:tc>
          <w:tcPr>
            <w:tcW w:w="2943" w:type="dxa"/>
            <w:vAlign w:val="center"/>
          </w:tcPr>
          <w:p w14:paraId="5599FCC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..geographicalCoordinatesRt90</w:t>
            </w:r>
          </w:p>
        </w:tc>
        <w:tc>
          <w:tcPr>
            <w:tcW w:w="1276" w:type="dxa"/>
            <w:vAlign w:val="center"/>
          </w:tcPr>
          <w:p w14:paraId="0F83702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GeoCoordRt90Type</w:t>
            </w:r>
          </w:p>
        </w:tc>
        <w:tc>
          <w:tcPr>
            <w:tcW w:w="3969" w:type="dxa"/>
            <w:vAlign w:val="center"/>
          </w:tcPr>
          <w:p w14:paraId="4073614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Geografiska koordinater för enhetens huvudsakliga fysiska placering. Koordinaterna anges enligt RT90.</w:t>
            </w:r>
          </w:p>
        </w:tc>
        <w:tc>
          <w:tcPr>
            <w:tcW w:w="1418" w:type="dxa"/>
            <w:vAlign w:val="center"/>
          </w:tcPr>
          <w:p w14:paraId="25681FC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38321274" w14:textId="77777777" w:rsidTr="000105E5">
        <w:trPr>
          <w:cantSplit/>
        </w:trPr>
        <w:tc>
          <w:tcPr>
            <w:tcW w:w="2943" w:type="dxa"/>
            <w:vAlign w:val="center"/>
          </w:tcPr>
          <w:p w14:paraId="3940187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..xCoordinate</w:t>
            </w:r>
          </w:p>
        </w:tc>
        <w:tc>
          <w:tcPr>
            <w:tcW w:w="1276" w:type="dxa"/>
            <w:vAlign w:val="center"/>
          </w:tcPr>
          <w:p w14:paraId="6AF7627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F8A971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X-koordinat.</w:t>
            </w:r>
          </w:p>
        </w:tc>
        <w:tc>
          <w:tcPr>
            <w:tcW w:w="1418" w:type="dxa"/>
            <w:vAlign w:val="center"/>
          </w:tcPr>
          <w:p w14:paraId="72D388C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22D0A51B" w14:textId="77777777" w:rsidTr="000105E5">
        <w:trPr>
          <w:cantSplit/>
        </w:trPr>
        <w:tc>
          <w:tcPr>
            <w:tcW w:w="2943" w:type="dxa"/>
            <w:vAlign w:val="center"/>
          </w:tcPr>
          <w:p w14:paraId="73FACAC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..yCoordinate</w:t>
            </w:r>
          </w:p>
        </w:tc>
        <w:tc>
          <w:tcPr>
            <w:tcW w:w="1276" w:type="dxa"/>
            <w:vAlign w:val="center"/>
          </w:tcPr>
          <w:p w14:paraId="7741F79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8C3C6F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Y-koordinat.</w:t>
            </w:r>
          </w:p>
        </w:tc>
        <w:tc>
          <w:tcPr>
            <w:tcW w:w="1418" w:type="dxa"/>
            <w:vAlign w:val="center"/>
          </w:tcPr>
          <w:p w14:paraId="49B43E8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082EE6D2" w14:textId="77777777" w:rsidTr="000105E5">
        <w:trPr>
          <w:cantSplit/>
        </w:trPr>
        <w:tc>
          <w:tcPr>
            <w:tcW w:w="2943" w:type="dxa"/>
            <w:vAlign w:val="center"/>
          </w:tcPr>
          <w:p w14:paraId="395AB64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..geographicalCoordinatesSWEREF99</w:t>
            </w:r>
          </w:p>
        </w:tc>
        <w:tc>
          <w:tcPr>
            <w:tcW w:w="1276" w:type="dxa"/>
            <w:vAlign w:val="center"/>
          </w:tcPr>
          <w:p w14:paraId="680FA7D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GeoCoordSWEREF99Type</w:t>
            </w:r>
          </w:p>
        </w:tc>
        <w:tc>
          <w:tcPr>
            <w:tcW w:w="3969" w:type="dxa"/>
            <w:vAlign w:val="center"/>
          </w:tcPr>
          <w:p w14:paraId="3BA6F27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Geografiska koordinater för enhetens huvudsakliga fysiska placering. Koordinaterna anges enligt SWEREF99.</w:t>
            </w:r>
          </w:p>
        </w:tc>
        <w:tc>
          <w:tcPr>
            <w:tcW w:w="1418" w:type="dxa"/>
            <w:vAlign w:val="center"/>
          </w:tcPr>
          <w:p w14:paraId="0EAFC54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47A4A65A" w14:textId="77777777" w:rsidTr="000105E5">
        <w:trPr>
          <w:cantSplit/>
        </w:trPr>
        <w:tc>
          <w:tcPr>
            <w:tcW w:w="2943" w:type="dxa"/>
            <w:vAlign w:val="center"/>
          </w:tcPr>
          <w:p w14:paraId="0A59AD1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..nCoordinate</w:t>
            </w:r>
          </w:p>
        </w:tc>
        <w:tc>
          <w:tcPr>
            <w:tcW w:w="1276" w:type="dxa"/>
            <w:vAlign w:val="center"/>
          </w:tcPr>
          <w:p w14:paraId="2D529BB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52D343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X-koordinat.</w:t>
            </w:r>
          </w:p>
        </w:tc>
        <w:tc>
          <w:tcPr>
            <w:tcW w:w="1418" w:type="dxa"/>
            <w:vAlign w:val="center"/>
          </w:tcPr>
          <w:p w14:paraId="423A0A2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488C6D09" w14:textId="77777777" w:rsidTr="000105E5">
        <w:trPr>
          <w:cantSplit/>
        </w:trPr>
        <w:tc>
          <w:tcPr>
            <w:tcW w:w="2943" w:type="dxa"/>
            <w:vAlign w:val="center"/>
          </w:tcPr>
          <w:p w14:paraId="128EB44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..eCoordinate</w:t>
            </w:r>
          </w:p>
        </w:tc>
        <w:tc>
          <w:tcPr>
            <w:tcW w:w="1276" w:type="dxa"/>
            <w:vAlign w:val="center"/>
          </w:tcPr>
          <w:p w14:paraId="07A6924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1C46BE7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Y-koordinat.</w:t>
            </w:r>
          </w:p>
        </w:tc>
        <w:tc>
          <w:tcPr>
            <w:tcW w:w="1418" w:type="dxa"/>
            <w:vAlign w:val="center"/>
          </w:tcPr>
          <w:p w14:paraId="610644D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5366BF68" w14:textId="77777777" w:rsidTr="000105E5">
        <w:trPr>
          <w:cantSplit/>
        </w:trPr>
        <w:tc>
          <w:tcPr>
            <w:tcW w:w="2943" w:type="dxa"/>
            <w:vAlign w:val="center"/>
          </w:tcPr>
          <w:p w14:paraId="4E3FC63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..healthCareArea</w:t>
            </w:r>
          </w:p>
        </w:tc>
        <w:tc>
          <w:tcPr>
            <w:tcW w:w="1276" w:type="dxa"/>
            <w:vAlign w:val="center"/>
          </w:tcPr>
          <w:p w14:paraId="7FA30A0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CC5CD7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Geografiskt definierat område för någon typ av administrativt indelning.</w:t>
            </w:r>
          </w:p>
        </w:tc>
        <w:tc>
          <w:tcPr>
            <w:tcW w:w="1418" w:type="dxa"/>
            <w:vAlign w:val="center"/>
          </w:tcPr>
          <w:p w14:paraId="3B69582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49D584CA" w14:textId="77777777" w:rsidTr="000105E5">
        <w:trPr>
          <w:cantSplit/>
        </w:trPr>
        <w:tc>
          <w:tcPr>
            <w:tcW w:w="2943" w:type="dxa"/>
            <w:vAlign w:val="center"/>
          </w:tcPr>
          <w:p w14:paraId="27C9D55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..destinationIndicator</w:t>
            </w:r>
          </w:p>
        </w:tc>
        <w:tc>
          <w:tcPr>
            <w:tcW w:w="1276" w:type="dxa"/>
            <w:vAlign w:val="center"/>
          </w:tcPr>
          <w:p w14:paraId="05096AC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55232C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Anger vilka parter som får ta del av enhetens information.</w:t>
            </w:r>
          </w:p>
        </w:tc>
        <w:tc>
          <w:tcPr>
            <w:tcW w:w="1418" w:type="dxa"/>
            <w:vAlign w:val="center"/>
          </w:tcPr>
          <w:p w14:paraId="4D72D80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66B6556D" w14:textId="77777777" w:rsidTr="000105E5">
        <w:trPr>
          <w:cantSplit/>
        </w:trPr>
        <w:tc>
          <w:tcPr>
            <w:tcW w:w="2943" w:type="dxa"/>
            <w:vAlign w:val="center"/>
          </w:tcPr>
          <w:p w14:paraId="1F541ED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..unitHsaId</w:t>
            </w:r>
          </w:p>
        </w:tc>
        <w:tc>
          <w:tcPr>
            <w:tcW w:w="1276" w:type="dxa"/>
            <w:vAlign w:val="center"/>
          </w:tcPr>
          <w:p w14:paraId="792FCF5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A31D6A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Enhetens HSA-id</w:t>
            </w:r>
          </w:p>
        </w:tc>
        <w:tc>
          <w:tcPr>
            <w:tcW w:w="1418" w:type="dxa"/>
            <w:vAlign w:val="center"/>
          </w:tcPr>
          <w:p w14:paraId="2505B32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0AE03D12" w14:textId="77777777" w:rsidTr="000105E5">
        <w:trPr>
          <w:cantSplit/>
        </w:trPr>
        <w:tc>
          <w:tcPr>
            <w:tcW w:w="2943" w:type="dxa"/>
            <w:vAlign w:val="center"/>
          </w:tcPr>
          <w:p w14:paraId="7BF81F4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..jpegPhoto</w:t>
            </w:r>
          </w:p>
        </w:tc>
        <w:tc>
          <w:tcPr>
            <w:tcW w:w="1276" w:type="dxa"/>
            <w:vAlign w:val="center"/>
          </w:tcPr>
          <w:p w14:paraId="78D490C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0DC20B2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Bild för enheten. Base-64-format.</w:t>
            </w:r>
          </w:p>
        </w:tc>
        <w:tc>
          <w:tcPr>
            <w:tcW w:w="1418" w:type="dxa"/>
            <w:vAlign w:val="center"/>
          </w:tcPr>
          <w:p w14:paraId="6833160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2FE5C1A6" w14:textId="77777777" w:rsidTr="000105E5">
        <w:trPr>
          <w:cantSplit/>
        </w:trPr>
        <w:tc>
          <w:tcPr>
            <w:tcW w:w="2943" w:type="dxa"/>
          </w:tcPr>
          <w:p w14:paraId="5793960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..jpegLogotype</w:t>
            </w:r>
          </w:p>
        </w:tc>
        <w:tc>
          <w:tcPr>
            <w:tcW w:w="1276" w:type="dxa"/>
          </w:tcPr>
          <w:p w14:paraId="53F091F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tcPr>
          <w:p w14:paraId="4F1CACB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Logotype för enheten. Base-64-format.</w:t>
            </w:r>
          </w:p>
        </w:tc>
        <w:tc>
          <w:tcPr>
            <w:tcW w:w="1418" w:type="dxa"/>
          </w:tcPr>
          <w:p w14:paraId="1A1B99B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04F69E52" w14:textId="77777777" w:rsidTr="000105E5">
        <w:trPr>
          <w:cantSplit/>
        </w:trPr>
        <w:tc>
          <w:tcPr>
            <w:tcW w:w="2943" w:type="dxa"/>
            <w:vAlign w:val="center"/>
          </w:tcPr>
          <w:p w14:paraId="1C42DCE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..labeledUri</w:t>
            </w:r>
          </w:p>
        </w:tc>
        <w:tc>
          <w:tcPr>
            <w:tcW w:w="1276" w:type="dxa"/>
            <w:vAlign w:val="center"/>
          </w:tcPr>
          <w:p w14:paraId="4C21CE2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7EEA38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Fullständig webbadress (inklusive </w:t>
            </w:r>
            <w:r w:rsidRPr="00915D3B">
              <w:rPr>
                <w:rFonts w:ascii="Times New Roman" w:hAnsi="Times New Roman"/>
                <w:i/>
                <w:iCs/>
                <w:szCs w:val="20"/>
              </w:rPr>
              <w:t>http://</w:t>
            </w:r>
            <w:r w:rsidRPr="00915D3B">
              <w:rPr>
                <w:rFonts w:ascii="Times New Roman" w:hAnsi="Times New Roman"/>
                <w:szCs w:val="20"/>
              </w:rPr>
              <w:t xml:space="preserve">  eller </w:t>
            </w:r>
            <w:r w:rsidRPr="00915D3B">
              <w:rPr>
                <w:rFonts w:ascii="Times New Roman" w:hAnsi="Times New Roman"/>
                <w:i/>
                <w:szCs w:val="20"/>
              </w:rPr>
              <w:t>https://</w:t>
            </w:r>
            <w:r w:rsidRPr="00915D3B">
              <w:rPr>
                <w:rFonts w:ascii="Times New Roman" w:hAnsi="Times New Roman"/>
                <w:szCs w:val="20"/>
              </w:rPr>
              <w:t>)</w:t>
            </w:r>
          </w:p>
        </w:tc>
        <w:tc>
          <w:tcPr>
            <w:tcW w:w="1418" w:type="dxa"/>
            <w:vAlign w:val="center"/>
          </w:tcPr>
          <w:p w14:paraId="290376F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4AF2DA59" w14:textId="77777777" w:rsidTr="000105E5">
        <w:trPr>
          <w:cantSplit/>
        </w:trPr>
        <w:tc>
          <w:tcPr>
            <w:tcW w:w="2943" w:type="dxa"/>
            <w:vAlign w:val="center"/>
          </w:tcPr>
          <w:p w14:paraId="04246E0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..location</w:t>
            </w:r>
          </w:p>
        </w:tc>
        <w:tc>
          <w:tcPr>
            <w:tcW w:w="1276" w:type="dxa"/>
            <w:vAlign w:val="center"/>
          </w:tcPr>
          <w:p w14:paraId="049EE6C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F07418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 på geografiskt område där enheten i huvudsak är placerad.</w:t>
            </w:r>
          </w:p>
        </w:tc>
        <w:tc>
          <w:tcPr>
            <w:tcW w:w="1418" w:type="dxa"/>
            <w:vAlign w:val="center"/>
          </w:tcPr>
          <w:p w14:paraId="3469692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55623156" w14:textId="77777777" w:rsidTr="000105E5">
        <w:trPr>
          <w:cantSplit/>
        </w:trPr>
        <w:tc>
          <w:tcPr>
            <w:tcW w:w="2943" w:type="dxa"/>
            <w:vAlign w:val="center"/>
          </w:tcPr>
          <w:p w14:paraId="61AF6D7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..webPage1177</w:t>
            </w:r>
          </w:p>
        </w:tc>
        <w:tc>
          <w:tcPr>
            <w:tcW w:w="1276" w:type="dxa"/>
            <w:vAlign w:val="center"/>
          </w:tcPr>
          <w:p w14:paraId="2208102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String</w:t>
            </w:r>
          </w:p>
        </w:tc>
        <w:tc>
          <w:tcPr>
            <w:tcW w:w="3969" w:type="dxa"/>
            <w:vAlign w:val="center"/>
          </w:tcPr>
          <w:p w14:paraId="2A5F92E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Länk till Enhetens sida på 1177.se (om enheten är publik och finns på 1177.se)</w:t>
            </w:r>
          </w:p>
        </w:tc>
        <w:tc>
          <w:tcPr>
            <w:tcW w:w="1418" w:type="dxa"/>
            <w:vAlign w:val="center"/>
          </w:tcPr>
          <w:p w14:paraId="2F93D51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4E94FFF2" w14:textId="77777777" w:rsidTr="000105E5">
        <w:trPr>
          <w:cantSplit/>
        </w:trPr>
        <w:tc>
          <w:tcPr>
            <w:tcW w:w="2943" w:type="dxa"/>
            <w:vAlign w:val="center"/>
          </w:tcPr>
          <w:p w14:paraId="330B9E9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..management</w:t>
            </w:r>
          </w:p>
        </w:tc>
        <w:tc>
          <w:tcPr>
            <w:tcW w:w="1276" w:type="dxa"/>
            <w:vAlign w:val="center"/>
          </w:tcPr>
          <w:p w14:paraId="5FD0B5D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64DDCE6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Ägarform i klartext.</w:t>
            </w:r>
          </w:p>
        </w:tc>
        <w:tc>
          <w:tcPr>
            <w:tcW w:w="1418" w:type="dxa"/>
            <w:vAlign w:val="center"/>
          </w:tcPr>
          <w:p w14:paraId="2C442D9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01A51332" w14:textId="77777777" w:rsidTr="000105E5">
        <w:trPr>
          <w:cantSplit/>
        </w:trPr>
        <w:tc>
          <w:tcPr>
            <w:tcW w:w="2943" w:type="dxa"/>
            <w:vAlign w:val="center"/>
          </w:tcPr>
          <w:p w14:paraId="452BD2D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..municipality</w:t>
            </w:r>
          </w:p>
        </w:tc>
        <w:tc>
          <w:tcPr>
            <w:tcW w:w="1276" w:type="dxa"/>
            <w:vAlign w:val="center"/>
          </w:tcPr>
          <w:p w14:paraId="3D433E9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7C6110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 på kommun.</w:t>
            </w:r>
          </w:p>
        </w:tc>
        <w:tc>
          <w:tcPr>
            <w:tcW w:w="1418" w:type="dxa"/>
            <w:vAlign w:val="center"/>
          </w:tcPr>
          <w:p w14:paraId="6489483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221E77A4" w14:textId="77777777" w:rsidTr="000105E5">
        <w:trPr>
          <w:cantSplit/>
        </w:trPr>
        <w:tc>
          <w:tcPr>
            <w:tcW w:w="2943" w:type="dxa"/>
            <w:vAlign w:val="center"/>
          </w:tcPr>
          <w:p w14:paraId="34DE202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..municipalityCode</w:t>
            </w:r>
          </w:p>
        </w:tc>
        <w:tc>
          <w:tcPr>
            <w:tcW w:w="1276" w:type="dxa"/>
            <w:vAlign w:val="center"/>
          </w:tcPr>
          <w:p w14:paraId="4883905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A44623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Kod för kommun.</w:t>
            </w:r>
          </w:p>
        </w:tc>
        <w:tc>
          <w:tcPr>
            <w:tcW w:w="1418" w:type="dxa"/>
            <w:vAlign w:val="center"/>
          </w:tcPr>
          <w:p w14:paraId="2C78674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6C8A2C11" w14:textId="77777777" w:rsidTr="000105E5">
        <w:trPr>
          <w:cantSplit/>
        </w:trPr>
        <w:tc>
          <w:tcPr>
            <w:tcW w:w="2943" w:type="dxa"/>
            <w:vAlign w:val="center"/>
          </w:tcPr>
          <w:p w14:paraId="05E0A38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..municipalitySection</w:t>
            </w:r>
          </w:p>
        </w:tc>
        <w:tc>
          <w:tcPr>
            <w:tcW w:w="1276" w:type="dxa"/>
            <w:vAlign w:val="center"/>
          </w:tcPr>
          <w:p w14:paraId="15EF0AF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0E83E4F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 på kommundel.</w:t>
            </w:r>
          </w:p>
        </w:tc>
        <w:tc>
          <w:tcPr>
            <w:tcW w:w="1418" w:type="dxa"/>
            <w:vAlign w:val="center"/>
          </w:tcPr>
          <w:p w14:paraId="74F4C08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39267E4C" w14:textId="77777777" w:rsidTr="000105E5">
        <w:trPr>
          <w:cantSplit/>
        </w:trPr>
        <w:tc>
          <w:tcPr>
            <w:tcW w:w="2943" w:type="dxa"/>
            <w:vAlign w:val="center"/>
          </w:tcPr>
          <w:p w14:paraId="0BC9772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lastRenderedPageBreak/>
              <w:t>..unitName</w:t>
            </w:r>
          </w:p>
        </w:tc>
        <w:tc>
          <w:tcPr>
            <w:tcW w:w="1276" w:type="dxa"/>
            <w:vAlign w:val="center"/>
          </w:tcPr>
          <w:p w14:paraId="4AECA0B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2DEFB0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Namnet på enheten</w:t>
            </w:r>
          </w:p>
        </w:tc>
        <w:tc>
          <w:tcPr>
            <w:tcW w:w="1418" w:type="dxa"/>
            <w:vAlign w:val="center"/>
          </w:tcPr>
          <w:p w14:paraId="6F5208B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0654CEC6" w14:textId="77777777" w:rsidTr="000105E5">
        <w:trPr>
          <w:cantSplit/>
        </w:trPr>
        <w:tc>
          <w:tcPr>
            <w:tcW w:w="2943" w:type="dxa"/>
            <w:vAlign w:val="center"/>
          </w:tcPr>
          <w:p w14:paraId="14C80DA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..patientInformation</w:t>
            </w:r>
          </w:p>
        </w:tc>
        <w:tc>
          <w:tcPr>
            <w:tcW w:w="1276" w:type="dxa"/>
            <w:vAlign w:val="center"/>
          </w:tcPr>
          <w:p w14:paraId="59C012D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8A06A4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Informationstext till patienter.</w:t>
            </w:r>
          </w:p>
        </w:tc>
        <w:tc>
          <w:tcPr>
            <w:tcW w:w="1418" w:type="dxa"/>
            <w:vAlign w:val="center"/>
          </w:tcPr>
          <w:p w14:paraId="7D1AC06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006AC3DB" w14:textId="77777777" w:rsidTr="000105E5">
        <w:trPr>
          <w:cantSplit/>
        </w:trPr>
        <w:tc>
          <w:tcPr>
            <w:tcW w:w="2943" w:type="dxa"/>
            <w:vAlign w:val="center"/>
          </w:tcPr>
          <w:p w14:paraId="7E8D25D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..postalAddress</w:t>
            </w:r>
          </w:p>
        </w:tc>
        <w:tc>
          <w:tcPr>
            <w:tcW w:w="1276" w:type="dxa"/>
            <w:vAlign w:val="center"/>
          </w:tcPr>
          <w:p w14:paraId="07F0C35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Address</w:t>
            </w:r>
          </w:p>
        </w:tc>
        <w:tc>
          <w:tcPr>
            <w:tcW w:w="3969" w:type="dxa"/>
            <w:vAlign w:val="center"/>
          </w:tcPr>
          <w:p w14:paraId="3A833A4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Postadress.</w:t>
            </w:r>
          </w:p>
        </w:tc>
        <w:tc>
          <w:tcPr>
            <w:tcW w:w="1418" w:type="dxa"/>
            <w:vAlign w:val="center"/>
          </w:tcPr>
          <w:p w14:paraId="575F5C7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4EE2F3B9" w14:textId="77777777" w:rsidTr="000105E5">
        <w:trPr>
          <w:cantSplit/>
        </w:trPr>
        <w:tc>
          <w:tcPr>
            <w:tcW w:w="2943" w:type="dxa"/>
            <w:vAlign w:val="center"/>
          </w:tcPr>
          <w:p w14:paraId="1AE869C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..addressLine</w:t>
            </w:r>
          </w:p>
        </w:tc>
        <w:tc>
          <w:tcPr>
            <w:tcW w:w="1276" w:type="dxa"/>
            <w:vAlign w:val="center"/>
          </w:tcPr>
          <w:p w14:paraId="612D9F4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E44326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Adressrad.</w:t>
            </w:r>
          </w:p>
        </w:tc>
        <w:tc>
          <w:tcPr>
            <w:tcW w:w="1418" w:type="dxa"/>
            <w:vAlign w:val="center"/>
          </w:tcPr>
          <w:p w14:paraId="094FA11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1..n</w:t>
            </w:r>
          </w:p>
        </w:tc>
      </w:tr>
      <w:tr w:rsidR="00BB38AF" w:rsidRPr="00915D3B" w14:paraId="65EB57D8" w14:textId="77777777" w:rsidTr="000105E5">
        <w:trPr>
          <w:cantSplit/>
        </w:trPr>
        <w:tc>
          <w:tcPr>
            <w:tcW w:w="2943" w:type="dxa"/>
            <w:vAlign w:val="center"/>
          </w:tcPr>
          <w:p w14:paraId="73ACE54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..postalCode</w:t>
            </w:r>
          </w:p>
        </w:tc>
        <w:tc>
          <w:tcPr>
            <w:tcW w:w="1276" w:type="dxa"/>
            <w:vAlign w:val="center"/>
          </w:tcPr>
          <w:p w14:paraId="4AE4FCA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DBCA7E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Postnummer där verksamheten bedrivs</w:t>
            </w:r>
          </w:p>
        </w:tc>
        <w:tc>
          <w:tcPr>
            <w:tcW w:w="1418" w:type="dxa"/>
            <w:vAlign w:val="center"/>
          </w:tcPr>
          <w:p w14:paraId="5981DC4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6149BBD8" w14:textId="77777777" w:rsidTr="000105E5">
        <w:trPr>
          <w:cantSplit/>
        </w:trPr>
        <w:tc>
          <w:tcPr>
            <w:tcW w:w="2943" w:type="dxa"/>
            <w:vAlign w:val="center"/>
          </w:tcPr>
          <w:p w14:paraId="1095D61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..priceInformation</w:t>
            </w:r>
          </w:p>
        </w:tc>
        <w:tc>
          <w:tcPr>
            <w:tcW w:w="1276" w:type="dxa"/>
            <w:vAlign w:val="center"/>
          </w:tcPr>
          <w:p w14:paraId="5F42AA9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1B9716D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Prisinformation.</w:t>
            </w:r>
          </w:p>
        </w:tc>
        <w:tc>
          <w:tcPr>
            <w:tcW w:w="1418" w:type="dxa"/>
            <w:vAlign w:val="center"/>
          </w:tcPr>
          <w:p w14:paraId="0E54ABA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1226F7D8" w14:textId="77777777" w:rsidTr="000105E5">
        <w:trPr>
          <w:cantSplit/>
        </w:trPr>
        <w:tc>
          <w:tcPr>
            <w:tcW w:w="2943" w:type="dxa"/>
            <w:vAlign w:val="center"/>
          </w:tcPr>
          <w:p w14:paraId="64B844A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..publicName</w:t>
            </w:r>
          </w:p>
        </w:tc>
        <w:tc>
          <w:tcPr>
            <w:tcW w:w="1276" w:type="dxa"/>
            <w:vAlign w:val="center"/>
          </w:tcPr>
          <w:p w14:paraId="0C2FA0A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1A33E20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Publikt officiellt namn.</w:t>
            </w:r>
            <w:r w:rsidRPr="00915D3B">
              <w:rPr>
                <w:rFonts w:ascii="Times New Roman" w:hAnsi="Times New Roman"/>
                <w:szCs w:val="20"/>
              </w:rPr>
              <w:br/>
              <w:t>Det publika namnet beräknas i första hand utifrån enhetens DN tillsammans med värdet i attributet displayOption.</w:t>
            </w:r>
            <w:r w:rsidRPr="00915D3B">
              <w:rPr>
                <w:rFonts w:ascii="Times New Roman" w:hAnsi="Times New Roman"/>
                <w:szCs w:val="20"/>
              </w:rPr>
              <w:br/>
              <w:t>Om displayOption saknas beräknas det publika namnet enligt:</w:t>
            </w:r>
            <w:r w:rsidRPr="00915D3B">
              <w:rPr>
                <w:rFonts w:ascii="Times New Roman" w:hAnsi="Times New Roman"/>
                <w:szCs w:val="20"/>
              </w:rPr>
              <w:br/>
              <w:t>enhetens namn &lt;blanktecken&gt; location</w:t>
            </w:r>
          </w:p>
        </w:tc>
        <w:tc>
          <w:tcPr>
            <w:tcW w:w="1418" w:type="dxa"/>
            <w:vAlign w:val="center"/>
          </w:tcPr>
          <w:p w14:paraId="537387A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4CDFD25F" w14:textId="77777777" w:rsidTr="000105E5">
        <w:trPr>
          <w:cantSplit/>
        </w:trPr>
        <w:tc>
          <w:tcPr>
            <w:tcW w:w="2943" w:type="dxa"/>
            <w:vAlign w:val="center"/>
          </w:tcPr>
          <w:p w14:paraId="7BFED07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..relatedUnitHsaId</w:t>
            </w:r>
          </w:p>
        </w:tc>
        <w:tc>
          <w:tcPr>
            <w:tcW w:w="1276" w:type="dxa"/>
            <w:vAlign w:val="center"/>
          </w:tcPr>
          <w:p w14:paraId="79904B8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FAD91D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HSA-identitet på en enhet som på något sätt hör ihop med aktuell enhet.</w:t>
            </w:r>
          </w:p>
        </w:tc>
        <w:tc>
          <w:tcPr>
            <w:tcW w:w="1418" w:type="dxa"/>
            <w:vAlign w:val="center"/>
          </w:tcPr>
          <w:p w14:paraId="30BFE5C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449D0E43" w14:textId="77777777" w:rsidTr="000105E5">
        <w:trPr>
          <w:cantSplit/>
        </w:trPr>
        <w:tc>
          <w:tcPr>
            <w:tcW w:w="2943" w:type="dxa"/>
            <w:vAlign w:val="center"/>
          </w:tcPr>
          <w:p w14:paraId="41966BB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..route</w:t>
            </w:r>
          </w:p>
        </w:tc>
        <w:tc>
          <w:tcPr>
            <w:tcW w:w="1276" w:type="dxa"/>
            <w:vAlign w:val="center"/>
          </w:tcPr>
          <w:p w14:paraId="42B01AB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8FD84E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Vägbeskrivning.</w:t>
            </w:r>
          </w:p>
        </w:tc>
        <w:tc>
          <w:tcPr>
            <w:tcW w:w="1418" w:type="dxa"/>
            <w:vAlign w:val="center"/>
          </w:tcPr>
          <w:p w14:paraId="30E10C2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39A038E2" w14:textId="77777777" w:rsidTr="000105E5">
        <w:trPr>
          <w:cantSplit/>
        </w:trPr>
        <w:tc>
          <w:tcPr>
            <w:tcW w:w="2943" w:type="dxa"/>
            <w:vAlign w:val="center"/>
          </w:tcPr>
          <w:p w14:paraId="5838FA1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..street</w:t>
            </w:r>
          </w:p>
        </w:tc>
        <w:tc>
          <w:tcPr>
            <w:tcW w:w="1276" w:type="dxa"/>
            <w:vAlign w:val="center"/>
          </w:tcPr>
          <w:p w14:paraId="1CDFA88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B50871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Besöksadress (gatuadress).</w:t>
            </w:r>
          </w:p>
        </w:tc>
        <w:tc>
          <w:tcPr>
            <w:tcW w:w="1418" w:type="dxa"/>
            <w:vAlign w:val="center"/>
          </w:tcPr>
          <w:p w14:paraId="6B5BBE4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131A00AA" w14:textId="77777777" w:rsidTr="000105E5">
        <w:trPr>
          <w:cantSplit/>
        </w:trPr>
        <w:tc>
          <w:tcPr>
            <w:tcW w:w="2943" w:type="dxa"/>
            <w:vAlign w:val="center"/>
          </w:tcPr>
          <w:p w14:paraId="52B316A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..surgeryHour</w:t>
            </w:r>
          </w:p>
        </w:tc>
        <w:tc>
          <w:tcPr>
            <w:tcW w:w="1276" w:type="dxa"/>
            <w:vAlign w:val="center"/>
          </w:tcPr>
          <w:p w14:paraId="3B7A169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TimeSpan</w:t>
            </w:r>
          </w:p>
        </w:tc>
        <w:tc>
          <w:tcPr>
            <w:tcW w:w="3969" w:type="dxa"/>
            <w:vAlign w:val="center"/>
          </w:tcPr>
          <w:p w14:paraId="55C1384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Öppettider.</w:t>
            </w:r>
          </w:p>
        </w:tc>
        <w:tc>
          <w:tcPr>
            <w:tcW w:w="1418" w:type="dxa"/>
            <w:vAlign w:val="center"/>
          </w:tcPr>
          <w:p w14:paraId="7098058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5005EF82" w14:textId="77777777" w:rsidTr="000105E5">
        <w:trPr>
          <w:cantSplit/>
        </w:trPr>
        <w:tc>
          <w:tcPr>
            <w:tcW w:w="2943" w:type="dxa"/>
            <w:vAlign w:val="center"/>
          </w:tcPr>
          <w:p w14:paraId="679838C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..fromDay</w:t>
            </w:r>
          </w:p>
        </w:tc>
        <w:tc>
          <w:tcPr>
            <w:tcW w:w="1276" w:type="dxa"/>
            <w:vAlign w:val="center"/>
          </w:tcPr>
          <w:p w14:paraId="55C6D48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7D5102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dag. Måndag (1) – Söndag (7).</w:t>
            </w:r>
          </w:p>
        </w:tc>
        <w:tc>
          <w:tcPr>
            <w:tcW w:w="1418" w:type="dxa"/>
            <w:vAlign w:val="center"/>
          </w:tcPr>
          <w:p w14:paraId="53D93CF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6B150C2F" w14:textId="77777777" w:rsidTr="000105E5">
        <w:trPr>
          <w:cantSplit/>
        </w:trPr>
        <w:tc>
          <w:tcPr>
            <w:tcW w:w="2943" w:type="dxa"/>
            <w:vAlign w:val="center"/>
          </w:tcPr>
          <w:p w14:paraId="0EC2252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..fromTime</w:t>
            </w:r>
          </w:p>
        </w:tc>
        <w:tc>
          <w:tcPr>
            <w:tcW w:w="1276" w:type="dxa"/>
            <w:vAlign w:val="center"/>
          </w:tcPr>
          <w:p w14:paraId="4917CAE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30CF6D7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14:paraId="20A8140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460126A3" w14:textId="77777777" w:rsidTr="000105E5">
        <w:trPr>
          <w:cantSplit/>
        </w:trPr>
        <w:tc>
          <w:tcPr>
            <w:tcW w:w="2943" w:type="dxa"/>
            <w:vAlign w:val="center"/>
          </w:tcPr>
          <w:p w14:paraId="2181576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..toDay</w:t>
            </w:r>
          </w:p>
        </w:tc>
        <w:tc>
          <w:tcPr>
            <w:tcW w:w="1276" w:type="dxa"/>
            <w:vAlign w:val="center"/>
          </w:tcPr>
          <w:p w14:paraId="7A027BF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C5A3DA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dag. Måndag (1) – Söndag (7).</w:t>
            </w:r>
          </w:p>
        </w:tc>
        <w:tc>
          <w:tcPr>
            <w:tcW w:w="1418" w:type="dxa"/>
            <w:vAlign w:val="center"/>
          </w:tcPr>
          <w:p w14:paraId="3CFCB6E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7A447B5A" w14:textId="77777777" w:rsidTr="000105E5">
        <w:trPr>
          <w:cantSplit/>
        </w:trPr>
        <w:tc>
          <w:tcPr>
            <w:tcW w:w="2943" w:type="dxa"/>
            <w:vAlign w:val="center"/>
          </w:tcPr>
          <w:p w14:paraId="353424F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..toTime</w:t>
            </w:r>
          </w:p>
        </w:tc>
        <w:tc>
          <w:tcPr>
            <w:tcW w:w="1276" w:type="dxa"/>
            <w:vAlign w:val="center"/>
          </w:tcPr>
          <w:p w14:paraId="2C79F05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5D061BA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14:paraId="4E60FFD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172C414D" w14:textId="77777777" w:rsidTr="000105E5">
        <w:trPr>
          <w:cantSplit/>
        </w:trPr>
        <w:tc>
          <w:tcPr>
            <w:tcW w:w="2943" w:type="dxa"/>
            <w:vAlign w:val="center"/>
          </w:tcPr>
          <w:p w14:paraId="303D232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..comment</w:t>
            </w:r>
          </w:p>
        </w:tc>
        <w:tc>
          <w:tcPr>
            <w:tcW w:w="1276" w:type="dxa"/>
            <w:vAlign w:val="center"/>
          </w:tcPr>
          <w:p w14:paraId="3479975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7B06D4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14:paraId="065C1F5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2FFDC03B" w14:textId="77777777" w:rsidTr="000105E5">
        <w:trPr>
          <w:cantSplit/>
        </w:trPr>
        <w:tc>
          <w:tcPr>
            <w:tcW w:w="2943" w:type="dxa"/>
            <w:vAlign w:val="center"/>
          </w:tcPr>
          <w:p w14:paraId="17D1ECE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..switchboardNumber</w:t>
            </w:r>
          </w:p>
        </w:tc>
        <w:tc>
          <w:tcPr>
            <w:tcW w:w="1276" w:type="dxa"/>
            <w:vAlign w:val="center"/>
          </w:tcPr>
          <w:p w14:paraId="6B795FA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w:t>
            </w:r>
          </w:p>
        </w:tc>
        <w:tc>
          <w:tcPr>
            <w:tcW w:w="3969" w:type="dxa"/>
            <w:vAlign w:val="center"/>
          </w:tcPr>
          <w:p w14:paraId="2A56B94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Telefonnummer till växel</w:t>
            </w:r>
          </w:p>
        </w:tc>
        <w:tc>
          <w:tcPr>
            <w:tcW w:w="1418" w:type="dxa"/>
            <w:vAlign w:val="center"/>
          </w:tcPr>
          <w:p w14:paraId="5C0E69C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2DC963CE" w14:textId="77777777" w:rsidTr="000105E5">
        <w:trPr>
          <w:cantSplit/>
        </w:trPr>
        <w:tc>
          <w:tcPr>
            <w:tcW w:w="2943" w:type="dxa"/>
            <w:vAlign w:val="center"/>
          </w:tcPr>
          <w:p w14:paraId="34C45A5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..telephoneHour</w:t>
            </w:r>
          </w:p>
        </w:tc>
        <w:tc>
          <w:tcPr>
            <w:tcW w:w="1276" w:type="dxa"/>
            <w:vAlign w:val="center"/>
          </w:tcPr>
          <w:p w14:paraId="6BCAC3A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TimeSpan</w:t>
            </w:r>
          </w:p>
        </w:tc>
        <w:tc>
          <w:tcPr>
            <w:tcW w:w="3969" w:type="dxa"/>
            <w:vAlign w:val="center"/>
          </w:tcPr>
          <w:p w14:paraId="5CC1984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Telefontider</w:t>
            </w:r>
          </w:p>
        </w:tc>
        <w:tc>
          <w:tcPr>
            <w:tcW w:w="1418" w:type="dxa"/>
            <w:vAlign w:val="center"/>
          </w:tcPr>
          <w:p w14:paraId="09FC440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1C2A6A7C" w14:textId="77777777" w:rsidTr="000105E5">
        <w:trPr>
          <w:cantSplit/>
        </w:trPr>
        <w:tc>
          <w:tcPr>
            <w:tcW w:w="2943" w:type="dxa"/>
            <w:vAlign w:val="center"/>
          </w:tcPr>
          <w:p w14:paraId="2206AB5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..fromDay</w:t>
            </w:r>
          </w:p>
        </w:tc>
        <w:tc>
          <w:tcPr>
            <w:tcW w:w="1276" w:type="dxa"/>
            <w:vAlign w:val="center"/>
          </w:tcPr>
          <w:p w14:paraId="74E7990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3E6370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dag. Måndag (1) – Söndag (7).</w:t>
            </w:r>
          </w:p>
        </w:tc>
        <w:tc>
          <w:tcPr>
            <w:tcW w:w="1418" w:type="dxa"/>
            <w:vAlign w:val="center"/>
          </w:tcPr>
          <w:p w14:paraId="61DAA64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3A8E83A3" w14:textId="77777777" w:rsidTr="000105E5">
        <w:trPr>
          <w:cantSplit/>
        </w:trPr>
        <w:tc>
          <w:tcPr>
            <w:tcW w:w="2943" w:type="dxa"/>
            <w:vAlign w:val="center"/>
          </w:tcPr>
          <w:p w14:paraId="2243C55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..fromTime</w:t>
            </w:r>
          </w:p>
        </w:tc>
        <w:tc>
          <w:tcPr>
            <w:tcW w:w="1276" w:type="dxa"/>
            <w:vAlign w:val="center"/>
          </w:tcPr>
          <w:p w14:paraId="1CF6F14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4892F3A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14:paraId="4899423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6D7E8B2C" w14:textId="77777777" w:rsidTr="000105E5">
        <w:trPr>
          <w:cantSplit/>
        </w:trPr>
        <w:tc>
          <w:tcPr>
            <w:tcW w:w="2943" w:type="dxa"/>
            <w:vAlign w:val="center"/>
          </w:tcPr>
          <w:p w14:paraId="085CD28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..toDay</w:t>
            </w:r>
          </w:p>
        </w:tc>
        <w:tc>
          <w:tcPr>
            <w:tcW w:w="1276" w:type="dxa"/>
            <w:vAlign w:val="center"/>
          </w:tcPr>
          <w:p w14:paraId="6C04E4A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12C588B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dag. Måndag (1) – Söndag (7).</w:t>
            </w:r>
          </w:p>
        </w:tc>
        <w:tc>
          <w:tcPr>
            <w:tcW w:w="1418" w:type="dxa"/>
            <w:vAlign w:val="center"/>
          </w:tcPr>
          <w:p w14:paraId="3F1A42B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069120A9" w14:textId="77777777" w:rsidTr="000105E5">
        <w:trPr>
          <w:cantSplit/>
        </w:trPr>
        <w:tc>
          <w:tcPr>
            <w:tcW w:w="2943" w:type="dxa"/>
            <w:vAlign w:val="center"/>
          </w:tcPr>
          <w:p w14:paraId="2AADFA4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..toTime</w:t>
            </w:r>
          </w:p>
        </w:tc>
        <w:tc>
          <w:tcPr>
            <w:tcW w:w="1276" w:type="dxa"/>
            <w:vAlign w:val="center"/>
          </w:tcPr>
          <w:p w14:paraId="6F66D01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564A67A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14:paraId="7F76AB2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7CE6BD66" w14:textId="77777777" w:rsidTr="000105E5">
        <w:trPr>
          <w:cantSplit/>
        </w:trPr>
        <w:tc>
          <w:tcPr>
            <w:tcW w:w="2943" w:type="dxa"/>
            <w:vAlign w:val="center"/>
          </w:tcPr>
          <w:p w14:paraId="089EA1E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..comment</w:t>
            </w:r>
          </w:p>
        </w:tc>
        <w:tc>
          <w:tcPr>
            <w:tcW w:w="1276" w:type="dxa"/>
            <w:vAlign w:val="center"/>
          </w:tcPr>
          <w:p w14:paraId="48B6D33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8D1E82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14:paraId="17C5089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51D4802F" w14:textId="77777777" w:rsidTr="000105E5">
        <w:trPr>
          <w:cantSplit/>
        </w:trPr>
        <w:tc>
          <w:tcPr>
            <w:tcW w:w="2943" w:type="dxa"/>
            <w:vAlign w:val="center"/>
          </w:tcPr>
          <w:p w14:paraId="3AFCF5A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..telephoneNumber</w:t>
            </w:r>
          </w:p>
        </w:tc>
        <w:tc>
          <w:tcPr>
            <w:tcW w:w="1276" w:type="dxa"/>
            <w:vAlign w:val="center"/>
          </w:tcPr>
          <w:p w14:paraId="1567F9D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w:t>
            </w:r>
          </w:p>
        </w:tc>
        <w:tc>
          <w:tcPr>
            <w:tcW w:w="3969" w:type="dxa"/>
            <w:vAlign w:val="center"/>
          </w:tcPr>
          <w:p w14:paraId="50E819C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Publikt direkttelefonnummer.</w:t>
            </w:r>
          </w:p>
        </w:tc>
        <w:tc>
          <w:tcPr>
            <w:tcW w:w="1418" w:type="dxa"/>
            <w:vAlign w:val="center"/>
          </w:tcPr>
          <w:p w14:paraId="7331A00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4570C04C" w14:textId="77777777" w:rsidTr="000105E5">
        <w:trPr>
          <w:cantSplit/>
        </w:trPr>
        <w:tc>
          <w:tcPr>
            <w:tcW w:w="2943" w:type="dxa"/>
            <w:vAlign w:val="center"/>
          </w:tcPr>
          <w:p w14:paraId="604676E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..textTelephoneNumber</w:t>
            </w:r>
          </w:p>
        </w:tc>
        <w:tc>
          <w:tcPr>
            <w:tcW w:w="1276" w:type="dxa"/>
            <w:vAlign w:val="center"/>
          </w:tcPr>
          <w:p w14:paraId="0A4C17A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w:t>
            </w:r>
          </w:p>
        </w:tc>
        <w:tc>
          <w:tcPr>
            <w:tcW w:w="3969" w:type="dxa"/>
            <w:vAlign w:val="center"/>
          </w:tcPr>
          <w:p w14:paraId="2433D05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Texttelefonnummer för personer med tal- eller hörselhandikapp.</w:t>
            </w:r>
          </w:p>
        </w:tc>
        <w:tc>
          <w:tcPr>
            <w:tcW w:w="1418" w:type="dxa"/>
            <w:vAlign w:val="center"/>
          </w:tcPr>
          <w:p w14:paraId="72CD34D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40A71467" w14:textId="77777777" w:rsidTr="000105E5">
        <w:trPr>
          <w:cantSplit/>
        </w:trPr>
        <w:tc>
          <w:tcPr>
            <w:tcW w:w="2943" w:type="dxa"/>
            <w:vAlign w:val="center"/>
          </w:tcPr>
          <w:p w14:paraId="118DF34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..unitExtraInformation</w:t>
            </w:r>
          </w:p>
        </w:tc>
        <w:tc>
          <w:tcPr>
            <w:tcW w:w="1276" w:type="dxa"/>
            <w:vAlign w:val="center"/>
          </w:tcPr>
          <w:p w14:paraId="0DBA080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4D3320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Kompletterande information om enheten</w:t>
            </w:r>
          </w:p>
        </w:tc>
        <w:tc>
          <w:tcPr>
            <w:tcW w:w="1418" w:type="dxa"/>
            <w:vAlign w:val="center"/>
          </w:tcPr>
          <w:p w14:paraId="25336B4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175BBD2D" w14:textId="77777777" w:rsidTr="000105E5">
        <w:trPr>
          <w:cantSplit/>
        </w:trPr>
        <w:tc>
          <w:tcPr>
            <w:tcW w:w="2943" w:type="dxa"/>
            <w:vAlign w:val="center"/>
          </w:tcPr>
          <w:p w14:paraId="64C6813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..unitFunction</w:t>
            </w:r>
          </w:p>
        </w:tc>
        <w:tc>
          <w:tcPr>
            <w:tcW w:w="1276" w:type="dxa"/>
            <w:vAlign w:val="center"/>
          </w:tcPr>
          <w:p w14:paraId="2E57237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UnitFunctionType</w:t>
            </w:r>
          </w:p>
        </w:tc>
        <w:tc>
          <w:tcPr>
            <w:tcW w:w="3969" w:type="dxa"/>
            <w:vAlign w:val="center"/>
          </w:tcPr>
          <w:p w14:paraId="5FF8974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från direkt underliggande funktionsobjekt med något av följande reserverade funktionsnamn: Avbokning, Bokning, Sjukresebeställning, Receptförnyelse och Rådgivning</w:t>
            </w:r>
          </w:p>
        </w:tc>
        <w:tc>
          <w:tcPr>
            <w:tcW w:w="1418" w:type="dxa"/>
            <w:vAlign w:val="center"/>
          </w:tcPr>
          <w:p w14:paraId="5ED11D3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6F0AE55C" w14:textId="77777777" w:rsidTr="000105E5">
        <w:trPr>
          <w:cantSplit/>
        </w:trPr>
        <w:tc>
          <w:tcPr>
            <w:tcW w:w="2943" w:type="dxa"/>
            <w:vAlign w:val="center"/>
          </w:tcPr>
          <w:p w14:paraId="35751F2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..name</w:t>
            </w:r>
          </w:p>
        </w:tc>
        <w:tc>
          <w:tcPr>
            <w:tcW w:w="1276" w:type="dxa"/>
            <w:vAlign w:val="center"/>
          </w:tcPr>
          <w:p w14:paraId="69399AD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61F5613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Enhetsfunktionens namn (se ovanstående lista).</w:t>
            </w:r>
          </w:p>
        </w:tc>
        <w:tc>
          <w:tcPr>
            <w:tcW w:w="1418" w:type="dxa"/>
            <w:vAlign w:val="center"/>
          </w:tcPr>
          <w:p w14:paraId="1D9EC57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305717A5" w14:textId="77777777" w:rsidTr="000105E5">
        <w:trPr>
          <w:cantSplit/>
        </w:trPr>
        <w:tc>
          <w:tcPr>
            <w:tcW w:w="2943" w:type="dxa"/>
            <w:vAlign w:val="center"/>
          </w:tcPr>
          <w:p w14:paraId="100DE6E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..telephoneHour</w:t>
            </w:r>
          </w:p>
        </w:tc>
        <w:tc>
          <w:tcPr>
            <w:tcW w:w="1276" w:type="dxa"/>
            <w:vAlign w:val="center"/>
          </w:tcPr>
          <w:p w14:paraId="00609FD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TimeSpan</w:t>
            </w:r>
          </w:p>
        </w:tc>
        <w:tc>
          <w:tcPr>
            <w:tcW w:w="3969" w:type="dxa"/>
            <w:vAlign w:val="center"/>
          </w:tcPr>
          <w:p w14:paraId="15DFAB4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Telefontider för telefonnummer i parametern </w:t>
            </w:r>
            <w:r w:rsidRPr="00915D3B">
              <w:rPr>
                <w:rFonts w:ascii="Times New Roman" w:hAnsi="Times New Roman"/>
                <w:i/>
                <w:iCs/>
                <w:szCs w:val="20"/>
              </w:rPr>
              <w:t>telephoneNumber</w:t>
            </w:r>
            <w:r w:rsidRPr="00915D3B">
              <w:rPr>
                <w:rFonts w:ascii="Times New Roman" w:hAnsi="Times New Roman"/>
                <w:szCs w:val="20"/>
              </w:rPr>
              <w:t>.</w:t>
            </w:r>
          </w:p>
        </w:tc>
        <w:tc>
          <w:tcPr>
            <w:tcW w:w="1418" w:type="dxa"/>
            <w:vAlign w:val="center"/>
          </w:tcPr>
          <w:p w14:paraId="40B9BB6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141276EC" w14:textId="77777777" w:rsidTr="000105E5">
        <w:trPr>
          <w:cantSplit/>
        </w:trPr>
        <w:tc>
          <w:tcPr>
            <w:tcW w:w="2943" w:type="dxa"/>
            <w:vAlign w:val="center"/>
          </w:tcPr>
          <w:p w14:paraId="1832EDF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..fromDay</w:t>
            </w:r>
          </w:p>
        </w:tc>
        <w:tc>
          <w:tcPr>
            <w:tcW w:w="1276" w:type="dxa"/>
            <w:vAlign w:val="center"/>
          </w:tcPr>
          <w:p w14:paraId="74DFA1B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24D231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dag. Måndag (1) – Söndag (7).</w:t>
            </w:r>
          </w:p>
        </w:tc>
        <w:tc>
          <w:tcPr>
            <w:tcW w:w="1418" w:type="dxa"/>
            <w:vAlign w:val="center"/>
          </w:tcPr>
          <w:p w14:paraId="2448B34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12E9E31B" w14:textId="77777777" w:rsidTr="000105E5">
        <w:trPr>
          <w:cantSplit/>
        </w:trPr>
        <w:tc>
          <w:tcPr>
            <w:tcW w:w="2943" w:type="dxa"/>
            <w:vAlign w:val="center"/>
          </w:tcPr>
          <w:p w14:paraId="2369043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..fromTime</w:t>
            </w:r>
          </w:p>
        </w:tc>
        <w:tc>
          <w:tcPr>
            <w:tcW w:w="1276" w:type="dxa"/>
            <w:vAlign w:val="center"/>
          </w:tcPr>
          <w:p w14:paraId="0ED2981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40210DA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14:paraId="4F15D06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349CD73C" w14:textId="77777777" w:rsidTr="000105E5">
        <w:trPr>
          <w:cantSplit/>
        </w:trPr>
        <w:tc>
          <w:tcPr>
            <w:tcW w:w="2943" w:type="dxa"/>
            <w:vAlign w:val="center"/>
          </w:tcPr>
          <w:p w14:paraId="31BA3FC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lastRenderedPageBreak/>
              <w:t>.. .. ..toDay</w:t>
            </w:r>
          </w:p>
        </w:tc>
        <w:tc>
          <w:tcPr>
            <w:tcW w:w="1276" w:type="dxa"/>
            <w:vAlign w:val="center"/>
          </w:tcPr>
          <w:p w14:paraId="512E6FC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D82994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dag. Måndag (1) – Söndag (7).</w:t>
            </w:r>
          </w:p>
        </w:tc>
        <w:tc>
          <w:tcPr>
            <w:tcW w:w="1418" w:type="dxa"/>
            <w:vAlign w:val="center"/>
          </w:tcPr>
          <w:p w14:paraId="16401CC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53E04B7E" w14:textId="77777777" w:rsidTr="000105E5">
        <w:trPr>
          <w:cantSplit/>
        </w:trPr>
        <w:tc>
          <w:tcPr>
            <w:tcW w:w="2943" w:type="dxa"/>
            <w:vAlign w:val="center"/>
          </w:tcPr>
          <w:p w14:paraId="7FF9E39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..toTime</w:t>
            </w:r>
          </w:p>
        </w:tc>
        <w:tc>
          <w:tcPr>
            <w:tcW w:w="1276" w:type="dxa"/>
            <w:vAlign w:val="center"/>
          </w:tcPr>
          <w:p w14:paraId="309C62E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7A8A41E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14:paraId="250F37E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68F7B7A1" w14:textId="77777777" w:rsidTr="000105E5">
        <w:trPr>
          <w:cantSplit/>
        </w:trPr>
        <w:tc>
          <w:tcPr>
            <w:tcW w:w="2943" w:type="dxa"/>
            <w:vAlign w:val="center"/>
          </w:tcPr>
          <w:p w14:paraId="5EBD11E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 ..comment</w:t>
            </w:r>
          </w:p>
        </w:tc>
        <w:tc>
          <w:tcPr>
            <w:tcW w:w="1276" w:type="dxa"/>
            <w:vAlign w:val="center"/>
          </w:tcPr>
          <w:p w14:paraId="1665227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0E8DF2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14:paraId="40C537B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6828CB7C" w14:textId="77777777" w:rsidTr="000105E5">
        <w:trPr>
          <w:cantSplit/>
        </w:trPr>
        <w:tc>
          <w:tcPr>
            <w:tcW w:w="2943" w:type="dxa"/>
            <w:vAlign w:val="center"/>
          </w:tcPr>
          <w:p w14:paraId="024C8C4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..telephoneNumber</w:t>
            </w:r>
          </w:p>
        </w:tc>
        <w:tc>
          <w:tcPr>
            <w:tcW w:w="1276" w:type="dxa"/>
            <w:vAlign w:val="center"/>
          </w:tcPr>
          <w:p w14:paraId="4DAD819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Telefon</w:t>
            </w:r>
          </w:p>
        </w:tc>
        <w:tc>
          <w:tcPr>
            <w:tcW w:w="3969" w:type="dxa"/>
            <w:vAlign w:val="center"/>
          </w:tcPr>
          <w:p w14:paraId="1452426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Publikt direkttelefonnummer.</w:t>
            </w:r>
          </w:p>
        </w:tc>
        <w:tc>
          <w:tcPr>
            <w:tcW w:w="1418" w:type="dxa"/>
            <w:vAlign w:val="center"/>
          </w:tcPr>
          <w:p w14:paraId="32C91B4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69645FFE" w14:textId="77777777" w:rsidTr="000105E5">
        <w:trPr>
          <w:cantSplit/>
        </w:trPr>
        <w:tc>
          <w:tcPr>
            <w:tcW w:w="2943" w:type="dxa"/>
            <w:vAlign w:val="center"/>
          </w:tcPr>
          <w:p w14:paraId="0013399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..unitTemporaryInformation</w:t>
            </w:r>
          </w:p>
        </w:tc>
        <w:tc>
          <w:tcPr>
            <w:tcW w:w="1276" w:type="dxa"/>
            <w:vAlign w:val="center"/>
          </w:tcPr>
          <w:p w14:paraId="7C949AF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DateSpan</w:t>
            </w:r>
          </w:p>
        </w:tc>
        <w:tc>
          <w:tcPr>
            <w:tcW w:w="3969" w:type="dxa"/>
            <w:vAlign w:val="center"/>
          </w:tcPr>
          <w:p w14:paraId="6C09B20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Tillfällig information om enheten.</w:t>
            </w:r>
          </w:p>
        </w:tc>
        <w:tc>
          <w:tcPr>
            <w:tcW w:w="1418" w:type="dxa"/>
            <w:vAlign w:val="center"/>
          </w:tcPr>
          <w:p w14:paraId="4B00666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26E7BDDB" w14:textId="77777777" w:rsidTr="000105E5">
        <w:trPr>
          <w:cantSplit/>
        </w:trPr>
        <w:tc>
          <w:tcPr>
            <w:tcW w:w="2943" w:type="dxa"/>
            <w:vAlign w:val="center"/>
          </w:tcPr>
          <w:p w14:paraId="4AC37B6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..fromDate</w:t>
            </w:r>
          </w:p>
        </w:tc>
        <w:tc>
          <w:tcPr>
            <w:tcW w:w="1276" w:type="dxa"/>
            <w:vAlign w:val="center"/>
          </w:tcPr>
          <w:p w14:paraId="4862CA8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10FFA2C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datum. Exempel: 20101123</w:t>
            </w:r>
          </w:p>
        </w:tc>
        <w:tc>
          <w:tcPr>
            <w:tcW w:w="1418" w:type="dxa"/>
            <w:vAlign w:val="center"/>
          </w:tcPr>
          <w:p w14:paraId="3A13DBE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745062A3" w14:textId="77777777" w:rsidTr="000105E5">
        <w:trPr>
          <w:cantSplit/>
        </w:trPr>
        <w:tc>
          <w:tcPr>
            <w:tcW w:w="2943" w:type="dxa"/>
            <w:vAlign w:val="center"/>
          </w:tcPr>
          <w:p w14:paraId="236B2FF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..toDate</w:t>
            </w:r>
          </w:p>
        </w:tc>
        <w:tc>
          <w:tcPr>
            <w:tcW w:w="1276" w:type="dxa"/>
            <w:vAlign w:val="center"/>
          </w:tcPr>
          <w:p w14:paraId="621C9D9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ED6181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datum. Exempel: 20101131</w:t>
            </w:r>
          </w:p>
        </w:tc>
        <w:tc>
          <w:tcPr>
            <w:tcW w:w="1418" w:type="dxa"/>
            <w:vAlign w:val="center"/>
          </w:tcPr>
          <w:p w14:paraId="76674F0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4D2C1301" w14:textId="77777777" w:rsidTr="000105E5">
        <w:trPr>
          <w:cantSplit/>
        </w:trPr>
        <w:tc>
          <w:tcPr>
            <w:tcW w:w="2943" w:type="dxa"/>
            <w:vAlign w:val="center"/>
          </w:tcPr>
          <w:p w14:paraId="4AE4FAF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..temporaryInformation</w:t>
            </w:r>
          </w:p>
        </w:tc>
        <w:tc>
          <w:tcPr>
            <w:tcW w:w="1276" w:type="dxa"/>
            <w:vAlign w:val="center"/>
          </w:tcPr>
          <w:p w14:paraId="4D7D3B1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85094E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Tillfällig information</w:t>
            </w:r>
          </w:p>
        </w:tc>
        <w:tc>
          <w:tcPr>
            <w:tcW w:w="1418" w:type="dxa"/>
            <w:vAlign w:val="center"/>
          </w:tcPr>
          <w:p w14:paraId="266D60E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4909CACD" w14:textId="77777777" w:rsidTr="000105E5">
        <w:trPr>
          <w:cantSplit/>
        </w:trPr>
        <w:tc>
          <w:tcPr>
            <w:tcW w:w="2943" w:type="dxa"/>
            <w:vAlign w:val="center"/>
          </w:tcPr>
          <w:p w14:paraId="2EE1DBF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..visitingHour</w:t>
            </w:r>
          </w:p>
        </w:tc>
        <w:tc>
          <w:tcPr>
            <w:tcW w:w="1276" w:type="dxa"/>
            <w:vAlign w:val="center"/>
          </w:tcPr>
          <w:p w14:paraId="29C05AF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TimeSpan</w:t>
            </w:r>
          </w:p>
        </w:tc>
        <w:tc>
          <w:tcPr>
            <w:tcW w:w="3969" w:type="dxa"/>
            <w:vAlign w:val="center"/>
          </w:tcPr>
          <w:p w14:paraId="536E6D1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Besökstider för anhöriga.</w:t>
            </w:r>
          </w:p>
        </w:tc>
        <w:tc>
          <w:tcPr>
            <w:tcW w:w="1418" w:type="dxa"/>
            <w:vAlign w:val="center"/>
          </w:tcPr>
          <w:p w14:paraId="4E5C613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0..n</w:t>
            </w:r>
          </w:p>
        </w:tc>
      </w:tr>
      <w:tr w:rsidR="00BB38AF" w:rsidRPr="00915D3B" w14:paraId="1B2549C2" w14:textId="77777777" w:rsidTr="000105E5">
        <w:trPr>
          <w:cantSplit/>
        </w:trPr>
        <w:tc>
          <w:tcPr>
            <w:tcW w:w="2943" w:type="dxa"/>
            <w:vAlign w:val="center"/>
          </w:tcPr>
          <w:p w14:paraId="17B5FC2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..fromDay</w:t>
            </w:r>
          </w:p>
        </w:tc>
        <w:tc>
          <w:tcPr>
            <w:tcW w:w="1276" w:type="dxa"/>
            <w:vAlign w:val="center"/>
          </w:tcPr>
          <w:p w14:paraId="3B98452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BA1DE3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dag. Måndag (1) – Söndag (7).</w:t>
            </w:r>
          </w:p>
        </w:tc>
        <w:tc>
          <w:tcPr>
            <w:tcW w:w="1418" w:type="dxa"/>
            <w:vAlign w:val="center"/>
          </w:tcPr>
          <w:p w14:paraId="6BD6667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0D54C9DF" w14:textId="77777777" w:rsidTr="000105E5">
        <w:trPr>
          <w:cantSplit/>
        </w:trPr>
        <w:tc>
          <w:tcPr>
            <w:tcW w:w="2943" w:type="dxa"/>
            <w:vAlign w:val="center"/>
          </w:tcPr>
          <w:p w14:paraId="008B543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..fromTime</w:t>
            </w:r>
          </w:p>
        </w:tc>
        <w:tc>
          <w:tcPr>
            <w:tcW w:w="1276" w:type="dxa"/>
            <w:vAlign w:val="center"/>
          </w:tcPr>
          <w:p w14:paraId="7C2BB44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33AFD4E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14:paraId="7B8736F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57FCB066" w14:textId="77777777" w:rsidTr="000105E5">
        <w:trPr>
          <w:cantSplit/>
        </w:trPr>
        <w:tc>
          <w:tcPr>
            <w:tcW w:w="2943" w:type="dxa"/>
            <w:vAlign w:val="center"/>
          </w:tcPr>
          <w:p w14:paraId="08D13A9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..toDay</w:t>
            </w:r>
          </w:p>
        </w:tc>
        <w:tc>
          <w:tcPr>
            <w:tcW w:w="1276" w:type="dxa"/>
            <w:vAlign w:val="center"/>
          </w:tcPr>
          <w:p w14:paraId="5DC09C4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137195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dag. Måndag (1) – Söndag (7).</w:t>
            </w:r>
          </w:p>
        </w:tc>
        <w:tc>
          <w:tcPr>
            <w:tcW w:w="1418" w:type="dxa"/>
            <w:vAlign w:val="center"/>
          </w:tcPr>
          <w:p w14:paraId="79D4137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4D80BA82" w14:textId="77777777" w:rsidTr="000105E5">
        <w:trPr>
          <w:cantSplit/>
        </w:trPr>
        <w:tc>
          <w:tcPr>
            <w:tcW w:w="2943" w:type="dxa"/>
            <w:vAlign w:val="center"/>
          </w:tcPr>
          <w:p w14:paraId="14081AF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..toTime</w:t>
            </w:r>
          </w:p>
        </w:tc>
        <w:tc>
          <w:tcPr>
            <w:tcW w:w="1276" w:type="dxa"/>
            <w:vAlign w:val="center"/>
          </w:tcPr>
          <w:p w14:paraId="16001EE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Time</w:t>
            </w:r>
          </w:p>
        </w:tc>
        <w:tc>
          <w:tcPr>
            <w:tcW w:w="3969" w:type="dxa"/>
            <w:vAlign w:val="center"/>
          </w:tcPr>
          <w:p w14:paraId="1DAE1FDE"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14:paraId="3C0957F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5A98C9D6" w14:textId="77777777" w:rsidTr="000105E5">
        <w:trPr>
          <w:cantSplit/>
        </w:trPr>
        <w:tc>
          <w:tcPr>
            <w:tcW w:w="2943" w:type="dxa"/>
            <w:vAlign w:val="center"/>
          </w:tcPr>
          <w:p w14:paraId="5E7FD8E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..comment</w:t>
            </w:r>
          </w:p>
        </w:tc>
        <w:tc>
          <w:tcPr>
            <w:tcW w:w="1276" w:type="dxa"/>
            <w:vAlign w:val="center"/>
          </w:tcPr>
          <w:p w14:paraId="69B1014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68B58E3"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14:paraId="6ADDD09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4DF94A20" w14:textId="77777777" w:rsidTr="000105E5">
        <w:trPr>
          <w:cantSplit/>
        </w:trPr>
        <w:tc>
          <w:tcPr>
            <w:tcW w:w="2943" w:type="dxa"/>
            <w:vAlign w:val="center"/>
          </w:tcPr>
          <w:p w14:paraId="3283F66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..visitingRuleAge</w:t>
            </w:r>
          </w:p>
        </w:tc>
        <w:tc>
          <w:tcPr>
            <w:tcW w:w="1276" w:type="dxa"/>
            <w:vAlign w:val="center"/>
          </w:tcPr>
          <w:p w14:paraId="0B918BB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AgeSpan</w:t>
            </w:r>
          </w:p>
        </w:tc>
        <w:tc>
          <w:tcPr>
            <w:tcW w:w="3969" w:type="dxa"/>
            <w:vAlign w:val="center"/>
          </w:tcPr>
          <w:p w14:paraId="69A9B65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Åldersintervall på patienter som tas emot.</w:t>
            </w:r>
          </w:p>
        </w:tc>
        <w:tc>
          <w:tcPr>
            <w:tcW w:w="1418" w:type="dxa"/>
            <w:vAlign w:val="center"/>
          </w:tcPr>
          <w:p w14:paraId="2EC4C65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7DC8FC66" w14:textId="77777777" w:rsidTr="000105E5">
        <w:trPr>
          <w:cantSplit/>
        </w:trPr>
        <w:tc>
          <w:tcPr>
            <w:tcW w:w="2943" w:type="dxa"/>
            <w:vAlign w:val="center"/>
          </w:tcPr>
          <w:p w14:paraId="6F9D7DA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..fromAge</w:t>
            </w:r>
          </w:p>
        </w:tc>
        <w:tc>
          <w:tcPr>
            <w:tcW w:w="1276" w:type="dxa"/>
            <w:vAlign w:val="center"/>
          </w:tcPr>
          <w:p w14:paraId="07EA22D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3C4794B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Från ålder. </w:t>
            </w:r>
            <w:r w:rsidRPr="00915D3B">
              <w:rPr>
                <w:rFonts w:ascii="Times New Roman" w:hAnsi="Times New Roman"/>
                <w:i/>
                <w:iCs/>
                <w:szCs w:val="20"/>
              </w:rPr>
              <w:t>00</w:t>
            </w:r>
            <w:r w:rsidRPr="00915D3B">
              <w:rPr>
                <w:rFonts w:ascii="Times New Roman" w:hAnsi="Times New Roman"/>
                <w:szCs w:val="20"/>
              </w:rPr>
              <w:t xml:space="preserve"> för nyfödd.</w:t>
            </w:r>
          </w:p>
        </w:tc>
        <w:tc>
          <w:tcPr>
            <w:tcW w:w="1418" w:type="dxa"/>
            <w:vAlign w:val="center"/>
          </w:tcPr>
          <w:p w14:paraId="2120AE3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126B2C6E" w14:textId="77777777" w:rsidTr="000105E5">
        <w:trPr>
          <w:cantSplit/>
        </w:trPr>
        <w:tc>
          <w:tcPr>
            <w:tcW w:w="2943" w:type="dxa"/>
            <w:vAlign w:val="center"/>
          </w:tcPr>
          <w:p w14:paraId="2287D5A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..toAge</w:t>
            </w:r>
          </w:p>
        </w:tc>
        <w:tc>
          <w:tcPr>
            <w:tcW w:w="1276" w:type="dxa"/>
            <w:vAlign w:val="center"/>
          </w:tcPr>
          <w:p w14:paraId="501B7600"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88AC92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xml:space="preserve">Till ålder. </w:t>
            </w:r>
            <w:r w:rsidRPr="00915D3B">
              <w:rPr>
                <w:rFonts w:ascii="Times New Roman" w:hAnsi="Times New Roman"/>
                <w:i/>
                <w:iCs/>
                <w:szCs w:val="20"/>
              </w:rPr>
              <w:t>99</w:t>
            </w:r>
            <w:r w:rsidRPr="00915D3B">
              <w:rPr>
                <w:rFonts w:ascii="Times New Roman" w:hAnsi="Times New Roman"/>
                <w:szCs w:val="20"/>
              </w:rPr>
              <w:t xml:space="preserve"> för ingen övre åldersgräns.</w:t>
            </w:r>
          </w:p>
        </w:tc>
        <w:tc>
          <w:tcPr>
            <w:tcW w:w="1418" w:type="dxa"/>
            <w:vAlign w:val="center"/>
          </w:tcPr>
          <w:p w14:paraId="0F5386E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31B1A448" w14:textId="77777777" w:rsidTr="000105E5">
        <w:trPr>
          <w:cantSplit/>
        </w:trPr>
        <w:tc>
          <w:tcPr>
            <w:tcW w:w="2943" w:type="dxa"/>
            <w:vAlign w:val="center"/>
          </w:tcPr>
          <w:p w14:paraId="349429A4"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 ..comment</w:t>
            </w:r>
          </w:p>
        </w:tc>
        <w:tc>
          <w:tcPr>
            <w:tcW w:w="1276" w:type="dxa"/>
            <w:vAlign w:val="center"/>
          </w:tcPr>
          <w:p w14:paraId="330E3C77"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44326A6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Kommentar till åldersintervallet</w:t>
            </w:r>
          </w:p>
        </w:tc>
        <w:tc>
          <w:tcPr>
            <w:tcW w:w="1418" w:type="dxa"/>
            <w:vAlign w:val="center"/>
          </w:tcPr>
          <w:p w14:paraId="5D2A0FE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5976DEF4" w14:textId="77777777" w:rsidTr="000105E5">
        <w:trPr>
          <w:cantSplit/>
        </w:trPr>
        <w:tc>
          <w:tcPr>
            <w:tcW w:w="2943" w:type="dxa"/>
            <w:vAlign w:val="center"/>
          </w:tcPr>
          <w:p w14:paraId="06F825F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..referralRules</w:t>
            </w:r>
          </w:p>
        </w:tc>
        <w:tc>
          <w:tcPr>
            <w:tcW w:w="1276" w:type="dxa"/>
            <w:vAlign w:val="center"/>
          </w:tcPr>
          <w:p w14:paraId="78D4427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0207177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Beskrivning av remisskrav.</w:t>
            </w:r>
          </w:p>
        </w:tc>
        <w:tc>
          <w:tcPr>
            <w:tcW w:w="1418" w:type="dxa"/>
            <w:vAlign w:val="center"/>
          </w:tcPr>
          <w:p w14:paraId="651B0AB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55BCDBF8" w14:textId="77777777" w:rsidTr="000105E5">
        <w:trPr>
          <w:cantSplit/>
        </w:trPr>
        <w:tc>
          <w:tcPr>
            <w:tcW w:w="2943" w:type="dxa"/>
            <w:vAlign w:val="center"/>
          </w:tcPr>
          <w:p w14:paraId="40542AA1"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..visitingRules</w:t>
            </w:r>
          </w:p>
        </w:tc>
        <w:tc>
          <w:tcPr>
            <w:tcW w:w="1276" w:type="dxa"/>
            <w:vAlign w:val="center"/>
          </w:tcPr>
          <w:p w14:paraId="77F4433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70C3A84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Besöksregler</w:t>
            </w:r>
          </w:p>
        </w:tc>
        <w:tc>
          <w:tcPr>
            <w:tcW w:w="1418" w:type="dxa"/>
            <w:vAlign w:val="center"/>
          </w:tcPr>
          <w:p w14:paraId="1D1BFCC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20886D90" w14:textId="77777777" w:rsidTr="000105E5">
        <w:trPr>
          <w:cantSplit/>
        </w:trPr>
        <w:tc>
          <w:tcPr>
            <w:tcW w:w="2943" w:type="dxa"/>
            <w:vAlign w:val="center"/>
          </w:tcPr>
          <w:p w14:paraId="494FA11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..unitStartDate</w:t>
            </w:r>
          </w:p>
        </w:tc>
        <w:tc>
          <w:tcPr>
            <w:tcW w:w="1276" w:type="dxa"/>
            <w:vAlign w:val="center"/>
          </w:tcPr>
          <w:p w14:paraId="0EE3F40F"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14:paraId="5A168AD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Startdatum för enhetens verksamhet</w:t>
            </w:r>
          </w:p>
        </w:tc>
        <w:tc>
          <w:tcPr>
            <w:tcW w:w="1418" w:type="dxa"/>
            <w:vAlign w:val="center"/>
          </w:tcPr>
          <w:p w14:paraId="2DDA089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6D01F13A" w14:textId="77777777" w:rsidTr="000105E5">
        <w:trPr>
          <w:cantSplit/>
        </w:trPr>
        <w:tc>
          <w:tcPr>
            <w:tcW w:w="2943" w:type="dxa"/>
            <w:vAlign w:val="center"/>
          </w:tcPr>
          <w:p w14:paraId="2CDFE59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..unitEndDate</w:t>
            </w:r>
          </w:p>
        </w:tc>
        <w:tc>
          <w:tcPr>
            <w:tcW w:w="1276" w:type="dxa"/>
            <w:vAlign w:val="center"/>
          </w:tcPr>
          <w:p w14:paraId="24776EC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dateTime</w:t>
            </w:r>
          </w:p>
        </w:tc>
        <w:tc>
          <w:tcPr>
            <w:tcW w:w="3969" w:type="dxa"/>
            <w:vAlign w:val="center"/>
          </w:tcPr>
          <w:p w14:paraId="14E1A67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Slutdatum för enhetens verksamhet</w:t>
            </w:r>
          </w:p>
        </w:tc>
        <w:tc>
          <w:tcPr>
            <w:tcW w:w="1418" w:type="dxa"/>
            <w:vAlign w:val="center"/>
          </w:tcPr>
          <w:p w14:paraId="2FBC7C86"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r w:rsidR="00BB38AF" w:rsidRPr="00915D3B" w14:paraId="24516F80" w14:textId="77777777" w:rsidTr="000105E5">
        <w:trPr>
          <w:cantSplit/>
        </w:trPr>
        <w:tc>
          <w:tcPr>
            <w:tcW w:w="2943" w:type="dxa"/>
            <w:vAlign w:val="center"/>
          </w:tcPr>
          <w:p w14:paraId="7E902205"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resultCode</w:t>
            </w:r>
          </w:p>
        </w:tc>
        <w:tc>
          <w:tcPr>
            <w:tcW w:w="1276" w:type="dxa"/>
            <w:vAlign w:val="center"/>
          </w:tcPr>
          <w:p w14:paraId="7A7625DB"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21972F22"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14:paraId="3FF7E678"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1..1</w:t>
            </w:r>
          </w:p>
        </w:tc>
      </w:tr>
      <w:tr w:rsidR="00BB38AF" w:rsidRPr="00915D3B" w14:paraId="0E7C9AB5" w14:textId="77777777" w:rsidTr="000105E5">
        <w:trPr>
          <w:cantSplit/>
        </w:trPr>
        <w:tc>
          <w:tcPr>
            <w:tcW w:w="2943" w:type="dxa"/>
            <w:vAlign w:val="center"/>
          </w:tcPr>
          <w:p w14:paraId="632F362C"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resultText</w:t>
            </w:r>
          </w:p>
        </w:tc>
        <w:tc>
          <w:tcPr>
            <w:tcW w:w="1276" w:type="dxa"/>
            <w:vAlign w:val="center"/>
          </w:tcPr>
          <w:p w14:paraId="253E2A6D"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String</w:t>
            </w:r>
          </w:p>
        </w:tc>
        <w:tc>
          <w:tcPr>
            <w:tcW w:w="3969" w:type="dxa"/>
            <w:vAlign w:val="center"/>
          </w:tcPr>
          <w:p w14:paraId="5CEE5569"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Beskrivning av felet.</w:t>
            </w:r>
          </w:p>
        </w:tc>
        <w:tc>
          <w:tcPr>
            <w:tcW w:w="1418" w:type="dxa"/>
            <w:vAlign w:val="center"/>
          </w:tcPr>
          <w:p w14:paraId="3E4F97BA" w14:textId="77777777" w:rsidR="00BB38AF" w:rsidRPr="00915D3B" w:rsidRDefault="00BB38AF" w:rsidP="000105E5">
            <w:pPr>
              <w:spacing w:line="240" w:lineRule="exact"/>
              <w:ind w:left="102"/>
              <w:rPr>
                <w:rFonts w:ascii="Times New Roman" w:hAnsi="Times New Roman"/>
                <w:szCs w:val="20"/>
              </w:rPr>
            </w:pPr>
            <w:r w:rsidRPr="00915D3B">
              <w:rPr>
                <w:rFonts w:ascii="Times New Roman" w:hAnsi="Times New Roman"/>
                <w:szCs w:val="20"/>
              </w:rPr>
              <w:t>0..1</w:t>
            </w:r>
          </w:p>
        </w:tc>
      </w:tr>
    </w:tbl>
    <w:p w14:paraId="5D47C6F4" w14:textId="77777777" w:rsidR="00BB38AF" w:rsidRPr="00915D3B" w:rsidRDefault="00BB38AF" w:rsidP="00BB38AF"/>
    <w:p w14:paraId="7EFDE245" w14:textId="77777777" w:rsidR="00854AB6" w:rsidRDefault="00854AB6" w:rsidP="00854AB6">
      <w:pPr>
        <w:pStyle w:val="Rubrik3"/>
      </w:pPr>
      <w:bookmarkStart w:id="121" w:name="_Toc397682640"/>
      <w:r>
        <w:t>Övriga regler</w:t>
      </w:r>
      <w:bookmarkEnd w:id="121"/>
    </w:p>
    <w:p w14:paraId="6CDE801A" w14:textId="77777777" w:rsidR="00854AB6" w:rsidRDefault="00854AB6" w:rsidP="00854AB6">
      <w:pPr>
        <w:rPr>
          <w:color w:val="4F81BD" w:themeColor="accent1"/>
        </w:rPr>
      </w:pPr>
      <w:r>
        <w:t>-</w:t>
      </w:r>
    </w:p>
    <w:p w14:paraId="2EE55C35" w14:textId="77777777" w:rsidR="00854AB6" w:rsidRDefault="00854AB6" w:rsidP="00854AB6">
      <w:pPr>
        <w:rPr>
          <w:color w:val="4F81BD" w:themeColor="accent1"/>
        </w:rPr>
      </w:pPr>
    </w:p>
    <w:p w14:paraId="300F3359" w14:textId="77777777" w:rsidR="00854AB6" w:rsidRPr="00776D68" w:rsidRDefault="00854AB6" w:rsidP="00854AB6">
      <w:pPr>
        <w:pStyle w:val="Rubrik4"/>
      </w:pPr>
      <w:r w:rsidRPr="00776D68">
        <w:t>Icke funktionella krav</w:t>
      </w:r>
    </w:p>
    <w:p w14:paraId="5A26626A" w14:textId="77777777" w:rsidR="00BB38AF" w:rsidRPr="00915D3B" w:rsidRDefault="00BB38AF" w:rsidP="00854AB6">
      <w:pPr>
        <w:pStyle w:val="Rubrik5"/>
      </w:pPr>
      <w:r w:rsidRPr="00915D3B">
        <w:t>SLA-krav</w:t>
      </w:r>
    </w:p>
    <w:p w14:paraId="0D9A6A5B" w14:textId="77777777" w:rsidR="00BB38AF" w:rsidRPr="00915D3B" w:rsidRDefault="00BB38AF" w:rsidP="00BB38AF">
      <w:pPr>
        <w:keepNext/>
      </w:pPr>
      <w:r w:rsidRPr="00915D3B">
        <w:t xml:space="preserve">Svarstider är specifika för respektive tjänstekontrakt. </w:t>
      </w:r>
    </w:p>
    <w:p w14:paraId="77EEE379" w14:textId="77777777" w:rsidR="00BB38AF" w:rsidRPr="00915D3B" w:rsidRDefault="00BB38AF" w:rsidP="00BB38AF">
      <w:pPr>
        <w:keepNext/>
      </w:pPr>
      <w:r w:rsidRPr="00915D3B">
        <w:t>Krav på svarstider är dock inte definierade idag, men följande svarstidsnivå uppfylls idag (förutsatt SSL-uppkoppling):</w:t>
      </w:r>
    </w:p>
    <w:tbl>
      <w:tblPr>
        <w:tblStyle w:val="Tabellrutnt"/>
        <w:tblW w:w="0" w:type="auto"/>
        <w:tblLook w:val="04A0" w:firstRow="1" w:lastRow="0" w:firstColumn="1" w:lastColumn="0" w:noHBand="0" w:noVBand="1"/>
      </w:tblPr>
      <w:tblGrid>
        <w:gridCol w:w="3290"/>
        <w:gridCol w:w="3330"/>
        <w:gridCol w:w="2419"/>
      </w:tblGrid>
      <w:tr w:rsidR="00BB38AF" w:rsidRPr="00915D3B" w14:paraId="18CD096C" w14:textId="77777777" w:rsidTr="000105E5">
        <w:tc>
          <w:tcPr>
            <w:tcW w:w="3290" w:type="dxa"/>
          </w:tcPr>
          <w:p w14:paraId="22997E90" w14:textId="77777777" w:rsidR="00BB38AF" w:rsidRPr="00915D3B" w:rsidRDefault="00BB38AF" w:rsidP="000105E5">
            <w:pPr>
              <w:keepNext/>
              <w:rPr>
                <w:b/>
              </w:rPr>
            </w:pPr>
            <w:r w:rsidRPr="00915D3B">
              <w:rPr>
                <w:b/>
              </w:rPr>
              <w:t>Metod</w:t>
            </w:r>
          </w:p>
        </w:tc>
        <w:tc>
          <w:tcPr>
            <w:tcW w:w="3330" w:type="dxa"/>
          </w:tcPr>
          <w:p w14:paraId="75991979" w14:textId="77777777" w:rsidR="00BB38AF" w:rsidRPr="00915D3B" w:rsidRDefault="00BB38AF" w:rsidP="000105E5">
            <w:pPr>
              <w:keepNext/>
              <w:rPr>
                <w:b/>
              </w:rPr>
            </w:pPr>
            <w:r w:rsidRPr="00915D3B">
              <w:rPr>
                <w:b/>
              </w:rPr>
              <w:t>Svarstider måste garanteras upp till följande last</w:t>
            </w:r>
          </w:p>
        </w:tc>
        <w:tc>
          <w:tcPr>
            <w:tcW w:w="2419" w:type="dxa"/>
          </w:tcPr>
          <w:p w14:paraId="0D733BE2" w14:textId="77777777" w:rsidR="00BB38AF" w:rsidRPr="00915D3B" w:rsidRDefault="00BB38AF" w:rsidP="000105E5">
            <w:pPr>
              <w:keepNext/>
              <w:rPr>
                <w:b/>
              </w:rPr>
            </w:pPr>
            <w:r w:rsidRPr="00915D3B">
              <w:rPr>
                <w:b/>
              </w:rPr>
              <w:t>Svarstid för 95 % av alla anrop ligger inom</w:t>
            </w:r>
          </w:p>
        </w:tc>
      </w:tr>
      <w:tr w:rsidR="00BB38AF" w:rsidRPr="00915D3B" w14:paraId="25909912" w14:textId="77777777" w:rsidTr="000105E5">
        <w:tc>
          <w:tcPr>
            <w:tcW w:w="3290" w:type="dxa"/>
          </w:tcPr>
          <w:p w14:paraId="0CEF302E" w14:textId="77777777" w:rsidR="00BB38AF" w:rsidRPr="00915D3B" w:rsidRDefault="00BB38AF" w:rsidP="000105E5">
            <w:r w:rsidRPr="00915D3B">
              <w:t>GetUnit</w:t>
            </w:r>
          </w:p>
        </w:tc>
        <w:tc>
          <w:tcPr>
            <w:tcW w:w="3330" w:type="dxa"/>
          </w:tcPr>
          <w:p w14:paraId="4F18142D" w14:textId="77777777" w:rsidR="00BB38AF" w:rsidRPr="00915D3B" w:rsidRDefault="00BB38AF" w:rsidP="000105E5">
            <w:r w:rsidRPr="00915D3B">
              <w:t>10 anrop/s</w:t>
            </w:r>
          </w:p>
        </w:tc>
        <w:tc>
          <w:tcPr>
            <w:tcW w:w="2419" w:type="dxa"/>
          </w:tcPr>
          <w:p w14:paraId="69CAD66A" w14:textId="77777777" w:rsidR="00BB38AF" w:rsidRPr="00915D3B" w:rsidRDefault="00BB38AF" w:rsidP="000105E5">
            <w:r w:rsidRPr="00915D3B">
              <w:t xml:space="preserve">  200 ms</w:t>
            </w:r>
          </w:p>
        </w:tc>
      </w:tr>
    </w:tbl>
    <w:p w14:paraId="374D04FB" w14:textId="77777777" w:rsidR="00BB38AF" w:rsidRPr="00915D3B" w:rsidRDefault="00BB38AF" w:rsidP="00BB38AF"/>
    <w:p w14:paraId="20C4E8ED" w14:textId="77777777" w:rsidR="00BB38AF" w:rsidRPr="00915D3B" w:rsidRDefault="00BB38AF" w:rsidP="00854AB6">
      <w:pPr>
        <w:pStyle w:val="Rubrik5"/>
      </w:pPr>
      <w:r w:rsidRPr="00915D3B">
        <w:t>Logiska fel</w:t>
      </w:r>
    </w:p>
    <w:p w14:paraId="3D289A79" w14:textId="77777777" w:rsidR="00BB38AF" w:rsidRPr="00915D3B" w:rsidRDefault="00BB38AF" w:rsidP="00BB38AF">
      <w:r w:rsidRPr="00915D3B">
        <w:t xml:space="preserve">För alla logiska fel returneras </w:t>
      </w:r>
      <w:r w:rsidRPr="00915D3B">
        <w:rPr>
          <w:rFonts w:ascii="Times New Roman" w:hAnsi="Times New Roman"/>
          <w:szCs w:val="20"/>
        </w:rPr>
        <w:t>resultCode=ERROR</w:t>
      </w:r>
      <w:r w:rsidRPr="00915D3B">
        <w:t xml:space="preserve"> och en förklarande text i </w:t>
      </w:r>
      <w:r w:rsidRPr="00915D3B">
        <w:rPr>
          <w:rFonts w:ascii="Times New Roman" w:hAnsi="Times New Roman"/>
          <w:szCs w:val="20"/>
        </w:rPr>
        <w:t>resultText. Följande logiska fel har identifierats för detta kontrakt:</w:t>
      </w:r>
    </w:p>
    <w:p w14:paraId="59BAEDA5" w14:textId="77777777" w:rsidR="00BB38AF" w:rsidRPr="00915D3B" w:rsidRDefault="00BB38AF" w:rsidP="00BB38AF">
      <w:pPr>
        <w:rPr>
          <w:rFonts w:cs="Arial"/>
        </w:rPr>
      </w:pPr>
      <w:r w:rsidRPr="00915D3B">
        <w:rPr>
          <w:rFonts w:cs="Arial"/>
          <w:szCs w:val="20"/>
        </w:rPr>
        <w:t>Fel för vilka ingen information returneras.</w:t>
      </w:r>
    </w:p>
    <w:p w14:paraId="733BBD09" w14:textId="77777777" w:rsidR="00BB38AF" w:rsidRPr="00915D3B" w:rsidRDefault="00BB38AF" w:rsidP="00BB38AF">
      <w:pPr>
        <w:pStyle w:val="Liststycke"/>
        <w:numPr>
          <w:ilvl w:val="0"/>
          <w:numId w:val="28"/>
        </w:numPr>
        <w:spacing w:after="120" w:line="240" w:lineRule="auto"/>
        <w:contextualSpacing w:val="0"/>
      </w:pPr>
      <w:r w:rsidRPr="00915D3B">
        <w:lastRenderedPageBreak/>
        <w:t>Angiven sökbas finns inte i katalogen.</w:t>
      </w:r>
      <w:r w:rsidRPr="00915D3B">
        <w:br/>
      </w:r>
      <w:r w:rsidRPr="00915D3B">
        <w:rPr>
          <w:rFonts w:ascii="Times New Roman" w:hAnsi="Times New Roman"/>
          <w:szCs w:val="20"/>
        </w:rPr>
        <w:t>resultText=</w:t>
      </w:r>
      <w:r w:rsidRPr="00915D3B">
        <w:t>”&lt;katalog-id&gt;; Fel GetUnit; 1; Angiven sökbas: &lt;värde&gt; kan inte hittas”.</w:t>
      </w:r>
    </w:p>
    <w:p w14:paraId="55D00A43" w14:textId="77777777" w:rsidR="00BB38AF" w:rsidRPr="00915D3B" w:rsidRDefault="00BB38AF" w:rsidP="00BB38AF">
      <w:pPr>
        <w:pStyle w:val="Liststycke"/>
        <w:numPr>
          <w:ilvl w:val="0"/>
          <w:numId w:val="28"/>
        </w:numPr>
        <w:spacing w:after="120" w:line="240" w:lineRule="auto"/>
        <w:contextualSpacing w:val="0"/>
      </w:pPr>
      <w:r w:rsidRPr="00915D3B">
        <w:t>Sökt enhet finns inte i katalogen (det går inte att hitta något objekt med angivet HSA-id).</w:t>
      </w:r>
      <w:r w:rsidRPr="00915D3B">
        <w:br/>
      </w:r>
      <w:r w:rsidRPr="00915D3B">
        <w:rPr>
          <w:rFonts w:ascii="Times New Roman" w:hAnsi="Times New Roman"/>
          <w:szCs w:val="20"/>
        </w:rPr>
        <w:t>resultText=</w:t>
      </w:r>
      <w:r w:rsidRPr="00915D3B">
        <w:t>”&lt;katalog-id&gt;; Fel GetUnit; 2; Det går inte att hitta något objekt med angivet HSA-id: &lt;värde&gt;”.</w:t>
      </w:r>
    </w:p>
    <w:p w14:paraId="2926A041" w14:textId="77777777" w:rsidR="00BB38AF" w:rsidRPr="00915D3B" w:rsidRDefault="00BB38AF" w:rsidP="00BB38AF">
      <w:pPr>
        <w:pStyle w:val="Liststycke"/>
        <w:numPr>
          <w:ilvl w:val="0"/>
          <w:numId w:val="28"/>
        </w:numPr>
        <w:spacing w:after="120" w:line="240" w:lineRule="auto"/>
        <w:contextualSpacing w:val="0"/>
      </w:pPr>
      <w:r w:rsidRPr="00915D3B">
        <w:t>Objektet med angivet HSA-id är inget organisatoriskt objekt.</w:t>
      </w:r>
      <w:r w:rsidRPr="00915D3B">
        <w:br/>
      </w:r>
      <w:r w:rsidRPr="00915D3B">
        <w:rPr>
          <w:rFonts w:ascii="Times New Roman" w:hAnsi="Times New Roman"/>
          <w:szCs w:val="20"/>
        </w:rPr>
        <w:t>resultText=</w:t>
      </w:r>
      <w:r w:rsidRPr="00915D3B">
        <w:t>”&lt;katalog-id&gt;; Fel GetUnit; 3; Objektet med angivet HSA-id: &lt;värde&gt; är inget organisatoriskt objekt.”</w:t>
      </w:r>
    </w:p>
    <w:p w14:paraId="49DEB761" w14:textId="77777777" w:rsidR="00BB38AF" w:rsidRPr="00915D3B" w:rsidRDefault="00BB38AF" w:rsidP="00BB38AF">
      <w:pPr>
        <w:pStyle w:val="Liststycke"/>
        <w:numPr>
          <w:ilvl w:val="0"/>
          <w:numId w:val="28"/>
        </w:numPr>
        <w:spacing w:after="120" w:line="240" w:lineRule="auto"/>
        <w:contextualSpacing w:val="0"/>
      </w:pPr>
      <w:r w:rsidRPr="00915D3B">
        <w:t>Det finns flera objekt med angivet HSA-Id</w:t>
      </w:r>
      <w:r w:rsidRPr="00915D3B">
        <w:br/>
      </w:r>
      <w:r w:rsidRPr="00915D3B">
        <w:rPr>
          <w:rFonts w:ascii="Times New Roman" w:hAnsi="Times New Roman"/>
          <w:szCs w:val="20"/>
        </w:rPr>
        <w:t>resultText=</w:t>
      </w:r>
      <w:r w:rsidRPr="00915D3B">
        <w:t xml:space="preserve">”&lt;katalog-id&gt;; Fel GetUnit; </w:t>
      </w:r>
      <w:r>
        <w:t>6</w:t>
      </w:r>
      <w:r w:rsidRPr="00915D3B">
        <w:t>; Det finns flera objekt med angivet HSA-Id: &lt;värde&gt;”</w:t>
      </w:r>
    </w:p>
    <w:p w14:paraId="002DCEF2" w14:textId="77777777" w:rsidR="00BB38AF" w:rsidRPr="00915D3B" w:rsidRDefault="00BB38AF" w:rsidP="00BB38AF">
      <w:pPr>
        <w:spacing w:after="120"/>
      </w:pPr>
      <w:r w:rsidRPr="00915D3B">
        <w:t>Varnande fel för vilka fullständigt svar ändå ska returneras, men där en eller flera uppgifter pekas ut som felaktiga:</w:t>
      </w:r>
    </w:p>
    <w:p w14:paraId="7868D10F" w14:textId="77777777" w:rsidR="00BB38AF" w:rsidRPr="00915D3B" w:rsidRDefault="00BB38AF" w:rsidP="00BB38AF">
      <w:pPr>
        <w:pStyle w:val="Liststycke"/>
        <w:numPr>
          <w:ilvl w:val="0"/>
          <w:numId w:val="28"/>
        </w:numPr>
        <w:spacing w:after="120" w:line="240" w:lineRule="auto"/>
        <w:contextualSpacing w:val="0"/>
      </w:pPr>
      <w:r w:rsidRPr="00915D3B">
        <w:t>Enhetens verksamhetskod följer inte gällande värdemängd.</w:t>
      </w:r>
      <w:r w:rsidRPr="00915D3B">
        <w:br/>
      </w:r>
      <w:r w:rsidRPr="00915D3B">
        <w:rPr>
          <w:rFonts w:ascii="Times New Roman" w:hAnsi="Times New Roman"/>
          <w:szCs w:val="20"/>
        </w:rPr>
        <w:t>resultText=</w:t>
      </w:r>
      <w:r w:rsidRPr="00915D3B">
        <w:t>”&lt;katalog-id&gt;; Varning GetUnit; 10; Enhetens verksamhetskod följer inte gällande värdemängd [koden finns inte i värdemängden: &lt;värde&gt;][klartexten finns inte i värdemängden: &lt;värde&gt;][kod &lt;värde&gt; och klartext &lt;värde&gt; överensstämmer inte]. Gäller enheten &lt;path&gt;”</w:t>
      </w:r>
    </w:p>
    <w:p w14:paraId="682920AA" w14:textId="77777777" w:rsidR="00BB38AF" w:rsidRPr="00915D3B" w:rsidRDefault="00BB38AF" w:rsidP="00BB38AF">
      <w:pPr>
        <w:pStyle w:val="Liststycke"/>
        <w:numPr>
          <w:ilvl w:val="0"/>
          <w:numId w:val="28"/>
        </w:numPr>
        <w:spacing w:after="120" w:line="240" w:lineRule="auto"/>
        <w:contextualSpacing w:val="0"/>
      </w:pPr>
      <w:r w:rsidRPr="00915D3B">
        <w:t>Enhetens värde för enhetstyp följer inte gällande värdemängd.</w:t>
      </w:r>
      <w:r w:rsidRPr="00915D3B">
        <w:br/>
      </w:r>
      <w:r w:rsidRPr="00915D3B">
        <w:rPr>
          <w:rFonts w:ascii="Times New Roman" w:hAnsi="Times New Roman"/>
          <w:szCs w:val="20"/>
        </w:rPr>
        <w:t>resultText=</w:t>
      </w:r>
      <w:r w:rsidRPr="00915D3B">
        <w:t>”&lt;katalog-id&gt;; Varning GetUnit; 11; Enhetens värde för enhetstyp följer inte gällande värdemängd: &lt;värde&gt;. Gäller enheten &lt;path&gt;”</w:t>
      </w:r>
    </w:p>
    <w:p w14:paraId="0CD6F759" w14:textId="77777777" w:rsidR="00BB38AF" w:rsidRPr="00915D3B" w:rsidRDefault="00BB38AF" w:rsidP="00BB38AF">
      <w:pPr>
        <w:pStyle w:val="Liststycke"/>
        <w:numPr>
          <w:ilvl w:val="0"/>
          <w:numId w:val="28"/>
        </w:numPr>
        <w:spacing w:after="120" w:line="240" w:lineRule="auto"/>
        <w:contextualSpacing w:val="0"/>
      </w:pPr>
      <w:r w:rsidRPr="00915D3B">
        <w:t>Enhetens värde för vårdform följer inte gällande värdemängd.</w:t>
      </w:r>
      <w:r w:rsidRPr="00915D3B">
        <w:br/>
      </w:r>
      <w:r w:rsidRPr="00915D3B">
        <w:rPr>
          <w:rFonts w:ascii="Times New Roman" w:hAnsi="Times New Roman"/>
          <w:szCs w:val="20"/>
        </w:rPr>
        <w:t>resultText=</w:t>
      </w:r>
      <w:r w:rsidRPr="00915D3B">
        <w:t>”&lt;katalog-id&gt;; Varning GetUnit; 12; Enhetens värde för vårdform följer inte gällande värdemängd: &lt;värde&gt;. Gäller enheten &lt;path&gt;”</w:t>
      </w:r>
    </w:p>
    <w:p w14:paraId="2DDBBFCA" w14:textId="77777777" w:rsidR="00BB38AF" w:rsidRPr="00915D3B" w:rsidRDefault="00BB38AF" w:rsidP="00BB38AF">
      <w:pPr>
        <w:pStyle w:val="Liststycke"/>
        <w:numPr>
          <w:ilvl w:val="0"/>
          <w:numId w:val="28"/>
        </w:numPr>
        <w:spacing w:after="120" w:line="240" w:lineRule="auto"/>
        <w:contextualSpacing w:val="0"/>
      </w:pPr>
      <w:r w:rsidRPr="00915D3B">
        <w:t>Enhetens värde för län följer inte gällande värdemängd.</w:t>
      </w:r>
      <w:r w:rsidRPr="00915D3B">
        <w:br/>
      </w:r>
      <w:r w:rsidRPr="00915D3B">
        <w:rPr>
          <w:rFonts w:ascii="Times New Roman" w:hAnsi="Times New Roman"/>
          <w:szCs w:val="20"/>
        </w:rPr>
        <w:t>resultText=</w:t>
      </w:r>
      <w:r w:rsidRPr="00915D3B">
        <w:t>”&lt;katalog-id&gt;; Varning GetUnit; 13; Enhetens värde för län följer inte gällande värdemängd [koden finns inte i värdemängden: &lt;värde&gt;][klartexten finns inte i värdemängden: &lt;värde&gt;][kod &lt;värde&gt; och klartext &lt;värde&gt; överensstämmer inte]. Gäller enheten &lt;path&gt;”</w:t>
      </w:r>
    </w:p>
    <w:p w14:paraId="62597389" w14:textId="77777777" w:rsidR="00BB38AF" w:rsidRPr="00915D3B" w:rsidRDefault="00BB38AF" w:rsidP="00BB38AF">
      <w:pPr>
        <w:pStyle w:val="Liststycke"/>
        <w:numPr>
          <w:ilvl w:val="0"/>
          <w:numId w:val="28"/>
        </w:numPr>
        <w:spacing w:after="120" w:line="240" w:lineRule="auto"/>
        <w:contextualSpacing w:val="0"/>
      </w:pPr>
      <w:r w:rsidRPr="00915D3B">
        <w:t>Enhetens värde för kommun följer inte gällande värdemängd.</w:t>
      </w:r>
      <w:r w:rsidRPr="00915D3B">
        <w:br/>
      </w:r>
      <w:r w:rsidRPr="00915D3B">
        <w:rPr>
          <w:rFonts w:ascii="Times New Roman" w:hAnsi="Times New Roman"/>
          <w:szCs w:val="20"/>
        </w:rPr>
        <w:t>resultText=</w:t>
      </w:r>
      <w:r w:rsidRPr="00915D3B">
        <w:t>”&lt;katalog-id&gt;; Varning GetUnit; 14; Enhetens värde för län följer inte gällande värdemängd [koden finns inte i värdemängden: &lt;värde&gt;][klartexten finns inte i värdemängden: &lt;värde&gt;][kod &lt;värde&gt; och klartext &lt;värde&gt; överensstämmer inte][kommunen: kod: &lt;värde&gt; namn: &lt;värde&gt; finns ej i värdemängden för angivet län: &lt;värde&gt;]. Gäller enheten &lt;path&gt;”</w:t>
      </w:r>
    </w:p>
    <w:p w14:paraId="1CB22FBB" w14:textId="77777777" w:rsidR="00BB38AF" w:rsidRPr="00915D3B" w:rsidRDefault="00BB38AF" w:rsidP="00BB38AF">
      <w:pPr>
        <w:pStyle w:val="Liststycke"/>
        <w:numPr>
          <w:ilvl w:val="0"/>
          <w:numId w:val="28"/>
        </w:numPr>
        <w:spacing w:after="120" w:line="240" w:lineRule="auto"/>
        <w:contextualSpacing w:val="0"/>
      </w:pPr>
      <w:r w:rsidRPr="00915D3B">
        <w:t>Enhetens mailadress till innehållsansvarig följer inte gällande syntax.</w:t>
      </w:r>
      <w:r w:rsidRPr="00915D3B">
        <w:br/>
      </w:r>
      <w:r w:rsidRPr="00915D3B">
        <w:rPr>
          <w:rFonts w:ascii="Times New Roman" w:hAnsi="Times New Roman"/>
          <w:szCs w:val="20"/>
        </w:rPr>
        <w:t>resultText=</w:t>
      </w:r>
      <w:r w:rsidRPr="00915D3B">
        <w:t>”&lt;katalog-id&gt;; Varning GetUnit; 15; Enhetens mailadress till innehållsansvarig följer inte gällande syntax: &lt;värde&gt;. Gäller enheten &lt;path&gt;”</w:t>
      </w:r>
    </w:p>
    <w:p w14:paraId="7ADDCE0E" w14:textId="77777777" w:rsidR="00BB38AF" w:rsidRPr="00915D3B" w:rsidRDefault="00BB38AF" w:rsidP="00BB38AF">
      <w:pPr>
        <w:pStyle w:val="Liststycke"/>
        <w:numPr>
          <w:ilvl w:val="0"/>
          <w:numId w:val="28"/>
        </w:numPr>
        <w:spacing w:after="120" w:line="240" w:lineRule="auto"/>
        <w:contextualSpacing w:val="0"/>
      </w:pPr>
      <w:r w:rsidRPr="00915D3B">
        <w:t>Enhetens värde för alternativt namn följer inte gällande syntax.</w:t>
      </w:r>
      <w:r w:rsidRPr="00915D3B">
        <w:br/>
      </w:r>
      <w:r w:rsidRPr="00915D3B">
        <w:rPr>
          <w:rFonts w:ascii="Times New Roman" w:hAnsi="Times New Roman"/>
          <w:szCs w:val="20"/>
        </w:rPr>
        <w:t>resultText=</w:t>
      </w:r>
      <w:r w:rsidRPr="00915D3B">
        <w:t>”&lt;katalog-id&gt;; Varning GetUnit; 16; Enhetens värde för alternativt namn följer inte gällande syntax: &lt;värde&gt;. Gäller enheten &lt;path&gt;”</w:t>
      </w:r>
    </w:p>
    <w:p w14:paraId="2A36E6F9" w14:textId="77777777" w:rsidR="00BB38AF" w:rsidRPr="00915D3B" w:rsidRDefault="00BB38AF" w:rsidP="00BB38AF">
      <w:pPr>
        <w:pStyle w:val="Liststycke"/>
        <w:numPr>
          <w:ilvl w:val="0"/>
          <w:numId w:val="28"/>
        </w:numPr>
        <w:spacing w:after="120" w:line="240" w:lineRule="auto"/>
        <w:contextualSpacing w:val="0"/>
      </w:pPr>
      <w:r w:rsidRPr="00915D3B">
        <w:t>Enhetens öppettid följer inte gällande syntax.</w:t>
      </w:r>
      <w:r w:rsidRPr="00915D3B">
        <w:br/>
      </w:r>
      <w:r w:rsidRPr="00915D3B">
        <w:rPr>
          <w:rFonts w:ascii="Times New Roman" w:hAnsi="Times New Roman"/>
          <w:szCs w:val="20"/>
        </w:rPr>
        <w:t>resultText=</w:t>
      </w:r>
      <w:r w:rsidRPr="00915D3B">
        <w:t>”&lt;katalog-id&gt;; Varning GetUnit; 17; Enhetens öppettid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14:paraId="1747A9EA" w14:textId="77777777" w:rsidR="00BB38AF" w:rsidRPr="00915D3B" w:rsidRDefault="00BB38AF" w:rsidP="00BB38AF">
      <w:pPr>
        <w:pStyle w:val="Liststycke"/>
        <w:numPr>
          <w:ilvl w:val="0"/>
          <w:numId w:val="28"/>
        </w:numPr>
        <w:spacing w:after="120" w:line="240" w:lineRule="auto"/>
        <w:contextualSpacing w:val="0"/>
      </w:pPr>
      <w:r w:rsidRPr="00915D3B">
        <w:lastRenderedPageBreak/>
        <w:t>Enhetens drop-in tid följer inte gällande syntax.</w:t>
      </w:r>
      <w:r w:rsidRPr="00915D3B">
        <w:br/>
      </w:r>
      <w:r w:rsidRPr="00915D3B">
        <w:rPr>
          <w:rFonts w:ascii="Times New Roman" w:hAnsi="Times New Roman"/>
          <w:szCs w:val="20"/>
        </w:rPr>
        <w:t>resultText=</w:t>
      </w:r>
      <w:r w:rsidRPr="00915D3B">
        <w:t>”&lt;katalog-id&gt;; Varning GetUnit; 18; Enhetens drop-in 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14:paraId="334E261D" w14:textId="77777777" w:rsidR="00BB38AF" w:rsidRPr="00915D3B" w:rsidRDefault="00BB38AF" w:rsidP="00BB38AF">
      <w:pPr>
        <w:pStyle w:val="Liststycke"/>
        <w:numPr>
          <w:ilvl w:val="0"/>
          <w:numId w:val="28"/>
        </w:numPr>
        <w:spacing w:after="120" w:line="240" w:lineRule="auto"/>
        <w:contextualSpacing w:val="0"/>
      </w:pPr>
      <w:r w:rsidRPr="00915D3B">
        <w:t>Enhetens telefontid följer inte gällande syntax.</w:t>
      </w:r>
      <w:r w:rsidRPr="00915D3B">
        <w:br/>
      </w:r>
      <w:r w:rsidRPr="00915D3B">
        <w:rPr>
          <w:rFonts w:ascii="Times New Roman" w:hAnsi="Times New Roman"/>
          <w:szCs w:val="20"/>
        </w:rPr>
        <w:t>resultText=</w:t>
      </w:r>
      <w:r w:rsidRPr="00915D3B">
        <w:t>”&lt;katalog-id&gt;; Varning GetUnit; 19; Enhetens telefontid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14:paraId="5818F18A" w14:textId="77777777" w:rsidR="00BB38AF" w:rsidRPr="00915D3B" w:rsidRDefault="00BB38AF" w:rsidP="00BB38AF">
      <w:pPr>
        <w:pStyle w:val="Liststycke"/>
        <w:numPr>
          <w:ilvl w:val="0"/>
          <w:numId w:val="28"/>
        </w:numPr>
        <w:spacing w:after="120" w:line="240" w:lineRule="auto"/>
        <w:contextualSpacing w:val="0"/>
      </w:pPr>
      <w:r w:rsidRPr="00915D3B">
        <w:t>Enhetens besökstid följer inte gällande syntax.</w:t>
      </w:r>
      <w:r w:rsidRPr="00915D3B">
        <w:br/>
      </w:r>
      <w:r w:rsidRPr="00915D3B">
        <w:rPr>
          <w:rFonts w:ascii="Times New Roman" w:hAnsi="Times New Roman"/>
          <w:szCs w:val="20"/>
        </w:rPr>
        <w:t>resultText=</w:t>
      </w:r>
      <w:r w:rsidRPr="00915D3B">
        <w:t>”&lt;katalog-id&gt;; Varning GetUnit; 20; Enhetens besökstid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14:paraId="4FF70E27" w14:textId="77777777" w:rsidR="00BB38AF" w:rsidRPr="00915D3B" w:rsidRDefault="00BB38AF" w:rsidP="00BB38AF">
      <w:pPr>
        <w:pStyle w:val="Liststycke"/>
        <w:numPr>
          <w:ilvl w:val="0"/>
          <w:numId w:val="28"/>
        </w:numPr>
        <w:spacing w:after="120" w:line="240" w:lineRule="auto"/>
        <w:contextualSpacing w:val="0"/>
      </w:pPr>
      <w:r w:rsidRPr="00915D3B">
        <w:t>Enhetens epostadress följer inte gällande syntax.</w:t>
      </w:r>
      <w:r w:rsidRPr="00915D3B">
        <w:br/>
      </w:r>
      <w:r w:rsidRPr="00915D3B">
        <w:rPr>
          <w:rFonts w:ascii="Times New Roman" w:hAnsi="Times New Roman"/>
          <w:szCs w:val="20"/>
        </w:rPr>
        <w:t>resultText=</w:t>
      </w:r>
      <w:r w:rsidRPr="00915D3B">
        <w:t>”&lt;katalog-id&gt;; Varning GetUnit; 30; Enhetens epostadress följer inte gällande syntax: &lt;värde&gt;. Gäller enheten &lt;path&gt;”</w:t>
      </w:r>
    </w:p>
    <w:p w14:paraId="53E6D1E6" w14:textId="77777777" w:rsidR="00BB38AF" w:rsidRPr="00915D3B" w:rsidRDefault="00BB38AF" w:rsidP="00BB38AF">
      <w:pPr>
        <w:pStyle w:val="Liststycke"/>
        <w:numPr>
          <w:ilvl w:val="0"/>
          <w:numId w:val="28"/>
        </w:numPr>
        <w:spacing w:after="120" w:line="240" w:lineRule="auto"/>
        <w:contextualSpacing w:val="0"/>
      </w:pPr>
      <w:r w:rsidRPr="00915D3B">
        <w:t>Enhetens telefonnummer följer inte gällande syntax.</w:t>
      </w:r>
      <w:r w:rsidRPr="00915D3B">
        <w:br/>
      </w:r>
      <w:r w:rsidRPr="00915D3B">
        <w:rPr>
          <w:rFonts w:ascii="Times New Roman" w:hAnsi="Times New Roman"/>
          <w:szCs w:val="20"/>
        </w:rPr>
        <w:t>resultText=</w:t>
      </w:r>
      <w:r w:rsidRPr="00915D3B">
        <w:t>”&lt;katalog-id&gt;; Varning GetUnit; 31; Enhetens telefonnummer följer inte gällande syntax: &lt;värde&gt;. Gäller enheten &lt;path&gt;”</w:t>
      </w:r>
    </w:p>
    <w:p w14:paraId="590F3554" w14:textId="77777777" w:rsidR="00BB38AF" w:rsidRPr="00915D3B" w:rsidRDefault="00BB38AF" w:rsidP="00BB38AF">
      <w:pPr>
        <w:pStyle w:val="Liststycke"/>
        <w:numPr>
          <w:ilvl w:val="0"/>
          <w:numId w:val="28"/>
        </w:numPr>
        <w:spacing w:after="120" w:line="240" w:lineRule="auto"/>
        <w:contextualSpacing w:val="0"/>
      </w:pPr>
      <w:r w:rsidRPr="00915D3B">
        <w:t>Enhetens fax-telefonnummer följer inte gällande syntax.</w:t>
      </w:r>
      <w:r w:rsidRPr="00915D3B">
        <w:br/>
      </w:r>
      <w:r w:rsidRPr="00915D3B">
        <w:rPr>
          <w:rFonts w:ascii="Times New Roman" w:hAnsi="Times New Roman"/>
          <w:szCs w:val="20"/>
        </w:rPr>
        <w:t>resultText=</w:t>
      </w:r>
      <w:r w:rsidRPr="00915D3B">
        <w:t>”&lt;katalog-id&gt;; Varning GetUnit; 32; Enhetens fax-telefonnummer följer inte gällande syntax: &lt;värde&gt;. Gäller enheten &lt;path&gt;”</w:t>
      </w:r>
    </w:p>
    <w:p w14:paraId="377DAA03" w14:textId="77777777" w:rsidR="00BB38AF" w:rsidRPr="00915D3B" w:rsidRDefault="00BB38AF" w:rsidP="00BB38AF">
      <w:pPr>
        <w:pStyle w:val="Liststycke"/>
        <w:numPr>
          <w:ilvl w:val="0"/>
          <w:numId w:val="28"/>
        </w:numPr>
        <w:spacing w:after="120" w:line="240" w:lineRule="auto"/>
        <w:contextualSpacing w:val="0"/>
      </w:pPr>
      <w:r w:rsidRPr="00915D3B">
        <w:t>Enhetens växeltelefonnummer följer inte gällande syntax.</w:t>
      </w:r>
      <w:r w:rsidRPr="00915D3B">
        <w:br/>
      </w:r>
      <w:r w:rsidRPr="00915D3B">
        <w:rPr>
          <w:rFonts w:ascii="Times New Roman" w:hAnsi="Times New Roman"/>
          <w:szCs w:val="20"/>
        </w:rPr>
        <w:t>resultText=</w:t>
      </w:r>
      <w:r w:rsidRPr="00915D3B">
        <w:t>”&lt;katalog-id&gt;; Varning GetUnit; 33; Enhetens växeltelefonnummer följer inte gällande syntax: &lt;värde&gt;. Gäller enheten &lt;path&gt;”</w:t>
      </w:r>
    </w:p>
    <w:p w14:paraId="6AF00E67" w14:textId="77777777" w:rsidR="00BB38AF" w:rsidRPr="00915D3B" w:rsidRDefault="00BB38AF" w:rsidP="00BB38AF">
      <w:pPr>
        <w:pStyle w:val="Liststycke"/>
        <w:numPr>
          <w:ilvl w:val="0"/>
          <w:numId w:val="28"/>
        </w:numPr>
        <w:spacing w:after="120" w:line="240" w:lineRule="auto"/>
        <w:contextualSpacing w:val="0"/>
      </w:pPr>
      <w:r w:rsidRPr="00915D3B">
        <w:t>Enhetens texttelefonnummer följer inte gällande syntax.</w:t>
      </w:r>
      <w:r w:rsidRPr="00915D3B">
        <w:br/>
      </w:r>
      <w:r w:rsidRPr="00915D3B">
        <w:rPr>
          <w:rFonts w:ascii="Times New Roman" w:hAnsi="Times New Roman"/>
          <w:szCs w:val="20"/>
        </w:rPr>
        <w:t>resultText=</w:t>
      </w:r>
      <w:r w:rsidRPr="00915D3B">
        <w:t>”&lt;katalog-id&gt;; Varning GetUnit; 34; Enhetens texttelefonnummer följer inte gällande syntax: &lt;värde&gt;. Gäller enheten &lt;path&gt;”</w:t>
      </w:r>
    </w:p>
    <w:p w14:paraId="1665730A" w14:textId="77777777" w:rsidR="00BB38AF" w:rsidRPr="00915D3B" w:rsidRDefault="00BB38AF" w:rsidP="00BB38AF">
      <w:pPr>
        <w:pStyle w:val="Liststycke"/>
        <w:numPr>
          <w:ilvl w:val="0"/>
          <w:numId w:val="28"/>
        </w:numPr>
        <w:spacing w:after="120" w:line="240" w:lineRule="auto"/>
        <w:contextualSpacing w:val="0"/>
      </w:pPr>
      <w:r w:rsidRPr="00915D3B">
        <w:t>Enhetens geografiska RT90-koordinater följer inte gällande syntax.</w:t>
      </w:r>
      <w:r w:rsidRPr="00915D3B">
        <w:br/>
      </w:r>
      <w:r w:rsidRPr="00915D3B">
        <w:rPr>
          <w:rFonts w:ascii="Times New Roman" w:hAnsi="Times New Roman"/>
          <w:szCs w:val="20"/>
        </w:rPr>
        <w:t>resultText=</w:t>
      </w:r>
      <w:r w:rsidRPr="00915D3B">
        <w:t>”&lt;katalog-id&gt;; Varning GetUnit; 35; Enhetens geografiska RT90-koordinater följer inte gällande syntax: [X-koordinat saknas][Y-koordinat saknas][X-koordinat har felaktig syntax: &lt;värde&gt;][Y-koordinat har felaktig syntax: &lt;värde&lt;][Felaktig avgränsare: &lt;värde&gt;]. Gäller enheten &lt;path&gt;”</w:t>
      </w:r>
    </w:p>
    <w:p w14:paraId="4CFB1695" w14:textId="77777777" w:rsidR="00BB38AF" w:rsidRPr="00915D3B" w:rsidRDefault="00BB38AF" w:rsidP="00BB38AF">
      <w:pPr>
        <w:pStyle w:val="Liststycke"/>
        <w:numPr>
          <w:ilvl w:val="0"/>
          <w:numId w:val="28"/>
        </w:numPr>
        <w:spacing w:after="120" w:line="240" w:lineRule="auto"/>
        <w:contextualSpacing w:val="0"/>
      </w:pPr>
      <w:r w:rsidRPr="00915D3B">
        <w:t>Enhetens geografiska SWEREF99-koordinater följer inte gällande syntax.</w:t>
      </w:r>
      <w:r w:rsidRPr="00915D3B">
        <w:br/>
      </w:r>
      <w:r w:rsidRPr="00915D3B">
        <w:rPr>
          <w:rFonts w:ascii="Times New Roman" w:hAnsi="Times New Roman"/>
          <w:szCs w:val="20"/>
        </w:rPr>
        <w:t>resultText=</w:t>
      </w:r>
      <w:r w:rsidRPr="00915D3B">
        <w:t>”&lt;katalog-id&gt;; Varning GetUnit; 36; Enhetens geografiska SWEREF99-koordinater följer inte gällande syntax: [N-koordinat saknas][E-koordinat saknas][N-koordinat har felaktig syntax: &lt;värde&gt;][E-koordinat har felaktig syntax: &lt;värde&gt;][Felaktig avgränsare: &lt;värde&gt;]. Gäller enheten &lt;path&gt;”</w:t>
      </w:r>
    </w:p>
    <w:p w14:paraId="579E24B3" w14:textId="77777777" w:rsidR="00BB38AF" w:rsidRPr="00915D3B" w:rsidRDefault="00BB38AF" w:rsidP="00BB38AF">
      <w:pPr>
        <w:pStyle w:val="Liststycke"/>
        <w:numPr>
          <w:ilvl w:val="0"/>
          <w:numId w:val="28"/>
        </w:numPr>
        <w:spacing w:after="120" w:line="240" w:lineRule="auto"/>
        <w:contextualSpacing w:val="0"/>
      </w:pPr>
      <w:r w:rsidRPr="00915D3B">
        <w:t>Enhetens värde för ”Visas för” följer inte gällande värdemängd.</w:t>
      </w:r>
      <w:r w:rsidRPr="00915D3B">
        <w:br/>
      </w:r>
      <w:r w:rsidRPr="00915D3B">
        <w:rPr>
          <w:rFonts w:ascii="Times New Roman" w:hAnsi="Times New Roman"/>
          <w:szCs w:val="20"/>
        </w:rPr>
        <w:t>resultText=</w:t>
      </w:r>
      <w:r w:rsidRPr="00915D3B">
        <w:t>”&lt;katalog-id&gt;; Varning GetUnit; 37; Enhetens värde för ”Visas för” följer inte gällande värdemängd: &lt;värde&gt;. Gäller enheten &lt;path&gt;”</w:t>
      </w:r>
    </w:p>
    <w:p w14:paraId="68F2C74F" w14:textId="77777777" w:rsidR="00BB38AF" w:rsidRPr="00915D3B" w:rsidRDefault="00BB38AF" w:rsidP="00BB38AF">
      <w:pPr>
        <w:pStyle w:val="Liststycke"/>
        <w:numPr>
          <w:ilvl w:val="0"/>
          <w:numId w:val="28"/>
        </w:numPr>
        <w:spacing w:after="120" w:line="240" w:lineRule="auto"/>
        <w:contextualSpacing w:val="0"/>
      </w:pPr>
      <w:r w:rsidRPr="00915D3B">
        <w:lastRenderedPageBreak/>
        <w:t>Enhetens postadress/besöksadress följer inte gällande syntax.</w:t>
      </w:r>
      <w:r w:rsidRPr="00915D3B">
        <w:br/>
      </w:r>
      <w:r w:rsidRPr="00915D3B">
        <w:rPr>
          <w:rFonts w:ascii="Times New Roman" w:hAnsi="Times New Roman"/>
          <w:szCs w:val="20"/>
        </w:rPr>
        <w:t>resultText=</w:t>
      </w:r>
      <w:r w:rsidRPr="00915D3B">
        <w:t>”&lt;katalog-id&gt;; Varning GetUnit; 38; Enhetens [postadress][fakturaadress][besöksadress] följer inte gällande syntax: &lt;värde&gt;. Gäller enheten &lt;path&gt;”</w:t>
      </w:r>
    </w:p>
    <w:p w14:paraId="44D50B33" w14:textId="77777777" w:rsidR="00BB38AF" w:rsidRPr="00915D3B" w:rsidRDefault="00BB38AF" w:rsidP="00BB38AF">
      <w:pPr>
        <w:pStyle w:val="Liststycke"/>
        <w:numPr>
          <w:ilvl w:val="0"/>
          <w:numId w:val="28"/>
        </w:numPr>
        <w:spacing w:after="120" w:line="240" w:lineRule="auto"/>
        <w:contextualSpacing w:val="0"/>
      </w:pPr>
      <w:r w:rsidRPr="00915D3B">
        <w:t>Enhetens bild följer inte gällande syntax.</w:t>
      </w:r>
      <w:r w:rsidRPr="00915D3B">
        <w:br/>
      </w:r>
      <w:r w:rsidRPr="00915D3B">
        <w:rPr>
          <w:rFonts w:ascii="Times New Roman" w:hAnsi="Times New Roman"/>
          <w:szCs w:val="20"/>
        </w:rPr>
        <w:t>resultText=</w:t>
      </w:r>
      <w:r w:rsidRPr="00915D3B">
        <w:t>”&lt;katalog-id&gt;; Varning GetUnit; 39; Enhetens bild följer inte gällande syntax [ej jpeg-format][överskrider 50 kb]. Gäller enheten &lt;path&gt;”</w:t>
      </w:r>
    </w:p>
    <w:p w14:paraId="3C1B73C7" w14:textId="77777777" w:rsidR="00BB38AF" w:rsidRPr="00915D3B" w:rsidRDefault="00BB38AF" w:rsidP="00BB38AF">
      <w:pPr>
        <w:pStyle w:val="Liststycke"/>
        <w:numPr>
          <w:ilvl w:val="0"/>
          <w:numId w:val="28"/>
        </w:numPr>
        <w:spacing w:after="120" w:line="240" w:lineRule="auto"/>
        <w:contextualSpacing w:val="0"/>
      </w:pPr>
      <w:r w:rsidRPr="00915D3B">
        <w:t>Enhetens logotype följer inte gällande syntax.</w:t>
      </w:r>
      <w:r w:rsidRPr="00915D3B">
        <w:br/>
      </w:r>
      <w:r w:rsidRPr="00915D3B">
        <w:rPr>
          <w:rFonts w:ascii="Times New Roman" w:hAnsi="Times New Roman"/>
          <w:szCs w:val="20"/>
        </w:rPr>
        <w:t>resultText=</w:t>
      </w:r>
      <w:r w:rsidRPr="00915D3B">
        <w:t>”&lt;katalog-id&gt;; Varning GetUnit; 40; Enhetens logotype följer inte gällande syntax [ej jpeg-format][överskrider 50 kb]. Gäller enheten &lt;path&gt;”</w:t>
      </w:r>
    </w:p>
    <w:p w14:paraId="04356161" w14:textId="77777777" w:rsidR="00BB38AF" w:rsidRPr="00915D3B" w:rsidRDefault="00BB38AF" w:rsidP="00BB38AF">
      <w:pPr>
        <w:pStyle w:val="Liststycke"/>
        <w:numPr>
          <w:ilvl w:val="0"/>
          <w:numId w:val="28"/>
        </w:numPr>
        <w:spacing w:after="120" w:line="240" w:lineRule="auto"/>
        <w:contextualSpacing w:val="0"/>
      </w:pPr>
      <w:r w:rsidRPr="00915D3B">
        <w:t>Enhetens webadress följer inte gällande syntax.</w:t>
      </w:r>
      <w:r w:rsidRPr="00915D3B">
        <w:br/>
      </w:r>
      <w:r w:rsidRPr="00915D3B">
        <w:rPr>
          <w:rFonts w:ascii="Times New Roman" w:hAnsi="Times New Roman"/>
          <w:szCs w:val="20"/>
        </w:rPr>
        <w:t>resultText=</w:t>
      </w:r>
      <w:r w:rsidRPr="00915D3B">
        <w:t>”&lt;katalog-id&gt;; Varning GetUnit; 41; Enhetens webadress följer inte gällande syntax: &lt;värde&gt;. Gäller enheten &lt;path&gt;”</w:t>
      </w:r>
    </w:p>
    <w:p w14:paraId="0EE56FAD" w14:textId="77777777" w:rsidR="00BB38AF" w:rsidRPr="00915D3B" w:rsidRDefault="00BB38AF" w:rsidP="00BB38AF">
      <w:pPr>
        <w:pStyle w:val="Liststycke"/>
        <w:numPr>
          <w:ilvl w:val="0"/>
          <w:numId w:val="28"/>
        </w:numPr>
        <w:spacing w:after="120" w:line="240" w:lineRule="auto"/>
        <w:contextualSpacing w:val="0"/>
      </w:pPr>
      <w:r w:rsidRPr="00915D3B">
        <w:t>Enhetens länk till 1177.se följer inte gällande syntax.</w:t>
      </w:r>
      <w:r w:rsidRPr="00915D3B">
        <w:br/>
      </w:r>
      <w:r w:rsidRPr="00915D3B">
        <w:rPr>
          <w:rFonts w:ascii="Times New Roman" w:hAnsi="Times New Roman"/>
          <w:szCs w:val="20"/>
        </w:rPr>
        <w:t>resultText=</w:t>
      </w:r>
      <w:r w:rsidRPr="00915D3B">
        <w:t>”&lt;katalog-id&gt;; Varning GetUnit; 42; Enhetens länk till 1177.se följer inte gällande syntax: &lt;värde&gt;. Gäller enheten &lt;path&gt;”</w:t>
      </w:r>
    </w:p>
    <w:p w14:paraId="12FA047C" w14:textId="77777777" w:rsidR="00BB38AF" w:rsidRPr="00915D3B" w:rsidRDefault="00BB38AF" w:rsidP="00BB38AF">
      <w:pPr>
        <w:pStyle w:val="Liststycke"/>
        <w:numPr>
          <w:ilvl w:val="0"/>
          <w:numId w:val="28"/>
        </w:numPr>
        <w:spacing w:after="120" w:line="240" w:lineRule="auto"/>
        <w:contextualSpacing w:val="0"/>
      </w:pPr>
      <w:r w:rsidRPr="00915D3B">
        <w:t>Enhetens värde för ägarform följer inte gällande värdemängd.</w:t>
      </w:r>
      <w:r w:rsidRPr="00915D3B">
        <w:br/>
      </w:r>
      <w:r w:rsidRPr="00915D3B">
        <w:rPr>
          <w:rFonts w:ascii="Times New Roman" w:hAnsi="Times New Roman"/>
          <w:szCs w:val="20"/>
        </w:rPr>
        <w:t>resultText=</w:t>
      </w:r>
      <w:r w:rsidRPr="00915D3B">
        <w:t>”&lt;katalog-id&gt;; Varning GetUnit; 43; Enhetens värde för ägarform följer inte gällande värdemängd: &lt;värde&gt;. Gäller enheten &lt;path&gt;”</w:t>
      </w:r>
    </w:p>
    <w:p w14:paraId="1C8ACB36" w14:textId="77777777" w:rsidR="00BB38AF" w:rsidRPr="00F40430" w:rsidRDefault="00BB38AF" w:rsidP="00BB38AF">
      <w:pPr>
        <w:pStyle w:val="Liststycke"/>
        <w:numPr>
          <w:ilvl w:val="0"/>
          <w:numId w:val="28"/>
        </w:numPr>
        <w:spacing w:after="120" w:line="240" w:lineRule="auto"/>
        <w:contextualSpacing w:val="0"/>
      </w:pPr>
      <w:r w:rsidRPr="00915D3B">
        <w:t>Enhetens postnummer följer inte gällande syntax.</w:t>
      </w:r>
      <w:r w:rsidRPr="00915D3B">
        <w:br/>
      </w:r>
      <w:r w:rsidRPr="00915D3B">
        <w:rPr>
          <w:rFonts w:ascii="Times New Roman" w:hAnsi="Times New Roman"/>
          <w:szCs w:val="20"/>
        </w:rPr>
        <w:t>resultText=</w:t>
      </w:r>
      <w:r w:rsidRPr="00915D3B">
        <w:t>”&lt;katalog-id&gt;; Varning GetUnit; 44; Enhetens postnummer följer inte gällande syntax: &lt;värde&gt;. Gäller enheten &lt;path&gt;”</w:t>
      </w:r>
    </w:p>
    <w:p w14:paraId="13A29902" w14:textId="77777777" w:rsidR="00BB38AF" w:rsidRPr="00915D3B" w:rsidRDefault="00BB38AF" w:rsidP="00BB38AF">
      <w:pPr>
        <w:pStyle w:val="Liststycke"/>
        <w:numPr>
          <w:ilvl w:val="0"/>
          <w:numId w:val="28"/>
        </w:numPr>
        <w:spacing w:after="120" w:line="240" w:lineRule="auto"/>
        <w:contextualSpacing w:val="0"/>
      </w:pPr>
      <w:r w:rsidRPr="00915D3B">
        <w:t>Enhetens start-datum för tillfällig information följer inte gällande syntax.</w:t>
      </w:r>
      <w:r w:rsidRPr="00915D3B">
        <w:br/>
      </w:r>
      <w:r w:rsidRPr="00915D3B">
        <w:rPr>
          <w:rFonts w:ascii="Times New Roman" w:hAnsi="Times New Roman"/>
          <w:szCs w:val="20"/>
        </w:rPr>
        <w:t>resultText=</w:t>
      </w:r>
      <w:r w:rsidRPr="00915D3B">
        <w:t>”&lt;katalog-id&gt;; Varning GetUnit; 48; Enhetens start-datum för tillfällig information följer inte gällande syntax: &lt;värde&gt;. Gäller enheten &lt;path&gt;”</w:t>
      </w:r>
    </w:p>
    <w:p w14:paraId="5FD492A7" w14:textId="77777777" w:rsidR="00BB38AF" w:rsidRPr="00915D3B" w:rsidRDefault="00BB38AF" w:rsidP="00BB38AF">
      <w:pPr>
        <w:pStyle w:val="Liststycke"/>
        <w:numPr>
          <w:ilvl w:val="0"/>
          <w:numId w:val="28"/>
        </w:numPr>
        <w:spacing w:after="120" w:line="240" w:lineRule="auto"/>
        <w:contextualSpacing w:val="0"/>
      </w:pPr>
      <w:r w:rsidRPr="00915D3B">
        <w:t>Enhetens slut-datum för tillfällig information följer inte gällande syntax.</w:t>
      </w:r>
      <w:r w:rsidRPr="00915D3B">
        <w:br/>
      </w:r>
      <w:r w:rsidRPr="00915D3B">
        <w:rPr>
          <w:rFonts w:ascii="Times New Roman" w:hAnsi="Times New Roman"/>
          <w:szCs w:val="20"/>
        </w:rPr>
        <w:t>resultText=</w:t>
      </w:r>
      <w:r w:rsidRPr="00915D3B">
        <w:t>”&lt;katalog-id&gt;; Varning GetUnit; 49; Enhetens slutdatum för tillfällig information följer inte gällande syntax: &lt;värde&gt;. Gäller enheten &lt;path&gt;”</w:t>
      </w:r>
    </w:p>
    <w:p w14:paraId="790B01F5" w14:textId="77777777" w:rsidR="00BB38AF" w:rsidRPr="00915D3B" w:rsidRDefault="00BB38AF" w:rsidP="00BB38AF">
      <w:pPr>
        <w:pStyle w:val="Liststycke"/>
        <w:numPr>
          <w:ilvl w:val="0"/>
          <w:numId w:val="28"/>
        </w:numPr>
        <w:spacing w:after="120" w:line="240" w:lineRule="auto"/>
        <w:contextualSpacing w:val="0"/>
      </w:pPr>
      <w:r w:rsidRPr="00915D3B">
        <w:t>Enhetens åldersintervall för patienter följer inte gällande syntax.</w:t>
      </w:r>
      <w:r w:rsidRPr="00915D3B">
        <w:br/>
      </w:r>
      <w:r w:rsidRPr="00915D3B">
        <w:rPr>
          <w:rFonts w:ascii="Times New Roman" w:hAnsi="Times New Roman"/>
          <w:szCs w:val="20"/>
        </w:rPr>
        <w:t>resultText=</w:t>
      </w:r>
      <w:r w:rsidRPr="00915D3B">
        <w:t>”&lt;katalog-id&gt;; Varning GetUnit; 50; Enhetens åldersintervall för patienter följer inte gällande syntax: [Från-ålder saknas: &lt;värde&gt;][till-ålder saknas: &lt;värde&gt;][från-ålder har felaktig syntax: &lt;värde&gt;][till-ålder har felaktig syntax: &lt;värde&gt;]. Gäller enheten &lt;path&gt;”</w:t>
      </w:r>
    </w:p>
    <w:p w14:paraId="3657066C" w14:textId="77777777" w:rsidR="00BB38AF" w:rsidRPr="00915D3B" w:rsidRDefault="00BB38AF" w:rsidP="00BB38AF">
      <w:pPr>
        <w:pStyle w:val="Liststycke"/>
        <w:numPr>
          <w:ilvl w:val="0"/>
          <w:numId w:val="28"/>
        </w:numPr>
        <w:spacing w:after="120" w:line="240" w:lineRule="auto"/>
        <w:contextualSpacing w:val="0"/>
      </w:pPr>
      <w:r w:rsidRPr="00915D3B">
        <w:t>Enhetens start-datum följer inte gällande syntax.</w:t>
      </w:r>
      <w:r w:rsidRPr="00915D3B">
        <w:br/>
      </w:r>
      <w:r w:rsidRPr="00915D3B">
        <w:rPr>
          <w:rFonts w:ascii="Times New Roman" w:hAnsi="Times New Roman"/>
          <w:szCs w:val="20"/>
        </w:rPr>
        <w:t>resultText=</w:t>
      </w:r>
      <w:r w:rsidRPr="00915D3B">
        <w:t>”&lt;katalog-id&gt;; Varning GetUnit; 51; Enhetens start-datum följer inte gällande syntax: &lt;värde&gt;. Gäller enheten &lt;path&gt;”</w:t>
      </w:r>
    </w:p>
    <w:p w14:paraId="439E1ECC" w14:textId="77777777" w:rsidR="00BB38AF" w:rsidRDefault="00BB38AF" w:rsidP="00BB38AF">
      <w:pPr>
        <w:pStyle w:val="Liststycke"/>
        <w:numPr>
          <w:ilvl w:val="0"/>
          <w:numId w:val="28"/>
        </w:numPr>
        <w:spacing w:after="120" w:line="240" w:lineRule="auto"/>
        <w:contextualSpacing w:val="0"/>
      </w:pPr>
      <w:r w:rsidRPr="00915D3B">
        <w:t>Enhetens slut-datum följer inte gällande syntax.</w:t>
      </w:r>
      <w:r w:rsidRPr="00915D3B">
        <w:br/>
      </w:r>
      <w:r w:rsidRPr="00915D3B">
        <w:rPr>
          <w:rFonts w:ascii="Times New Roman" w:hAnsi="Times New Roman"/>
          <w:szCs w:val="20"/>
        </w:rPr>
        <w:t>resultText=</w:t>
      </w:r>
      <w:r w:rsidRPr="00915D3B">
        <w:t>”&lt;katalog-id&gt;; Varning GetUnit; 52; Enhetens slut-datum följer inte gällande syntax: &lt;värde&gt;. Gäller enheten &lt;path&gt;”</w:t>
      </w:r>
    </w:p>
    <w:p w14:paraId="24104F7A" w14:textId="77777777" w:rsidR="00BB38AF" w:rsidRDefault="00BB38AF" w:rsidP="00BB38AF">
      <w:pPr>
        <w:pStyle w:val="Liststycke"/>
        <w:numPr>
          <w:ilvl w:val="0"/>
          <w:numId w:val="28"/>
        </w:numPr>
        <w:spacing w:after="120" w:line="240" w:lineRule="auto"/>
        <w:contextualSpacing w:val="0"/>
      </w:pPr>
      <w:r>
        <w:t>Enhetens värde för alternativ namnvisning följer inte gällande syntax.</w:t>
      </w:r>
      <w:r>
        <w:br/>
      </w:r>
      <w:r w:rsidRPr="00915D3B">
        <w:rPr>
          <w:rFonts w:ascii="Times New Roman" w:hAnsi="Times New Roman"/>
          <w:szCs w:val="20"/>
        </w:rPr>
        <w:t>resultText=</w:t>
      </w:r>
      <w:r w:rsidRPr="00915D3B">
        <w:t xml:space="preserve">”&lt;katalog-id&gt;; Varning GetUnit; </w:t>
      </w:r>
      <w:r>
        <w:t>53</w:t>
      </w:r>
      <w:r w:rsidRPr="00915D3B">
        <w:t xml:space="preserve">; Enhetens </w:t>
      </w:r>
      <w:r>
        <w:t xml:space="preserve">värde för alternativ namnvisning </w:t>
      </w:r>
      <w:r w:rsidRPr="00915D3B">
        <w:t>följer inte gällande syntax: &lt;värde&gt;. Gäller enheten &lt;path&gt;”</w:t>
      </w:r>
    </w:p>
    <w:p w14:paraId="20C5CD38" w14:textId="77777777" w:rsidR="00BB38AF" w:rsidRPr="00915D3B"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22" w:name="_Toc397682641"/>
      <w:r w:rsidRPr="00915D3B">
        <w:lastRenderedPageBreak/>
        <w:t>Annan information om kontraktet</w:t>
      </w:r>
      <w:bookmarkEnd w:id="122"/>
    </w:p>
    <w:p w14:paraId="5F5EA546" w14:textId="77777777" w:rsidR="00BB38AF" w:rsidRPr="00915D3B" w:rsidRDefault="00BB38AF" w:rsidP="00BB38AF">
      <w:r w:rsidRPr="00915D3B">
        <w:t>-</w:t>
      </w:r>
    </w:p>
    <w:p w14:paraId="4CF756A8" w14:textId="77777777" w:rsidR="00BB38AF" w:rsidRPr="00915D3B" w:rsidRDefault="00BB38AF" w:rsidP="00BB38AF">
      <w:pPr>
        <w:rPr>
          <w:lang w:eastAsia="sv-SE"/>
        </w:rPr>
      </w:pPr>
    </w:p>
    <w:p w14:paraId="39E1D409" w14:textId="438B3C3B" w:rsidR="00E127E3" w:rsidRDefault="00E127E3" w:rsidP="00BB38AF">
      <w:pPr>
        <w:pStyle w:val="Rubrik2"/>
        <w:numPr>
          <w:ilvl w:val="0"/>
          <w:numId w:val="0"/>
        </w:numPr>
      </w:pPr>
    </w:p>
    <w:sectPr w:rsidR="00E127E3" w:rsidSect="000A531A">
      <w:headerReference w:type="default" r:id="rId22"/>
      <w:footerReference w:type="default" r:id="rId23"/>
      <w:headerReference w:type="first" r:id="rId24"/>
      <w:footerReference w:type="first" r:id="rId25"/>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ABE2B" w14:textId="77777777" w:rsidR="00DC30F8" w:rsidRDefault="00DC30F8" w:rsidP="00C72B17">
      <w:pPr>
        <w:spacing w:line="240" w:lineRule="auto"/>
      </w:pPr>
      <w:r>
        <w:separator/>
      </w:r>
    </w:p>
  </w:endnote>
  <w:endnote w:type="continuationSeparator" w:id="0">
    <w:p w14:paraId="1EAF1804" w14:textId="77777777" w:rsidR="00DC30F8" w:rsidRDefault="00DC30F8"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A02230" w:rsidRDefault="00A02230"/>
  <w:p w14:paraId="1FC233E8" w14:textId="77777777" w:rsidR="00A02230" w:rsidRDefault="00A02230"/>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A02230" w:rsidRPr="004A7C1C" w14:paraId="3C5A492F" w14:textId="77777777" w:rsidTr="00095A0D">
      <w:trPr>
        <w:trHeight w:val="629"/>
      </w:trPr>
      <w:tc>
        <w:tcPr>
          <w:tcW w:w="1559" w:type="dxa"/>
        </w:tcPr>
        <w:p w14:paraId="784DFED4" w14:textId="77777777" w:rsidR="00A02230" w:rsidRPr="001304B6" w:rsidRDefault="00A0223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A02230" w:rsidRPr="001304B6" w:rsidRDefault="00A0223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A02230" w:rsidRPr="001304B6" w:rsidRDefault="00A0223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A02230" w:rsidRPr="001304B6" w:rsidRDefault="00A0223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A02230" w:rsidRPr="003E62A7" w:rsidRDefault="00A02230" w:rsidP="00095A0D">
          <w:pPr>
            <w:pStyle w:val="Sidfot"/>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Tel 08 452 71 60</w:t>
          </w:r>
        </w:p>
        <w:p w14:paraId="3A35D9B7" w14:textId="77777777" w:rsidR="00A02230" w:rsidRPr="003E62A7" w:rsidRDefault="00A02230" w:rsidP="00095A0D">
          <w:pPr>
            <w:pStyle w:val="Sidfot"/>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info@inera.se</w:t>
          </w:r>
        </w:p>
        <w:p w14:paraId="3EEE20B7" w14:textId="77777777" w:rsidR="00A02230" w:rsidRPr="0091623E" w:rsidRDefault="00A02230" w:rsidP="00095A0D">
          <w:pPr>
            <w:pStyle w:val="Sidfot"/>
            <w:ind w:left="0"/>
            <w:jc w:val="both"/>
            <w:rPr>
              <w:lang w:val="en-US"/>
            </w:rPr>
          </w:pPr>
          <w:r w:rsidRPr="003E62A7">
            <w:rPr>
              <w:rFonts w:ascii="Arial" w:eastAsia="Times New Roman" w:hAnsi="Arial"/>
              <w:color w:val="00A9A7"/>
              <w:sz w:val="14"/>
              <w:szCs w:val="24"/>
              <w:lang w:val="en-GB" w:eastAsia="en-GB"/>
            </w:rPr>
            <w:t>www.inera.se</w:t>
          </w:r>
          <w:r w:rsidRPr="0091623E">
            <w:rPr>
              <w:lang w:val="en-US"/>
            </w:rPr>
            <w:t xml:space="preserve"> </w:t>
          </w:r>
        </w:p>
      </w:tc>
      <w:tc>
        <w:tcPr>
          <w:tcW w:w="2409" w:type="dxa"/>
        </w:tcPr>
        <w:p w14:paraId="5069E126" w14:textId="77777777" w:rsidR="00A02230" w:rsidRPr="001304B6" w:rsidRDefault="00A0223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A02230" w:rsidRPr="001304B6" w:rsidRDefault="00A0223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A02230" w:rsidRPr="004A7C1C" w:rsidRDefault="00A02230" w:rsidP="001304B6">
          <w:pPr>
            <w:pStyle w:val="Sidfot"/>
          </w:pPr>
        </w:p>
      </w:tc>
      <w:tc>
        <w:tcPr>
          <w:tcW w:w="709" w:type="dxa"/>
        </w:tcPr>
        <w:p w14:paraId="6E332D35" w14:textId="77777777" w:rsidR="00A02230" w:rsidRPr="004A7C1C" w:rsidRDefault="00A02230"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D01FE2">
            <w:rPr>
              <w:rStyle w:val="Sidnummer"/>
              <w:noProof/>
            </w:rPr>
            <w:t>8</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D01FE2">
            <w:rPr>
              <w:rStyle w:val="Sidnummer"/>
              <w:noProof/>
            </w:rPr>
            <w:t>34</w:t>
          </w:r>
          <w:r w:rsidRPr="004A7C1C">
            <w:rPr>
              <w:rStyle w:val="Sidnummer"/>
            </w:rPr>
            <w:fldChar w:fldCharType="end"/>
          </w:r>
        </w:p>
      </w:tc>
    </w:tr>
  </w:tbl>
  <w:p w14:paraId="6EB65E86" w14:textId="77777777" w:rsidR="00A02230" w:rsidRDefault="00A02230"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A02230" w:rsidRDefault="00A02230">
    <w:pPr>
      <w:pStyle w:val="Sidfot"/>
    </w:pPr>
  </w:p>
  <w:p w14:paraId="36E0CB75" w14:textId="77777777" w:rsidR="00A02230" w:rsidRDefault="00A02230">
    <w:pPr>
      <w:pStyle w:val="Sidfot"/>
    </w:pPr>
  </w:p>
  <w:p w14:paraId="68EA24B6" w14:textId="77777777" w:rsidR="00A02230" w:rsidRDefault="00A02230">
    <w:pPr>
      <w:pStyle w:val="Sidfot"/>
    </w:pPr>
  </w:p>
  <w:p w14:paraId="798F58D1" w14:textId="77777777" w:rsidR="00A02230" w:rsidRDefault="00A02230">
    <w:pPr>
      <w:pStyle w:val="Sidfot"/>
    </w:pPr>
  </w:p>
  <w:p w14:paraId="0B4F500D" w14:textId="77777777" w:rsidR="00A02230" w:rsidRDefault="00A0223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CFA75" w14:textId="77777777" w:rsidR="00DC30F8" w:rsidRDefault="00DC30F8" w:rsidP="00C72B17">
      <w:pPr>
        <w:spacing w:line="240" w:lineRule="auto"/>
      </w:pPr>
      <w:r>
        <w:separator/>
      </w:r>
    </w:p>
  </w:footnote>
  <w:footnote w:type="continuationSeparator" w:id="0">
    <w:p w14:paraId="1B1354A1" w14:textId="77777777" w:rsidR="00DC30F8" w:rsidRDefault="00DC30F8" w:rsidP="00C72B17">
      <w:pPr>
        <w:spacing w:line="240" w:lineRule="auto"/>
      </w:pPr>
      <w:r>
        <w:continuationSeparator/>
      </w:r>
    </w:p>
  </w:footnote>
  <w:footnote w:id="1">
    <w:p w14:paraId="267C43D4" w14:textId="77777777" w:rsidR="00A02230" w:rsidRDefault="00A02230" w:rsidP="00BB38AF">
      <w:pPr>
        <w:pStyle w:val="Fotnotstext"/>
      </w:pPr>
      <w:r>
        <w:rPr>
          <w:rFonts w:ascii="Times New Roman" w:hAnsi="Times New Roman"/>
          <w:color w:val="auto"/>
          <w:sz w:val="18"/>
          <w:szCs w:val="18"/>
        </w:rPr>
        <w:t>.</w:t>
      </w:r>
    </w:p>
  </w:footnote>
  <w:footnote w:id="2">
    <w:p w14:paraId="47C437E8" w14:textId="364045AC" w:rsidR="00A02230" w:rsidRDefault="00A02230" w:rsidP="00BB38AF">
      <w:pPr>
        <w:pStyle w:val="Fotnotstext"/>
      </w:pPr>
      <w:r>
        <w:rPr>
          <w:rStyle w:val="Fotnotsreferens"/>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w:t>
      </w:r>
      <w:r w:rsidR="000E1079">
        <w:rPr>
          <w:rFonts w:ascii="Times New Roman" w:hAnsi="Times New Roman"/>
          <w:color w:val="auto"/>
          <w:sz w:val="18"/>
          <w:szCs w:val="18"/>
        </w:rPr>
        <w:t>authorizationmanagement</w:t>
      </w:r>
      <w:r>
        <w:rPr>
          <w:rFonts w:ascii="Times New Roman" w:hAnsi="Times New Roman"/>
          <w:color w:val="auto"/>
          <w:sz w:val="18"/>
          <w:szCs w:val="18"/>
        </w:rPr>
        <w:t>. För att isolera de attribut som är aktuella för detta tjänstekontrakt, filtrera på kolumn O.</w:t>
      </w:r>
    </w:p>
  </w:footnote>
  <w:footnote w:id="3">
    <w:p w14:paraId="4DA1A70E" w14:textId="3985179E" w:rsidR="00A02230" w:rsidRDefault="00A02230" w:rsidP="00BB38AF">
      <w:pPr>
        <w:pStyle w:val="Fotnotstext"/>
      </w:pPr>
      <w:r>
        <w:rPr>
          <w:rStyle w:val="Fotnotsreferens"/>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w:t>
      </w:r>
      <w:r w:rsidR="000E1079">
        <w:rPr>
          <w:rFonts w:ascii="Times New Roman" w:hAnsi="Times New Roman"/>
          <w:color w:val="auto"/>
          <w:sz w:val="18"/>
          <w:szCs w:val="18"/>
        </w:rPr>
        <w:t>authorizationmanagement</w:t>
      </w:r>
      <w:r>
        <w:rPr>
          <w:rFonts w:ascii="Times New Roman" w:hAnsi="Times New Roman"/>
          <w:color w:val="auto"/>
          <w:sz w:val="18"/>
          <w:szCs w:val="18"/>
        </w:rPr>
        <w:t>. För att isolera de attribut som är aktuella för detta tjänstekontrakt, filtrera på kolumn P.</w:t>
      </w:r>
    </w:p>
  </w:footnote>
  <w:footnote w:id="4">
    <w:p w14:paraId="4D92B3E1" w14:textId="798E3C6E" w:rsidR="00A02230" w:rsidRDefault="00A02230" w:rsidP="00BB38AF">
      <w:pPr>
        <w:pStyle w:val="Fotnotstext"/>
      </w:pPr>
      <w:r>
        <w:rPr>
          <w:rStyle w:val="Fotnotsreferens"/>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w:t>
      </w:r>
      <w:r w:rsidR="000E1079">
        <w:rPr>
          <w:rFonts w:ascii="Times New Roman" w:hAnsi="Times New Roman"/>
          <w:color w:val="auto"/>
          <w:sz w:val="18"/>
          <w:szCs w:val="18"/>
        </w:rPr>
        <w:t>authorizationmanagement</w:t>
      </w:r>
      <w:r>
        <w:rPr>
          <w:rFonts w:ascii="Times New Roman" w:hAnsi="Times New Roman"/>
          <w:color w:val="auto"/>
          <w:sz w:val="18"/>
          <w:szCs w:val="18"/>
        </w:rPr>
        <w:t>. För att isolera de attribut som är aktuella för detta tjänstekontrakt, filtrera på kolumn Q.</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A02230" w:rsidRDefault="00A02230"/>
  <w:p w14:paraId="69BC34DE" w14:textId="77777777" w:rsidR="00A02230" w:rsidRDefault="00A02230"/>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A02230" w:rsidRPr="00333716" w14:paraId="38E1EC6E" w14:textId="77777777" w:rsidTr="000A531A">
      <w:trPr>
        <w:trHeight w:hRule="exact" w:val="539"/>
      </w:trPr>
      <w:tc>
        <w:tcPr>
          <w:tcW w:w="3168" w:type="dxa"/>
          <w:tcBorders>
            <w:top w:val="nil"/>
            <w:bottom w:val="nil"/>
          </w:tcBorders>
        </w:tcPr>
        <w:p w14:paraId="74451D16" w14:textId="77777777" w:rsidR="00A02230" w:rsidRPr="00095A0D" w:rsidRDefault="00A02230" w:rsidP="00095A0D">
          <w:pPr>
            <w:pStyle w:val="Sidfot"/>
            <w:rPr>
              <w:rFonts w:ascii="Arial" w:eastAsia="Times New Roman" w:hAnsi="Arial"/>
              <w:color w:val="00A9A7"/>
              <w:sz w:val="14"/>
              <w:szCs w:val="24"/>
              <w:lang w:eastAsia="en-GB"/>
            </w:rPr>
          </w:pPr>
          <w:bookmarkStart w:id="123" w:name="LDnr1"/>
          <w:bookmarkEnd w:id="123"/>
        </w:p>
        <w:p w14:paraId="1A79B92D" w14:textId="77777777" w:rsidR="00A02230" w:rsidRPr="00095A0D" w:rsidRDefault="00A02230"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6E730402" w:rsidR="00A02230" w:rsidRDefault="00A02230"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Tjanstekontraktsbeskrivning_infrastructure_directory_organization</w:t>
          </w:r>
        </w:p>
        <w:p w14:paraId="015507E6" w14:textId="21D387B9" w:rsidR="00A02230" w:rsidRDefault="00A02230"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00B955BA">
            <w:rPr>
              <w:rFonts w:ascii="Arial" w:eastAsia="Times New Roman" w:hAnsi="Arial"/>
              <w:color w:val="00A9A7"/>
              <w:sz w:val="14"/>
              <w:szCs w:val="24"/>
              <w:lang w:eastAsia="en-GB"/>
            </w:rPr>
            <w:t>_RC4</w:t>
          </w:r>
        </w:p>
        <w:p w14:paraId="361CB3A2" w14:textId="77777777" w:rsidR="00A02230" w:rsidRPr="00095A0D" w:rsidRDefault="00A02230"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33EE301E" w14:textId="29697FF5" w:rsidR="00A02230" w:rsidRPr="00095A0D" w:rsidRDefault="00A02230"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Henrika Littorin</w:t>
          </w:r>
        </w:p>
      </w:tc>
      <w:tc>
        <w:tcPr>
          <w:tcW w:w="1276" w:type="dxa"/>
          <w:tcBorders>
            <w:top w:val="nil"/>
            <w:bottom w:val="nil"/>
          </w:tcBorders>
        </w:tcPr>
        <w:p w14:paraId="53B8CF7B" w14:textId="77777777" w:rsidR="00A02230" w:rsidRPr="00095A0D" w:rsidRDefault="00A02230"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4B0A865E" w:rsidR="00A02230" w:rsidRPr="000A531A" w:rsidRDefault="00A02230" w:rsidP="00B955BA">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w:t>
          </w:r>
          <w:r w:rsidR="00B955BA">
            <w:rPr>
              <w:rFonts w:ascii="Arial" w:eastAsia="Times New Roman" w:hAnsi="Arial"/>
              <w:color w:val="00A9A7"/>
              <w:sz w:val="14"/>
              <w:szCs w:val="24"/>
              <w:lang w:eastAsia="en-GB"/>
            </w:rPr>
            <w:t>9-05</w:t>
          </w:r>
          <w:r>
            <w:rPr>
              <w:rFonts w:ascii="Arial" w:eastAsia="Times New Roman" w:hAnsi="Arial"/>
              <w:color w:val="00A9A7"/>
              <w:sz w:val="14"/>
              <w:szCs w:val="24"/>
              <w:lang w:eastAsia="en-GB"/>
            </w:rPr>
            <w:fldChar w:fldCharType="end"/>
          </w:r>
        </w:p>
      </w:tc>
    </w:tr>
    <w:tr w:rsidR="00A02230"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A02230" w:rsidRPr="00095A0D" w:rsidRDefault="00A02230"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A02230" w:rsidRPr="00095A0D" w:rsidRDefault="00A02230" w:rsidP="00095A0D">
          <w:pPr>
            <w:pStyle w:val="Sidfot"/>
            <w:rPr>
              <w:rFonts w:ascii="Arial" w:eastAsia="Times New Roman" w:hAnsi="Arial"/>
              <w:color w:val="00A9A7"/>
              <w:sz w:val="14"/>
              <w:szCs w:val="24"/>
              <w:lang w:eastAsia="en-GB"/>
            </w:rPr>
          </w:pPr>
        </w:p>
      </w:tc>
    </w:tr>
  </w:tbl>
  <w:p w14:paraId="2AC110CF" w14:textId="77777777" w:rsidR="00A02230" w:rsidRDefault="00A02230" w:rsidP="008303EF">
    <w:pPr>
      <w:tabs>
        <w:tab w:val="left" w:pos="6237"/>
      </w:tabs>
    </w:pPr>
    <w:r>
      <w:t xml:space="preserve"> </w:t>
    </w:r>
    <w:bookmarkStart w:id="124" w:name="Dnr1"/>
    <w:bookmarkEnd w:id="12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A02230" w:rsidRDefault="00A02230" w:rsidP="00D774BC">
    <w:pPr>
      <w:tabs>
        <w:tab w:val="left" w:pos="6237"/>
      </w:tabs>
    </w:pPr>
  </w:p>
  <w:p w14:paraId="51103E17" w14:textId="77777777" w:rsidR="00A02230" w:rsidRDefault="00A02230" w:rsidP="00D774BC">
    <w:pPr>
      <w:tabs>
        <w:tab w:val="left" w:pos="6237"/>
      </w:tabs>
    </w:pPr>
  </w:p>
  <w:p w14:paraId="772AE06E" w14:textId="77777777" w:rsidR="00A02230" w:rsidRDefault="00A02230" w:rsidP="00D774BC">
    <w:pPr>
      <w:tabs>
        <w:tab w:val="left" w:pos="6237"/>
      </w:tabs>
    </w:pPr>
  </w:p>
  <w:p w14:paraId="42F0C144" w14:textId="77777777" w:rsidR="00A02230" w:rsidRDefault="00A02230"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25" w:name="LDnr"/>
    <w:bookmarkEnd w:id="125"/>
    <w:r>
      <w:t xml:space="preserve"> </w:t>
    </w:r>
    <w:bookmarkStart w:id="126" w:name="Dnr"/>
    <w:bookmarkEnd w:id="126"/>
  </w:p>
  <w:tbl>
    <w:tblPr>
      <w:tblW w:w="9180" w:type="dxa"/>
      <w:tblLayout w:type="fixed"/>
      <w:tblLook w:val="04A0" w:firstRow="1" w:lastRow="0" w:firstColumn="1" w:lastColumn="0" w:noHBand="0" w:noVBand="1"/>
    </w:tblPr>
    <w:tblGrid>
      <w:gridCol w:w="956"/>
      <w:gridCol w:w="1199"/>
      <w:gridCol w:w="4049"/>
      <w:gridCol w:w="2976"/>
    </w:tblGrid>
    <w:tr w:rsidR="00A02230" w:rsidRPr="0024387D" w14:paraId="6E3EED84" w14:textId="77777777" w:rsidTr="00364AE6">
      <w:tc>
        <w:tcPr>
          <w:tcW w:w="2155" w:type="dxa"/>
          <w:gridSpan w:val="2"/>
        </w:tcPr>
        <w:p w14:paraId="2933175C" w14:textId="77777777" w:rsidR="00A02230" w:rsidRPr="0024387D" w:rsidRDefault="00A02230" w:rsidP="002A2120">
          <w:pPr>
            <w:pStyle w:val="Sidhuvud"/>
            <w:rPr>
              <w:rFonts w:cs="Georgia"/>
              <w:sz w:val="12"/>
              <w:szCs w:val="12"/>
            </w:rPr>
          </w:pPr>
        </w:p>
      </w:tc>
      <w:tc>
        <w:tcPr>
          <w:tcW w:w="4049" w:type="dxa"/>
        </w:tcPr>
        <w:p w14:paraId="2813ED1B" w14:textId="77777777" w:rsidR="00A02230" w:rsidRPr="0024387D" w:rsidRDefault="00A02230" w:rsidP="00DE4030">
          <w:pPr>
            <w:pStyle w:val="Sidhuvud"/>
            <w:rPr>
              <w:rFonts w:cs="Georgia"/>
              <w:sz w:val="14"/>
              <w:szCs w:val="14"/>
            </w:rPr>
          </w:pPr>
        </w:p>
      </w:tc>
      <w:tc>
        <w:tcPr>
          <w:tcW w:w="2976" w:type="dxa"/>
        </w:tcPr>
        <w:p w14:paraId="1F7BDFA1" w14:textId="77777777" w:rsidR="00A02230" w:rsidRDefault="00A02230" w:rsidP="00DE4030">
          <w:r>
            <w:t xml:space="preserve"> </w:t>
          </w:r>
          <w:bookmarkStart w:id="127" w:name="slask"/>
          <w:bookmarkStart w:id="128" w:name="Addressee"/>
          <w:bookmarkEnd w:id="127"/>
          <w:bookmarkEnd w:id="128"/>
        </w:p>
      </w:tc>
    </w:tr>
    <w:tr w:rsidR="00A02230" w:rsidRPr="00F456CC" w14:paraId="7817C09A" w14:textId="77777777" w:rsidTr="00364AE6">
      <w:tc>
        <w:tcPr>
          <w:tcW w:w="956" w:type="dxa"/>
          <w:tcBorders>
            <w:right w:val="single" w:sz="4" w:space="0" w:color="auto"/>
          </w:tcBorders>
        </w:tcPr>
        <w:p w14:paraId="7F2ACC79" w14:textId="77777777" w:rsidR="00A02230" w:rsidRPr="00F456CC" w:rsidRDefault="00A02230" w:rsidP="00025527">
          <w:pPr>
            <w:pStyle w:val="Sidhuvud"/>
            <w:rPr>
              <w:rFonts w:cs="Georgia"/>
              <w:sz w:val="12"/>
              <w:szCs w:val="12"/>
            </w:rPr>
          </w:pPr>
        </w:p>
      </w:tc>
      <w:tc>
        <w:tcPr>
          <w:tcW w:w="1199" w:type="dxa"/>
          <w:tcBorders>
            <w:left w:val="single" w:sz="4" w:space="0" w:color="auto"/>
          </w:tcBorders>
        </w:tcPr>
        <w:p w14:paraId="27F330F9" w14:textId="77777777" w:rsidR="00A02230" w:rsidRPr="00F456CC" w:rsidRDefault="00A02230" w:rsidP="00DE4030">
          <w:pPr>
            <w:pStyle w:val="Sidhuvud"/>
            <w:rPr>
              <w:rFonts w:cs="Georgia"/>
              <w:sz w:val="12"/>
              <w:szCs w:val="12"/>
            </w:rPr>
          </w:pPr>
        </w:p>
      </w:tc>
      <w:tc>
        <w:tcPr>
          <w:tcW w:w="4049" w:type="dxa"/>
        </w:tcPr>
        <w:p w14:paraId="37AA9367" w14:textId="77777777" w:rsidR="00A02230" w:rsidRPr="002C11AF" w:rsidRDefault="00A02230" w:rsidP="00DE4030">
          <w:pPr>
            <w:pStyle w:val="Sidhuvud"/>
            <w:rPr>
              <w:rFonts w:cs="Georgia"/>
              <w:sz w:val="12"/>
              <w:szCs w:val="12"/>
            </w:rPr>
          </w:pPr>
        </w:p>
      </w:tc>
      <w:tc>
        <w:tcPr>
          <w:tcW w:w="2976" w:type="dxa"/>
        </w:tcPr>
        <w:p w14:paraId="25E5B32E" w14:textId="77777777" w:rsidR="00A02230" w:rsidRPr="002C11AF" w:rsidRDefault="00A02230" w:rsidP="00DE4030">
          <w:pPr>
            <w:pStyle w:val="Sidhuvud"/>
            <w:rPr>
              <w:rFonts w:cs="Georgia"/>
              <w:sz w:val="12"/>
              <w:szCs w:val="12"/>
            </w:rPr>
          </w:pPr>
        </w:p>
      </w:tc>
    </w:tr>
  </w:tbl>
  <w:p w14:paraId="4244CC6E" w14:textId="77777777" w:rsidR="00A02230" w:rsidRPr="003755FD" w:rsidRDefault="00A02230" w:rsidP="008866A6">
    <w:bookmarkStart w:id="129" w:name="Radera2"/>
    <w:bookmarkEnd w:id="129"/>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B68770C"/>
    <w:multiLevelType w:val="hybridMultilevel"/>
    <w:tmpl w:val="8A44EA3C"/>
    <w:lvl w:ilvl="0" w:tplc="A77859E2">
      <w:start w:val="2014"/>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5">
    <w:nsid w:val="2B6C1796"/>
    <w:multiLevelType w:val="hybridMultilevel"/>
    <w:tmpl w:val="4A644B1E"/>
    <w:lvl w:ilvl="0" w:tplc="03C2A4BC">
      <w:start w:val="2013"/>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6">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9">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1">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4">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1">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7"/>
  </w:num>
  <w:num w:numId="4">
    <w:abstractNumId w:val="6"/>
  </w:num>
  <w:num w:numId="5">
    <w:abstractNumId w:val="27"/>
  </w:num>
  <w:num w:numId="6">
    <w:abstractNumId w:val="19"/>
  </w:num>
  <w:num w:numId="7">
    <w:abstractNumId w:val="29"/>
  </w:num>
  <w:num w:numId="8">
    <w:abstractNumId w:val="30"/>
  </w:num>
  <w:num w:numId="9">
    <w:abstractNumId w:val="22"/>
  </w:num>
  <w:num w:numId="10">
    <w:abstractNumId w:val="21"/>
  </w:num>
  <w:num w:numId="11">
    <w:abstractNumId w:val="16"/>
  </w:num>
  <w:num w:numId="12">
    <w:abstractNumId w:val="31"/>
  </w:num>
  <w:num w:numId="13">
    <w:abstractNumId w:val="18"/>
  </w:num>
  <w:num w:numId="14">
    <w:abstractNumId w:val="4"/>
  </w:num>
  <w:num w:numId="15">
    <w:abstractNumId w:val="24"/>
  </w:num>
  <w:num w:numId="16">
    <w:abstractNumId w:val="28"/>
  </w:num>
  <w:num w:numId="17">
    <w:abstractNumId w:val="34"/>
  </w:num>
  <w:num w:numId="18">
    <w:abstractNumId w:val="25"/>
  </w:num>
  <w:num w:numId="19">
    <w:abstractNumId w:val="5"/>
  </w:num>
  <w:num w:numId="20">
    <w:abstractNumId w:val="9"/>
  </w:num>
  <w:num w:numId="21">
    <w:abstractNumId w:val="8"/>
  </w:num>
  <w:num w:numId="22">
    <w:abstractNumId w:val="3"/>
  </w:num>
  <w:num w:numId="23">
    <w:abstractNumId w:val="23"/>
  </w:num>
  <w:num w:numId="24">
    <w:abstractNumId w:val="11"/>
  </w:num>
  <w:num w:numId="25">
    <w:abstractNumId w:val="13"/>
  </w:num>
  <w:num w:numId="26">
    <w:abstractNumId w:val="32"/>
  </w:num>
  <w:num w:numId="27">
    <w:abstractNumId w:val="33"/>
  </w:num>
  <w:num w:numId="28">
    <w:abstractNumId w:val="10"/>
  </w:num>
  <w:num w:numId="29">
    <w:abstractNumId w:val="20"/>
  </w:num>
  <w:num w:numId="30">
    <w:abstractNumId w:val="15"/>
  </w:num>
  <w:num w:numId="31">
    <w:abstractNumId w:val="14"/>
  </w:num>
  <w:num w:numId="32">
    <w:abstractNumId w:val="2"/>
  </w:num>
  <w:num w:numId="33">
    <w:abstractNumId w:val="7"/>
  </w:num>
  <w:num w:numId="34">
    <w:abstractNumId w:val="12"/>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05E5"/>
    <w:rsid w:val="00013301"/>
    <w:rsid w:val="00025527"/>
    <w:rsid w:val="00036FF1"/>
    <w:rsid w:val="00047E25"/>
    <w:rsid w:val="00053977"/>
    <w:rsid w:val="00056E2A"/>
    <w:rsid w:val="0008100A"/>
    <w:rsid w:val="000844ED"/>
    <w:rsid w:val="0008740D"/>
    <w:rsid w:val="000954B2"/>
    <w:rsid w:val="00095A0D"/>
    <w:rsid w:val="000A531A"/>
    <w:rsid w:val="000A69BD"/>
    <w:rsid w:val="000C1ACF"/>
    <w:rsid w:val="000C776C"/>
    <w:rsid w:val="000D4323"/>
    <w:rsid w:val="000E020A"/>
    <w:rsid w:val="000E1079"/>
    <w:rsid w:val="000E190F"/>
    <w:rsid w:val="00100B52"/>
    <w:rsid w:val="00116504"/>
    <w:rsid w:val="001233FB"/>
    <w:rsid w:val="00125E67"/>
    <w:rsid w:val="001304B6"/>
    <w:rsid w:val="001502F9"/>
    <w:rsid w:val="00160052"/>
    <w:rsid w:val="001714C5"/>
    <w:rsid w:val="001752B9"/>
    <w:rsid w:val="00183401"/>
    <w:rsid w:val="00184750"/>
    <w:rsid w:val="00191B2C"/>
    <w:rsid w:val="001B2C00"/>
    <w:rsid w:val="001C046C"/>
    <w:rsid w:val="001C1E6E"/>
    <w:rsid w:val="001F2FFE"/>
    <w:rsid w:val="002047F2"/>
    <w:rsid w:val="00212825"/>
    <w:rsid w:val="00224476"/>
    <w:rsid w:val="00226F03"/>
    <w:rsid w:val="0024387D"/>
    <w:rsid w:val="00244739"/>
    <w:rsid w:val="00246426"/>
    <w:rsid w:val="002617EF"/>
    <w:rsid w:val="00267208"/>
    <w:rsid w:val="00277ADB"/>
    <w:rsid w:val="00287812"/>
    <w:rsid w:val="0029087A"/>
    <w:rsid w:val="0029453B"/>
    <w:rsid w:val="002A2120"/>
    <w:rsid w:val="002A59E4"/>
    <w:rsid w:val="002A77D2"/>
    <w:rsid w:val="002C11AF"/>
    <w:rsid w:val="002D5B10"/>
    <w:rsid w:val="002E6348"/>
    <w:rsid w:val="002F725C"/>
    <w:rsid w:val="002F7E28"/>
    <w:rsid w:val="0030710D"/>
    <w:rsid w:val="00322A41"/>
    <w:rsid w:val="00325EBF"/>
    <w:rsid w:val="00364AE6"/>
    <w:rsid w:val="00364D31"/>
    <w:rsid w:val="00373028"/>
    <w:rsid w:val="003755FD"/>
    <w:rsid w:val="00390030"/>
    <w:rsid w:val="0039481C"/>
    <w:rsid w:val="00394F76"/>
    <w:rsid w:val="003A1788"/>
    <w:rsid w:val="003A1F89"/>
    <w:rsid w:val="003C2D14"/>
    <w:rsid w:val="003D21E1"/>
    <w:rsid w:val="003E02CF"/>
    <w:rsid w:val="003E62A7"/>
    <w:rsid w:val="003F5F5D"/>
    <w:rsid w:val="00405057"/>
    <w:rsid w:val="00415214"/>
    <w:rsid w:val="00415791"/>
    <w:rsid w:val="004375C9"/>
    <w:rsid w:val="004433BE"/>
    <w:rsid w:val="00444C74"/>
    <w:rsid w:val="00460BEE"/>
    <w:rsid w:val="00482B99"/>
    <w:rsid w:val="00491FA2"/>
    <w:rsid w:val="0049416E"/>
    <w:rsid w:val="004B0B17"/>
    <w:rsid w:val="004B347C"/>
    <w:rsid w:val="004B7000"/>
    <w:rsid w:val="004C349F"/>
    <w:rsid w:val="004F2686"/>
    <w:rsid w:val="004F39E1"/>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33EAD"/>
    <w:rsid w:val="006342E6"/>
    <w:rsid w:val="00644C00"/>
    <w:rsid w:val="00650709"/>
    <w:rsid w:val="00653081"/>
    <w:rsid w:val="00661F2C"/>
    <w:rsid w:val="006648CB"/>
    <w:rsid w:val="00686189"/>
    <w:rsid w:val="0069359C"/>
    <w:rsid w:val="006A4A7F"/>
    <w:rsid w:val="006A4E14"/>
    <w:rsid w:val="006E13A2"/>
    <w:rsid w:val="006E7C71"/>
    <w:rsid w:val="00702AFD"/>
    <w:rsid w:val="00707704"/>
    <w:rsid w:val="00714301"/>
    <w:rsid w:val="0072035C"/>
    <w:rsid w:val="007231DB"/>
    <w:rsid w:val="00727057"/>
    <w:rsid w:val="007306AD"/>
    <w:rsid w:val="007804CB"/>
    <w:rsid w:val="007871FB"/>
    <w:rsid w:val="00793064"/>
    <w:rsid w:val="007A0162"/>
    <w:rsid w:val="007A2939"/>
    <w:rsid w:val="007B025E"/>
    <w:rsid w:val="007B2DED"/>
    <w:rsid w:val="007C2A05"/>
    <w:rsid w:val="007C34B3"/>
    <w:rsid w:val="007C7D7A"/>
    <w:rsid w:val="007E481B"/>
    <w:rsid w:val="007F0F3A"/>
    <w:rsid w:val="00805333"/>
    <w:rsid w:val="00817886"/>
    <w:rsid w:val="00824399"/>
    <w:rsid w:val="008303EF"/>
    <w:rsid w:val="00832F02"/>
    <w:rsid w:val="008409C3"/>
    <w:rsid w:val="00843310"/>
    <w:rsid w:val="008465AF"/>
    <w:rsid w:val="00854AB6"/>
    <w:rsid w:val="008866A6"/>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D60B2"/>
    <w:rsid w:val="009E057D"/>
    <w:rsid w:val="009E2F3A"/>
    <w:rsid w:val="009E508B"/>
    <w:rsid w:val="009F1D5A"/>
    <w:rsid w:val="009F3594"/>
    <w:rsid w:val="00A02230"/>
    <w:rsid w:val="00A03D94"/>
    <w:rsid w:val="00A35D2A"/>
    <w:rsid w:val="00A50E40"/>
    <w:rsid w:val="00A7347F"/>
    <w:rsid w:val="00A80E12"/>
    <w:rsid w:val="00A81BE1"/>
    <w:rsid w:val="00A81EBC"/>
    <w:rsid w:val="00A8749F"/>
    <w:rsid w:val="00AA3E23"/>
    <w:rsid w:val="00AB63BF"/>
    <w:rsid w:val="00AD6D79"/>
    <w:rsid w:val="00AF1559"/>
    <w:rsid w:val="00AF3B49"/>
    <w:rsid w:val="00AF7B2A"/>
    <w:rsid w:val="00B10EEB"/>
    <w:rsid w:val="00B1310A"/>
    <w:rsid w:val="00B14DBA"/>
    <w:rsid w:val="00B6227B"/>
    <w:rsid w:val="00B72189"/>
    <w:rsid w:val="00B77D5E"/>
    <w:rsid w:val="00B86215"/>
    <w:rsid w:val="00B90A42"/>
    <w:rsid w:val="00B955BA"/>
    <w:rsid w:val="00BB02BA"/>
    <w:rsid w:val="00BB38AF"/>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A6970"/>
    <w:rsid w:val="00CC270E"/>
    <w:rsid w:val="00CC7016"/>
    <w:rsid w:val="00CC70DA"/>
    <w:rsid w:val="00CE0FA6"/>
    <w:rsid w:val="00CE1031"/>
    <w:rsid w:val="00CE7DFC"/>
    <w:rsid w:val="00CF4460"/>
    <w:rsid w:val="00CF47A0"/>
    <w:rsid w:val="00D01FE2"/>
    <w:rsid w:val="00D037DF"/>
    <w:rsid w:val="00D21C11"/>
    <w:rsid w:val="00D52E20"/>
    <w:rsid w:val="00D53A9A"/>
    <w:rsid w:val="00D774BC"/>
    <w:rsid w:val="00D91240"/>
    <w:rsid w:val="00D93512"/>
    <w:rsid w:val="00DA1759"/>
    <w:rsid w:val="00DA3B1C"/>
    <w:rsid w:val="00DA5D2D"/>
    <w:rsid w:val="00DB4C35"/>
    <w:rsid w:val="00DB56E2"/>
    <w:rsid w:val="00DC30F8"/>
    <w:rsid w:val="00DC3968"/>
    <w:rsid w:val="00DE4030"/>
    <w:rsid w:val="00E1012B"/>
    <w:rsid w:val="00E127E3"/>
    <w:rsid w:val="00E12C4A"/>
    <w:rsid w:val="00E2294E"/>
    <w:rsid w:val="00E46C51"/>
    <w:rsid w:val="00E738E4"/>
    <w:rsid w:val="00E809F3"/>
    <w:rsid w:val="00E9789B"/>
    <w:rsid w:val="00EB1451"/>
    <w:rsid w:val="00EB1E88"/>
    <w:rsid w:val="00EB3EAB"/>
    <w:rsid w:val="00EB63D6"/>
    <w:rsid w:val="00EC3FBC"/>
    <w:rsid w:val="00EC5E28"/>
    <w:rsid w:val="00ED3446"/>
    <w:rsid w:val="00EE04DB"/>
    <w:rsid w:val="00EE0737"/>
    <w:rsid w:val="00EE1142"/>
    <w:rsid w:val="00EE64E3"/>
    <w:rsid w:val="00EE7FE7"/>
    <w:rsid w:val="00F07598"/>
    <w:rsid w:val="00F25F5B"/>
    <w:rsid w:val="00F34EBF"/>
    <w:rsid w:val="00F35278"/>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qFormat/>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qFormat/>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qFormat/>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824399"/>
    <w:rPr>
      <w:sz w:val="16"/>
      <w:szCs w:val="16"/>
    </w:rPr>
  </w:style>
  <w:style w:type="paragraph" w:styleId="Kommentarer">
    <w:name w:val="annotation text"/>
    <w:basedOn w:val="Normal"/>
    <w:link w:val="KommentarerChar"/>
    <w:unhideWhenUsed/>
    <w:rsid w:val="00824399"/>
    <w:pPr>
      <w:spacing w:line="240" w:lineRule="auto"/>
    </w:pPr>
    <w:rPr>
      <w:szCs w:val="20"/>
    </w:rPr>
  </w:style>
  <w:style w:type="character" w:customStyle="1" w:styleId="KommentarerChar">
    <w:name w:val="Kommentarer Char"/>
    <w:basedOn w:val="Standardstycketeckensnitt"/>
    <w:link w:val="Kommentarer"/>
    <w:rsid w:val="00824399"/>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824399"/>
    <w:rPr>
      <w:b/>
      <w:bCs/>
    </w:rPr>
  </w:style>
  <w:style w:type="character" w:customStyle="1" w:styleId="KommentarsmneChar">
    <w:name w:val="Kommentarsämne Char"/>
    <w:basedOn w:val="KommentarerChar"/>
    <w:link w:val="Kommentarsmne"/>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tnotstext">
    <w:name w:val="footnote text"/>
    <w:basedOn w:val="Normal"/>
    <w:link w:val="FotnotstextChar"/>
    <w:uiPriority w:val="99"/>
    <w:rsid w:val="00BB38AF"/>
    <w:pPr>
      <w:spacing w:after="60" w:line="240" w:lineRule="auto"/>
    </w:pPr>
    <w:rPr>
      <w:rFonts w:ascii="Arial" w:eastAsia="ヒラギノ角ゴ Pro W3" w:hAnsi="Arial"/>
      <w:color w:val="000000"/>
      <w:sz w:val="24"/>
      <w:szCs w:val="24"/>
    </w:rPr>
  </w:style>
  <w:style w:type="character" w:customStyle="1" w:styleId="FotnotstextChar">
    <w:name w:val="Fotnotstext Char"/>
    <w:basedOn w:val="Standardstycketeckensnitt"/>
    <w:link w:val="Fotnotstext"/>
    <w:uiPriority w:val="99"/>
    <w:rsid w:val="00BB38AF"/>
    <w:rPr>
      <w:rFonts w:ascii="Arial" w:eastAsia="ヒラギノ角ゴ Pro W3" w:hAnsi="Arial"/>
      <w:color w:val="000000"/>
      <w:sz w:val="24"/>
      <w:szCs w:val="24"/>
      <w:lang w:eastAsia="en-US"/>
    </w:rPr>
  </w:style>
  <w:style w:type="character" w:styleId="Fotnotsreferens">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qFormat/>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qFormat/>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qFormat/>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824399"/>
    <w:rPr>
      <w:sz w:val="16"/>
      <w:szCs w:val="16"/>
    </w:rPr>
  </w:style>
  <w:style w:type="paragraph" w:styleId="Kommentarer">
    <w:name w:val="annotation text"/>
    <w:basedOn w:val="Normal"/>
    <w:link w:val="KommentarerChar"/>
    <w:unhideWhenUsed/>
    <w:rsid w:val="00824399"/>
    <w:pPr>
      <w:spacing w:line="240" w:lineRule="auto"/>
    </w:pPr>
    <w:rPr>
      <w:szCs w:val="20"/>
    </w:rPr>
  </w:style>
  <w:style w:type="character" w:customStyle="1" w:styleId="KommentarerChar">
    <w:name w:val="Kommentarer Char"/>
    <w:basedOn w:val="Standardstycketeckensnitt"/>
    <w:link w:val="Kommentarer"/>
    <w:rsid w:val="00824399"/>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824399"/>
    <w:rPr>
      <w:b/>
      <w:bCs/>
    </w:rPr>
  </w:style>
  <w:style w:type="character" w:customStyle="1" w:styleId="KommentarsmneChar">
    <w:name w:val="Kommentarsämne Char"/>
    <w:basedOn w:val="KommentarerChar"/>
    <w:link w:val="Kommentarsmne"/>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tnotstext">
    <w:name w:val="footnote text"/>
    <w:basedOn w:val="Normal"/>
    <w:link w:val="FotnotstextChar"/>
    <w:uiPriority w:val="99"/>
    <w:rsid w:val="00BB38AF"/>
    <w:pPr>
      <w:spacing w:after="60" w:line="240" w:lineRule="auto"/>
    </w:pPr>
    <w:rPr>
      <w:rFonts w:ascii="Arial" w:eastAsia="ヒラギノ角ゴ Pro W3" w:hAnsi="Arial"/>
      <w:color w:val="000000"/>
      <w:sz w:val="24"/>
      <w:szCs w:val="24"/>
    </w:rPr>
  </w:style>
  <w:style w:type="character" w:customStyle="1" w:styleId="FotnotstextChar">
    <w:name w:val="Fotnotstext Char"/>
    <w:basedOn w:val="Standardstycketeckensnitt"/>
    <w:link w:val="Fotnotstext"/>
    <w:uiPriority w:val="99"/>
    <w:rsid w:val="00BB38AF"/>
    <w:rPr>
      <w:rFonts w:ascii="Arial" w:eastAsia="ヒラギノ角ゴ Pro W3" w:hAnsi="Arial"/>
      <w:color w:val="000000"/>
      <w:sz w:val="24"/>
      <w:szCs w:val="24"/>
      <w:lang w:eastAsia="en-US"/>
    </w:rPr>
  </w:style>
  <w:style w:type="character" w:styleId="Fotnotsreferens">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6495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ra.se/hsa" TargetMode="External"/><Relationship Id="rId18" Type="http://schemas.openxmlformats.org/officeDocument/2006/relationships/oleObject" Target="embeddings/Microsoft_Excel_97-2003_Worksheet1.xls"/><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Microsoft_Excel_97-2003_Worksheet4.xls"/><Relationship Id="rId7" Type="http://schemas.openxmlformats.org/officeDocument/2006/relationships/footnotes" Target="footnotes.xml"/><Relationship Id="rId12" Type="http://schemas.openxmlformats.org/officeDocument/2006/relationships/hyperlink" Target="http://www.inera.se/hsa" TargetMode="External"/><Relationship Id="rId17" Type="http://schemas.openxmlformats.org/officeDocument/2006/relationships/image" Target="media/image2.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Microsoft_Excel_97-2003_Worksheet3.xls"/><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era.se/hsa"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footer" Target="footer1.xml"/><Relationship Id="rId10" Type="http://schemas.openxmlformats.org/officeDocument/2006/relationships/hyperlink" Target="http://rivta.se/" TargetMode="External"/><Relationship Id="rId19" Type="http://schemas.openxmlformats.org/officeDocument/2006/relationships/oleObject" Target="embeddings/Microsoft_Excel_97-2003_Worksheet2.xls"/><Relationship Id="rId4" Type="http://schemas.microsoft.com/office/2007/relationships/stylesWithEffects" Target="stylesWithEffects.xml"/><Relationship Id="rId9" Type="http://schemas.openxmlformats.org/officeDocument/2006/relationships/hyperlink" Target="http://rivta.se/domains/infrastructure_directory_organization.html" TargetMode="External"/><Relationship Id="rId14" Type="http://schemas.openxmlformats.org/officeDocument/2006/relationships/hyperlink" Target="http://www.inera.se/hsa" TargetMode="Externa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362EA5-93C4-4D04-9340-DA374291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0</TotalTime>
  <Pages>34</Pages>
  <Words>9597</Words>
  <Characters>50868</Characters>
  <Application>Microsoft Office Word</Application>
  <DocSecurity>0</DocSecurity>
  <Lines>423</Lines>
  <Paragraphs>120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Dokumentnamn</vt:lpstr>
    </vt:vector>
  </TitlesOfParts>
  <Company>Inera AB</Company>
  <LinksUpToDate>false</LinksUpToDate>
  <CharactersWithSpaces>60345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AB,Arkitektur, Beslut</cp:keywords>
  <cp:lastModifiedBy>Henrika Littorin</cp:lastModifiedBy>
  <cp:revision>2</cp:revision>
  <dcterms:created xsi:type="dcterms:W3CDTF">2014-09-05T10:24:00Z</dcterms:created>
  <dcterms:modified xsi:type="dcterms:W3CDTF">2014-09-05T10:24:00Z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Infrastruktur Katalogtjänster Organisationsuppgifter</vt:lpwstr>
  </property>
  <property fmtid="{D5CDD505-2E9C-101B-9397-08002B2CF9AE}" pid="4" name="domain_3">
    <vt:lpwstr>organization</vt:lpwstr>
  </property>
  <property fmtid="{D5CDD505-2E9C-101B-9397-08002B2CF9AE}" pid="5" name="Domain_2">
    <vt:lpwstr>directory</vt:lpwstr>
  </property>
  <property fmtid="{D5CDD505-2E9C-101B-9397-08002B2CF9AE}" pid="6" name="Domain_1">
    <vt:lpwstr>infrastructure</vt:lpwstr>
  </property>
  <property fmtid="{D5CDD505-2E9C-101B-9397-08002B2CF9AE}" pid="7" name="datepublished">
    <vt:lpwstr>2014-05-05</vt:lpwstr>
  </property>
  <property fmtid="{D5CDD505-2E9C-101B-9397-08002B2CF9AE}" pid="8" name="rc">
    <vt:lpwstr>RC_03</vt:lpwstr>
  </property>
  <property fmtid="{D5CDD505-2E9C-101B-9397-08002B2CF9AE}" pid="9" name="version1">
    <vt:lpwstr>1</vt:lpwstr>
  </property>
  <property fmtid="{D5CDD505-2E9C-101B-9397-08002B2CF9AE}" pid="10" name="version2">
    <vt:lpwstr>0</vt:lpwstr>
  </property>
  <property fmtid="{D5CDD505-2E9C-101B-9397-08002B2CF9AE}" pid="11" name="version3">
    <vt:lpwstr>0</vt:lpwstr>
  </property>
</Properties>
</file>