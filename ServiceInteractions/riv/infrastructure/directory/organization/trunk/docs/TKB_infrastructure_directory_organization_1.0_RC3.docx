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F5B" w:rsidRDefault="00F25F5B" w:rsidP="00F25F5B">
      <w:pPr>
        <w:tabs>
          <w:tab w:val="left" w:pos="2552"/>
        </w:tabs>
        <w:spacing w:line="240" w:lineRule="auto"/>
        <w:jc w:val="center"/>
      </w:pPr>
      <w:bookmarkStart w:id="0" w:name="_GoBack"/>
      <w:bookmarkStart w:id="1" w:name="Subject"/>
      <w:bookmarkEnd w:id="0"/>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tblPr>
      <w:tblGrid>
        <w:gridCol w:w="221"/>
        <w:gridCol w:w="8510"/>
      </w:tblGrid>
      <w:tr w:rsidR="008866A6" w:rsidRPr="00AC5707" w:rsidTr="008866A6">
        <w:trPr>
          <w:cantSplit/>
        </w:trPr>
        <w:tc>
          <w:tcPr>
            <w:tcW w:w="284" w:type="dxa"/>
            <w:shd w:val="clear" w:color="auto" w:fill="auto"/>
          </w:tcPr>
          <w:p w:rsidR="008866A6" w:rsidRPr="004A7C1C" w:rsidRDefault="008866A6" w:rsidP="008866A6">
            <w:pPr>
              <w:pStyle w:val="BodyText"/>
            </w:pPr>
          </w:p>
        </w:tc>
        <w:tc>
          <w:tcPr>
            <w:tcW w:w="7426" w:type="dxa"/>
            <w:shd w:val="clear" w:color="auto" w:fill="auto"/>
          </w:tcPr>
          <w:p w:rsidR="008866A6" w:rsidRPr="00AC5707" w:rsidRDefault="003E62A7" w:rsidP="008866A6">
            <w:pPr>
              <w:pStyle w:val="Title"/>
              <w:rPr>
                <w:color w:val="008000"/>
              </w:rPr>
            </w:pPr>
            <w:r>
              <w:rPr>
                <w:color w:val="008000"/>
              </w:rPr>
              <w:t>Infrastructure:directory:organization</w:t>
            </w:r>
          </w:p>
          <w:p w:rsidR="008866A6" w:rsidRDefault="003E62A7" w:rsidP="008866A6">
            <w:pPr>
              <w:pStyle w:val="FrsttsbladUnderrubrik"/>
            </w:pPr>
            <w:r>
              <w:t>Tjänstekontraktsbeskrivning</w:t>
            </w:r>
          </w:p>
          <w:p w:rsidR="008866A6" w:rsidRPr="0039481C" w:rsidRDefault="008866A6" w:rsidP="008866A6">
            <w:pPr>
              <w:pStyle w:val="BodyText"/>
              <w:rPr>
                <w:sz w:val="32"/>
              </w:rPr>
            </w:pPr>
            <w:r w:rsidRPr="00F856C4">
              <w:rPr>
                <w:sz w:val="32"/>
              </w:rPr>
              <w:t>Version</w:t>
            </w:r>
            <w:r>
              <w:rPr>
                <w:sz w:val="32"/>
              </w:rPr>
              <w:t xml:space="preserve"> </w:t>
            </w:r>
            <w:fldSimple w:instr=" DOCPROPERTY  &quot;version1&quot; \* MERGEFORMAT ">
              <w:r w:rsidR="0039481C" w:rsidRPr="0039481C">
                <w:rPr>
                  <w:color w:val="008000"/>
                  <w:sz w:val="32"/>
                </w:rPr>
                <w:t>1</w:t>
              </w:r>
            </w:fldSimple>
            <w:r w:rsidR="0039481C">
              <w:rPr>
                <w:sz w:val="32"/>
              </w:rPr>
              <w:t>.</w:t>
            </w:r>
            <w:fldSimple w:instr=" DOCPROPERTY &quot;version2&quot; \* MERGEFORMAT ">
              <w:r w:rsidR="0039481C" w:rsidRPr="0039481C">
                <w:rPr>
                  <w:color w:val="008000"/>
                  <w:sz w:val="32"/>
                </w:rPr>
                <w:t>0</w:t>
              </w:r>
            </w:fldSimple>
            <w:r w:rsidR="0039481C">
              <w:rPr>
                <w:sz w:val="32"/>
              </w:rPr>
              <w:t>.</w:t>
            </w:r>
            <w:fldSimple w:instr=" DOCPROPERTY &quot;version3&quot; \* MERGEFORMAT ">
              <w:r w:rsidR="0039481C" w:rsidRPr="0039481C">
                <w:rPr>
                  <w:color w:val="008000"/>
                  <w:sz w:val="32"/>
                </w:rPr>
                <w:t>0</w:t>
              </w:r>
            </w:fldSimple>
            <w:r w:rsidR="00EE1142">
              <w:rPr>
                <w:color w:val="008000"/>
                <w:sz w:val="32"/>
              </w:rPr>
              <w:t>.</w:t>
            </w:r>
            <w:fldSimple w:instr=" DOCPROPERTY &quot;rc&quot; \* MERGEFORMAT ">
              <w:r w:rsidR="00824399">
                <w:rPr>
                  <w:color w:val="008000"/>
                  <w:sz w:val="32"/>
                </w:rPr>
                <w:t>RC_03</w:t>
              </w:r>
            </w:fldSimple>
          </w:p>
          <w:p w:rsidR="008866A6" w:rsidRPr="00AC5707" w:rsidRDefault="003C07FE" w:rsidP="008866A6">
            <w:pPr>
              <w:pStyle w:val="BodyText"/>
              <w:rPr>
                <w:color w:val="008000"/>
                <w:sz w:val="28"/>
              </w:rPr>
            </w:pPr>
            <w:fldSimple w:instr=" DOCPROPERTY &quot;datepublished&quot; \* MERGEFORMAT ">
              <w:r w:rsidR="00824399">
                <w:rPr>
                  <w:color w:val="008000"/>
                  <w:sz w:val="28"/>
                </w:rPr>
                <w:t>2014-0</w:t>
              </w:r>
              <w:r w:rsidR="00287812">
                <w:rPr>
                  <w:color w:val="008000"/>
                  <w:sz w:val="28"/>
                </w:rPr>
                <w:t>7-22</w:t>
              </w:r>
            </w:fldSimple>
          </w:p>
          <w:p w:rsidR="008866A6" w:rsidRPr="00AC5707" w:rsidRDefault="008866A6" w:rsidP="008866A6">
            <w:pPr>
              <w:pStyle w:val="BodyText"/>
            </w:pPr>
          </w:p>
        </w:tc>
      </w:tr>
    </w:tbl>
    <w:p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rsidR="00793064" w:rsidRDefault="00793064" w:rsidP="00F25F5B">
          <w:pPr>
            <w:pStyle w:val="TOCHeading"/>
          </w:pPr>
          <w:r>
            <w:t>Innehåll</w:t>
          </w:r>
        </w:p>
        <w:p w:rsidR="00A02230" w:rsidRDefault="003C07FE">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rsidR="00793064">
            <w:instrText xml:space="preserve"> TOC \o "1-3" \h \z \u </w:instrText>
          </w:r>
          <w:r>
            <w:fldChar w:fldCharType="separate"/>
          </w:r>
          <w:hyperlink w:anchor="_Toc393788995" w:history="1">
            <w:r w:rsidR="00A02230" w:rsidRPr="007626C5">
              <w:rPr>
                <w:rStyle w:val="Hyperlink"/>
                <w:noProof/>
              </w:rPr>
              <w:t>1</w:t>
            </w:r>
            <w:r w:rsidR="00A02230">
              <w:rPr>
                <w:rFonts w:asciiTheme="minorHAnsi" w:eastAsiaTheme="minorEastAsia" w:hAnsiTheme="minorHAnsi" w:cstheme="minorBidi"/>
                <w:noProof/>
                <w:sz w:val="22"/>
                <w:lang w:eastAsia="sv-SE"/>
              </w:rPr>
              <w:tab/>
            </w:r>
            <w:r w:rsidR="00A02230" w:rsidRPr="007626C5">
              <w:rPr>
                <w:rStyle w:val="Hyperlink"/>
                <w:noProof/>
              </w:rPr>
              <w:t>Inledning</w:t>
            </w:r>
            <w:r w:rsidR="00A02230">
              <w:rPr>
                <w:noProof/>
                <w:webHidden/>
              </w:rPr>
              <w:tab/>
            </w:r>
            <w:r>
              <w:rPr>
                <w:noProof/>
                <w:webHidden/>
              </w:rPr>
              <w:fldChar w:fldCharType="begin"/>
            </w:r>
            <w:r w:rsidR="00A02230">
              <w:rPr>
                <w:noProof/>
                <w:webHidden/>
              </w:rPr>
              <w:instrText xml:space="preserve"> PAGEREF _Toc393788995 \h </w:instrText>
            </w:r>
            <w:r>
              <w:rPr>
                <w:noProof/>
                <w:webHidden/>
              </w:rPr>
            </w:r>
            <w:r>
              <w:rPr>
                <w:noProof/>
                <w:webHidden/>
              </w:rPr>
              <w:fldChar w:fldCharType="separate"/>
            </w:r>
            <w:r w:rsidR="00A02230">
              <w:rPr>
                <w:noProof/>
                <w:webHidden/>
              </w:rPr>
              <w:t>7</w:t>
            </w:r>
            <w:r>
              <w:rPr>
                <w:noProof/>
                <w:webHidden/>
              </w:rPr>
              <w:fldChar w:fldCharType="end"/>
            </w:r>
          </w:hyperlink>
        </w:p>
        <w:p w:rsidR="00A02230" w:rsidRDefault="003C07FE">
          <w:pPr>
            <w:pStyle w:val="TOC2"/>
            <w:tabs>
              <w:tab w:val="left" w:pos="660"/>
              <w:tab w:val="right" w:leader="dot" w:pos="10456"/>
            </w:tabs>
            <w:rPr>
              <w:rFonts w:asciiTheme="minorHAnsi" w:eastAsiaTheme="minorEastAsia" w:hAnsiTheme="minorHAnsi" w:cstheme="minorBidi"/>
              <w:noProof/>
              <w:sz w:val="22"/>
              <w:lang w:eastAsia="sv-SE"/>
            </w:rPr>
          </w:pPr>
          <w:hyperlink w:anchor="_Toc393788996" w:history="1">
            <w:r w:rsidR="00A02230" w:rsidRPr="007626C5">
              <w:rPr>
                <w:rStyle w:val="Hyperlink"/>
                <w:noProof/>
              </w:rPr>
              <w:t>1.1</w:t>
            </w:r>
            <w:r w:rsidR="00A02230">
              <w:rPr>
                <w:rFonts w:asciiTheme="minorHAnsi" w:eastAsiaTheme="minorEastAsia" w:hAnsiTheme="minorHAnsi" w:cstheme="minorBidi"/>
                <w:noProof/>
                <w:sz w:val="22"/>
                <w:lang w:eastAsia="sv-SE"/>
              </w:rPr>
              <w:tab/>
            </w:r>
            <w:r w:rsidR="00A02230" w:rsidRPr="007626C5">
              <w:rPr>
                <w:rStyle w:val="Hyperlink"/>
                <w:noProof/>
              </w:rPr>
              <w:t>WEB beskrivning</w:t>
            </w:r>
            <w:r w:rsidR="00A02230">
              <w:rPr>
                <w:noProof/>
                <w:webHidden/>
              </w:rPr>
              <w:tab/>
            </w:r>
            <w:r>
              <w:rPr>
                <w:noProof/>
                <w:webHidden/>
              </w:rPr>
              <w:fldChar w:fldCharType="begin"/>
            </w:r>
            <w:r w:rsidR="00A02230">
              <w:rPr>
                <w:noProof/>
                <w:webHidden/>
              </w:rPr>
              <w:instrText xml:space="preserve"> PAGEREF _Toc393788996 \h </w:instrText>
            </w:r>
            <w:r>
              <w:rPr>
                <w:noProof/>
                <w:webHidden/>
              </w:rPr>
            </w:r>
            <w:r>
              <w:rPr>
                <w:noProof/>
                <w:webHidden/>
              </w:rPr>
              <w:fldChar w:fldCharType="separate"/>
            </w:r>
            <w:r w:rsidR="00A02230">
              <w:rPr>
                <w:noProof/>
                <w:webHidden/>
              </w:rPr>
              <w:t>7</w:t>
            </w:r>
            <w:r>
              <w:rPr>
                <w:noProof/>
                <w:webHidden/>
              </w:rPr>
              <w:fldChar w:fldCharType="end"/>
            </w:r>
          </w:hyperlink>
        </w:p>
        <w:p w:rsidR="00A02230" w:rsidRDefault="003C07FE">
          <w:pPr>
            <w:pStyle w:val="TOC1"/>
            <w:tabs>
              <w:tab w:val="left" w:pos="400"/>
              <w:tab w:val="right" w:leader="dot" w:pos="10456"/>
            </w:tabs>
            <w:rPr>
              <w:rFonts w:asciiTheme="minorHAnsi" w:eastAsiaTheme="minorEastAsia" w:hAnsiTheme="minorHAnsi" w:cstheme="minorBidi"/>
              <w:noProof/>
              <w:sz w:val="22"/>
              <w:lang w:eastAsia="sv-SE"/>
            </w:rPr>
          </w:pPr>
          <w:hyperlink w:anchor="_Toc393788997" w:history="1">
            <w:r w:rsidR="00A02230" w:rsidRPr="007626C5">
              <w:rPr>
                <w:rStyle w:val="Hyperlink"/>
                <w:noProof/>
              </w:rPr>
              <w:t>2</w:t>
            </w:r>
            <w:r w:rsidR="00A02230">
              <w:rPr>
                <w:rFonts w:asciiTheme="minorHAnsi" w:eastAsiaTheme="minorEastAsia" w:hAnsiTheme="minorHAnsi" w:cstheme="minorBidi"/>
                <w:noProof/>
                <w:sz w:val="22"/>
                <w:lang w:eastAsia="sv-SE"/>
              </w:rPr>
              <w:tab/>
            </w:r>
            <w:r w:rsidR="00A02230" w:rsidRPr="007626C5">
              <w:rPr>
                <w:rStyle w:val="Hyperlink"/>
                <w:noProof/>
              </w:rPr>
              <w:t>Versionsinformation</w:t>
            </w:r>
            <w:r w:rsidR="00A02230">
              <w:rPr>
                <w:noProof/>
                <w:webHidden/>
              </w:rPr>
              <w:tab/>
            </w:r>
            <w:r>
              <w:rPr>
                <w:noProof/>
                <w:webHidden/>
              </w:rPr>
              <w:fldChar w:fldCharType="begin"/>
            </w:r>
            <w:r w:rsidR="00A02230">
              <w:rPr>
                <w:noProof/>
                <w:webHidden/>
              </w:rPr>
              <w:instrText xml:space="preserve"> PAGEREF _Toc393788997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8998" w:history="1">
            <w:r w:rsidR="00A02230" w:rsidRPr="007626C5">
              <w:rPr>
                <w:rStyle w:val="Hyperlink"/>
                <w:noProof/>
              </w:rPr>
              <w:t>2.1</w:t>
            </w:r>
            <w:r w:rsidR="00A02230">
              <w:rPr>
                <w:rFonts w:asciiTheme="minorHAnsi" w:eastAsiaTheme="minorEastAsia" w:hAnsiTheme="minorHAnsi" w:cstheme="minorBidi"/>
                <w:noProof/>
                <w:sz w:val="22"/>
                <w:lang w:eastAsia="sv-SE"/>
              </w:rPr>
              <w:tab/>
            </w:r>
            <w:r w:rsidR="00A02230" w:rsidRPr="007626C5">
              <w:rPr>
                <w:rStyle w:val="Hyperlink"/>
                <w:noProof/>
              </w:rPr>
              <w:t xml:space="preserve">Version </w:t>
            </w:r>
            <w:r w:rsidR="00A02230" w:rsidRPr="007626C5">
              <w:rPr>
                <w:rStyle w:val="Hyperlink"/>
                <w:b/>
                <w:noProof/>
              </w:rPr>
              <w:t>1</w:t>
            </w:r>
            <w:r w:rsidR="00A02230" w:rsidRPr="007626C5">
              <w:rPr>
                <w:rStyle w:val="Hyperlink"/>
                <w:noProof/>
              </w:rPr>
              <w:t>.</w:t>
            </w:r>
            <w:r w:rsidR="00A02230" w:rsidRPr="007626C5">
              <w:rPr>
                <w:rStyle w:val="Hyperlink"/>
                <w:b/>
                <w:noProof/>
              </w:rPr>
              <w:t>0</w:t>
            </w:r>
            <w:r w:rsidR="00A02230" w:rsidRPr="007626C5">
              <w:rPr>
                <w:rStyle w:val="Hyperlink"/>
                <w:noProof/>
              </w:rPr>
              <w:t>.</w:t>
            </w:r>
            <w:r w:rsidR="00A02230" w:rsidRPr="007626C5">
              <w:rPr>
                <w:rStyle w:val="Hyperlink"/>
                <w:b/>
                <w:noProof/>
              </w:rPr>
              <w:t>0</w:t>
            </w:r>
            <w:r w:rsidR="00A02230" w:rsidRPr="007626C5">
              <w:rPr>
                <w:rStyle w:val="Hyperlink"/>
                <w:noProof/>
              </w:rPr>
              <w:t>.</w:t>
            </w:r>
            <w:r w:rsidR="00A02230" w:rsidRPr="007626C5">
              <w:rPr>
                <w:rStyle w:val="Hyperlink"/>
                <w:b/>
                <w:noProof/>
              </w:rPr>
              <w:t>RC_03</w:t>
            </w:r>
            <w:r w:rsidR="00A02230">
              <w:rPr>
                <w:noProof/>
                <w:webHidden/>
              </w:rPr>
              <w:tab/>
            </w:r>
            <w:r>
              <w:rPr>
                <w:noProof/>
                <w:webHidden/>
              </w:rPr>
              <w:fldChar w:fldCharType="begin"/>
            </w:r>
            <w:r w:rsidR="00A02230">
              <w:rPr>
                <w:noProof/>
                <w:webHidden/>
              </w:rPr>
              <w:instrText xml:space="preserve"> PAGEREF _Toc393788998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8999" w:history="1">
            <w:r w:rsidR="00A02230" w:rsidRPr="007626C5">
              <w:rPr>
                <w:rStyle w:val="Hyperlink"/>
                <w:noProof/>
              </w:rPr>
              <w:t>2.1.1</w:t>
            </w:r>
            <w:r w:rsidR="00A02230">
              <w:rPr>
                <w:rFonts w:asciiTheme="minorHAnsi" w:eastAsiaTheme="minorEastAsia" w:hAnsiTheme="minorHAnsi" w:cstheme="minorBidi"/>
                <w:noProof/>
                <w:sz w:val="22"/>
                <w:lang w:eastAsia="sv-SE"/>
              </w:rPr>
              <w:tab/>
            </w:r>
            <w:r w:rsidR="00A02230" w:rsidRPr="007626C5">
              <w:rPr>
                <w:rStyle w:val="Hyperlink"/>
                <w:noProof/>
              </w:rPr>
              <w:t>Oförändrade tjänstekontrakt</w:t>
            </w:r>
            <w:r w:rsidR="00A02230">
              <w:rPr>
                <w:noProof/>
                <w:webHidden/>
              </w:rPr>
              <w:tab/>
            </w:r>
            <w:r>
              <w:rPr>
                <w:noProof/>
                <w:webHidden/>
              </w:rPr>
              <w:fldChar w:fldCharType="begin"/>
            </w:r>
            <w:r w:rsidR="00A02230">
              <w:rPr>
                <w:noProof/>
                <w:webHidden/>
              </w:rPr>
              <w:instrText xml:space="preserve"> PAGEREF _Toc393788999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00" w:history="1">
            <w:r w:rsidR="00A02230" w:rsidRPr="007626C5">
              <w:rPr>
                <w:rStyle w:val="Hyperlink"/>
                <w:noProof/>
              </w:rPr>
              <w:t>2.1.2</w:t>
            </w:r>
            <w:r w:rsidR="00A02230">
              <w:rPr>
                <w:rFonts w:asciiTheme="minorHAnsi" w:eastAsiaTheme="minorEastAsia" w:hAnsiTheme="minorHAnsi" w:cstheme="minorBidi"/>
                <w:noProof/>
                <w:sz w:val="22"/>
                <w:lang w:eastAsia="sv-SE"/>
              </w:rPr>
              <w:tab/>
            </w:r>
            <w:r w:rsidR="00A02230" w:rsidRPr="007626C5">
              <w:rPr>
                <w:rStyle w:val="Hyperlink"/>
                <w:noProof/>
              </w:rPr>
              <w:t>Nya tjänstekontrakt</w:t>
            </w:r>
            <w:r w:rsidR="00A02230">
              <w:rPr>
                <w:noProof/>
                <w:webHidden/>
              </w:rPr>
              <w:tab/>
            </w:r>
            <w:r>
              <w:rPr>
                <w:noProof/>
                <w:webHidden/>
              </w:rPr>
              <w:fldChar w:fldCharType="begin"/>
            </w:r>
            <w:r w:rsidR="00A02230">
              <w:rPr>
                <w:noProof/>
                <w:webHidden/>
              </w:rPr>
              <w:instrText xml:space="preserve"> PAGEREF _Toc393789000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01" w:history="1">
            <w:r w:rsidR="00A02230" w:rsidRPr="007626C5">
              <w:rPr>
                <w:rStyle w:val="Hyperlink"/>
                <w:noProof/>
              </w:rPr>
              <w:t>2.1.3</w:t>
            </w:r>
            <w:r w:rsidR="00A02230">
              <w:rPr>
                <w:rFonts w:asciiTheme="minorHAnsi" w:eastAsiaTheme="minorEastAsia" w:hAnsiTheme="minorHAnsi" w:cstheme="minorBidi"/>
                <w:noProof/>
                <w:sz w:val="22"/>
                <w:lang w:eastAsia="sv-SE"/>
              </w:rPr>
              <w:tab/>
            </w:r>
            <w:r w:rsidR="00A02230" w:rsidRPr="007626C5">
              <w:rPr>
                <w:rStyle w:val="Hyperlink"/>
                <w:noProof/>
              </w:rPr>
              <w:t>Förändrade tjänstekontrakt</w:t>
            </w:r>
            <w:r w:rsidR="00A02230">
              <w:rPr>
                <w:noProof/>
                <w:webHidden/>
              </w:rPr>
              <w:tab/>
            </w:r>
            <w:r>
              <w:rPr>
                <w:noProof/>
                <w:webHidden/>
              </w:rPr>
              <w:fldChar w:fldCharType="begin"/>
            </w:r>
            <w:r w:rsidR="00A02230">
              <w:rPr>
                <w:noProof/>
                <w:webHidden/>
              </w:rPr>
              <w:instrText xml:space="preserve"> PAGEREF _Toc393789001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02" w:history="1">
            <w:r w:rsidR="00A02230" w:rsidRPr="007626C5">
              <w:rPr>
                <w:rStyle w:val="Hyperlink"/>
                <w:noProof/>
              </w:rPr>
              <w:t>2.1.4</w:t>
            </w:r>
            <w:r w:rsidR="00A02230">
              <w:rPr>
                <w:rFonts w:asciiTheme="minorHAnsi" w:eastAsiaTheme="minorEastAsia" w:hAnsiTheme="minorHAnsi" w:cstheme="minorBidi"/>
                <w:noProof/>
                <w:sz w:val="22"/>
                <w:lang w:eastAsia="sv-SE"/>
              </w:rPr>
              <w:tab/>
            </w:r>
            <w:r w:rsidR="00A02230" w:rsidRPr="007626C5">
              <w:rPr>
                <w:rStyle w:val="Hyperlink"/>
                <w:noProof/>
              </w:rPr>
              <w:t>Utgångna tjänstekontrakt</w:t>
            </w:r>
            <w:r w:rsidR="00A02230">
              <w:rPr>
                <w:noProof/>
                <w:webHidden/>
              </w:rPr>
              <w:tab/>
            </w:r>
            <w:r>
              <w:rPr>
                <w:noProof/>
                <w:webHidden/>
              </w:rPr>
              <w:fldChar w:fldCharType="begin"/>
            </w:r>
            <w:r w:rsidR="00A02230">
              <w:rPr>
                <w:noProof/>
                <w:webHidden/>
              </w:rPr>
              <w:instrText xml:space="preserve"> PAGEREF _Toc393789002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03" w:history="1">
            <w:r w:rsidR="00A02230" w:rsidRPr="007626C5">
              <w:rPr>
                <w:rStyle w:val="Hyperlink"/>
                <w:noProof/>
              </w:rPr>
              <w:t>2.2</w:t>
            </w:r>
            <w:r w:rsidR="00A02230">
              <w:rPr>
                <w:rFonts w:asciiTheme="minorHAnsi" w:eastAsiaTheme="minorEastAsia" w:hAnsiTheme="minorHAnsi" w:cstheme="minorBidi"/>
                <w:noProof/>
                <w:sz w:val="22"/>
                <w:lang w:eastAsia="sv-SE"/>
              </w:rPr>
              <w:tab/>
            </w:r>
            <w:r w:rsidR="00A02230" w:rsidRPr="007626C5">
              <w:rPr>
                <w:rStyle w:val="Hyperlink"/>
                <w:noProof/>
              </w:rPr>
              <w:t>Version tidigare</w:t>
            </w:r>
            <w:r w:rsidR="00A02230">
              <w:rPr>
                <w:noProof/>
                <w:webHidden/>
              </w:rPr>
              <w:tab/>
            </w:r>
            <w:r>
              <w:rPr>
                <w:noProof/>
                <w:webHidden/>
              </w:rPr>
              <w:fldChar w:fldCharType="begin"/>
            </w:r>
            <w:r w:rsidR="00A02230">
              <w:rPr>
                <w:noProof/>
                <w:webHidden/>
              </w:rPr>
              <w:instrText xml:space="preserve"> PAGEREF _Toc393789003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3C07FE">
          <w:pPr>
            <w:pStyle w:val="TOC1"/>
            <w:tabs>
              <w:tab w:val="left" w:pos="400"/>
              <w:tab w:val="right" w:leader="dot" w:pos="10456"/>
            </w:tabs>
            <w:rPr>
              <w:rFonts w:asciiTheme="minorHAnsi" w:eastAsiaTheme="minorEastAsia" w:hAnsiTheme="minorHAnsi" w:cstheme="minorBidi"/>
              <w:noProof/>
              <w:sz w:val="22"/>
              <w:lang w:eastAsia="sv-SE"/>
            </w:rPr>
          </w:pPr>
          <w:hyperlink w:anchor="_Toc393789004" w:history="1">
            <w:r w:rsidR="00A02230" w:rsidRPr="007626C5">
              <w:rPr>
                <w:rStyle w:val="Hyperlink"/>
                <w:noProof/>
              </w:rPr>
              <w:t>3</w:t>
            </w:r>
            <w:r w:rsidR="00A02230">
              <w:rPr>
                <w:rFonts w:asciiTheme="minorHAnsi" w:eastAsiaTheme="minorEastAsia" w:hAnsiTheme="minorHAnsi" w:cstheme="minorBidi"/>
                <w:noProof/>
                <w:sz w:val="22"/>
                <w:lang w:eastAsia="sv-SE"/>
              </w:rPr>
              <w:tab/>
            </w:r>
            <w:r w:rsidR="00A02230" w:rsidRPr="007626C5">
              <w:rPr>
                <w:rStyle w:val="Hyperlink"/>
                <w:noProof/>
              </w:rPr>
              <w:t>Tjänstedomänens arkitektur</w:t>
            </w:r>
            <w:r w:rsidR="00A02230">
              <w:rPr>
                <w:noProof/>
                <w:webHidden/>
              </w:rPr>
              <w:tab/>
            </w:r>
            <w:r>
              <w:rPr>
                <w:noProof/>
                <w:webHidden/>
              </w:rPr>
              <w:fldChar w:fldCharType="begin"/>
            </w:r>
            <w:r w:rsidR="00A02230">
              <w:rPr>
                <w:noProof/>
                <w:webHidden/>
              </w:rPr>
              <w:instrText xml:space="preserve"> PAGEREF _Toc393789004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05" w:history="1">
            <w:r w:rsidR="00A02230" w:rsidRPr="007626C5">
              <w:rPr>
                <w:rStyle w:val="Hyperlink"/>
                <w:noProof/>
              </w:rPr>
              <w:t>3.1</w:t>
            </w:r>
            <w:r w:rsidR="00A02230">
              <w:rPr>
                <w:rFonts w:asciiTheme="minorHAnsi" w:eastAsiaTheme="minorEastAsia" w:hAnsiTheme="minorHAnsi" w:cstheme="minorBidi"/>
                <w:noProof/>
                <w:sz w:val="22"/>
                <w:lang w:eastAsia="sv-SE"/>
              </w:rPr>
              <w:tab/>
            </w:r>
            <w:r w:rsidR="00A02230" w:rsidRPr="007626C5">
              <w:rPr>
                <w:rStyle w:val="Hyperlink"/>
                <w:noProof/>
              </w:rPr>
              <w:t>Flöden</w:t>
            </w:r>
            <w:r w:rsidR="00A02230">
              <w:rPr>
                <w:noProof/>
                <w:webHidden/>
              </w:rPr>
              <w:tab/>
            </w:r>
            <w:r>
              <w:rPr>
                <w:noProof/>
                <w:webHidden/>
              </w:rPr>
              <w:fldChar w:fldCharType="begin"/>
            </w:r>
            <w:r w:rsidR="00A02230">
              <w:rPr>
                <w:noProof/>
                <w:webHidden/>
              </w:rPr>
              <w:instrText xml:space="preserve"> PAGEREF _Toc393789005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06" w:history="1">
            <w:r w:rsidR="00A02230" w:rsidRPr="007626C5">
              <w:rPr>
                <w:rStyle w:val="Hyperlink"/>
                <w:noProof/>
              </w:rPr>
              <w:t>3.1.1</w:t>
            </w:r>
            <w:r w:rsidR="00A02230">
              <w:rPr>
                <w:rFonts w:asciiTheme="minorHAnsi" w:eastAsiaTheme="minorEastAsia" w:hAnsiTheme="minorHAnsi" w:cstheme="minorBidi"/>
                <w:noProof/>
                <w:sz w:val="22"/>
                <w:lang w:eastAsia="sv-SE"/>
              </w:rPr>
              <w:tab/>
            </w:r>
            <w:r w:rsidR="00A02230" w:rsidRPr="007626C5">
              <w:rPr>
                <w:rStyle w:val="Hyperlink"/>
                <w:noProof/>
              </w:rPr>
              <w:t>Flöde – Hämta specificerad informationsmängd</w:t>
            </w:r>
            <w:r w:rsidR="00A02230">
              <w:rPr>
                <w:noProof/>
                <w:webHidden/>
              </w:rPr>
              <w:tab/>
            </w:r>
            <w:r>
              <w:rPr>
                <w:noProof/>
                <w:webHidden/>
              </w:rPr>
              <w:fldChar w:fldCharType="begin"/>
            </w:r>
            <w:r w:rsidR="00A02230">
              <w:rPr>
                <w:noProof/>
                <w:webHidden/>
              </w:rPr>
              <w:instrText xml:space="preserve"> PAGEREF _Toc393789006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07" w:history="1">
            <w:r w:rsidR="00A02230" w:rsidRPr="007626C5">
              <w:rPr>
                <w:rStyle w:val="Hyperlink"/>
                <w:noProof/>
              </w:rPr>
              <w:t>3.1.2</w:t>
            </w:r>
            <w:r w:rsidR="00A02230">
              <w:rPr>
                <w:rFonts w:asciiTheme="minorHAnsi" w:eastAsiaTheme="minorEastAsia" w:hAnsiTheme="minorHAnsi" w:cstheme="minorBidi"/>
                <w:noProof/>
                <w:sz w:val="22"/>
                <w:lang w:eastAsia="sv-SE"/>
              </w:rPr>
              <w:tab/>
            </w:r>
            <w:r w:rsidR="00A02230" w:rsidRPr="007626C5">
              <w:rPr>
                <w:rStyle w:val="Hyperlink"/>
                <w:noProof/>
              </w:rPr>
              <w:t>Obligatoriska kontrakt</w:t>
            </w:r>
            <w:r w:rsidR="00A02230">
              <w:rPr>
                <w:noProof/>
                <w:webHidden/>
              </w:rPr>
              <w:tab/>
            </w:r>
            <w:r>
              <w:rPr>
                <w:noProof/>
                <w:webHidden/>
              </w:rPr>
              <w:fldChar w:fldCharType="begin"/>
            </w:r>
            <w:r w:rsidR="00A02230">
              <w:rPr>
                <w:noProof/>
                <w:webHidden/>
              </w:rPr>
              <w:instrText xml:space="preserve"> PAGEREF _Toc393789007 \h </w:instrText>
            </w:r>
            <w:r>
              <w:rPr>
                <w:noProof/>
                <w:webHidden/>
              </w:rPr>
            </w:r>
            <w:r>
              <w:rPr>
                <w:noProof/>
                <w:webHidden/>
              </w:rPr>
              <w:fldChar w:fldCharType="separate"/>
            </w:r>
            <w:r w:rsidR="00A02230">
              <w:rPr>
                <w:noProof/>
                <w:webHidden/>
              </w:rPr>
              <w:t>11</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08" w:history="1">
            <w:r w:rsidR="00A02230" w:rsidRPr="007626C5">
              <w:rPr>
                <w:rStyle w:val="Hyperlink"/>
                <w:noProof/>
              </w:rPr>
              <w:t>3.2</w:t>
            </w:r>
            <w:r w:rsidR="00A02230">
              <w:rPr>
                <w:rFonts w:asciiTheme="minorHAnsi" w:eastAsiaTheme="minorEastAsia" w:hAnsiTheme="minorHAnsi" w:cstheme="minorBidi"/>
                <w:noProof/>
                <w:sz w:val="22"/>
                <w:lang w:eastAsia="sv-SE"/>
              </w:rPr>
              <w:tab/>
            </w:r>
            <w:r w:rsidR="00A02230" w:rsidRPr="007626C5">
              <w:rPr>
                <w:rStyle w:val="Hyperlink"/>
                <w:noProof/>
              </w:rPr>
              <w:t>Adressering</w:t>
            </w:r>
            <w:r w:rsidR="00A02230">
              <w:rPr>
                <w:noProof/>
                <w:webHidden/>
              </w:rPr>
              <w:tab/>
            </w:r>
            <w:r>
              <w:rPr>
                <w:noProof/>
                <w:webHidden/>
              </w:rPr>
              <w:fldChar w:fldCharType="begin"/>
            </w:r>
            <w:r w:rsidR="00A02230">
              <w:rPr>
                <w:noProof/>
                <w:webHidden/>
              </w:rPr>
              <w:instrText xml:space="preserve"> PAGEREF _Toc393789008 \h </w:instrText>
            </w:r>
            <w:r>
              <w:rPr>
                <w:noProof/>
                <w:webHidden/>
              </w:rPr>
            </w:r>
            <w:r>
              <w:rPr>
                <w:noProof/>
                <w:webHidden/>
              </w:rPr>
              <w:fldChar w:fldCharType="separate"/>
            </w:r>
            <w:r w:rsidR="00A02230">
              <w:rPr>
                <w:noProof/>
                <w:webHidden/>
              </w:rPr>
              <w:t>11</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09" w:history="1">
            <w:r w:rsidR="00A02230" w:rsidRPr="007626C5">
              <w:rPr>
                <w:rStyle w:val="Hyperlink"/>
                <w:noProof/>
              </w:rPr>
              <w:t>3.3</w:t>
            </w:r>
            <w:r w:rsidR="00A02230">
              <w:rPr>
                <w:rFonts w:asciiTheme="minorHAnsi" w:eastAsiaTheme="minorEastAsia" w:hAnsiTheme="minorHAnsi" w:cstheme="minorBidi"/>
                <w:noProof/>
                <w:sz w:val="22"/>
                <w:lang w:eastAsia="sv-SE"/>
              </w:rPr>
              <w:tab/>
            </w:r>
            <w:r w:rsidR="00A02230" w:rsidRPr="007626C5">
              <w:rPr>
                <w:rStyle w:val="Hyperlink"/>
                <w:noProof/>
              </w:rPr>
              <w:t>Aggregering och engagemangsindex</w:t>
            </w:r>
            <w:r w:rsidR="00A02230">
              <w:rPr>
                <w:noProof/>
                <w:webHidden/>
              </w:rPr>
              <w:tab/>
            </w:r>
            <w:r>
              <w:rPr>
                <w:noProof/>
                <w:webHidden/>
              </w:rPr>
              <w:fldChar w:fldCharType="begin"/>
            </w:r>
            <w:r w:rsidR="00A02230">
              <w:rPr>
                <w:noProof/>
                <w:webHidden/>
              </w:rPr>
              <w:instrText xml:space="preserve"> PAGEREF _Toc393789009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3C07FE">
          <w:pPr>
            <w:pStyle w:val="TOC1"/>
            <w:tabs>
              <w:tab w:val="left" w:pos="400"/>
              <w:tab w:val="right" w:leader="dot" w:pos="10456"/>
            </w:tabs>
            <w:rPr>
              <w:rFonts w:asciiTheme="minorHAnsi" w:eastAsiaTheme="minorEastAsia" w:hAnsiTheme="minorHAnsi" w:cstheme="minorBidi"/>
              <w:noProof/>
              <w:sz w:val="22"/>
              <w:lang w:eastAsia="sv-SE"/>
            </w:rPr>
          </w:pPr>
          <w:hyperlink w:anchor="_Toc393789010" w:history="1">
            <w:r w:rsidR="00A02230" w:rsidRPr="007626C5">
              <w:rPr>
                <w:rStyle w:val="Hyperlink"/>
                <w:noProof/>
              </w:rPr>
              <w:t>4</w:t>
            </w:r>
            <w:r w:rsidR="00A02230">
              <w:rPr>
                <w:rFonts w:asciiTheme="minorHAnsi" w:eastAsiaTheme="minorEastAsia" w:hAnsiTheme="minorHAnsi" w:cstheme="minorBidi"/>
                <w:noProof/>
                <w:sz w:val="22"/>
                <w:lang w:eastAsia="sv-SE"/>
              </w:rPr>
              <w:tab/>
            </w:r>
            <w:r w:rsidR="00A02230" w:rsidRPr="007626C5">
              <w:rPr>
                <w:rStyle w:val="Hyperlink"/>
                <w:noProof/>
              </w:rPr>
              <w:t>Tjänstedomänens krav och regler</w:t>
            </w:r>
            <w:r w:rsidR="00A02230">
              <w:rPr>
                <w:noProof/>
                <w:webHidden/>
              </w:rPr>
              <w:tab/>
            </w:r>
            <w:r>
              <w:rPr>
                <w:noProof/>
                <w:webHidden/>
              </w:rPr>
              <w:fldChar w:fldCharType="begin"/>
            </w:r>
            <w:r w:rsidR="00A02230">
              <w:rPr>
                <w:noProof/>
                <w:webHidden/>
              </w:rPr>
              <w:instrText xml:space="preserve"> PAGEREF _Toc393789010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11" w:history="1">
            <w:r w:rsidR="00A02230" w:rsidRPr="007626C5">
              <w:rPr>
                <w:rStyle w:val="Hyperlink"/>
                <w:noProof/>
              </w:rPr>
              <w:t>4.1</w:t>
            </w:r>
            <w:r w:rsidR="00A02230">
              <w:rPr>
                <w:rFonts w:asciiTheme="minorHAnsi" w:eastAsiaTheme="minorEastAsia" w:hAnsiTheme="minorHAnsi" w:cstheme="minorBidi"/>
                <w:noProof/>
                <w:sz w:val="22"/>
                <w:lang w:eastAsia="sv-SE"/>
              </w:rPr>
              <w:tab/>
            </w:r>
            <w:r w:rsidR="00A02230" w:rsidRPr="007626C5">
              <w:rPr>
                <w:rStyle w:val="Hyperlink"/>
                <w:noProof/>
              </w:rPr>
              <w:t>Informationssäkerhet och juridik</w:t>
            </w:r>
            <w:r w:rsidR="00A02230">
              <w:rPr>
                <w:noProof/>
                <w:webHidden/>
              </w:rPr>
              <w:tab/>
            </w:r>
            <w:r>
              <w:rPr>
                <w:noProof/>
                <w:webHidden/>
              </w:rPr>
              <w:fldChar w:fldCharType="begin"/>
            </w:r>
            <w:r w:rsidR="00A02230">
              <w:rPr>
                <w:noProof/>
                <w:webHidden/>
              </w:rPr>
              <w:instrText xml:space="preserve"> PAGEREF _Toc393789011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12" w:history="1">
            <w:r w:rsidR="00A02230" w:rsidRPr="007626C5">
              <w:rPr>
                <w:rStyle w:val="Hyperlink"/>
                <w:noProof/>
              </w:rPr>
              <w:t>4.2</w:t>
            </w:r>
            <w:r w:rsidR="00A02230">
              <w:rPr>
                <w:rFonts w:asciiTheme="minorHAnsi" w:eastAsiaTheme="minorEastAsia" w:hAnsiTheme="minorHAnsi" w:cstheme="minorBidi"/>
                <w:noProof/>
                <w:sz w:val="22"/>
                <w:lang w:eastAsia="sv-SE"/>
              </w:rPr>
              <w:tab/>
            </w:r>
            <w:r w:rsidR="00A02230" w:rsidRPr="007626C5">
              <w:rPr>
                <w:rStyle w:val="Hyperlink"/>
                <w:noProof/>
              </w:rPr>
              <w:t>Icke funktionella krav</w:t>
            </w:r>
            <w:r w:rsidR="00A02230">
              <w:rPr>
                <w:noProof/>
                <w:webHidden/>
              </w:rPr>
              <w:tab/>
            </w:r>
            <w:r>
              <w:rPr>
                <w:noProof/>
                <w:webHidden/>
              </w:rPr>
              <w:fldChar w:fldCharType="begin"/>
            </w:r>
            <w:r w:rsidR="00A02230">
              <w:rPr>
                <w:noProof/>
                <w:webHidden/>
              </w:rPr>
              <w:instrText xml:space="preserve"> PAGEREF _Toc393789012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13" w:history="1">
            <w:r w:rsidR="00A02230" w:rsidRPr="007626C5">
              <w:rPr>
                <w:rStyle w:val="Hyperlink"/>
                <w:noProof/>
              </w:rPr>
              <w:t>4.2.1</w:t>
            </w:r>
            <w:r w:rsidR="00A02230">
              <w:rPr>
                <w:rFonts w:asciiTheme="minorHAnsi" w:eastAsiaTheme="minorEastAsia" w:hAnsiTheme="minorHAnsi" w:cstheme="minorBidi"/>
                <w:noProof/>
                <w:sz w:val="22"/>
                <w:lang w:eastAsia="sv-SE"/>
              </w:rPr>
              <w:tab/>
            </w:r>
            <w:r w:rsidR="00A02230" w:rsidRPr="007626C5">
              <w:rPr>
                <w:rStyle w:val="Hyperlink"/>
                <w:noProof/>
              </w:rPr>
              <w:t>Krav på en tjänsteproducent</w:t>
            </w:r>
            <w:r w:rsidR="00A02230">
              <w:rPr>
                <w:noProof/>
                <w:webHidden/>
              </w:rPr>
              <w:tab/>
            </w:r>
            <w:r>
              <w:rPr>
                <w:noProof/>
                <w:webHidden/>
              </w:rPr>
              <w:fldChar w:fldCharType="begin"/>
            </w:r>
            <w:r w:rsidR="00A02230">
              <w:rPr>
                <w:noProof/>
                <w:webHidden/>
              </w:rPr>
              <w:instrText xml:space="preserve"> PAGEREF _Toc393789013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14" w:history="1">
            <w:r w:rsidR="00A02230" w:rsidRPr="007626C5">
              <w:rPr>
                <w:rStyle w:val="Hyperlink"/>
                <w:noProof/>
              </w:rPr>
              <w:t>4.2.2</w:t>
            </w:r>
            <w:r w:rsidR="00A02230">
              <w:rPr>
                <w:rFonts w:asciiTheme="minorHAnsi" w:eastAsiaTheme="minorEastAsia" w:hAnsiTheme="minorHAnsi" w:cstheme="minorBidi"/>
                <w:noProof/>
                <w:sz w:val="22"/>
                <w:lang w:eastAsia="sv-SE"/>
              </w:rPr>
              <w:tab/>
            </w:r>
            <w:r w:rsidR="00A02230" w:rsidRPr="007626C5">
              <w:rPr>
                <w:rStyle w:val="Hyperlink"/>
                <w:noProof/>
              </w:rPr>
              <w:t>Övriga krav</w:t>
            </w:r>
            <w:r w:rsidR="00A02230">
              <w:rPr>
                <w:noProof/>
                <w:webHidden/>
              </w:rPr>
              <w:tab/>
            </w:r>
            <w:r>
              <w:rPr>
                <w:noProof/>
                <w:webHidden/>
              </w:rPr>
              <w:fldChar w:fldCharType="begin"/>
            </w:r>
            <w:r w:rsidR="00A02230">
              <w:rPr>
                <w:noProof/>
                <w:webHidden/>
              </w:rPr>
              <w:instrText xml:space="preserve"> PAGEREF _Toc393789014 \h </w:instrText>
            </w:r>
            <w:r>
              <w:rPr>
                <w:noProof/>
                <w:webHidden/>
              </w:rPr>
            </w:r>
            <w:r>
              <w:rPr>
                <w:noProof/>
                <w:webHidden/>
              </w:rPr>
              <w:fldChar w:fldCharType="separate"/>
            </w:r>
            <w:r w:rsidR="00A02230">
              <w:rPr>
                <w:noProof/>
                <w:webHidden/>
              </w:rPr>
              <w:t>15</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15" w:history="1">
            <w:r w:rsidR="00A02230" w:rsidRPr="007626C5">
              <w:rPr>
                <w:rStyle w:val="Hyperlink"/>
                <w:noProof/>
              </w:rPr>
              <w:t>4.2.3</w:t>
            </w:r>
            <w:r w:rsidR="00A02230">
              <w:rPr>
                <w:rFonts w:asciiTheme="minorHAnsi" w:eastAsiaTheme="minorEastAsia" w:hAnsiTheme="minorHAnsi" w:cstheme="minorBidi"/>
                <w:noProof/>
                <w:sz w:val="22"/>
                <w:lang w:eastAsia="sv-SE"/>
              </w:rPr>
              <w:tab/>
            </w:r>
            <w:r w:rsidR="00A02230" w:rsidRPr="007626C5">
              <w:rPr>
                <w:rStyle w:val="Hyperlink"/>
                <w:noProof/>
              </w:rPr>
              <w:t>Krav på en tjänstekonsument</w:t>
            </w:r>
            <w:r w:rsidR="00A02230">
              <w:rPr>
                <w:noProof/>
                <w:webHidden/>
              </w:rPr>
              <w:tab/>
            </w:r>
            <w:r>
              <w:rPr>
                <w:noProof/>
                <w:webHidden/>
              </w:rPr>
              <w:fldChar w:fldCharType="begin"/>
            </w:r>
            <w:r w:rsidR="00A02230">
              <w:rPr>
                <w:noProof/>
                <w:webHidden/>
              </w:rPr>
              <w:instrText xml:space="preserve"> PAGEREF _Toc393789015 \h </w:instrText>
            </w:r>
            <w:r>
              <w:rPr>
                <w:noProof/>
                <w:webHidden/>
              </w:rPr>
            </w:r>
            <w:r>
              <w:rPr>
                <w:noProof/>
                <w:webHidden/>
              </w:rPr>
              <w:fldChar w:fldCharType="separate"/>
            </w:r>
            <w:r w:rsidR="00A02230">
              <w:rPr>
                <w:noProof/>
                <w:webHidden/>
              </w:rPr>
              <w:t>15</w:t>
            </w:r>
            <w:r>
              <w:rPr>
                <w:noProof/>
                <w:webHidden/>
              </w:rPr>
              <w:fldChar w:fldCharType="end"/>
            </w:r>
          </w:hyperlink>
        </w:p>
        <w:p w:rsidR="00A02230" w:rsidRDefault="003C07FE">
          <w:pPr>
            <w:pStyle w:val="TOC1"/>
            <w:tabs>
              <w:tab w:val="left" w:pos="400"/>
              <w:tab w:val="right" w:leader="dot" w:pos="10456"/>
            </w:tabs>
            <w:rPr>
              <w:rFonts w:asciiTheme="minorHAnsi" w:eastAsiaTheme="minorEastAsia" w:hAnsiTheme="minorHAnsi" w:cstheme="minorBidi"/>
              <w:noProof/>
              <w:sz w:val="22"/>
              <w:lang w:eastAsia="sv-SE"/>
            </w:rPr>
          </w:pPr>
          <w:hyperlink w:anchor="_Toc393789016" w:history="1">
            <w:r w:rsidR="00A02230" w:rsidRPr="007626C5">
              <w:rPr>
                <w:rStyle w:val="Hyperlink"/>
                <w:noProof/>
              </w:rPr>
              <w:t>5</w:t>
            </w:r>
            <w:r w:rsidR="00A02230">
              <w:rPr>
                <w:rFonts w:asciiTheme="minorHAnsi" w:eastAsiaTheme="minorEastAsia" w:hAnsiTheme="minorHAnsi" w:cstheme="minorBidi"/>
                <w:noProof/>
                <w:sz w:val="22"/>
                <w:lang w:eastAsia="sv-SE"/>
              </w:rPr>
              <w:tab/>
            </w:r>
            <w:r w:rsidR="00A02230" w:rsidRPr="007626C5">
              <w:rPr>
                <w:rStyle w:val="Hyperlink"/>
                <w:noProof/>
              </w:rPr>
              <w:t>Tjänstedomänens meddelandemodeller</w:t>
            </w:r>
            <w:r w:rsidR="00A02230">
              <w:rPr>
                <w:noProof/>
                <w:webHidden/>
              </w:rPr>
              <w:tab/>
            </w:r>
            <w:r>
              <w:rPr>
                <w:noProof/>
                <w:webHidden/>
              </w:rPr>
              <w:fldChar w:fldCharType="begin"/>
            </w:r>
            <w:r w:rsidR="00A02230">
              <w:rPr>
                <w:noProof/>
                <w:webHidden/>
              </w:rPr>
              <w:instrText xml:space="preserve"> PAGEREF _Toc393789016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17" w:history="1">
            <w:r w:rsidR="00A02230" w:rsidRPr="007626C5">
              <w:rPr>
                <w:rStyle w:val="Hyperlink"/>
                <w:noProof/>
              </w:rPr>
              <w:t>5.1</w:t>
            </w:r>
            <w:r w:rsidR="00A02230">
              <w:rPr>
                <w:rFonts w:asciiTheme="minorHAnsi" w:eastAsiaTheme="minorEastAsia" w:hAnsiTheme="minorHAnsi" w:cstheme="minorBidi"/>
                <w:noProof/>
                <w:sz w:val="22"/>
                <w:lang w:eastAsia="sv-SE"/>
              </w:rPr>
              <w:tab/>
            </w:r>
            <w:r w:rsidR="00A02230" w:rsidRPr="007626C5">
              <w:rPr>
                <w:rStyle w:val="Hyperlink"/>
                <w:noProof/>
              </w:rPr>
              <w:t>V-MIM</w:t>
            </w:r>
            <w:r w:rsidR="00A02230">
              <w:rPr>
                <w:noProof/>
                <w:webHidden/>
              </w:rPr>
              <w:tab/>
            </w:r>
            <w:r>
              <w:rPr>
                <w:noProof/>
                <w:webHidden/>
              </w:rPr>
              <w:fldChar w:fldCharType="begin"/>
            </w:r>
            <w:r w:rsidR="00A02230">
              <w:rPr>
                <w:noProof/>
                <w:webHidden/>
              </w:rPr>
              <w:instrText xml:space="preserve"> PAGEREF _Toc393789017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18" w:history="1">
            <w:r w:rsidR="00A02230" w:rsidRPr="007626C5">
              <w:rPr>
                <w:rStyle w:val="Hyperlink"/>
                <w:noProof/>
              </w:rPr>
              <w:t>5.2</w:t>
            </w:r>
            <w:r w:rsidR="00A02230">
              <w:rPr>
                <w:rFonts w:asciiTheme="minorHAnsi" w:eastAsiaTheme="minorEastAsia" w:hAnsiTheme="minorHAnsi" w:cstheme="minorBidi"/>
                <w:noProof/>
                <w:sz w:val="22"/>
                <w:lang w:eastAsia="sv-SE"/>
              </w:rPr>
              <w:tab/>
            </w:r>
            <w:r w:rsidR="00A02230" w:rsidRPr="007626C5">
              <w:rPr>
                <w:rStyle w:val="Hyperlink"/>
                <w:noProof/>
              </w:rPr>
              <w:t>Formatregler</w:t>
            </w:r>
            <w:r w:rsidR="00A02230">
              <w:rPr>
                <w:noProof/>
                <w:webHidden/>
              </w:rPr>
              <w:tab/>
            </w:r>
            <w:r>
              <w:rPr>
                <w:noProof/>
                <w:webHidden/>
              </w:rPr>
              <w:fldChar w:fldCharType="begin"/>
            </w:r>
            <w:r w:rsidR="00A02230">
              <w:rPr>
                <w:noProof/>
                <w:webHidden/>
              </w:rPr>
              <w:instrText xml:space="preserve"> PAGEREF _Toc393789018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19" w:history="1">
            <w:r w:rsidR="00A02230" w:rsidRPr="007626C5">
              <w:rPr>
                <w:rStyle w:val="Hyperlink"/>
                <w:noProof/>
              </w:rPr>
              <w:t>5.2.1</w:t>
            </w:r>
            <w:r w:rsidR="00A02230">
              <w:rPr>
                <w:rFonts w:asciiTheme="minorHAnsi" w:eastAsiaTheme="minorEastAsia" w:hAnsiTheme="minorHAnsi" w:cstheme="minorBidi"/>
                <w:noProof/>
                <w:sz w:val="22"/>
                <w:lang w:eastAsia="sv-SE"/>
              </w:rPr>
              <w:tab/>
            </w:r>
            <w:r w:rsidR="00A02230" w:rsidRPr="007626C5">
              <w:rPr>
                <w:rStyle w:val="Hyperlink"/>
                <w:noProof/>
              </w:rPr>
              <w:t>RIV-specifikation</w:t>
            </w:r>
            <w:r w:rsidR="00A02230">
              <w:rPr>
                <w:noProof/>
                <w:webHidden/>
              </w:rPr>
              <w:tab/>
            </w:r>
            <w:r>
              <w:rPr>
                <w:noProof/>
                <w:webHidden/>
              </w:rPr>
              <w:fldChar w:fldCharType="begin"/>
            </w:r>
            <w:r w:rsidR="00A02230">
              <w:rPr>
                <w:noProof/>
                <w:webHidden/>
              </w:rPr>
              <w:instrText xml:space="preserve"> PAGEREF _Toc393789019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3C07FE">
          <w:pPr>
            <w:pStyle w:val="TOC1"/>
            <w:tabs>
              <w:tab w:val="left" w:pos="400"/>
              <w:tab w:val="right" w:leader="dot" w:pos="10456"/>
            </w:tabs>
            <w:rPr>
              <w:rFonts w:asciiTheme="minorHAnsi" w:eastAsiaTheme="minorEastAsia" w:hAnsiTheme="minorHAnsi" w:cstheme="minorBidi"/>
              <w:noProof/>
              <w:sz w:val="22"/>
              <w:lang w:eastAsia="sv-SE"/>
            </w:rPr>
          </w:pPr>
          <w:hyperlink w:anchor="_Toc393789020" w:history="1">
            <w:r w:rsidR="00A02230" w:rsidRPr="007626C5">
              <w:rPr>
                <w:rStyle w:val="Hyperlink"/>
                <w:noProof/>
              </w:rPr>
              <w:t>6</w:t>
            </w:r>
            <w:r w:rsidR="00A02230">
              <w:rPr>
                <w:rFonts w:asciiTheme="minorHAnsi" w:eastAsiaTheme="minorEastAsia" w:hAnsiTheme="minorHAnsi" w:cstheme="minorBidi"/>
                <w:noProof/>
                <w:sz w:val="22"/>
                <w:lang w:eastAsia="sv-SE"/>
              </w:rPr>
              <w:tab/>
            </w:r>
            <w:r w:rsidR="00A02230" w:rsidRPr="007626C5">
              <w:rPr>
                <w:rStyle w:val="Hyperlink"/>
                <w:noProof/>
              </w:rPr>
              <w:t>Tjänstekontrakt</w:t>
            </w:r>
            <w:r w:rsidR="00A02230">
              <w:rPr>
                <w:noProof/>
                <w:webHidden/>
              </w:rPr>
              <w:tab/>
            </w:r>
            <w:r>
              <w:rPr>
                <w:noProof/>
                <w:webHidden/>
              </w:rPr>
              <w:fldChar w:fldCharType="begin"/>
            </w:r>
            <w:r w:rsidR="00A02230">
              <w:rPr>
                <w:noProof/>
                <w:webHidden/>
              </w:rPr>
              <w:instrText xml:space="preserve"> PAGEREF _Toc393789020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21" w:history="1">
            <w:r w:rsidR="00A02230" w:rsidRPr="007626C5">
              <w:rPr>
                <w:rStyle w:val="Hyperlink"/>
                <w:noProof/>
              </w:rPr>
              <w:t>6.1</w:t>
            </w:r>
            <w:r w:rsidR="00A02230">
              <w:rPr>
                <w:rFonts w:asciiTheme="minorHAnsi" w:eastAsiaTheme="minorEastAsia" w:hAnsiTheme="minorHAnsi" w:cstheme="minorBidi"/>
                <w:noProof/>
                <w:sz w:val="22"/>
                <w:lang w:eastAsia="sv-SE"/>
              </w:rPr>
              <w:tab/>
            </w:r>
            <w:r w:rsidR="00A02230" w:rsidRPr="007626C5">
              <w:rPr>
                <w:rStyle w:val="Hyperlink"/>
                <w:noProof/>
              </w:rPr>
              <w:t>GetHealthCareUnit</w:t>
            </w:r>
            <w:r w:rsidR="00A02230">
              <w:rPr>
                <w:noProof/>
                <w:webHidden/>
              </w:rPr>
              <w:tab/>
            </w:r>
            <w:r>
              <w:rPr>
                <w:noProof/>
                <w:webHidden/>
              </w:rPr>
              <w:fldChar w:fldCharType="begin"/>
            </w:r>
            <w:r w:rsidR="00A02230">
              <w:rPr>
                <w:noProof/>
                <w:webHidden/>
              </w:rPr>
              <w:instrText xml:space="preserve"> PAGEREF _Toc393789021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22" w:history="1">
            <w:r w:rsidR="00A02230" w:rsidRPr="007626C5">
              <w:rPr>
                <w:rStyle w:val="Hyperlink"/>
                <w:noProof/>
              </w:rPr>
              <w:t>6.1.1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_Toc393789022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23" w:history="1">
            <w:r w:rsidR="00A02230" w:rsidRPr="007626C5">
              <w:rPr>
                <w:rStyle w:val="Hyperlink"/>
                <w:noProof/>
              </w:rPr>
              <w:t>6.1.2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_Toc393789023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24" w:history="1">
            <w:r w:rsidR="00A02230" w:rsidRPr="007626C5">
              <w:rPr>
                <w:rStyle w:val="Hyperlink"/>
                <w:noProof/>
              </w:rPr>
              <w:t>6.1.3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_Toc393789024 \h </w:instrText>
            </w:r>
            <w:r>
              <w:rPr>
                <w:noProof/>
                <w:webHidden/>
              </w:rPr>
            </w:r>
            <w:r>
              <w:rPr>
                <w:noProof/>
                <w:webHidden/>
              </w:rPr>
              <w:fldChar w:fldCharType="separate"/>
            </w:r>
            <w:r w:rsidR="00A02230">
              <w:rPr>
                <w:noProof/>
                <w:webHidden/>
              </w:rPr>
              <w:t>18</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25" w:history="1">
            <w:r w:rsidR="00A02230" w:rsidRPr="007626C5">
              <w:rPr>
                <w:rStyle w:val="Hyperlink"/>
                <w:noProof/>
              </w:rPr>
              <w:t>6.1.4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_Toc393789025 \h </w:instrText>
            </w:r>
            <w:r>
              <w:rPr>
                <w:noProof/>
                <w:webHidden/>
              </w:rPr>
            </w:r>
            <w:r>
              <w:rPr>
                <w:noProof/>
                <w:webHidden/>
              </w:rPr>
              <w:fldChar w:fldCharType="separate"/>
            </w:r>
            <w:r w:rsidR="00A02230">
              <w:rPr>
                <w:noProof/>
                <w:webHidden/>
              </w:rPr>
              <w:t>19</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26" w:history="1">
            <w:r w:rsidR="00A02230" w:rsidRPr="007626C5">
              <w:rPr>
                <w:rStyle w:val="Hyperlink"/>
                <w:noProof/>
              </w:rPr>
              <w:t>6.2</w:t>
            </w:r>
            <w:r w:rsidR="00A02230">
              <w:rPr>
                <w:rFonts w:asciiTheme="minorHAnsi" w:eastAsiaTheme="minorEastAsia" w:hAnsiTheme="minorHAnsi" w:cstheme="minorBidi"/>
                <w:noProof/>
                <w:sz w:val="22"/>
                <w:lang w:eastAsia="sv-SE"/>
              </w:rPr>
              <w:tab/>
            </w:r>
            <w:r w:rsidR="00A02230" w:rsidRPr="007626C5">
              <w:rPr>
                <w:rStyle w:val="Hyperlink"/>
                <w:noProof/>
              </w:rPr>
              <w:t>GetHealthCareUnitList</w:t>
            </w:r>
            <w:r w:rsidR="00A02230">
              <w:rPr>
                <w:noProof/>
                <w:webHidden/>
              </w:rPr>
              <w:tab/>
            </w:r>
            <w:r>
              <w:rPr>
                <w:noProof/>
                <w:webHidden/>
              </w:rPr>
              <w:fldChar w:fldCharType="begin"/>
            </w:r>
            <w:r w:rsidR="00A02230">
              <w:rPr>
                <w:noProof/>
                <w:webHidden/>
              </w:rPr>
              <w:instrText xml:space="preserve"> PAGEREF _Toc393789026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27" w:history="1">
            <w:r w:rsidR="00A02230" w:rsidRPr="007626C5">
              <w:rPr>
                <w:rStyle w:val="Hyperlink"/>
                <w:noProof/>
              </w:rPr>
              <w:t>6.2.1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_Toc393789027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28" w:history="1">
            <w:r w:rsidR="00A02230" w:rsidRPr="007626C5">
              <w:rPr>
                <w:rStyle w:val="Hyperlink"/>
                <w:noProof/>
              </w:rPr>
              <w:t>6.2.2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_Toc393789028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29" w:history="1">
            <w:r w:rsidR="00A02230" w:rsidRPr="007626C5">
              <w:rPr>
                <w:rStyle w:val="Hyperlink"/>
                <w:noProof/>
              </w:rPr>
              <w:t>6.2.3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_Toc393789029 \h </w:instrText>
            </w:r>
            <w:r>
              <w:rPr>
                <w:noProof/>
                <w:webHidden/>
              </w:rPr>
            </w:r>
            <w:r>
              <w:rPr>
                <w:noProof/>
                <w:webHidden/>
              </w:rPr>
              <w:fldChar w:fldCharType="separate"/>
            </w:r>
            <w:r w:rsidR="00A02230">
              <w:rPr>
                <w:noProof/>
                <w:webHidden/>
              </w:rPr>
              <w:t>21</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0" w:history="1">
            <w:r w:rsidR="00A02230" w:rsidRPr="007626C5">
              <w:rPr>
                <w:rStyle w:val="Hyperlink"/>
                <w:noProof/>
              </w:rPr>
              <w:t>6.2.4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_Toc393789030 \h </w:instrText>
            </w:r>
            <w:r>
              <w:rPr>
                <w:noProof/>
                <w:webHidden/>
              </w:rPr>
            </w:r>
            <w:r>
              <w:rPr>
                <w:noProof/>
                <w:webHidden/>
              </w:rPr>
              <w:fldChar w:fldCharType="separate"/>
            </w:r>
            <w:r w:rsidR="00A02230">
              <w:rPr>
                <w:noProof/>
                <w:webHidden/>
              </w:rPr>
              <w:t>22</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31" w:history="1">
            <w:r w:rsidR="00A02230" w:rsidRPr="007626C5">
              <w:rPr>
                <w:rStyle w:val="Hyperlink"/>
                <w:noProof/>
              </w:rPr>
              <w:t>6.3</w:t>
            </w:r>
            <w:r w:rsidR="00A02230">
              <w:rPr>
                <w:rFonts w:asciiTheme="minorHAnsi" w:eastAsiaTheme="minorEastAsia" w:hAnsiTheme="minorHAnsi" w:cstheme="minorBidi"/>
                <w:noProof/>
                <w:sz w:val="22"/>
                <w:lang w:eastAsia="sv-SE"/>
              </w:rPr>
              <w:tab/>
            </w:r>
            <w:r w:rsidR="00A02230" w:rsidRPr="007626C5">
              <w:rPr>
                <w:rStyle w:val="Hyperlink"/>
                <w:noProof/>
              </w:rPr>
              <w:t>GetHealthCareUnitMembers</w:t>
            </w:r>
            <w:r w:rsidR="00A02230">
              <w:rPr>
                <w:noProof/>
                <w:webHidden/>
              </w:rPr>
              <w:tab/>
            </w:r>
            <w:r>
              <w:rPr>
                <w:noProof/>
                <w:webHidden/>
              </w:rPr>
              <w:fldChar w:fldCharType="begin"/>
            </w:r>
            <w:r w:rsidR="00A02230">
              <w:rPr>
                <w:noProof/>
                <w:webHidden/>
              </w:rPr>
              <w:instrText xml:space="preserve"> PAGEREF _Toc393789031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2" w:history="1">
            <w:r w:rsidR="00A02230" w:rsidRPr="007626C5">
              <w:rPr>
                <w:rStyle w:val="Hyperlink"/>
                <w:noProof/>
              </w:rPr>
              <w:t>6.3.1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_Toc393789032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3" w:history="1">
            <w:r w:rsidR="00A02230" w:rsidRPr="007626C5">
              <w:rPr>
                <w:rStyle w:val="Hyperlink"/>
                <w:noProof/>
              </w:rPr>
              <w:t>6.3.2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_Toc393789033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4" w:history="1">
            <w:r w:rsidR="00A02230" w:rsidRPr="007626C5">
              <w:rPr>
                <w:rStyle w:val="Hyperlink"/>
                <w:noProof/>
              </w:rPr>
              <w:t>6.3.3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_Toc393789034 \h </w:instrText>
            </w:r>
            <w:r>
              <w:rPr>
                <w:noProof/>
                <w:webHidden/>
              </w:rPr>
            </w:r>
            <w:r>
              <w:rPr>
                <w:noProof/>
                <w:webHidden/>
              </w:rPr>
              <w:fldChar w:fldCharType="separate"/>
            </w:r>
            <w:r w:rsidR="00A02230">
              <w:rPr>
                <w:noProof/>
                <w:webHidden/>
              </w:rPr>
              <w:t>24</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5" w:history="1">
            <w:r w:rsidR="00A02230" w:rsidRPr="007626C5">
              <w:rPr>
                <w:rStyle w:val="Hyperlink"/>
                <w:noProof/>
              </w:rPr>
              <w:t>6.3.4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_Toc393789035 \h </w:instrText>
            </w:r>
            <w:r>
              <w:rPr>
                <w:noProof/>
                <w:webHidden/>
              </w:rPr>
            </w:r>
            <w:r>
              <w:rPr>
                <w:noProof/>
                <w:webHidden/>
              </w:rPr>
              <w:fldChar w:fldCharType="separate"/>
            </w:r>
            <w:r w:rsidR="00A02230">
              <w:rPr>
                <w:noProof/>
                <w:webHidden/>
              </w:rPr>
              <w:t>26</w:t>
            </w:r>
            <w:r>
              <w:rPr>
                <w:noProof/>
                <w:webHidden/>
              </w:rPr>
              <w:fldChar w:fldCharType="end"/>
            </w:r>
          </w:hyperlink>
        </w:p>
        <w:p w:rsidR="00A02230" w:rsidRDefault="003C07FE">
          <w:pPr>
            <w:pStyle w:val="TOC2"/>
            <w:tabs>
              <w:tab w:val="left" w:pos="880"/>
              <w:tab w:val="right" w:leader="dot" w:pos="10456"/>
            </w:tabs>
            <w:rPr>
              <w:rFonts w:asciiTheme="minorHAnsi" w:eastAsiaTheme="minorEastAsia" w:hAnsiTheme="minorHAnsi" w:cstheme="minorBidi"/>
              <w:noProof/>
              <w:sz w:val="22"/>
              <w:lang w:eastAsia="sv-SE"/>
            </w:rPr>
          </w:pPr>
          <w:hyperlink w:anchor="_Toc393789036" w:history="1">
            <w:r w:rsidR="00A02230" w:rsidRPr="007626C5">
              <w:rPr>
                <w:rStyle w:val="Hyperlink"/>
                <w:noProof/>
              </w:rPr>
              <w:t>6.4</w:t>
            </w:r>
            <w:r w:rsidR="00A02230">
              <w:rPr>
                <w:rFonts w:asciiTheme="minorHAnsi" w:eastAsiaTheme="minorEastAsia" w:hAnsiTheme="minorHAnsi" w:cstheme="minorBidi"/>
                <w:noProof/>
                <w:sz w:val="22"/>
                <w:lang w:eastAsia="sv-SE"/>
              </w:rPr>
              <w:tab/>
            </w:r>
            <w:r w:rsidR="00A02230" w:rsidRPr="007626C5">
              <w:rPr>
                <w:rStyle w:val="Hyperlink"/>
                <w:noProof/>
              </w:rPr>
              <w:t>GetUnit</w:t>
            </w:r>
            <w:r w:rsidR="00A02230">
              <w:rPr>
                <w:noProof/>
                <w:webHidden/>
              </w:rPr>
              <w:tab/>
            </w:r>
            <w:r>
              <w:rPr>
                <w:noProof/>
                <w:webHidden/>
              </w:rPr>
              <w:fldChar w:fldCharType="begin"/>
            </w:r>
            <w:r w:rsidR="00A02230">
              <w:rPr>
                <w:noProof/>
                <w:webHidden/>
              </w:rPr>
              <w:instrText xml:space="preserve"> PAGEREF _Toc393789036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7" w:history="1">
            <w:r w:rsidR="00A02230" w:rsidRPr="007626C5">
              <w:rPr>
                <w:rStyle w:val="Hyperlink"/>
                <w:noProof/>
              </w:rPr>
              <w:t>6.4.1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_Toc393789037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8" w:history="1">
            <w:r w:rsidR="00A02230" w:rsidRPr="007626C5">
              <w:rPr>
                <w:rStyle w:val="Hyperlink"/>
                <w:noProof/>
              </w:rPr>
              <w:t>6.4.2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_Toc393789038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39" w:history="1">
            <w:r w:rsidR="00A02230" w:rsidRPr="007626C5">
              <w:rPr>
                <w:rStyle w:val="Hyperlink"/>
                <w:noProof/>
              </w:rPr>
              <w:t>6.4.3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_Toc393789039 \h </w:instrText>
            </w:r>
            <w:r>
              <w:rPr>
                <w:noProof/>
                <w:webHidden/>
              </w:rPr>
            </w:r>
            <w:r>
              <w:rPr>
                <w:noProof/>
                <w:webHidden/>
              </w:rPr>
              <w:fldChar w:fldCharType="separate"/>
            </w:r>
            <w:r w:rsidR="00A02230">
              <w:rPr>
                <w:noProof/>
                <w:webHidden/>
              </w:rPr>
              <w:t>30</w:t>
            </w:r>
            <w:r>
              <w:rPr>
                <w:noProof/>
                <w:webHidden/>
              </w:rPr>
              <w:fldChar w:fldCharType="end"/>
            </w:r>
          </w:hyperlink>
        </w:p>
        <w:p w:rsidR="00A02230" w:rsidRDefault="003C07FE">
          <w:pPr>
            <w:pStyle w:val="TOC3"/>
            <w:tabs>
              <w:tab w:val="left" w:pos="1100"/>
              <w:tab w:val="right" w:leader="dot" w:pos="10456"/>
            </w:tabs>
            <w:rPr>
              <w:rFonts w:asciiTheme="minorHAnsi" w:eastAsiaTheme="minorEastAsia" w:hAnsiTheme="minorHAnsi" w:cstheme="minorBidi"/>
              <w:noProof/>
              <w:sz w:val="22"/>
              <w:lang w:eastAsia="sv-SE"/>
            </w:rPr>
          </w:pPr>
          <w:hyperlink w:anchor="_Toc393789040" w:history="1">
            <w:r w:rsidR="00A02230" w:rsidRPr="007626C5">
              <w:rPr>
                <w:rStyle w:val="Hyperlink"/>
                <w:noProof/>
              </w:rPr>
              <w:t>6.4.4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_Toc393789040 \h </w:instrText>
            </w:r>
            <w:r>
              <w:rPr>
                <w:noProof/>
                <w:webHidden/>
              </w:rPr>
            </w:r>
            <w:r>
              <w:rPr>
                <w:noProof/>
                <w:webHidden/>
              </w:rPr>
              <w:fldChar w:fldCharType="separate"/>
            </w:r>
            <w:r w:rsidR="00A02230">
              <w:rPr>
                <w:noProof/>
                <w:webHidden/>
              </w:rPr>
              <w:t>34</w:t>
            </w:r>
            <w:r>
              <w:rPr>
                <w:noProof/>
                <w:webHidden/>
              </w:rPr>
              <w:fldChar w:fldCharType="end"/>
            </w:r>
          </w:hyperlink>
        </w:p>
        <w:p w:rsidR="00793064" w:rsidRDefault="003C07FE">
          <w:r>
            <w:fldChar w:fldCharType="end"/>
          </w:r>
        </w:p>
      </w:sdtContent>
    </w:sdt>
    <w:p w:rsidR="00793064" w:rsidRDefault="00793064">
      <w:pPr>
        <w:spacing w:line="240" w:lineRule="auto"/>
        <w:rPr>
          <w:rFonts w:eastAsia="Times New Roman"/>
          <w:bCs/>
          <w:sz w:val="30"/>
          <w:szCs w:val="28"/>
        </w:rPr>
      </w:pPr>
      <w:r>
        <w:br w:type="page"/>
      </w:r>
    </w:p>
    <w:p w:rsidR="0039481C" w:rsidRDefault="0039481C" w:rsidP="0039481C">
      <w:pPr>
        <w:spacing w:line="240" w:lineRule="auto"/>
        <w:rPr>
          <w:b/>
        </w:rPr>
      </w:pPr>
      <w:bookmarkStart w:id="2" w:name="Radera3"/>
      <w:bookmarkEnd w:id="1"/>
      <w:bookmarkEnd w:id="2"/>
    </w:p>
    <w:p w:rsidR="0039481C" w:rsidRDefault="0039481C" w:rsidP="0039481C">
      <w:pPr>
        <w:rPr>
          <w:b/>
        </w:rPr>
      </w:pPr>
    </w:p>
    <w:p w:rsidR="0039481C" w:rsidRPr="00210991" w:rsidRDefault="0039481C" w:rsidP="0039481C">
      <w:pPr>
        <w:rPr>
          <w:rStyle w:val="BodyTextChar"/>
          <w:rFonts w:eastAsia="Calibri"/>
          <w:szCs w:val="20"/>
        </w:rPr>
      </w:pPr>
      <w:r w:rsidRPr="00D23023">
        <w:rPr>
          <w:b/>
        </w:rPr>
        <w:t>Revisionshistorik</w:t>
      </w:r>
    </w:p>
    <w:p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304"/>
        <w:gridCol w:w="992"/>
        <w:gridCol w:w="1560"/>
        <w:gridCol w:w="3260"/>
        <w:gridCol w:w="1559"/>
        <w:gridCol w:w="1418"/>
      </w:tblGrid>
      <w:tr w:rsidR="0039481C" w:rsidTr="00824399">
        <w:tc>
          <w:tcPr>
            <w:tcW w:w="1304" w:type="dxa"/>
            <w:shd w:val="clear" w:color="auto" w:fill="DDD9C3" w:themeFill="background2" w:themeFillShade="E6"/>
          </w:tcPr>
          <w:p w:rsidR="0039481C" w:rsidRPr="00A31996" w:rsidRDefault="0039481C" w:rsidP="0039481C">
            <w:pPr>
              <w:pStyle w:val="TableText"/>
            </w:pPr>
            <w:r>
              <w:t>Version</w:t>
            </w:r>
          </w:p>
        </w:tc>
        <w:tc>
          <w:tcPr>
            <w:tcW w:w="992" w:type="dxa"/>
            <w:shd w:val="clear" w:color="auto" w:fill="DDD9C3" w:themeFill="background2" w:themeFillShade="E6"/>
          </w:tcPr>
          <w:p w:rsidR="0039481C" w:rsidRPr="00A31996" w:rsidRDefault="0039481C" w:rsidP="0039481C">
            <w:pPr>
              <w:pStyle w:val="TableText"/>
            </w:pPr>
            <w:r w:rsidRPr="00A31996">
              <w:t>Revision Nr</w:t>
            </w:r>
          </w:p>
        </w:tc>
        <w:tc>
          <w:tcPr>
            <w:tcW w:w="1560" w:type="dxa"/>
            <w:shd w:val="clear" w:color="auto" w:fill="DDD9C3" w:themeFill="background2" w:themeFillShade="E6"/>
          </w:tcPr>
          <w:p w:rsidR="0039481C" w:rsidRPr="00A31996" w:rsidRDefault="0039481C" w:rsidP="0039481C">
            <w:pPr>
              <w:pStyle w:val="TableText"/>
            </w:pPr>
            <w:r w:rsidRPr="00A31996">
              <w:t>Revision Datum</w:t>
            </w:r>
          </w:p>
        </w:tc>
        <w:tc>
          <w:tcPr>
            <w:tcW w:w="3260" w:type="dxa"/>
            <w:shd w:val="clear" w:color="auto" w:fill="DDD9C3" w:themeFill="background2" w:themeFillShade="E6"/>
          </w:tcPr>
          <w:p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rsidR="0039481C" w:rsidRPr="00A31996" w:rsidRDefault="0039481C" w:rsidP="0039481C">
            <w:pPr>
              <w:pStyle w:val="TableText"/>
            </w:pPr>
            <w:r w:rsidRPr="00A31996">
              <w:t>Granskad av</w:t>
            </w:r>
          </w:p>
        </w:tc>
      </w:tr>
      <w:tr w:rsidR="00824399" w:rsidRPr="00DF7196" w:rsidTr="00824399">
        <w:tc>
          <w:tcPr>
            <w:tcW w:w="1304" w:type="dxa"/>
          </w:tcPr>
          <w:p w:rsidR="00824399" w:rsidRPr="00DF7196" w:rsidRDefault="00824399" w:rsidP="000105E5">
            <w:pPr>
              <w:pStyle w:val="TableText"/>
            </w:pPr>
          </w:p>
        </w:tc>
        <w:tc>
          <w:tcPr>
            <w:tcW w:w="992" w:type="dxa"/>
          </w:tcPr>
          <w:p w:rsidR="00824399" w:rsidRPr="00DF7196" w:rsidRDefault="00824399" w:rsidP="000105E5">
            <w:pPr>
              <w:pStyle w:val="TableText"/>
            </w:pPr>
            <w:r w:rsidRPr="00DF7196">
              <w:t>PA1</w:t>
            </w:r>
          </w:p>
        </w:tc>
        <w:tc>
          <w:tcPr>
            <w:tcW w:w="1560" w:type="dxa"/>
          </w:tcPr>
          <w:p w:rsidR="00824399" w:rsidRPr="00DF7196" w:rsidRDefault="00824399" w:rsidP="000105E5">
            <w:pPr>
              <w:pStyle w:val="TableText"/>
            </w:pPr>
            <w:r w:rsidRPr="00DF7196">
              <w:t>2013-05-22 – 2013-07-19</w:t>
            </w:r>
          </w:p>
        </w:tc>
        <w:tc>
          <w:tcPr>
            <w:tcW w:w="3260" w:type="dxa"/>
          </w:tcPr>
          <w:p w:rsidR="00824399" w:rsidRPr="00DF7196" w:rsidRDefault="00824399" w:rsidP="000105E5">
            <w:pPr>
              <w:pStyle w:val="TableText"/>
            </w:pPr>
            <w:r w:rsidRPr="00DF7196">
              <w:t>Första version</w:t>
            </w:r>
          </w:p>
        </w:tc>
        <w:tc>
          <w:tcPr>
            <w:tcW w:w="1559" w:type="dxa"/>
          </w:tcPr>
          <w:p w:rsidR="00824399" w:rsidRPr="00DF7196" w:rsidRDefault="00824399" w:rsidP="000105E5">
            <w:pPr>
              <w:pStyle w:val="TableText"/>
            </w:pPr>
            <w:r w:rsidRPr="00DF7196">
              <w:t>Ronny Nilsson, Henrika Littorin, Björn Skeppner</w:t>
            </w:r>
          </w:p>
        </w:tc>
        <w:tc>
          <w:tcPr>
            <w:tcW w:w="1418" w:type="dxa"/>
          </w:tcPr>
          <w:p w:rsidR="00824399" w:rsidRPr="00DF7196" w:rsidRDefault="00824399" w:rsidP="000105E5">
            <w:pPr>
              <w:pStyle w:val="TableText"/>
            </w:pPr>
          </w:p>
        </w:tc>
      </w:tr>
      <w:tr w:rsidR="00824399" w:rsidRPr="00DF7196" w:rsidTr="00824399">
        <w:tc>
          <w:tcPr>
            <w:tcW w:w="1304" w:type="dxa"/>
          </w:tcPr>
          <w:p w:rsidR="00824399" w:rsidRDefault="00824399" w:rsidP="000105E5">
            <w:pPr>
              <w:pStyle w:val="TableText"/>
            </w:pPr>
          </w:p>
        </w:tc>
        <w:tc>
          <w:tcPr>
            <w:tcW w:w="992" w:type="dxa"/>
          </w:tcPr>
          <w:p w:rsidR="00824399" w:rsidRPr="00DF7196" w:rsidRDefault="00824399" w:rsidP="000105E5">
            <w:pPr>
              <w:pStyle w:val="TableText"/>
            </w:pPr>
            <w:r>
              <w:t>PA2</w:t>
            </w:r>
          </w:p>
        </w:tc>
        <w:tc>
          <w:tcPr>
            <w:tcW w:w="1560" w:type="dxa"/>
          </w:tcPr>
          <w:p w:rsidR="00824399" w:rsidRPr="00DF7196" w:rsidRDefault="00824399" w:rsidP="000105E5">
            <w:pPr>
              <w:pStyle w:val="TableText"/>
            </w:pPr>
            <w:r>
              <w:t>2013-09-06</w:t>
            </w:r>
          </w:p>
        </w:tc>
        <w:tc>
          <w:tcPr>
            <w:tcW w:w="3260" w:type="dxa"/>
          </w:tcPr>
          <w:p w:rsidR="00824399" w:rsidRDefault="00824399" w:rsidP="000105E5">
            <w:pPr>
              <w:pStyle w:val="TableText"/>
            </w:pPr>
            <w:r>
              <w:t>Uppdaterat efter synpunkter från Arkitektur och Regelverk</w:t>
            </w:r>
          </w:p>
          <w:p w:rsidR="00824399" w:rsidRDefault="00824399" w:rsidP="00824399">
            <w:pPr>
              <w:pStyle w:val="TableText"/>
              <w:numPr>
                <w:ilvl w:val="0"/>
                <w:numId w:val="29"/>
              </w:numPr>
              <w:jc w:val="left"/>
            </w:pPr>
            <w:r>
              <w:t>Skapat bilaga Arkitekturella beslut och lyft ut relevanta delar i skrivningar och kommentarer till detta dokument</w:t>
            </w:r>
          </w:p>
          <w:p w:rsidR="00824399" w:rsidRDefault="00824399" w:rsidP="00824399">
            <w:pPr>
              <w:pStyle w:val="TableText"/>
              <w:numPr>
                <w:ilvl w:val="0"/>
                <w:numId w:val="29"/>
              </w:numPr>
              <w:jc w:val="left"/>
            </w:pPr>
            <w:r>
              <w:t>Förbättringsförslag för mallen utlyfta till separat mail</w:t>
            </w:r>
          </w:p>
          <w:p w:rsidR="00824399" w:rsidRDefault="00824399" w:rsidP="00824399">
            <w:pPr>
              <w:pStyle w:val="TableText"/>
              <w:numPr>
                <w:ilvl w:val="0"/>
                <w:numId w:val="29"/>
              </w:numPr>
              <w:jc w:val="left"/>
            </w:pPr>
            <w:r>
              <w:t>Två mindre språkliga korrigeringar</w:t>
            </w:r>
          </w:p>
          <w:p w:rsidR="00824399" w:rsidRPr="00DF7196" w:rsidRDefault="00824399" w:rsidP="00824399">
            <w:pPr>
              <w:pStyle w:val="TableText"/>
              <w:numPr>
                <w:ilvl w:val="0"/>
                <w:numId w:val="29"/>
              </w:numPr>
              <w:jc w:val="left"/>
            </w:pPr>
            <w:r>
              <w:t>Tydliggjort skrivning om informationsägarskap samt hänvisningen till R4</w:t>
            </w:r>
          </w:p>
        </w:tc>
        <w:tc>
          <w:tcPr>
            <w:tcW w:w="1559" w:type="dxa"/>
          </w:tcPr>
          <w:p w:rsidR="00824399" w:rsidRPr="00DF7196" w:rsidRDefault="00824399" w:rsidP="000105E5">
            <w:pPr>
              <w:pStyle w:val="TableText"/>
            </w:pPr>
            <w:r>
              <w:t>Henrika Littorin</w:t>
            </w:r>
          </w:p>
        </w:tc>
        <w:tc>
          <w:tcPr>
            <w:tcW w:w="1418" w:type="dxa"/>
          </w:tcPr>
          <w:p w:rsidR="00824399" w:rsidRPr="00DF7196" w:rsidRDefault="00824399" w:rsidP="000105E5">
            <w:pPr>
              <w:pStyle w:val="TableText"/>
            </w:pPr>
          </w:p>
        </w:tc>
      </w:tr>
      <w:tr w:rsidR="00824399" w:rsidRPr="00DF7196" w:rsidTr="00824399">
        <w:tc>
          <w:tcPr>
            <w:tcW w:w="1304" w:type="dxa"/>
          </w:tcPr>
          <w:p w:rsidR="00824399" w:rsidRDefault="00824399" w:rsidP="000105E5">
            <w:pPr>
              <w:pStyle w:val="TableText"/>
            </w:pPr>
          </w:p>
        </w:tc>
        <w:tc>
          <w:tcPr>
            <w:tcW w:w="992" w:type="dxa"/>
          </w:tcPr>
          <w:p w:rsidR="00824399" w:rsidRDefault="00824399" w:rsidP="000105E5">
            <w:pPr>
              <w:pStyle w:val="TableText"/>
            </w:pPr>
            <w:r>
              <w:t>PA3</w:t>
            </w:r>
          </w:p>
        </w:tc>
        <w:tc>
          <w:tcPr>
            <w:tcW w:w="1560" w:type="dxa"/>
          </w:tcPr>
          <w:p w:rsidR="00824399" w:rsidRDefault="00824399" w:rsidP="000105E5">
            <w:pPr>
              <w:pStyle w:val="TableText"/>
            </w:pPr>
            <w:r>
              <w:t>2013-10-03 – 2013-10-30</w:t>
            </w:r>
          </w:p>
        </w:tc>
        <w:tc>
          <w:tcPr>
            <w:tcW w:w="3260" w:type="dxa"/>
          </w:tcPr>
          <w:p w:rsidR="00824399" w:rsidRDefault="00824399" w:rsidP="000105E5">
            <w:pPr>
              <w:pStyle w:val="TableText"/>
            </w:pPr>
            <w:r>
              <w:t>Uppdaterat efter synpunkter från Arkitektur &amp; Regelverk</w:t>
            </w:r>
          </w:p>
          <w:p w:rsidR="00824399" w:rsidRDefault="00824399" w:rsidP="00824399">
            <w:pPr>
              <w:pStyle w:val="TableText"/>
              <w:numPr>
                <w:ilvl w:val="0"/>
                <w:numId w:val="29"/>
              </w:numPr>
              <w:jc w:val="left"/>
            </w:pPr>
            <w:r>
              <w:t>Justering av SLA-nivåer</w:t>
            </w:r>
          </w:p>
          <w:p w:rsidR="00824399" w:rsidRDefault="00824399" w:rsidP="00824399">
            <w:pPr>
              <w:pStyle w:val="TableText"/>
              <w:numPr>
                <w:ilvl w:val="0"/>
                <w:numId w:val="29"/>
              </w:numPr>
              <w:jc w:val="left"/>
            </w:pPr>
            <w:r>
              <w:t>Anrop med felaktiga svar ska ge svar med felinformation</w:t>
            </w:r>
          </w:p>
          <w:p w:rsidR="00824399" w:rsidRDefault="00824399" w:rsidP="00824399">
            <w:pPr>
              <w:pStyle w:val="TableText"/>
              <w:numPr>
                <w:ilvl w:val="0"/>
                <w:numId w:val="29"/>
              </w:numPr>
              <w:jc w:val="left"/>
            </w:pPr>
            <w:r>
              <w:t>Förtydligande av att referenser till HSA är exempel där så är tillämpligt</w:t>
            </w:r>
          </w:p>
          <w:p w:rsidR="00824399" w:rsidRDefault="00824399" w:rsidP="00824399">
            <w:pPr>
              <w:pStyle w:val="TableText"/>
              <w:numPr>
                <w:ilvl w:val="0"/>
                <w:numId w:val="29"/>
              </w:numPr>
              <w:jc w:val="left"/>
            </w:pPr>
            <w:r>
              <w:t xml:space="preserve">Uppdaterat referenser till befintliga och nya arkitekturella beslut. </w:t>
            </w:r>
          </w:p>
          <w:p w:rsidR="00824399" w:rsidRDefault="00824399" w:rsidP="00824399">
            <w:pPr>
              <w:pStyle w:val="TableText"/>
              <w:numPr>
                <w:ilvl w:val="0"/>
                <w:numId w:val="29"/>
              </w:numPr>
              <w:jc w:val="left"/>
            </w:pPr>
            <w:r>
              <w:t>Byte av namn från organisation till organization</w:t>
            </w:r>
          </w:p>
          <w:p w:rsidR="00824399" w:rsidRDefault="00824399" w:rsidP="00824399">
            <w:pPr>
              <w:pStyle w:val="TableText"/>
              <w:numPr>
                <w:ilvl w:val="0"/>
                <w:numId w:val="29"/>
              </w:numPr>
              <w:jc w:val="left"/>
            </w:pPr>
            <w:r>
              <w:t>Förberedelse för delning i tre domäner</w:t>
            </w:r>
          </w:p>
        </w:tc>
        <w:tc>
          <w:tcPr>
            <w:tcW w:w="1559" w:type="dxa"/>
          </w:tcPr>
          <w:p w:rsidR="00824399" w:rsidRDefault="00824399" w:rsidP="000105E5">
            <w:pPr>
              <w:pStyle w:val="TableText"/>
            </w:pPr>
            <w:r>
              <w:t>Ronny Nilsson, Henrika Littorin</w:t>
            </w:r>
          </w:p>
        </w:tc>
        <w:tc>
          <w:tcPr>
            <w:tcW w:w="1418" w:type="dxa"/>
          </w:tcPr>
          <w:p w:rsidR="00824399" w:rsidRPr="00DF7196" w:rsidRDefault="00824399" w:rsidP="000105E5">
            <w:pPr>
              <w:pStyle w:val="TableText"/>
            </w:pPr>
          </w:p>
        </w:tc>
      </w:tr>
      <w:tr w:rsidR="00824399" w:rsidTr="00824399">
        <w:tc>
          <w:tcPr>
            <w:tcW w:w="1304"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r>
              <w:t>PA4</w:t>
            </w:r>
          </w:p>
        </w:tc>
        <w:tc>
          <w:tcPr>
            <w:tcW w:w="1560"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r>
              <w:t>2013-10-30</w:t>
            </w:r>
          </w:p>
        </w:tc>
        <w:tc>
          <w:tcPr>
            <w:tcW w:w="3260" w:type="dxa"/>
            <w:tcBorders>
              <w:top w:val="single" w:sz="6" w:space="0" w:color="auto"/>
              <w:left w:val="single" w:sz="6" w:space="0" w:color="auto"/>
              <w:bottom w:val="single" w:sz="6" w:space="0" w:color="auto"/>
              <w:right w:val="single" w:sz="6" w:space="0" w:color="auto"/>
            </w:tcBorders>
          </w:tcPr>
          <w:p w:rsidR="00824399" w:rsidRDefault="00824399" w:rsidP="00824399">
            <w:pPr>
              <w:pStyle w:val="TableText"/>
              <w:numPr>
                <w:ilvl w:val="0"/>
                <w:numId w:val="30"/>
              </w:numPr>
              <w:suppressAutoHyphens/>
              <w:autoSpaceDN/>
              <w:adjustRightInd/>
              <w:ind w:right="0"/>
              <w:jc w:val="left"/>
              <w:textAlignment w:val="auto"/>
            </w:pPr>
            <w:r>
              <w:t xml:space="preserve">Delad och rensad från information som enbart berör tjänstedomänerna employee och </w:t>
            </w:r>
            <w:r w:rsidR="00AB355A">
              <w:t>authorizationmanagement</w:t>
            </w:r>
          </w:p>
        </w:tc>
        <w:tc>
          <w:tcPr>
            <w:tcW w:w="1559"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r>
              <w:t>Henrika Littorin</w:t>
            </w:r>
          </w:p>
        </w:tc>
        <w:tc>
          <w:tcPr>
            <w:tcW w:w="1418"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p>
        </w:tc>
      </w:tr>
      <w:tr w:rsidR="00824399" w:rsidTr="00824399">
        <w:tc>
          <w:tcPr>
            <w:tcW w:w="1304"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r>
              <w:t>PA5</w:t>
            </w:r>
          </w:p>
        </w:tc>
        <w:tc>
          <w:tcPr>
            <w:tcW w:w="1560"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rsidR="00824399" w:rsidRDefault="00824399" w:rsidP="00824399">
            <w:pPr>
              <w:pStyle w:val="TableText"/>
              <w:numPr>
                <w:ilvl w:val="0"/>
                <w:numId w:val="30"/>
              </w:numPr>
              <w:jc w:val="left"/>
            </w:pPr>
            <w:r>
              <w:t>Borttag av attributet Fakturaadress</w:t>
            </w:r>
          </w:p>
          <w:p w:rsidR="00824399" w:rsidRPr="009A7C9E" w:rsidRDefault="00824399" w:rsidP="00824399">
            <w:pPr>
              <w:pStyle w:val="TableText"/>
              <w:numPr>
                <w:ilvl w:val="0"/>
                <w:numId w:val="30"/>
              </w:numPr>
              <w:jc w:val="left"/>
            </w:pPr>
            <w:r w:rsidRPr="009A7C9E">
              <w:t>Förändrad funktionalitet i tjänstekontraktet GetHealthCareUnit</w:t>
            </w:r>
          </w:p>
          <w:p w:rsidR="00824399" w:rsidRPr="009A7C9E" w:rsidRDefault="00824399" w:rsidP="00824399">
            <w:pPr>
              <w:pStyle w:val="TableText"/>
              <w:numPr>
                <w:ilvl w:val="1"/>
                <w:numId w:val="30"/>
              </w:numPr>
              <w:jc w:val="left"/>
            </w:pPr>
            <w:r w:rsidRPr="009A7C9E">
              <w:lastRenderedPageBreak/>
              <w:t>Tillägg av namn på enhet, vårdenhet och vårdgivare</w:t>
            </w:r>
          </w:p>
          <w:p w:rsidR="00824399" w:rsidRPr="009A7C9E" w:rsidRDefault="00824399" w:rsidP="00824399">
            <w:pPr>
              <w:pStyle w:val="TableText"/>
              <w:numPr>
                <w:ilvl w:val="1"/>
                <w:numId w:val="30"/>
              </w:numPr>
              <w:jc w:val="left"/>
            </w:pPr>
            <w:r w:rsidRPr="009A7C9E">
              <w:t>Tillägg av HSA-id samt start- och slutdatum för vårdenhet</w:t>
            </w:r>
          </w:p>
          <w:p w:rsidR="00824399" w:rsidRPr="009A7C9E" w:rsidRDefault="00824399" w:rsidP="00824399">
            <w:pPr>
              <w:pStyle w:val="TableText"/>
              <w:numPr>
                <w:ilvl w:val="1"/>
                <w:numId w:val="30"/>
              </w:numPr>
              <w:jc w:val="left"/>
            </w:pPr>
            <w:r w:rsidRPr="009A7C9E">
              <w:t>Tillägg av organisationsnummer för vårdgivare</w:t>
            </w:r>
          </w:p>
          <w:p w:rsidR="00824399" w:rsidRDefault="00824399" w:rsidP="00824399">
            <w:pPr>
              <w:pStyle w:val="TableText"/>
              <w:numPr>
                <w:ilvl w:val="1"/>
                <w:numId w:val="30"/>
              </w:numPr>
              <w:suppressAutoHyphens/>
              <w:autoSpaceDN/>
              <w:adjustRightInd/>
              <w:ind w:right="0"/>
              <w:jc w:val="left"/>
              <w:textAlignment w:val="auto"/>
            </w:pPr>
            <w:r w:rsidRPr="009A7C9E">
              <w:t>Funktionsändring så att kontraktet ger svar även om HSA-id i frågan motsvarar en vårdenhet och att svaret då returneras med en flagga som informerar om att enheten är en vårdenhet</w:t>
            </w:r>
          </w:p>
          <w:p w:rsidR="00824399" w:rsidRDefault="00824399" w:rsidP="00824399">
            <w:pPr>
              <w:pStyle w:val="TableText"/>
              <w:numPr>
                <w:ilvl w:val="1"/>
                <w:numId w:val="30"/>
              </w:numPr>
              <w:suppressAutoHyphens/>
              <w:autoSpaceDN/>
              <w:adjustRightInd/>
              <w:ind w:right="0"/>
              <w:jc w:val="left"/>
              <w:textAlignment w:val="auto"/>
            </w:pPr>
            <w:r>
              <w:t>Tillägg av ytterligare felfall</w:t>
            </w:r>
          </w:p>
        </w:tc>
        <w:tc>
          <w:tcPr>
            <w:tcW w:w="1559"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r>
              <w:lastRenderedPageBreak/>
              <w:t>Robert Lundmark</w:t>
            </w:r>
          </w:p>
        </w:tc>
        <w:tc>
          <w:tcPr>
            <w:tcW w:w="1418"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p>
        </w:tc>
      </w:tr>
      <w:tr w:rsidR="00824399" w:rsidRPr="00DF7196" w:rsidTr="00824399">
        <w:tc>
          <w:tcPr>
            <w:tcW w:w="1304"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r>
              <w:lastRenderedPageBreak/>
              <w:t>1.0_RC2</w:t>
            </w:r>
          </w:p>
        </w:tc>
        <w:tc>
          <w:tcPr>
            <w:tcW w:w="992" w:type="dxa"/>
            <w:tcBorders>
              <w:top w:val="single" w:sz="6" w:space="0" w:color="auto"/>
              <w:left w:val="single" w:sz="6" w:space="0" w:color="auto"/>
              <w:bottom w:val="single" w:sz="6" w:space="0" w:color="auto"/>
              <w:right w:val="single" w:sz="6" w:space="0" w:color="auto"/>
            </w:tcBorders>
          </w:tcPr>
          <w:p w:rsidR="00824399" w:rsidRDefault="00824399"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rsidR="00824399" w:rsidRPr="00824399" w:rsidRDefault="00824399" w:rsidP="000105E5">
            <w:pPr>
              <w:pStyle w:val="TableText"/>
            </w:pPr>
            <w:r w:rsidRPr="00824399">
              <w:t>2014-03-18</w:t>
            </w:r>
          </w:p>
        </w:tc>
        <w:tc>
          <w:tcPr>
            <w:tcW w:w="3260" w:type="dxa"/>
            <w:tcBorders>
              <w:top w:val="single" w:sz="6" w:space="0" w:color="auto"/>
              <w:left w:val="single" w:sz="6" w:space="0" w:color="auto"/>
              <w:bottom w:val="single" w:sz="6" w:space="0" w:color="auto"/>
              <w:right w:val="single" w:sz="6" w:space="0" w:color="auto"/>
            </w:tcBorders>
          </w:tcPr>
          <w:p w:rsidR="00824399" w:rsidRPr="00824399" w:rsidRDefault="00824399" w:rsidP="00A81EBC">
            <w:pPr>
              <w:pStyle w:val="TableText"/>
              <w:ind w:left="0" w:firstLine="28"/>
            </w:pPr>
            <w:r w:rsidRPr="00824399">
              <w:t>Justeringar enligt avstämning med Ineras IT-arkitekt och A&amp;R I samt efter intern genomgång:</w:t>
            </w:r>
          </w:p>
          <w:p w:rsidR="00824399" w:rsidRPr="00824399" w:rsidRDefault="00824399" w:rsidP="00824399">
            <w:pPr>
              <w:pStyle w:val="TableText"/>
              <w:numPr>
                <w:ilvl w:val="0"/>
                <w:numId w:val="31"/>
              </w:numPr>
              <w:jc w:val="left"/>
            </w:pPr>
            <w:r w:rsidRPr="00824399">
              <w:t>Infört två alternativ för hantering av flera anslutna tjänsteproducenter (katalogtjänster) med beskrivning av fördelar för respektive alternativ</w:t>
            </w:r>
          </w:p>
          <w:p w:rsidR="00824399" w:rsidRPr="00824399" w:rsidRDefault="00824399" w:rsidP="00824399">
            <w:pPr>
              <w:pStyle w:val="TableText"/>
              <w:numPr>
                <w:ilvl w:val="0"/>
                <w:numId w:val="31"/>
              </w:numPr>
              <w:jc w:val="left"/>
            </w:pPr>
            <w:r w:rsidRPr="00824399">
              <w:t>Justering av hänvisning till arkitekturella beslut (nu gemensamma för tre domäner), borttag av referenser till borttagna AB:n samt justering av numrering av övriga AB:n</w:t>
            </w:r>
          </w:p>
          <w:p w:rsidR="00824399" w:rsidRPr="00824399" w:rsidRDefault="00824399" w:rsidP="00824399">
            <w:pPr>
              <w:pStyle w:val="TableText"/>
              <w:numPr>
                <w:ilvl w:val="0"/>
                <w:numId w:val="31"/>
              </w:numPr>
              <w:jc w:val="left"/>
            </w:pPr>
            <w:r w:rsidRPr="00824399">
              <w:t>Justerat skrivning om styrning av åtkomst</w:t>
            </w:r>
          </w:p>
          <w:p w:rsidR="00824399" w:rsidRPr="00824399" w:rsidRDefault="00824399" w:rsidP="00824399">
            <w:pPr>
              <w:pStyle w:val="TableText"/>
              <w:numPr>
                <w:ilvl w:val="0"/>
                <w:numId w:val="31"/>
              </w:numPr>
              <w:jc w:val="left"/>
            </w:pPr>
            <w:r w:rsidRPr="00824399">
              <w:t>Borttag av några exempel på krav som kan ställas på tjänstekonsument</w:t>
            </w:r>
          </w:p>
          <w:p w:rsidR="00824399" w:rsidRPr="00824399" w:rsidRDefault="00824399" w:rsidP="00824399">
            <w:pPr>
              <w:pStyle w:val="TableText"/>
              <w:numPr>
                <w:ilvl w:val="0"/>
                <w:numId w:val="31"/>
              </w:numPr>
              <w:jc w:val="left"/>
            </w:pPr>
            <w:r w:rsidRPr="00824399">
              <w:t>Borttag av referens till HSA-policyn för krav på producent</w:t>
            </w:r>
          </w:p>
          <w:p w:rsidR="00824399" w:rsidRPr="00824399" w:rsidRDefault="00824399" w:rsidP="00824399">
            <w:pPr>
              <w:pStyle w:val="TableText"/>
              <w:numPr>
                <w:ilvl w:val="0"/>
                <w:numId w:val="31"/>
              </w:numPr>
              <w:jc w:val="left"/>
            </w:pPr>
            <w:r w:rsidRPr="00824399">
              <w:t>Borttag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rsidR="00824399" w:rsidRPr="00824399" w:rsidRDefault="00824399" w:rsidP="000105E5">
            <w:pPr>
              <w:pStyle w:val="TableText"/>
            </w:pPr>
            <w:r w:rsidRPr="00824399">
              <w:t>Henrika Littorin, Ronny Nilsson</w:t>
            </w:r>
          </w:p>
        </w:tc>
        <w:tc>
          <w:tcPr>
            <w:tcW w:w="1418" w:type="dxa"/>
            <w:tcBorders>
              <w:top w:val="single" w:sz="6" w:space="0" w:color="auto"/>
              <w:left w:val="single" w:sz="6" w:space="0" w:color="auto"/>
              <w:bottom w:val="single" w:sz="6" w:space="0" w:color="auto"/>
              <w:right w:val="single" w:sz="6" w:space="0" w:color="auto"/>
            </w:tcBorders>
          </w:tcPr>
          <w:p w:rsidR="00824399" w:rsidRPr="00DF7196" w:rsidRDefault="00824399" w:rsidP="000105E5">
            <w:pPr>
              <w:pStyle w:val="TableText"/>
            </w:pPr>
          </w:p>
        </w:tc>
      </w:tr>
      <w:tr w:rsidR="00F35278" w:rsidTr="00824399">
        <w:tc>
          <w:tcPr>
            <w:tcW w:w="1304" w:type="dxa"/>
          </w:tcPr>
          <w:p w:rsidR="00F35278" w:rsidRPr="0039481C" w:rsidRDefault="002F725C" w:rsidP="0039481C">
            <w:pPr>
              <w:pStyle w:val="TableText"/>
              <w:rPr>
                <w:color w:val="008000"/>
              </w:rPr>
            </w:pPr>
            <w:r w:rsidRPr="002F725C">
              <w:t>1.0.0.RC_03</w:t>
            </w:r>
          </w:p>
        </w:tc>
        <w:tc>
          <w:tcPr>
            <w:tcW w:w="992" w:type="dxa"/>
          </w:tcPr>
          <w:p w:rsidR="00F35278" w:rsidRPr="00C54BCA" w:rsidRDefault="00F35278" w:rsidP="0039481C">
            <w:pPr>
              <w:pStyle w:val="TableText"/>
              <w:rPr>
                <w:highlight w:val="yellow"/>
              </w:rPr>
            </w:pPr>
          </w:p>
        </w:tc>
        <w:tc>
          <w:tcPr>
            <w:tcW w:w="1560" w:type="dxa"/>
          </w:tcPr>
          <w:p w:rsidR="00F35278" w:rsidRPr="00824399" w:rsidRDefault="00824399" w:rsidP="00A81EBC">
            <w:pPr>
              <w:pStyle w:val="TableText"/>
            </w:pPr>
            <w:r w:rsidRPr="00824399">
              <w:t>2014-</w:t>
            </w:r>
            <w:r w:rsidR="00A81EBC">
              <w:t>07-22</w:t>
            </w:r>
          </w:p>
        </w:tc>
        <w:tc>
          <w:tcPr>
            <w:tcW w:w="3260" w:type="dxa"/>
          </w:tcPr>
          <w:p w:rsidR="00824399" w:rsidRPr="00824399" w:rsidRDefault="00824399" w:rsidP="00A81EBC">
            <w:pPr>
              <w:pStyle w:val="TableText"/>
              <w:ind w:left="0" w:firstLine="28"/>
              <w:jc w:val="left"/>
            </w:pPr>
            <w:r w:rsidRPr="00824399">
              <w:t>Justeringar enligt granskningsprotokoll VIS</w:t>
            </w:r>
            <w:r w:rsidR="00A81EBC">
              <w:t xml:space="preserve"> samt T</w:t>
            </w:r>
          </w:p>
          <w:p w:rsidR="00824399" w:rsidRDefault="00824399" w:rsidP="00824399">
            <w:pPr>
              <w:pStyle w:val="TableText"/>
              <w:numPr>
                <w:ilvl w:val="0"/>
                <w:numId w:val="31"/>
              </w:numPr>
              <w:jc w:val="left"/>
            </w:pPr>
            <w:r w:rsidRPr="00824399">
              <w:lastRenderedPageBreak/>
              <w:t>Benämning av domänen på förstasidan</w:t>
            </w:r>
            <w:r w:rsidR="00A81EBC">
              <w:t xml:space="preserve"> samt svenskt namn på domänen</w:t>
            </w:r>
          </w:p>
          <w:p w:rsidR="00A81EBC" w:rsidRPr="00824399" w:rsidRDefault="00A81EBC" w:rsidP="00824399">
            <w:pPr>
              <w:pStyle w:val="TableText"/>
              <w:numPr>
                <w:ilvl w:val="0"/>
                <w:numId w:val="31"/>
              </w:numPr>
              <w:jc w:val="left"/>
            </w:pPr>
            <w:r>
              <w:t>Överflytt av beskrivning av alternativ för aggregering/engagemangsindex till AB</w:t>
            </w:r>
          </w:p>
          <w:p w:rsidR="00F35278" w:rsidRPr="00824399" w:rsidRDefault="00824399" w:rsidP="00824399">
            <w:pPr>
              <w:pStyle w:val="TableText"/>
              <w:numPr>
                <w:ilvl w:val="0"/>
                <w:numId w:val="31"/>
              </w:numPr>
              <w:jc w:val="left"/>
            </w:pPr>
            <w:r w:rsidRPr="00824399">
              <w:t>Överfört till ny mall</w:t>
            </w:r>
          </w:p>
        </w:tc>
        <w:tc>
          <w:tcPr>
            <w:tcW w:w="1559" w:type="dxa"/>
          </w:tcPr>
          <w:p w:rsidR="00F35278" w:rsidRPr="00824399" w:rsidRDefault="00824399" w:rsidP="0039481C">
            <w:pPr>
              <w:pStyle w:val="TableText"/>
            </w:pPr>
            <w:r w:rsidRPr="00824399">
              <w:lastRenderedPageBreak/>
              <w:t>Henrika Littorin</w:t>
            </w:r>
          </w:p>
        </w:tc>
        <w:tc>
          <w:tcPr>
            <w:tcW w:w="1418" w:type="dxa"/>
          </w:tcPr>
          <w:p w:rsidR="00F35278" w:rsidRDefault="00F35278" w:rsidP="0039481C">
            <w:pPr>
              <w:pStyle w:val="TableText"/>
            </w:pPr>
          </w:p>
        </w:tc>
      </w:tr>
    </w:tbl>
    <w:p w:rsidR="0039481C" w:rsidRDefault="0039481C" w:rsidP="0039481C">
      <w:pPr>
        <w:pStyle w:val="TOC1"/>
        <w:ind w:left="720"/>
      </w:pPr>
    </w:p>
    <w:p w:rsidR="0039481C" w:rsidRDefault="0039481C" w:rsidP="0039481C">
      <w:pPr>
        <w:rPr>
          <w:sz w:val="36"/>
        </w:rPr>
      </w:pPr>
    </w:p>
    <w:p w:rsidR="0039481C" w:rsidRDefault="0039481C" w:rsidP="0039481C">
      <w:pPr>
        <w:rPr>
          <w:b/>
        </w:rPr>
      </w:pPr>
      <w:r>
        <w:rPr>
          <w:b/>
        </w:rPr>
        <w:t xml:space="preserve">Referenser </w:t>
      </w:r>
    </w:p>
    <w:p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3175"/>
        <w:gridCol w:w="2189"/>
        <w:gridCol w:w="3765"/>
      </w:tblGrid>
      <w:tr w:rsidR="0039481C" w:rsidTr="002F725C">
        <w:tc>
          <w:tcPr>
            <w:tcW w:w="964" w:type="dxa"/>
            <w:shd w:val="clear" w:color="auto" w:fill="DDD9C3" w:themeFill="background2" w:themeFillShade="E6"/>
          </w:tcPr>
          <w:p w:rsidR="0039481C" w:rsidRPr="00A31996" w:rsidRDefault="0039481C" w:rsidP="0039481C">
            <w:pPr>
              <w:pStyle w:val="TableText"/>
            </w:pPr>
            <w:r>
              <w:t>Namn</w:t>
            </w:r>
          </w:p>
        </w:tc>
        <w:tc>
          <w:tcPr>
            <w:tcW w:w="3175" w:type="dxa"/>
            <w:shd w:val="clear" w:color="auto" w:fill="DDD9C3" w:themeFill="background2" w:themeFillShade="E6"/>
          </w:tcPr>
          <w:p w:rsidR="0039481C" w:rsidRPr="00A31996" w:rsidRDefault="0039481C" w:rsidP="009D60B2">
            <w:pPr>
              <w:pStyle w:val="TableText"/>
              <w:jc w:val="left"/>
            </w:pPr>
            <w:r>
              <w:t>Dokument</w:t>
            </w:r>
          </w:p>
        </w:tc>
        <w:tc>
          <w:tcPr>
            <w:tcW w:w="2189" w:type="dxa"/>
            <w:shd w:val="clear" w:color="auto" w:fill="DDD9C3" w:themeFill="background2" w:themeFillShade="E6"/>
          </w:tcPr>
          <w:p w:rsidR="0039481C" w:rsidRPr="00A31996" w:rsidRDefault="0039481C" w:rsidP="0039481C">
            <w:pPr>
              <w:pStyle w:val="TableText"/>
            </w:pPr>
            <w:r>
              <w:t>Kommentar</w:t>
            </w:r>
          </w:p>
        </w:tc>
        <w:tc>
          <w:tcPr>
            <w:tcW w:w="3765" w:type="dxa"/>
            <w:shd w:val="clear" w:color="auto" w:fill="DDD9C3" w:themeFill="background2" w:themeFillShade="E6"/>
          </w:tcPr>
          <w:p w:rsidR="0039481C" w:rsidRPr="00A31996" w:rsidRDefault="0039481C" w:rsidP="009D60B2">
            <w:pPr>
              <w:pStyle w:val="TableText"/>
              <w:jc w:val="left"/>
            </w:pPr>
            <w:r>
              <w:t>Länk</w:t>
            </w:r>
          </w:p>
        </w:tc>
      </w:tr>
      <w:tr w:rsidR="0039481C" w:rsidTr="002F725C">
        <w:tc>
          <w:tcPr>
            <w:tcW w:w="964" w:type="dxa"/>
          </w:tcPr>
          <w:p w:rsidR="0039481C" w:rsidRDefault="0039481C" w:rsidP="0039481C">
            <w:pPr>
              <w:pStyle w:val="TableText"/>
            </w:pPr>
            <w:r>
              <w:t>R1</w:t>
            </w:r>
          </w:p>
        </w:tc>
        <w:tc>
          <w:tcPr>
            <w:tcW w:w="3175" w:type="dxa"/>
          </w:tcPr>
          <w:p w:rsidR="0039481C" w:rsidRPr="00A81EBC" w:rsidRDefault="0039481C" w:rsidP="009D60B2">
            <w:pPr>
              <w:rPr>
                <w:sz w:val="56"/>
                <w:lang w:val="en-GB"/>
              </w:rPr>
            </w:pPr>
            <w:r>
              <w:t xml:space="preserve">Arkitekturella beslut – </w:t>
            </w:r>
            <w:r w:rsidR="009D60B2">
              <w:rPr>
                <w:lang w:val="en-GB"/>
              </w:rPr>
              <w:t>infrastructure:directory:organization</w:t>
            </w:r>
          </w:p>
        </w:tc>
        <w:tc>
          <w:tcPr>
            <w:tcW w:w="2189" w:type="dxa"/>
          </w:tcPr>
          <w:p w:rsidR="0039481C" w:rsidRDefault="009D60B2" w:rsidP="002F725C">
            <w:pPr>
              <w:pStyle w:val="TableText"/>
              <w:jc w:val="left"/>
            </w:pPr>
            <w:r>
              <w:t>Version 1.0</w:t>
            </w:r>
            <w:r w:rsidR="00A81EBC">
              <w:t>.0.</w:t>
            </w:r>
            <w:r>
              <w:t>RC</w:t>
            </w:r>
            <w:r w:rsidR="00A81EBC">
              <w:t>_03</w:t>
            </w:r>
            <w:r w:rsidR="002F725C">
              <w:t>, 2014-07-22</w:t>
            </w:r>
          </w:p>
        </w:tc>
        <w:tc>
          <w:tcPr>
            <w:tcW w:w="3765" w:type="dxa"/>
          </w:tcPr>
          <w:p w:rsidR="0039481C" w:rsidRDefault="003C07FE" w:rsidP="009D60B2">
            <w:pPr>
              <w:pStyle w:val="TableText"/>
              <w:jc w:val="left"/>
            </w:pPr>
            <w:hyperlink r:id="rId8" w:history="1">
              <w:r w:rsidR="002F725C" w:rsidRPr="000A5B54">
                <w:rPr>
                  <w:rStyle w:val="Hyperlink"/>
                </w:rPr>
                <w:t>http://rivta.se/domains/infrastructure_directory_organization.html</w:t>
              </w:r>
            </w:hyperlink>
            <w:r w:rsidR="002F725C">
              <w:t xml:space="preserve">  </w:t>
            </w:r>
          </w:p>
        </w:tc>
      </w:tr>
      <w:tr w:rsidR="0039481C" w:rsidTr="002F725C">
        <w:tc>
          <w:tcPr>
            <w:tcW w:w="964" w:type="dxa"/>
          </w:tcPr>
          <w:p w:rsidR="0039481C" w:rsidRDefault="0039481C" w:rsidP="0039481C">
            <w:pPr>
              <w:pStyle w:val="TableText"/>
            </w:pPr>
            <w:r>
              <w:t>R2</w:t>
            </w:r>
          </w:p>
        </w:tc>
        <w:tc>
          <w:tcPr>
            <w:tcW w:w="3175" w:type="dxa"/>
          </w:tcPr>
          <w:p w:rsidR="0039481C" w:rsidRDefault="0039481C" w:rsidP="009D60B2">
            <w:pPr>
              <w:pStyle w:val="TableText"/>
              <w:jc w:val="left"/>
            </w:pPr>
            <w:r>
              <w:t>RIVTA flera dokument</w:t>
            </w:r>
          </w:p>
        </w:tc>
        <w:tc>
          <w:tcPr>
            <w:tcW w:w="2189" w:type="dxa"/>
          </w:tcPr>
          <w:p w:rsidR="0039481C" w:rsidRDefault="0039481C" w:rsidP="002F725C">
            <w:pPr>
              <w:pStyle w:val="TableText"/>
              <w:jc w:val="left"/>
            </w:pPr>
            <w:r>
              <w:t>Finns på Webben</w:t>
            </w:r>
          </w:p>
        </w:tc>
        <w:tc>
          <w:tcPr>
            <w:tcW w:w="3765" w:type="dxa"/>
          </w:tcPr>
          <w:p w:rsidR="0039481C" w:rsidRPr="00A16E37" w:rsidRDefault="003C07FE" w:rsidP="009D60B2">
            <w:pPr>
              <w:pStyle w:val="TableText"/>
              <w:jc w:val="left"/>
            </w:pPr>
            <w:hyperlink r:id="rId9" w:history="1">
              <w:r w:rsidR="0039481C" w:rsidRPr="009E39E2">
                <w:rPr>
                  <w:rStyle w:val="Hyperlink"/>
                </w:rPr>
                <w:t>http://rivta.se/</w:t>
              </w:r>
            </w:hyperlink>
            <w:r w:rsidR="0039481C">
              <w:t xml:space="preserve"> </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3" w:name="R3"/>
            <w:r w:rsidRPr="00DF7196">
              <w:t>R3</w:t>
            </w:r>
            <w:bookmarkEnd w:id="3"/>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3C07FE" w:rsidP="00A81EBC">
            <w:pPr>
              <w:pStyle w:val="TableText"/>
              <w:jc w:val="left"/>
            </w:pPr>
            <w:hyperlink r:id="rId10" w:history="1">
              <w:r w:rsidR="00A81EBC" w:rsidRPr="009D60B2">
                <w:rPr>
                  <w:rStyle w:val="Hyperlink"/>
                </w:rPr>
                <w:t>www.inera.se/hsa</w:t>
              </w:r>
            </w:hyperlink>
            <w:r w:rsidR="00A81EBC" w:rsidRPr="009D60B2">
              <w:rPr>
                <w:rStyle w:val="Hyperlink"/>
                <w:color w:val="auto"/>
                <w:u w:val="none"/>
              </w:rPr>
              <w:t>,</w:t>
            </w:r>
            <w:r w:rsidR="00A81EBC" w:rsidRPr="00DF7196">
              <w:t xml:space="preserve"> unde</w:t>
            </w:r>
            <w:r w:rsidR="00A81EBC">
              <w:t>r Dokument och Stödjande</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4" w:name="R4"/>
            <w:r w:rsidRPr="00DF7196">
              <w:t>R4</w:t>
            </w:r>
            <w:bookmarkEnd w:id="4"/>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3C07FE" w:rsidP="009D60B2">
            <w:pPr>
              <w:pStyle w:val="TableText"/>
              <w:jc w:val="left"/>
            </w:pPr>
            <w:hyperlink r:id="rId11" w:history="1">
              <w:r w:rsidR="009D60B2" w:rsidRPr="009D60B2">
                <w:rPr>
                  <w:rStyle w:val="Hyperlink"/>
                </w:rPr>
                <w:t>www.inera.se/hsa</w:t>
              </w:r>
            </w:hyperlink>
            <w:r w:rsidR="009D60B2" w:rsidRPr="009D60B2">
              <w:rPr>
                <w:rStyle w:val="Hyperlink"/>
                <w:color w:val="auto"/>
                <w:u w:val="none"/>
              </w:rPr>
              <w:t>,</w:t>
            </w:r>
            <w:r w:rsidR="009D60B2" w:rsidRPr="00DF7196">
              <w:t xml:space="preserve"> under Dokument</w:t>
            </w:r>
            <w:r w:rsidR="009D60B2">
              <w:t xml:space="preserve"> och Avtal</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5" w:name="R5"/>
            <w:r w:rsidRPr="00DF7196">
              <w:t>R</w:t>
            </w:r>
            <w:r>
              <w:t>5</w:t>
            </w:r>
            <w:bookmarkEnd w:id="5"/>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3C07FE" w:rsidP="009D60B2">
            <w:pPr>
              <w:pStyle w:val="TableText"/>
              <w:jc w:val="left"/>
            </w:pPr>
            <w:hyperlink r:id="rId12" w:history="1">
              <w:r w:rsidR="009D60B2" w:rsidRPr="009D60B2">
                <w:rPr>
                  <w:rStyle w:val="Hyperlink"/>
                </w:rPr>
                <w:t>www.inera.se/hsa</w:t>
              </w:r>
            </w:hyperlink>
            <w:r w:rsidR="009D60B2" w:rsidRPr="009D60B2">
              <w:rPr>
                <w:rStyle w:val="Hyperlink"/>
                <w:color w:val="auto"/>
                <w:u w:val="none"/>
              </w:rPr>
              <w:t>,</w:t>
            </w:r>
            <w:r w:rsidR="009D60B2" w:rsidRPr="00DF7196">
              <w:t xml:space="preserve"> unde</w:t>
            </w:r>
            <w:r w:rsidR="00A81EBC">
              <w:t>r Dokument och Styrande</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6" w:name="R6"/>
            <w:r w:rsidRPr="00DF7196">
              <w:t>R</w:t>
            </w:r>
            <w:r>
              <w:t>6</w:t>
            </w:r>
            <w:bookmarkEnd w:id="6"/>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3C07FE" w:rsidP="009D60B2">
            <w:pPr>
              <w:pStyle w:val="TableText"/>
              <w:jc w:val="left"/>
            </w:pPr>
            <w:hyperlink r:id="rId13" w:history="1">
              <w:r w:rsidR="009D60B2" w:rsidRPr="009D60B2">
                <w:rPr>
                  <w:rStyle w:val="Hyperlink"/>
                </w:rPr>
                <w:t>www.inera.se/hsa</w:t>
              </w:r>
            </w:hyperlink>
            <w:r w:rsidR="009D60B2" w:rsidRPr="009D60B2">
              <w:rPr>
                <w:rStyle w:val="Hyperlink"/>
                <w:color w:val="auto"/>
                <w:u w:val="none"/>
              </w:rPr>
              <w:t>,</w:t>
            </w:r>
            <w:r w:rsidR="009D60B2" w:rsidRPr="00DF7196">
              <w:t xml:space="preserve"> under Behörighetsmodell</w:t>
            </w:r>
          </w:p>
        </w:tc>
      </w:tr>
    </w:tbl>
    <w:p w:rsidR="0039481C" w:rsidRPr="00340B65" w:rsidRDefault="0039481C" w:rsidP="0039481C">
      <w:pPr>
        <w:rPr>
          <w:b/>
        </w:rPr>
      </w:pPr>
    </w:p>
    <w:p w:rsidR="0039481C" w:rsidRPr="00030D6C" w:rsidRDefault="0039481C" w:rsidP="0039481C">
      <w:pPr>
        <w:spacing w:line="240" w:lineRule="auto"/>
        <w:rPr>
          <w:rFonts w:eastAsia="Times New Roman"/>
          <w:bCs/>
          <w:sz w:val="30"/>
          <w:szCs w:val="28"/>
        </w:rPr>
      </w:pPr>
      <w:r>
        <w:rPr>
          <w:b/>
        </w:rPr>
        <w:t>Förkortningar</w:t>
      </w:r>
    </w:p>
    <w:p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588"/>
        <w:gridCol w:w="3827"/>
        <w:gridCol w:w="4678"/>
      </w:tblGrid>
      <w:tr w:rsidR="0039481C" w:rsidTr="0039481C">
        <w:tc>
          <w:tcPr>
            <w:tcW w:w="1588" w:type="dxa"/>
            <w:shd w:val="clear" w:color="auto" w:fill="DDD9C3" w:themeFill="background2" w:themeFillShade="E6"/>
          </w:tcPr>
          <w:p w:rsidR="0039481C" w:rsidRPr="00A31996" w:rsidRDefault="0039481C" w:rsidP="0039481C">
            <w:pPr>
              <w:pStyle w:val="TableText"/>
            </w:pPr>
            <w:r>
              <w:t>Förkortning</w:t>
            </w:r>
          </w:p>
        </w:tc>
        <w:tc>
          <w:tcPr>
            <w:tcW w:w="3827" w:type="dxa"/>
            <w:shd w:val="clear" w:color="auto" w:fill="DDD9C3" w:themeFill="background2" w:themeFillShade="E6"/>
          </w:tcPr>
          <w:p w:rsidR="0039481C" w:rsidRPr="00A31996" w:rsidRDefault="0039481C" w:rsidP="0039481C">
            <w:pPr>
              <w:pStyle w:val="TableText"/>
            </w:pPr>
            <w:r>
              <w:t>Betydelse</w:t>
            </w:r>
          </w:p>
        </w:tc>
        <w:tc>
          <w:tcPr>
            <w:tcW w:w="4678" w:type="dxa"/>
            <w:shd w:val="clear" w:color="auto" w:fill="DDD9C3" w:themeFill="background2" w:themeFillShade="E6"/>
          </w:tcPr>
          <w:p w:rsidR="0039481C" w:rsidRPr="00A31996" w:rsidRDefault="0039481C" w:rsidP="0039481C">
            <w:pPr>
              <w:pStyle w:val="TableText"/>
            </w:pPr>
            <w:r>
              <w:t>Kommentar</w:t>
            </w:r>
          </w:p>
        </w:tc>
      </w:tr>
      <w:tr w:rsidR="0039481C" w:rsidTr="0039481C">
        <w:tc>
          <w:tcPr>
            <w:tcW w:w="1588" w:type="dxa"/>
          </w:tcPr>
          <w:p w:rsidR="0039481C" w:rsidRDefault="0039481C" w:rsidP="0039481C">
            <w:pPr>
              <w:pStyle w:val="TableText"/>
            </w:pPr>
          </w:p>
        </w:tc>
        <w:tc>
          <w:tcPr>
            <w:tcW w:w="3827" w:type="dxa"/>
          </w:tcPr>
          <w:p w:rsidR="0039481C" w:rsidRDefault="0039481C" w:rsidP="0039481C">
            <w:pPr>
              <w:pStyle w:val="TableText"/>
            </w:pPr>
          </w:p>
        </w:tc>
        <w:tc>
          <w:tcPr>
            <w:tcW w:w="4678" w:type="dxa"/>
          </w:tcPr>
          <w:p w:rsidR="0039481C" w:rsidRDefault="0039481C" w:rsidP="0039481C">
            <w:pPr>
              <w:pStyle w:val="TableText"/>
            </w:pPr>
          </w:p>
        </w:tc>
      </w:tr>
    </w:tbl>
    <w:p w:rsidR="0039481C" w:rsidRPr="00340B65" w:rsidRDefault="0039481C" w:rsidP="0039481C">
      <w:pPr>
        <w:rPr>
          <w:b/>
        </w:rPr>
      </w:pPr>
    </w:p>
    <w:p w:rsidR="0039481C" w:rsidRDefault="0039481C" w:rsidP="0039481C">
      <w:pPr>
        <w:spacing w:line="240" w:lineRule="auto"/>
        <w:rPr>
          <w:rFonts w:eastAsia="Times New Roman"/>
          <w:bCs/>
          <w:sz w:val="30"/>
          <w:szCs w:val="28"/>
        </w:rPr>
      </w:pPr>
      <w:r>
        <w:br w:type="page"/>
      </w:r>
    </w:p>
    <w:p w:rsidR="0039481C" w:rsidRDefault="0039481C" w:rsidP="0039481C">
      <w:pPr>
        <w:pStyle w:val="Heading1"/>
        <w:numPr>
          <w:ilvl w:val="0"/>
          <w:numId w:val="0"/>
        </w:numPr>
        <w:ind w:left="432"/>
      </w:pPr>
    </w:p>
    <w:p w:rsidR="0039481C" w:rsidRDefault="0039481C" w:rsidP="0039481C">
      <w:pPr>
        <w:pStyle w:val="Heading1"/>
      </w:pPr>
      <w:bookmarkStart w:id="7" w:name="_Toc357754843"/>
      <w:bookmarkStart w:id="8" w:name="_Toc243452541"/>
      <w:bookmarkStart w:id="9" w:name="_Toc393788995"/>
      <w:r>
        <w:t>Inledning</w:t>
      </w:r>
      <w:bookmarkEnd w:id="7"/>
      <w:bookmarkEnd w:id="8"/>
      <w:bookmarkEnd w:id="9"/>
    </w:p>
    <w:p w:rsidR="0039481C" w:rsidRPr="009D60B2" w:rsidRDefault="0039481C" w:rsidP="0039481C">
      <w:pPr>
        <w:tabs>
          <w:tab w:val="left" w:pos="2552"/>
        </w:tabs>
        <w:spacing w:line="240" w:lineRule="auto"/>
      </w:pPr>
      <w:r>
        <w:t>Detta är beskrivningen av tjän</w:t>
      </w:r>
      <w:r w:rsidR="009D60B2">
        <w:t xml:space="preserve">stekontrakten i tjänstedomänen </w:t>
      </w:r>
      <w:fldSimple w:instr=" DOCPROPERTY &quot;Domain_1&quot; \* MERGEFORMAT ">
        <w:r w:rsidR="009D60B2" w:rsidRPr="009D60B2">
          <w:rPr>
            <w:b/>
            <w:color w:val="76923C" w:themeColor="accent3" w:themeShade="BF"/>
          </w:rPr>
          <w:t>infrastructure</w:t>
        </w:r>
      </w:fldSimple>
      <w:r w:rsidRPr="00344F4D">
        <w:rPr>
          <w:color w:val="76923C" w:themeColor="accent3" w:themeShade="BF"/>
        </w:rPr>
        <w:t>:</w:t>
      </w:r>
      <w:fldSimple w:instr=" DOCPROPERTY &quot;Domain_2&quot; \* MERGEFORMAT ">
        <w:r w:rsidR="009D60B2" w:rsidRPr="009D60B2">
          <w:rPr>
            <w:b/>
            <w:color w:val="76923C" w:themeColor="accent3" w:themeShade="BF"/>
          </w:rPr>
          <w:t>directory</w:t>
        </w:r>
      </w:fldSimple>
      <w:r w:rsidRPr="00344F4D">
        <w:rPr>
          <w:color w:val="76923C" w:themeColor="accent3" w:themeShade="BF"/>
        </w:rPr>
        <w:t>:</w:t>
      </w:r>
      <w:fldSimple w:instr=" DOCPROPERTY &quot;Domain_3&quot; \* MERGEFORMAT ">
        <w:r w:rsidR="009D60B2" w:rsidRPr="009D60B2">
          <w:rPr>
            <w:b/>
            <w:color w:val="76923C" w:themeColor="accent3" w:themeShade="BF"/>
          </w:rPr>
          <w:t>organization</w:t>
        </w:r>
      </w:fldSimple>
      <w:r w:rsidR="009D60B2" w:rsidRPr="009D60B2">
        <w:t>.</w:t>
      </w:r>
    </w:p>
    <w:p w:rsidR="0039481C" w:rsidRDefault="0039481C" w:rsidP="0039481C">
      <w:r>
        <w:t xml:space="preserve">Den svenska benämningen är </w:t>
      </w:r>
      <w:fldSimple w:instr=" DOCPROPERTY &quot;svename&quot; \* MERGEFORMAT ">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atalogtjänster:o</w:t>
        </w:r>
        <w:r w:rsidR="009D60B2" w:rsidRPr="009D60B2">
          <w:rPr>
            <w:b/>
            <w:color w:val="76923C" w:themeColor="accent3" w:themeShade="BF"/>
          </w:rPr>
          <w:t>rganisation</w:t>
        </w:r>
      </w:fldSimple>
      <w:r>
        <w:t xml:space="preserve">. </w:t>
      </w:r>
    </w:p>
    <w:p w:rsidR="0039481C" w:rsidRPr="0077723D" w:rsidRDefault="0039481C" w:rsidP="009D60B2">
      <w:pPr>
        <w:rPr>
          <w:color w:val="4F81BD" w:themeColor="accent1"/>
        </w:rPr>
      </w:pPr>
      <w:r>
        <w:t>Tjänstekontrakten är baserade på RIVTA 2.1 [R2] och reglerade g</w:t>
      </w:r>
      <w:r w:rsidR="009D60B2">
        <w:t>enom arkitekturella beslut [R1].</w:t>
      </w:r>
    </w:p>
    <w:p w:rsidR="0039481C" w:rsidRDefault="0039481C" w:rsidP="0039481C"/>
    <w:p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rsidR="005F7E0A" w:rsidRDefault="005F7E0A" w:rsidP="0039481C"/>
    <w:p w:rsidR="005F7E0A" w:rsidRDefault="005F7E0A" w:rsidP="005F7E0A">
      <w:pPr>
        <w:pStyle w:val="Heading2"/>
      </w:pPr>
      <w:bookmarkStart w:id="10" w:name="_Toc393788996"/>
      <w:r>
        <w:t>WEB beskrivning</w:t>
      </w:r>
      <w:bookmarkEnd w:id="10"/>
    </w:p>
    <w:p w:rsidR="006342E6" w:rsidRPr="00DF7196" w:rsidRDefault="006342E6" w:rsidP="006342E6">
      <w:r w:rsidRPr="00DF7196">
        <w:t xml:space="preserve">Detta är beskrivningen av tjänstekontrakten i </w:t>
      </w:r>
      <w:r w:rsidRPr="007C52A2">
        <w:t>tjänstedomänen</w:t>
      </w:r>
      <w:r w:rsidRPr="00DF7196">
        <w:t xml:space="preserve"> infrastructure:directory:o</w:t>
      </w:r>
      <w:r>
        <w:t>rganiz</w:t>
      </w:r>
      <w:r w:rsidRPr="00DF7196">
        <w:t>ati</w:t>
      </w:r>
      <w:r w:rsidR="00A733A0">
        <w:t xml:space="preserve">on. Den svenska benämningen är </w:t>
      </w:r>
      <w:r w:rsidR="00287812" w:rsidRPr="00287812">
        <w:t xml:space="preserve"> infrastruktur:katalogtjänster:organisation</w:t>
      </w:r>
      <w:r w:rsidRPr="00DF7196">
        <w:t>. Tjänstekontrakten är baserade på RIV TA 2.1 [</w:t>
      </w:r>
      <w:r w:rsidR="003C07FE" w:rsidRPr="00DF7196">
        <w:fldChar w:fldCharType="begin"/>
      </w:r>
      <w:r w:rsidRPr="00DF7196">
        <w:instrText xml:space="preserve"> REF R1 \h </w:instrText>
      </w:r>
      <w:r w:rsidR="003C07FE" w:rsidRPr="00DF7196">
        <w:fldChar w:fldCharType="separate"/>
      </w:r>
      <w:r w:rsidRPr="00DF7196">
        <w:t>R1</w:t>
      </w:r>
      <w:r w:rsidR="003C07FE" w:rsidRPr="00DF7196">
        <w:fldChar w:fldCharType="end"/>
      </w:r>
      <w:r w:rsidRPr="00DF7196">
        <w:t>] och reglerade genom arkitekturella beslut [</w:t>
      </w:r>
      <w:r w:rsidR="003C07FE" w:rsidRPr="00DF7196">
        <w:fldChar w:fldCharType="begin"/>
      </w:r>
      <w:r w:rsidRPr="00DF7196">
        <w:instrText xml:space="preserve"> REF R2 \h </w:instrText>
      </w:r>
      <w:r w:rsidR="003C07FE" w:rsidRPr="00DF7196">
        <w:fldChar w:fldCharType="separate"/>
      </w:r>
      <w:r w:rsidRPr="00DF7196">
        <w:t>R2</w:t>
      </w:r>
      <w:r w:rsidR="003C07FE" w:rsidRPr="00DF7196">
        <w:fldChar w:fldCharType="end"/>
      </w:r>
      <w:r w:rsidRPr="00DF7196">
        <w:t>].</w:t>
      </w:r>
    </w:p>
    <w:p w:rsidR="006342E6" w:rsidRPr="00DF7196" w:rsidRDefault="006342E6" w:rsidP="006342E6"/>
    <w:p w:rsidR="006342E6" w:rsidRPr="00DF7196" w:rsidRDefault="006342E6" w:rsidP="006342E6">
      <w:r w:rsidRPr="00DF7196">
        <w:t xml:space="preserve">Tjänstedomänens ändamål är att förse övriga tjänster med </w:t>
      </w:r>
      <w:r>
        <w:t xml:space="preserve">kvalitetssäkrade och aktuella </w:t>
      </w:r>
      <w:r w:rsidRPr="00DF7196">
        <w:t xml:space="preserve">organisations-, enhets- och </w:t>
      </w:r>
      <w:r>
        <w:t>funktions</w:t>
      </w:r>
      <w:r w:rsidRPr="00DF7196">
        <w:t xml:space="preserve">uppgifter. </w:t>
      </w:r>
    </w:p>
    <w:p w:rsidR="006342E6" w:rsidRPr="00DF7196" w:rsidRDefault="006342E6" w:rsidP="006342E6">
      <w:r w:rsidRPr="00DF7196">
        <w:t>Användningsområden utgörs främst av</w:t>
      </w:r>
    </w:p>
    <w:p w:rsidR="006342E6" w:rsidRDefault="006342E6" w:rsidP="006342E6">
      <w:pPr>
        <w:pStyle w:val="ListParagraph"/>
        <w:numPr>
          <w:ilvl w:val="0"/>
          <w:numId w:val="33"/>
        </w:numPr>
        <w:spacing w:after="60" w:line="240" w:lineRule="auto"/>
      </w:pPr>
      <w:r w:rsidRPr="00DF7196">
        <w:t>Publika vårdsökningar efter kontaktinformation till enheter verksamma inom vård och omsorg</w:t>
      </w:r>
    </w:p>
    <w:p w:rsidR="006342E6" w:rsidRPr="00DF7196" w:rsidRDefault="006342E6" w:rsidP="006342E6">
      <w:pPr>
        <w:pStyle w:val="ListParagraph"/>
        <w:numPr>
          <w:ilvl w:val="0"/>
          <w:numId w:val="33"/>
        </w:numPr>
        <w:spacing w:after="60" w:line="240" w:lineRule="auto"/>
      </w:pPr>
      <w:r>
        <w:t>Hämtning av information om vårdgivare och vårdenheter kopplade till Patientdatalagen, PDL</w:t>
      </w:r>
    </w:p>
    <w:p w:rsidR="006342E6" w:rsidRPr="00DF7196" w:rsidRDefault="006342E6" w:rsidP="006342E6"/>
    <w:p w:rsidR="006342E6" w:rsidRPr="00DF7196" w:rsidRDefault="006342E6" w:rsidP="006342E6">
      <w:r w:rsidRPr="00DF7196">
        <w:t xml:space="preserve">Tjänstekontraktsbeskrivningen är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6342E6" w:rsidRPr="00DF7196" w:rsidRDefault="006342E6" w:rsidP="006342E6">
      <w:r w:rsidRPr="00DF7196">
        <w:t>Detta dokument kompletterar reglerna i de tekniska kontrakten. Tjänsteproducenter och tjänstekonsumenter ska m.a.o. följa såväl de maskintolkbara reglerna i de tekniska kontrakten, så väl som de regler som uttrycks verbalt i detta dokument.</w:t>
      </w:r>
    </w:p>
    <w:p w:rsidR="005F7E0A" w:rsidRPr="00CA6970" w:rsidRDefault="005F7E0A" w:rsidP="005F7E0A">
      <w:pPr>
        <w:rPr>
          <w:color w:val="4F81BD" w:themeColor="accent1"/>
        </w:rPr>
      </w:pPr>
      <w:r w:rsidRPr="00CA6970">
        <w:rPr>
          <w:color w:val="4F81BD" w:themeColor="accent1"/>
        </w:rPr>
        <w:t> </w:t>
      </w:r>
    </w:p>
    <w:p w:rsidR="005F7E0A" w:rsidRDefault="005F7E0A" w:rsidP="0039481C"/>
    <w:p w:rsidR="0039481C" w:rsidRDefault="0039481C" w:rsidP="0039481C"/>
    <w:p w:rsidR="0039481C" w:rsidRPr="00C1259D" w:rsidRDefault="003C07FE" w:rsidP="0039481C">
      <w:pPr>
        <w:tabs>
          <w:tab w:val="left" w:pos="7110"/>
        </w:tabs>
      </w:pPr>
      <w:r>
        <w:rPr>
          <w:noProof/>
          <w:lang w:eastAsia="sv-SE"/>
        </w:rPr>
      </w:r>
      <w:r>
        <w:rPr>
          <w:noProof/>
          <w:lang w:eastAsia="sv-SE"/>
        </w:rPr>
        <w:pict>
          <v:shapetype id="_x0000_t202" coordsize="21600,21600" o:spt="202" path="m,l,21600r21600,l21600,xe">
            <v:stroke joinstyle="miter"/>
            <v:path gradientshapeok="t" o:connecttype="rect"/>
          </v:shapetype>
          <v:shape id="Text Box 11" o:spid="_x0000_s1031" type="#_x0000_t202" style="width:453pt;height:17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A02230" w:rsidRPr="006342E6" w:rsidRDefault="00A02230" w:rsidP="006342E6">
                  <w:pPr>
                    <w:pStyle w:val="Footer"/>
                    <w:ind w:left="0"/>
                    <w:rPr>
                      <w:b/>
                      <w:i/>
                      <w:sz w:val="20"/>
                      <w:szCs w:val="20"/>
                    </w:rPr>
                  </w:pPr>
                  <w:r w:rsidRPr="006342E6">
                    <w:rPr>
                      <w:b/>
                      <w:i/>
                      <w:sz w:val="20"/>
                      <w:szCs w:val="20"/>
                    </w:rPr>
                    <w:t>I arbetet har följande personer deltagit:</w:t>
                  </w:r>
                </w:p>
                <w:p w:rsidR="00A02230" w:rsidRDefault="00A02230" w:rsidP="006342E6"/>
                <w:p w:rsidR="00A02230" w:rsidRPr="006342E6" w:rsidRDefault="00A02230" w:rsidP="006342E6">
                  <w:pPr>
                    <w:pStyle w:val="Footer"/>
                    <w:ind w:left="0"/>
                    <w:rPr>
                      <w:sz w:val="20"/>
                      <w:szCs w:val="20"/>
                    </w:rPr>
                  </w:pPr>
                  <w:r w:rsidRPr="006342E6">
                    <w:rPr>
                      <w:i/>
                      <w:sz w:val="20"/>
                      <w:szCs w:val="20"/>
                    </w:rPr>
                    <w:t>Tjänstedomänansvarig</w:t>
                  </w:r>
                  <w:r w:rsidRPr="006342E6">
                    <w:rPr>
                      <w:sz w:val="20"/>
                      <w:szCs w:val="20"/>
                    </w:rPr>
                    <w:t>:</w:t>
                  </w:r>
                </w:p>
                <w:p w:rsidR="00A02230" w:rsidRPr="006342E6" w:rsidRDefault="00A02230" w:rsidP="006342E6">
                  <w:pPr>
                    <w:rPr>
                      <w:i/>
                      <w:szCs w:val="20"/>
                    </w:rPr>
                  </w:pPr>
                  <w:r w:rsidRPr="006342E6">
                    <w:rPr>
                      <w:szCs w:val="20"/>
                    </w:rPr>
                    <w:t>Henrika Littorin, Inera AB</w:t>
                  </w:r>
                </w:p>
                <w:p w:rsidR="00A02230" w:rsidRPr="006342E6" w:rsidRDefault="00A02230" w:rsidP="006342E6">
                  <w:pPr>
                    <w:pStyle w:val="Footer"/>
                    <w:ind w:left="0"/>
                    <w:rPr>
                      <w:i/>
                      <w:sz w:val="20"/>
                      <w:szCs w:val="20"/>
                    </w:rPr>
                  </w:pPr>
                </w:p>
                <w:p w:rsidR="00A02230" w:rsidRPr="006342E6" w:rsidRDefault="00A02230" w:rsidP="006342E6">
                  <w:pPr>
                    <w:pStyle w:val="Footer"/>
                    <w:ind w:left="0"/>
                    <w:rPr>
                      <w:sz w:val="20"/>
                      <w:szCs w:val="20"/>
                    </w:rPr>
                  </w:pPr>
                  <w:r w:rsidRPr="006342E6">
                    <w:rPr>
                      <w:i/>
                      <w:sz w:val="20"/>
                      <w:szCs w:val="20"/>
                    </w:rPr>
                    <w:t>Projektgrupp 2013-05-07 – 2013-08-16</w:t>
                  </w:r>
                </w:p>
                <w:p w:rsidR="00A02230" w:rsidRPr="006342E6" w:rsidRDefault="00A02230" w:rsidP="006342E6">
                  <w:pPr>
                    <w:pStyle w:val="Footer"/>
                    <w:ind w:left="0"/>
                    <w:rPr>
                      <w:sz w:val="20"/>
                      <w:szCs w:val="20"/>
                    </w:rPr>
                  </w:pPr>
                  <w:r w:rsidRPr="006342E6">
                    <w:rPr>
                      <w:sz w:val="20"/>
                      <w:szCs w:val="20"/>
                    </w:rPr>
                    <w:t>Johan Zenk, Landstinget i Östergötland, ordförande HSA Förvaltningsgrupp</w:t>
                  </w:r>
                </w:p>
                <w:p w:rsidR="00A02230" w:rsidRPr="006342E6" w:rsidRDefault="00A02230" w:rsidP="006342E6">
                  <w:pPr>
                    <w:pStyle w:val="Footer"/>
                    <w:ind w:left="0"/>
                    <w:rPr>
                      <w:sz w:val="20"/>
                      <w:szCs w:val="20"/>
                    </w:rPr>
                  </w:pPr>
                  <w:r w:rsidRPr="006342E6">
                    <w:rPr>
                      <w:sz w:val="20"/>
                      <w:szCs w:val="20"/>
                    </w:rPr>
                    <w:t>Henrika Littorin, Inera AB, tjänsteansvarig HSA</w:t>
                  </w:r>
                </w:p>
                <w:p w:rsidR="00A02230" w:rsidRPr="006342E6" w:rsidRDefault="00A02230" w:rsidP="006342E6">
                  <w:pPr>
                    <w:pStyle w:val="Footer"/>
                    <w:ind w:left="0"/>
                    <w:rPr>
                      <w:sz w:val="20"/>
                      <w:szCs w:val="20"/>
                    </w:rPr>
                  </w:pPr>
                  <w:r w:rsidRPr="006342E6">
                    <w:rPr>
                      <w:sz w:val="20"/>
                      <w:szCs w:val="20"/>
                    </w:rPr>
                    <w:t>Ronny Nilsson, Inera AB, konsult och teknisk expert HSA</w:t>
                  </w:r>
                </w:p>
                <w:p w:rsidR="00A02230" w:rsidRPr="006342E6" w:rsidRDefault="00A02230" w:rsidP="006342E6">
                  <w:pPr>
                    <w:pStyle w:val="Footer"/>
                    <w:ind w:left="0"/>
                    <w:rPr>
                      <w:sz w:val="20"/>
                      <w:szCs w:val="20"/>
                    </w:rPr>
                  </w:pPr>
                  <w:r w:rsidRPr="006342E6">
                    <w:rPr>
                      <w:sz w:val="20"/>
                      <w:szCs w:val="20"/>
                    </w:rPr>
                    <w:t>Björn Skeppner, Inera AB, IT-arkitekt</w:t>
                  </w:r>
                </w:p>
                <w:p w:rsidR="00A02230" w:rsidRPr="006342E6" w:rsidRDefault="00A02230" w:rsidP="006342E6">
                  <w:pPr>
                    <w:pStyle w:val="Footer"/>
                    <w:ind w:left="0"/>
                    <w:rPr>
                      <w:sz w:val="20"/>
                      <w:szCs w:val="20"/>
                    </w:rPr>
                  </w:pPr>
                </w:p>
                <w:p w:rsidR="00A02230" w:rsidRPr="006342E6" w:rsidRDefault="00A02230" w:rsidP="006342E6">
                  <w:pPr>
                    <w:pStyle w:val="Footer"/>
                    <w:ind w:left="0"/>
                    <w:rPr>
                      <w:sz w:val="20"/>
                      <w:szCs w:val="20"/>
                    </w:rPr>
                  </w:pPr>
                  <w:r w:rsidRPr="006342E6">
                    <w:rPr>
                      <w:i/>
                      <w:sz w:val="20"/>
                      <w:szCs w:val="20"/>
                    </w:rPr>
                    <w:t>Utveckling och test</w:t>
                  </w:r>
                </w:p>
                <w:p w:rsidR="00A02230" w:rsidRPr="006342E6" w:rsidRDefault="00A02230" w:rsidP="006342E6">
                  <w:pPr>
                    <w:pStyle w:val="Footer"/>
                    <w:ind w:left="0"/>
                    <w:rPr>
                      <w:sz w:val="20"/>
                      <w:szCs w:val="20"/>
                    </w:rPr>
                  </w:pPr>
                  <w:r w:rsidRPr="006342E6">
                    <w:rPr>
                      <w:sz w:val="20"/>
                      <w:szCs w:val="20"/>
                    </w:rPr>
                    <w:t>Robert Lundmark, Cybercom Sweden AB</w:t>
                  </w:r>
                </w:p>
                <w:p w:rsidR="00A02230" w:rsidRPr="006342E6" w:rsidRDefault="00A02230" w:rsidP="006342E6">
                  <w:pPr>
                    <w:pStyle w:val="Footer"/>
                    <w:ind w:left="0"/>
                    <w:rPr>
                      <w:sz w:val="20"/>
                      <w:szCs w:val="20"/>
                    </w:rPr>
                  </w:pPr>
                  <w:r w:rsidRPr="006342E6">
                    <w:rPr>
                      <w:sz w:val="20"/>
                      <w:szCs w:val="20"/>
                    </w:rPr>
                    <w:t>Ronny Nilsson, Inera AB, konsult och teknisk expert HSA</w:t>
                  </w:r>
                </w:p>
                <w:p w:rsidR="00A02230" w:rsidRPr="00861A25" w:rsidRDefault="00A02230" w:rsidP="0039481C">
                  <w:pPr>
                    <w:rPr>
                      <w:i/>
                    </w:rPr>
                  </w:pPr>
                </w:p>
              </w:txbxContent>
            </v:textbox>
            <w10:wrap type="none"/>
            <w10:anchorlock/>
          </v:shape>
        </w:pict>
      </w:r>
      <w:r w:rsidR="0039481C">
        <w:tab/>
      </w:r>
    </w:p>
    <w:p w:rsidR="0039481C" w:rsidRDefault="0039481C" w:rsidP="0039481C">
      <w:pPr>
        <w:pStyle w:val="Heading1"/>
      </w:pPr>
      <w:bookmarkStart w:id="11" w:name="_Toc198086678"/>
      <w:bookmarkStart w:id="12" w:name="_Toc224960918"/>
      <w:bookmarkStart w:id="13" w:name="_Toc357754844"/>
      <w:bookmarkStart w:id="14" w:name="_Toc243452542"/>
      <w:bookmarkStart w:id="15" w:name="_Toc393788997"/>
      <w:bookmarkStart w:id="16" w:name="_Toc163300578"/>
      <w:bookmarkStart w:id="17" w:name="_Toc163300880"/>
      <w:bookmarkStart w:id="18" w:name="_Toc198366954"/>
      <w:r>
        <w:t>Versionsinformation</w:t>
      </w:r>
      <w:bookmarkEnd w:id="11"/>
      <w:bookmarkEnd w:id="12"/>
      <w:bookmarkEnd w:id="13"/>
      <w:bookmarkEnd w:id="14"/>
      <w:bookmarkEnd w:id="15"/>
    </w:p>
    <w:p w:rsidR="0039481C" w:rsidRPr="000105E5" w:rsidRDefault="0039481C" w:rsidP="0039481C">
      <w:r>
        <w:t xml:space="preserve">Denna revision av tjänstekontraktsbeskrivningen handlar om version </w:t>
      </w:r>
      <w:fldSimple w:instr=" DOCPROPERTY  &quot;Version1&quot; \* MERGEFORMAT ">
        <w:r w:rsidR="009D60B2" w:rsidRPr="00EB3EAB">
          <w:rPr>
            <w:b/>
            <w:color w:val="008000"/>
          </w:rPr>
          <w:t>1</w:t>
        </w:r>
      </w:fldSimple>
      <w:r w:rsidR="009D60B2" w:rsidRPr="00EB3EAB">
        <w:rPr>
          <w:color w:val="008000"/>
        </w:rPr>
        <w:t>.</w:t>
      </w:r>
      <w:fldSimple w:instr=" DOCPROPERTY &quot;Version2&quot; \* MERGEFORMAT ">
        <w:r w:rsidR="009D60B2" w:rsidRPr="00EB3EAB">
          <w:rPr>
            <w:b/>
            <w:color w:val="008000"/>
          </w:rPr>
          <w:t>0</w:t>
        </w:r>
      </w:fldSimple>
      <w:r w:rsidR="009D60B2" w:rsidRPr="00EB3EAB">
        <w:rPr>
          <w:color w:val="008000"/>
        </w:rPr>
        <w:t>.</w:t>
      </w:r>
      <w:fldSimple w:instr=" DOCPROPERTY &quot;Version3&quot; \* MERGEFORMAT ">
        <w:r w:rsidR="009D60B2" w:rsidRPr="00EB3EAB">
          <w:rPr>
            <w:b/>
            <w:color w:val="008000"/>
          </w:rPr>
          <w:t>0</w:t>
        </w:r>
      </w:fldSimple>
      <w:r w:rsidRPr="000105E5">
        <w:t xml:space="preserve">. </w:t>
      </w:r>
    </w:p>
    <w:p w:rsidR="0039481C" w:rsidRDefault="0039481C" w:rsidP="0039481C">
      <w:r>
        <w:t xml:space="preserve">Observera att version för detta dokument och domänen måste vara lika. Detta för att spårbarheten inte skall brytas. </w:t>
      </w:r>
    </w:p>
    <w:p w:rsidR="0039481C" w:rsidRDefault="0039481C" w:rsidP="0039481C"/>
    <w:p w:rsidR="0039481C" w:rsidRDefault="0039481C" w:rsidP="0039481C">
      <w:pPr>
        <w:pStyle w:val="Heading2"/>
      </w:pPr>
      <w:bookmarkStart w:id="19" w:name="_Toc357754845"/>
      <w:bookmarkStart w:id="20" w:name="_Toc243452543"/>
      <w:bookmarkStart w:id="21" w:name="_Toc393788998"/>
      <w:bookmarkStart w:id="22" w:name="_Toc163300882"/>
      <w:r>
        <w:t xml:space="preserve">Version </w:t>
      </w:r>
      <w:fldSimple w:instr=" DOCPROPERTY  &quot;Version1&quot; \* MERGEFORMAT ">
        <w:r w:rsidR="00EB3EAB" w:rsidRPr="00EB3EAB">
          <w:rPr>
            <w:b/>
            <w:color w:val="008000"/>
          </w:rPr>
          <w:t>1</w:t>
        </w:r>
      </w:fldSimple>
      <w:r w:rsidRPr="00EB3EAB">
        <w:rPr>
          <w:color w:val="008000"/>
        </w:rPr>
        <w:t>.</w:t>
      </w:r>
      <w:fldSimple w:instr=" DOCPROPERTY &quot;Version2&quot; \* MERGEFORMAT ">
        <w:r w:rsidR="00EB3EAB" w:rsidRPr="00EB3EAB">
          <w:rPr>
            <w:b/>
            <w:color w:val="008000"/>
          </w:rPr>
          <w:t>0</w:t>
        </w:r>
      </w:fldSimple>
      <w:r w:rsidRPr="00EB3EAB">
        <w:rPr>
          <w:color w:val="008000"/>
        </w:rPr>
        <w:t>.</w:t>
      </w:r>
      <w:fldSimple w:instr=" DOCPROPERTY &quot;Version3&quot; \* MERGEFORMAT ">
        <w:r w:rsidR="00EB3EAB" w:rsidRPr="00EB3EAB">
          <w:rPr>
            <w:b/>
            <w:color w:val="008000"/>
          </w:rPr>
          <w:t>0</w:t>
        </w:r>
      </w:fldSimple>
      <w:r w:rsidRPr="00EB3EAB">
        <w:rPr>
          <w:color w:val="008000"/>
        </w:rPr>
        <w:t>.</w:t>
      </w:r>
      <w:bookmarkEnd w:id="19"/>
      <w:bookmarkEnd w:id="20"/>
      <w:r w:rsidR="003C07FE" w:rsidRPr="00862A31">
        <w:rPr>
          <w:color w:val="76923C" w:themeColor="accent3" w:themeShade="BF"/>
        </w:rPr>
        <w:fldChar w:fldCharType="begin"/>
      </w:r>
      <w:r w:rsidRPr="00862A31">
        <w:rPr>
          <w:color w:val="76923C" w:themeColor="accent3" w:themeShade="BF"/>
        </w:rPr>
        <w:instrText xml:space="preserve"> DOCPROPERTY  "rc" \* MERGEFORMAT </w:instrText>
      </w:r>
      <w:r w:rsidR="003C07FE" w:rsidRPr="00862A31">
        <w:rPr>
          <w:color w:val="76923C" w:themeColor="accent3" w:themeShade="BF"/>
        </w:rPr>
        <w:fldChar w:fldCharType="separate"/>
      </w:r>
      <w:r w:rsidR="009D60B2" w:rsidRPr="009D60B2">
        <w:rPr>
          <w:b/>
          <w:color w:val="76923C" w:themeColor="accent3" w:themeShade="BF"/>
        </w:rPr>
        <w:t>RC_03</w:t>
      </w:r>
      <w:bookmarkEnd w:id="21"/>
      <w:r w:rsidR="003C07FE" w:rsidRPr="00862A31">
        <w:rPr>
          <w:color w:val="76923C" w:themeColor="accent3" w:themeShade="BF"/>
        </w:rPr>
        <w:fldChar w:fldCharType="end"/>
      </w:r>
    </w:p>
    <w:p w:rsidR="0039481C" w:rsidRDefault="0039481C" w:rsidP="0039481C">
      <w:pPr>
        <w:pStyle w:val="Heading3"/>
      </w:pPr>
      <w:bookmarkStart w:id="23" w:name="_Toc243452544"/>
      <w:bookmarkStart w:id="24" w:name="_Toc393788999"/>
      <w:r>
        <w:t>Oförändrade tjänstekontrakt</w:t>
      </w:r>
      <w:bookmarkEnd w:id="23"/>
      <w:bookmarkEnd w:id="24"/>
    </w:p>
    <w:p w:rsidR="006342E6" w:rsidRDefault="006342E6" w:rsidP="006342E6">
      <w:bookmarkStart w:id="25" w:name="_Toc243452545"/>
      <w:r w:rsidRPr="00DF7196">
        <w:t>Inga kontrakt har tidigare varit publicerade.</w:t>
      </w:r>
    </w:p>
    <w:p w:rsidR="006342E6" w:rsidRPr="00DF7196" w:rsidRDefault="006342E6" w:rsidP="006342E6"/>
    <w:p w:rsidR="0039481C" w:rsidRDefault="0039481C" w:rsidP="0039481C">
      <w:pPr>
        <w:pStyle w:val="Heading3"/>
      </w:pPr>
      <w:bookmarkStart w:id="26" w:name="_Toc393789000"/>
      <w:r>
        <w:t>Nya tjänstekontrakt</w:t>
      </w:r>
      <w:bookmarkEnd w:id="25"/>
      <w:bookmarkEnd w:id="26"/>
    </w:p>
    <w:p w:rsidR="006342E6" w:rsidRPr="00DF7196" w:rsidRDefault="006342E6" w:rsidP="006342E6">
      <w:r w:rsidRPr="00DF7196">
        <w:t>Följande nya tjänstekontrakt finns från och med denna version:</w:t>
      </w:r>
    </w:p>
    <w:p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w:t>
      </w:r>
    </w:p>
    <w:p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GetHealthCareUnitList</w:t>
      </w:r>
    </w:p>
    <w:p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GetHealthCareUnitMembers</w:t>
      </w:r>
    </w:p>
    <w:p w:rsidR="006342E6" w:rsidRPr="00DF7196" w:rsidRDefault="006342E6" w:rsidP="006342E6">
      <w:pPr>
        <w:numPr>
          <w:ilvl w:val="0"/>
          <w:numId w:val="27"/>
        </w:numPr>
        <w:spacing w:after="60" w:line="240" w:lineRule="auto"/>
        <w:rPr>
          <w:rFonts w:cs="Arial"/>
          <w:szCs w:val="20"/>
        </w:rPr>
      </w:pPr>
      <w:r w:rsidRPr="00DF7196">
        <w:rPr>
          <w:rFonts w:cs="Arial"/>
          <w:szCs w:val="20"/>
        </w:rPr>
        <w:t>GetUnit</w:t>
      </w:r>
    </w:p>
    <w:p w:rsidR="006342E6" w:rsidRPr="00DF7196" w:rsidRDefault="006342E6" w:rsidP="006342E6">
      <w:pPr>
        <w:rPr>
          <w:rFonts w:cs="Arial"/>
          <w:szCs w:val="20"/>
        </w:rPr>
      </w:pPr>
      <w:r w:rsidRPr="00DF7196">
        <w:rPr>
          <w:rFonts w:cs="Arial"/>
          <w:szCs w:val="20"/>
        </w:rPr>
        <w:t xml:space="preserve">Se kontraktsbeskrivningar under kap </w:t>
      </w:r>
      <w:r w:rsidR="003C07FE" w:rsidRPr="00DF7196">
        <w:rPr>
          <w:rFonts w:cs="Arial"/>
          <w:szCs w:val="20"/>
        </w:rPr>
        <w:fldChar w:fldCharType="begin"/>
      </w:r>
      <w:r w:rsidRPr="00DF7196">
        <w:rPr>
          <w:rFonts w:cs="Arial"/>
          <w:szCs w:val="20"/>
        </w:rPr>
        <w:instrText xml:space="preserve"> REF _Ref360177409 \w \h </w:instrText>
      </w:r>
      <w:r w:rsidR="003C07FE" w:rsidRPr="00DF7196">
        <w:rPr>
          <w:rFonts w:cs="Arial"/>
          <w:szCs w:val="20"/>
        </w:rPr>
      </w:r>
      <w:r w:rsidR="003C07FE" w:rsidRPr="00DF7196">
        <w:rPr>
          <w:rFonts w:cs="Arial"/>
          <w:szCs w:val="20"/>
        </w:rPr>
        <w:fldChar w:fldCharType="separate"/>
      </w:r>
      <w:r>
        <w:rPr>
          <w:rFonts w:cs="Arial"/>
          <w:szCs w:val="20"/>
        </w:rPr>
        <w:t>6</w:t>
      </w:r>
      <w:r w:rsidR="003C07FE" w:rsidRPr="00DF7196">
        <w:rPr>
          <w:rFonts w:cs="Arial"/>
          <w:szCs w:val="20"/>
        </w:rPr>
        <w:fldChar w:fldCharType="end"/>
      </w:r>
      <w:r w:rsidRPr="00DF7196">
        <w:rPr>
          <w:rFonts w:cs="Arial"/>
          <w:szCs w:val="20"/>
        </w:rPr>
        <w:t xml:space="preserve"> </w:t>
      </w:r>
      <w:r w:rsidR="003C07FE" w:rsidRPr="00DF7196">
        <w:rPr>
          <w:rFonts w:cs="Arial"/>
          <w:szCs w:val="20"/>
        </w:rPr>
        <w:fldChar w:fldCharType="begin"/>
      </w:r>
      <w:r w:rsidRPr="00DF7196">
        <w:rPr>
          <w:rFonts w:cs="Arial"/>
          <w:szCs w:val="20"/>
        </w:rPr>
        <w:instrText xml:space="preserve"> REF _Ref360177440 \h </w:instrText>
      </w:r>
      <w:r w:rsidR="003C07FE" w:rsidRPr="00DF7196">
        <w:rPr>
          <w:rFonts w:cs="Arial"/>
          <w:szCs w:val="20"/>
        </w:rPr>
      </w:r>
      <w:r w:rsidR="003C07FE" w:rsidRPr="00DF7196">
        <w:rPr>
          <w:rFonts w:cs="Arial"/>
          <w:szCs w:val="20"/>
        </w:rPr>
        <w:fldChar w:fldCharType="separate"/>
      </w:r>
      <w:r w:rsidRPr="00804A57">
        <w:t>Tjänstekontrakt</w:t>
      </w:r>
      <w:r w:rsidR="003C07FE" w:rsidRPr="00DF7196">
        <w:rPr>
          <w:rFonts w:cs="Arial"/>
          <w:szCs w:val="20"/>
        </w:rPr>
        <w:fldChar w:fldCharType="end"/>
      </w:r>
      <w:r w:rsidRPr="00DF7196">
        <w:rPr>
          <w:rFonts w:cs="Arial"/>
          <w:szCs w:val="20"/>
        </w:rPr>
        <w:t>.</w:t>
      </w:r>
      <w:r>
        <w:rPr>
          <w:rFonts w:cs="Arial"/>
          <w:szCs w:val="20"/>
        </w:rPr>
        <w:t xml:space="preserve"> Se även AB-2.2 [</w:t>
      </w:r>
      <w:r w:rsidR="003C07FE">
        <w:rPr>
          <w:rFonts w:cs="Arial"/>
          <w:szCs w:val="20"/>
        </w:rPr>
        <w:fldChar w:fldCharType="begin"/>
      </w:r>
      <w:r>
        <w:rPr>
          <w:rFonts w:cs="Arial"/>
          <w:szCs w:val="20"/>
        </w:rPr>
        <w:instrText xml:space="preserve"> REF R2 \h </w:instrText>
      </w:r>
      <w:r w:rsidR="003C07FE">
        <w:rPr>
          <w:rFonts w:cs="Arial"/>
          <w:szCs w:val="20"/>
        </w:rPr>
      </w:r>
      <w:r w:rsidR="003C07FE">
        <w:rPr>
          <w:rFonts w:cs="Arial"/>
          <w:szCs w:val="20"/>
        </w:rPr>
        <w:fldChar w:fldCharType="separate"/>
      </w:r>
      <w:r w:rsidRPr="00DF7196">
        <w:t>R2</w:t>
      </w:r>
      <w:r w:rsidR="003C07FE">
        <w:rPr>
          <w:rFonts w:cs="Arial"/>
          <w:szCs w:val="20"/>
        </w:rPr>
        <w:fldChar w:fldCharType="end"/>
      </w:r>
      <w:r>
        <w:rPr>
          <w:rFonts w:cs="Arial"/>
          <w:szCs w:val="20"/>
        </w:rPr>
        <w:t>].</w:t>
      </w:r>
    </w:p>
    <w:p w:rsidR="0039481C" w:rsidRPr="00DC5529" w:rsidRDefault="0039481C" w:rsidP="0039481C">
      <w:pPr>
        <w:rPr>
          <w:highlight w:val="yellow"/>
        </w:rPr>
      </w:pPr>
    </w:p>
    <w:p w:rsidR="0039481C" w:rsidRDefault="0039481C" w:rsidP="0039481C">
      <w:pPr>
        <w:pStyle w:val="Heading3"/>
      </w:pPr>
      <w:bookmarkStart w:id="27" w:name="_Toc243452546"/>
      <w:bookmarkStart w:id="28" w:name="_Toc393789001"/>
      <w:r>
        <w:t>Förändrade tjänstekontrakt</w:t>
      </w:r>
      <w:bookmarkEnd w:id="27"/>
      <w:bookmarkEnd w:id="28"/>
    </w:p>
    <w:p w:rsidR="0039481C" w:rsidRDefault="006342E6" w:rsidP="0039481C">
      <w:r w:rsidRPr="00DF7196">
        <w:t>Inga tjänstekontrakt har förändrats.</w:t>
      </w:r>
    </w:p>
    <w:p w:rsidR="0039481C" w:rsidRPr="0038515C" w:rsidRDefault="0039481C" w:rsidP="0039481C"/>
    <w:p w:rsidR="0039481C" w:rsidRDefault="0039481C" w:rsidP="0039481C">
      <w:pPr>
        <w:pStyle w:val="Heading3"/>
      </w:pPr>
      <w:bookmarkStart w:id="29" w:name="_Toc243452547"/>
      <w:bookmarkStart w:id="30" w:name="_Toc393789002"/>
      <w:r>
        <w:t>Utgångna tjänstekontrakt</w:t>
      </w:r>
      <w:bookmarkEnd w:id="29"/>
      <w:bookmarkEnd w:id="30"/>
    </w:p>
    <w:p w:rsidR="0039481C" w:rsidRDefault="0039481C" w:rsidP="0039481C">
      <w:r w:rsidRPr="006342E6">
        <w:t>Inga tjänstekontrakt har utgått.</w:t>
      </w:r>
    </w:p>
    <w:p w:rsidR="0039481C" w:rsidRPr="00C80D82" w:rsidRDefault="0039481C" w:rsidP="0039481C"/>
    <w:p w:rsidR="0039481C" w:rsidRDefault="0039481C" w:rsidP="0039481C">
      <w:pPr>
        <w:pStyle w:val="Heading2"/>
      </w:pPr>
      <w:bookmarkStart w:id="31" w:name="_Toc357754846"/>
      <w:bookmarkStart w:id="32" w:name="_Toc243452548"/>
      <w:bookmarkStart w:id="33" w:name="_Toc393789003"/>
      <w:r>
        <w:lastRenderedPageBreak/>
        <w:t xml:space="preserve">Version </w:t>
      </w:r>
      <w:r w:rsidRPr="006342E6">
        <w:t>tidigare</w:t>
      </w:r>
      <w:bookmarkEnd w:id="31"/>
      <w:bookmarkEnd w:id="32"/>
      <w:bookmarkEnd w:id="33"/>
    </w:p>
    <w:p w:rsidR="0039481C" w:rsidRPr="006342E6" w:rsidRDefault="006342E6" w:rsidP="0039481C">
      <w:r w:rsidRPr="006342E6">
        <w:t>-</w:t>
      </w:r>
    </w:p>
    <w:p w:rsidR="0039481C" w:rsidRPr="00C63695" w:rsidRDefault="0039481C" w:rsidP="0039481C">
      <w:pPr>
        <w:pStyle w:val="BodyText"/>
      </w:pPr>
    </w:p>
    <w:p w:rsidR="0039481C" w:rsidRDefault="0039481C" w:rsidP="0039481C">
      <w:pPr>
        <w:pStyle w:val="Heading1"/>
      </w:pPr>
      <w:bookmarkStart w:id="34" w:name="_Toc357754847"/>
      <w:bookmarkStart w:id="35" w:name="_Toc243452549"/>
      <w:bookmarkStart w:id="36" w:name="_Toc393789004"/>
      <w:bookmarkEnd w:id="22"/>
      <w:r>
        <w:t>Tjänstedomänens arkitektur</w:t>
      </w:r>
      <w:bookmarkEnd w:id="34"/>
      <w:bookmarkEnd w:id="35"/>
      <w:bookmarkEnd w:id="36"/>
    </w:p>
    <w:p w:rsidR="0039481C" w:rsidRDefault="0039481C" w:rsidP="0039481C">
      <w:pPr>
        <w:rPr>
          <w:color w:val="4F81BD" w:themeColor="accent1"/>
        </w:rPr>
      </w:pPr>
    </w:p>
    <w:p w:rsidR="0039481C" w:rsidRPr="006342E6" w:rsidRDefault="0039481C" w:rsidP="0039481C">
      <w:pPr>
        <w:pStyle w:val="Heading2"/>
      </w:pPr>
      <w:bookmarkStart w:id="37" w:name="_Toc357754848"/>
      <w:bookmarkStart w:id="38" w:name="_Toc243452550"/>
      <w:bookmarkStart w:id="39" w:name="_Toc393789005"/>
      <w:r w:rsidRPr="006342E6">
        <w:t>Flöden</w:t>
      </w:r>
      <w:bookmarkEnd w:id="37"/>
      <w:bookmarkEnd w:id="38"/>
      <w:bookmarkEnd w:id="39"/>
    </w:p>
    <w:p w:rsidR="0039481C" w:rsidRPr="006342E6" w:rsidRDefault="0039481C" w:rsidP="0039481C">
      <w:pPr>
        <w:pStyle w:val="Heading3"/>
      </w:pPr>
      <w:bookmarkStart w:id="40" w:name="_Toc243452551"/>
      <w:bookmarkStart w:id="41" w:name="_Toc393789006"/>
      <w:r w:rsidRPr="006342E6">
        <w:t xml:space="preserve">Flöde </w:t>
      </w:r>
      <w:bookmarkEnd w:id="40"/>
      <w:r w:rsidR="006342E6" w:rsidRPr="006342E6">
        <w:t>– Hämta specificerad informationsmängd</w:t>
      </w:r>
      <w:bookmarkEnd w:id="41"/>
    </w:p>
    <w:p w:rsidR="006342E6" w:rsidRPr="00DF7196" w:rsidRDefault="006342E6" w:rsidP="006342E6">
      <w:r w:rsidRPr="00DF7196">
        <w:t xml:space="preserve">Kataloginformation om organisation och </w:t>
      </w:r>
      <w:r>
        <w:t>enheter/funktioner</w:t>
      </w:r>
      <w:r w:rsidRPr="00DF7196">
        <w:t xml:space="preserve"> kan användas för många olika syften och behovet av information ser då också olika ut. </w:t>
      </w:r>
      <w:r>
        <w:t>Principen för informationshämtningen är dock densamma och kan beskrivas med samma flöde.</w:t>
      </w:r>
    </w:p>
    <w:p w:rsidR="006342E6" w:rsidRPr="00DF7196" w:rsidRDefault="006342E6" w:rsidP="006342E6">
      <w:r w:rsidRPr="00DF7196">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rsidR="006342E6" w:rsidRPr="006A5C19" w:rsidRDefault="006342E6" w:rsidP="006342E6">
      <w:r w:rsidRPr="006A5C19">
        <w:t xml:space="preserve">Andra exempel på befintliga användningar är presentation av olika typer av förvalslistor i gränssnitt riktade mot vårdpersonal (t.ex. vilka vårdenheter som ingår i en vårdgivares verksamhet eller vilka mottagningar som tillhör en klinik) eller detaljerad kontaktinformation till en enhet, funktion eller person. Informationen skulle också kunna sägas stödja en behörighetshantering baserad </w:t>
      </w:r>
      <w:r>
        <w:t>personliga/anställningsrelaterade egenskaper, då tjänstekontrakten också levererar behörighetsgrundande information i form av t.ex. tillhörighet till legitimerad yrkesgrupp och befattning.</w:t>
      </w:r>
    </w:p>
    <w:p w:rsidR="006342E6" w:rsidRPr="00DF7196" w:rsidRDefault="006342E6" w:rsidP="006342E6"/>
    <w:p w:rsidR="006342E6" w:rsidRPr="00DF7196" w:rsidRDefault="006342E6" w:rsidP="006342E6">
      <w:r w:rsidRPr="00DF7196">
        <w:t>Samtliga dessa användningsområden kan beskrivas med nedanstående övergripande flöde.</w:t>
      </w:r>
    </w:p>
    <w:p w:rsidR="006342E6" w:rsidRPr="00DF7196" w:rsidRDefault="006342E6" w:rsidP="006342E6">
      <w:r w:rsidRPr="00DF7196">
        <w:t xml:space="preserve">Tjänstekontrakten som idag stödjer detta flöde är </w:t>
      </w:r>
    </w:p>
    <w:p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 (se avsnitt</w:t>
      </w:r>
      <w:r>
        <w:rPr>
          <w:rFonts w:cs="Arial"/>
          <w:szCs w:val="20"/>
        </w:rPr>
        <w:t xml:space="preserve"> </w:t>
      </w:r>
      <w:r w:rsidR="003C07FE">
        <w:rPr>
          <w:rFonts w:cs="Arial"/>
          <w:szCs w:val="20"/>
        </w:rPr>
        <w:fldChar w:fldCharType="begin"/>
      </w:r>
      <w:r>
        <w:rPr>
          <w:rFonts w:cs="Arial"/>
          <w:szCs w:val="20"/>
        </w:rPr>
        <w:instrText xml:space="preserve"> REF _Ref370936701 \r \h </w:instrText>
      </w:r>
      <w:r w:rsidR="003C07FE">
        <w:rPr>
          <w:rFonts w:cs="Arial"/>
          <w:szCs w:val="20"/>
        </w:rPr>
      </w:r>
      <w:r w:rsidR="003C07FE">
        <w:rPr>
          <w:rFonts w:cs="Arial"/>
          <w:szCs w:val="20"/>
        </w:rPr>
        <w:fldChar w:fldCharType="separate"/>
      </w:r>
      <w:r>
        <w:rPr>
          <w:rFonts w:cs="Arial"/>
          <w:szCs w:val="20"/>
        </w:rPr>
        <w:t>6.1</w:t>
      </w:r>
      <w:r w:rsidR="003C07FE">
        <w:rPr>
          <w:rFonts w:cs="Arial"/>
          <w:szCs w:val="20"/>
        </w:rPr>
        <w:fldChar w:fldCharType="end"/>
      </w:r>
      <w:r w:rsidRPr="00DF7196">
        <w:rPr>
          <w:rFonts w:cs="Arial"/>
          <w:szCs w:val="20"/>
        </w:rPr>
        <w:t>)</w:t>
      </w:r>
    </w:p>
    <w:p w:rsidR="006342E6" w:rsidRPr="00DF7196" w:rsidRDefault="006342E6" w:rsidP="006342E6">
      <w:pPr>
        <w:numPr>
          <w:ilvl w:val="0"/>
          <w:numId w:val="27"/>
        </w:numPr>
        <w:spacing w:after="60" w:line="240" w:lineRule="auto"/>
        <w:rPr>
          <w:rFonts w:cs="Arial"/>
          <w:szCs w:val="20"/>
        </w:rPr>
      </w:pPr>
      <w:r w:rsidRPr="00DF7196">
        <w:rPr>
          <w:rFonts w:cs="Arial"/>
          <w:szCs w:val="20"/>
        </w:rPr>
        <w:t xml:space="preserve">GetHealthCareUnitList (se avsnitt </w:t>
      </w:r>
      <w:r w:rsidR="003C07FE" w:rsidRPr="00DF7196">
        <w:rPr>
          <w:rFonts w:cs="Arial"/>
          <w:szCs w:val="20"/>
        </w:rPr>
        <w:fldChar w:fldCharType="begin"/>
      </w:r>
      <w:r w:rsidRPr="00DF7196">
        <w:rPr>
          <w:rFonts w:cs="Arial"/>
          <w:szCs w:val="20"/>
        </w:rPr>
        <w:instrText xml:space="preserve"> REF _Ref362009936 \r \h </w:instrText>
      </w:r>
      <w:r w:rsidR="003C07FE" w:rsidRPr="00DF7196">
        <w:rPr>
          <w:rFonts w:cs="Arial"/>
          <w:szCs w:val="20"/>
        </w:rPr>
      </w:r>
      <w:r w:rsidR="003C07FE" w:rsidRPr="00DF7196">
        <w:rPr>
          <w:rFonts w:cs="Arial"/>
          <w:szCs w:val="20"/>
        </w:rPr>
        <w:fldChar w:fldCharType="separate"/>
      </w:r>
      <w:r>
        <w:rPr>
          <w:rFonts w:cs="Arial"/>
          <w:szCs w:val="20"/>
        </w:rPr>
        <w:t>6.2</w:t>
      </w:r>
      <w:r w:rsidR="003C07FE" w:rsidRPr="00DF7196">
        <w:rPr>
          <w:rFonts w:cs="Arial"/>
          <w:szCs w:val="20"/>
        </w:rPr>
        <w:fldChar w:fldCharType="end"/>
      </w:r>
      <w:r w:rsidRPr="00DF7196">
        <w:rPr>
          <w:rFonts w:cs="Arial"/>
          <w:szCs w:val="20"/>
        </w:rPr>
        <w:t>)</w:t>
      </w:r>
    </w:p>
    <w:p w:rsidR="006342E6" w:rsidRPr="00DF7196" w:rsidRDefault="006342E6" w:rsidP="006342E6">
      <w:pPr>
        <w:numPr>
          <w:ilvl w:val="0"/>
          <w:numId w:val="27"/>
        </w:numPr>
        <w:spacing w:after="60" w:line="240" w:lineRule="auto"/>
        <w:rPr>
          <w:rFonts w:cs="Arial"/>
          <w:szCs w:val="20"/>
        </w:rPr>
      </w:pPr>
      <w:r w:rsidRPr="00DF7196">
        <w:rPr>
          <w:rFonts w:cs="Arial"/>
          <w:szCs w:val="20"/>
        </w:rPr>
        <w:t xml:space="preserve">GetHealthCareUnitMembers (se avsnitt </w:t>
      </w:r>
      <w:r w:rsidR="003C07FE" w:rsidRPr="00DF7196">
        <w:rPr>
          <w:rFonts w:cs="Arial"/>
          <w:szCs w:val="20"/>
        </w:rPr>
        <w:fldChar w:fldCharType="begin"/>
      </w:r>
      <w:r w:rsidRPr="00DF7196">
        <w:rPr>
          <w:rFonts w:cs="Arial"/>
          <w:szCs w:val="20"/>
        </w:rPr>
        <w:instrText xml:space="preserve"> REF _Ref362009943 \r \h </w:instrText>
      </w:r>
      <w:r w:rsidR="003C07FE" w:rsidRPr="00DF7196">
        <w:rPr>
          <w:rFonts w:cs="Arial"/>
          <w:szCs w:val="20"/>
        </w:rPr>
      </w:r>
      <w:r w:rsidR="003C07FE" w:rsidRPr="00DF7196">
        <w:rPr>
          <w:rFonts w:cs="Arial"/>
          <w:szCs w:val="20"/>
        </w:rPr>
        <w:fldChar w:fldCharType="separate"/>
      </w:r>
      <w:r>
        <w:rPr>
          <w:rFonts w:cs="Arial"/>
          <w:szCs w:val="20"/>
        </w:rPr>
        <w:t>6.3</w:t>
      </w:r>
      <w:r w:rsidR="003C07FE" w:rsidRPr="00DF7196">
        <w:rPr>
          <w:rFonts w:cs="Arial"/>
          <w:szCs w:val="20"/>
        </w:rPr>
        <w:fldChar w:fldCharType="end"/>
      </w:r>
      <w:r w:rsidRPr="00DF7196">
        <w:rPr>
          <w:rFonts w:cs="Arial"/>
          <w:szCs w:val="20"/>
        </w:rPr>
        <w:t>)</w:t>
      </w:r>
    </w:p>
    <w:p w:rsidR="006342E6" w:rsidRPr="00DF7196" w:rsidRDefault="006342E6" w:rsidP="006342E6">
      <w:pPr>
        <w:numPr>
          <w:ilvl w:val="0"/>
          <w:numId w:val="27"/>
        </w:numPr>
        <w:spacing w:after="60" w:line="240" w:lineRule="auto"/>
        <w:rPr>
          <w:rFonts w:cs="Arial"/>
          <w:szCs w:val="20"/>
        </w:rPr>
      </w:pPr>
      <w:bookmarkStart w:id="42" w:name="OLE_LINK3"/>
      <w:bookmarkStart w:id="43" w:name="OLE_LINK4"/>
      <w:r w:rsidRPr="00DF7196">
        <w:rPr>
          <w:rFonts w:cs="Arial"/>
          <w:szCs w:val="20"/>
        </w:rPr>
        <w:t xml:space="preserve">GetUnit (se avsnitt </w:t>
      </w:r>
      <w:r w:rsidR="003C07FE" w:rsidRPr="00DF7196">
        <w:rPr>
          <w:rFonts w:cs="Arial"/>
          <w:szCs w:val="20"/>
        </w:rPr>
        <w:fldChar w:fldCharType="begin"/>
      </w:r>
      <w:r w:rsidRPr="00DF7196">
        <w:rPr>
          <w:rFonts w:cs="Arial"/>
          <w:szCs w:val="20"/>
        </w:rPr>
        <w:instrText xml:space="preserve"> REF _Ref362009945 \r \h </w:instrText>
      </w:r>
      <w:r w:rsidR="003C07FE" w:rsidRPr="00DF7196">
        <w:rPr>
          <w:rFonts w:cs="Arial"/>
          <w:szCs w:val="20"/>
        </w:rPr>
      </w:r>
      <w:r w:rsidR="003C07FE" w:rsidRPr="00DF7196">
        <w:rPr>
          <w:rFonts w:cs="Arial"/>
          <w:szCs w:val="20"/>
        </w:rPr>
        <w:fldChar w:fldCharType="separate"/>
      </w:r>
      <w:r>
        <w:rPr>
          <w:rFonts w:cs="Arial"/>
          <w:szCs w:val="20"/>
        </w:rPr>
        <w:t>6.4</w:t>
      </w:r>
      <w:r w:rsidR="003C07FE" w:rsidRPr="00DF7196">
        <w:rPr>
          <w:rFonts w:cs="Arial"/>
          <w:szCs w:val="20"/>
        </w:rPr>
        <w:fldChar w:fldCharType="end"/>
      </w:r>
      <w:r w:rsidRPr="00DF7196">
        <w:rPr>
          <w:rFonts w:cs="Arial"/>
          <w:szCs w:val="20"/>
        </w:rPr>
        <w:t>)</w:t>
      </w:r>
    </w:p>
    <w:bookmarkEnd w:id="42"/>
    <w:bookmarkEnd w:id="43"/>
    <w:p w:rsidR="006342E6" w:rsidRDefault="006342E6" w:rsidP="006342E6">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rsidR="006342E6" w:rsidRPr="00DF7196" w:rsidRDefault="006342E6" w:rsidP="006342E6">
      <w:pPr>
        <w:rPr>
          <w:rFonts w:cs="Arial"/>
          <w:szCs w:val="20"/>
        </w:rPr>
      </w:pPr>
    </w:p>
    <w:p w:rsidR="0039481C" w:rsidRDefault="0039481C" w:rsidP="0039481C">
      <w:pPr>
        <w:pStyle w:val="Heading4"/>
      </w:pPr>
      <w:r>
        <w:t>Arbetsflöde</w:t>
      </w:r>
    </w:p>
    <w:p w:rsidR="006342E6" w:rsidRPr="00DF7196" w:rsidRDefault="006342E6" w:rsidP="006342E6">
      <w:pPr>
        <w:pStyle w:val="ListParagraph"/>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rsidR="006342E6" w:rsidRPr="00DF7196" w:rsidRDefault="006342E6" w:rsidP="006342E6">
      <w:pPr>
        <w:pStyle w:val="ListParagraph"/>
        <w:numPr>
          <w:ilvl w:val="1"/>
          <w:numId w:val="34"/>
        </w:numPr>
        <w:tabs>
          <w:tab w:val="left" w:pos="3912"/>
        </w:tabs>
        <w:spacing w:after="60" w:line="240" w:lineRule="auto"/>
      </w:pPr>
      <w:r w:rsidRPr="00DF7196">
        <w:t>Exempel på önskemål kan vara att se detaljerad information en enhet, funktion eller person eller att se en lista över valbara vårdenheter vid registrering i ett kvalitetsledningssystem</w:t>
      </w:r>
    </w:p>
    <w:p w:rsidR="006342E6" w:rsidRPr="00DF7196" w:rsidRDefault="006342E6" w:rsidP="006342E6">
      <w:pPr>
        <w:pStyle w:val="ListParagraph"/>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rsidR="006342E6" w:rsidRPr="00DF7196" w:rsidRDefault="006342E6" w:rsidP="006342E6">
      <w:pPr>
        <w:pStyle w:val="ListParagraph"/>
        <w:numPr>
          <w:ilvl w:val="0"/>
          <w:numId w:val="34"/>
        </w:numPr>
        <w:tabs>
          <w:tab w:val="left" w:pos="3912"/>
        </w:tabs>
        <w:spacing w:after="60" w:line="240" w:lineRule="auto"/>
      </w:pPr>
      <w:r w:rsidRPr="00DF7196">
        <w:t>Relevanta inparametrar extraheras och skickas i överenskommet tjänstekontrakt till Katalogen</w:t>
      </w:r>
    </w:p>
    <w:p w:rsidR="006342E6" w:rsidRPr="00DF7196" w:rsidRDefault="006342E6" w:rsidP="006342E6">
      <w:pPr>
        <w:pStyle w:val="ListParagraph"/>
        <w:numPr>
          <w:ilvl w:val="1"/>
          <w:numId w:val="34"/>
        </w:numPr>
        <w:tabs>
          <w:tab w:val="left" w:pos="3912"/>
        </w:tabs>
        <w:spacing w:after="60" w:line="240" w:lineRule="auto"/>
      </w:pPr>
      <w:r w:rsidRPr="00DF7196">
        <w:lastRenderedPageBreak/>
        <w:t>Vilka inparametrar som är relevanta definieras i respektive kontrakt</w:t>
      </w:r>
    </w:p>
    <w:p w:rsidR="006342E6" w:rsidRPr="00DF7196" w:rsidRDefault="006342E6" w:rsidP="006342E6">
      <w:pPr>
        <w:pStyle w:val="ListParagraph"/>
        <w:numPr>
          <w:ilvl w:val="0"/>
          <w:numId w:val="34"/>
        </w:numPr>
        <w:tabs>
          <w:tab w:val="left" w:pos="3912"/>
        </w:tabs>
        <w:spacing w:after="60" w:line="240" w:lineRule="auto"/>
      </w:pPr>
      <w:r w:rsidRPr="00DF7196">
        <w:t>Katalogen verifierar om aktuellt objekt återfinns i Katalogen, baserat på inskickade inparametrar</w:t>
      </w:r>
    </w:p>
    <w:p w:rsidR="006342E6" w:rsidRPr="00DF7196" w:rsidRDefault="006342E6" w:rsidP="006342E6">
      <w:pPr>
        <w:pStyle w:val="ListParagraph"/>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003C07FE" w:rsidRPr="00DF7196">
        <w:fldChar w:fldCharType="begin"/>
      </w:r>
      <w:r w:rsidRPr="00DF7196">
        <w:instrText xml:space="preserve"> REF _Ref362010048 \r \h </w:instrText>
      </w:r>
      <w:r w:rsidR="003C07FE" w:rsidRPr="00DF7196">
        <w:fldChar w:fldCharType="separate"/>
      </w:r>
      <w:r>
        <w:t>6</w:t>
      </w:r>
      <w:r w:rsidR="003C07FE" w:rsidRPr="00DF7196">
        <w:fldChar w:fldCharType="end"/>
      </w:r>
      <w:r>
        <w:t>.</w:t>
      </w:r>
    </w:p>
    <w:p w:rsidR="006342E6" w:rsidRPr="00DF7196" w:rsidRDefault="006342E6" w:rsidP="006342E6">
      <w:pPr>
        <w:pStyle w:val="ListParagraph"/>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rsidR="006342E6" w:rsidRPr="00DF7196" w:rsidRDefault="006342E6" w:rsidP="006342E6">
      <w:pPr>
        <w:pStyle w:val="ListParagraph"/>
        <w:numPr>
          <w:ilvl w:val="0"/>
          <w:numId w:val="34"/>
        </w:numPr>
        <w:tabs>
          <w:tab w:val="left" w:pos="3912"/>
        </w:tabs>
        <w:spacing w:after="60" w:line="240" w:lineRule="auto"/>
      </w:pPr>
      <w:r w:rsidRPr="00DF7196">
        <w:t>Egenskaper för det eller de objekt som returnerats från Katalogen behandlas i Tjänsten</w:t>
      </w:r>
    </w:p>
    <w:p w:rsidR="006342E6" w:rsidRPr="00DF7196" w:rsidRDefault="006342E6" w:rsidP="006342E6">
      <w:pPr>
        <w:pStyle w:val="ListParagraph"/>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rsidR="006342E6" w:rsidRPr="00DF7196" w:rsidRDefault="006342E6" w:rsidP="006342E6">
      <w:pPr>
        <w:pStyle w:val="ListParagraph"/>
        <w:numPr>
          <w:ilvl w:val="1"/>
          <w:numId w:val="34"/>
        </w:numPr>
        <w:tabs>
          <w:tab w:val="left" w:pos="3912"/>
        </w:tabs>
        <w:spacing w:after="60" w:line="240" w:lineRule="auto"/>
      </w:pPr>
      <w:r w:rsidRPr="00DF7196">
        <w:t>Vissa tjänster använder även information från andra källor, t.ex. Nationella Patientenkäten eller Mina vårdkontakter som då också läggs ihop med informationen från Katalogen enligt ovan</w:t>
      </w:r>
    </w:p>
    <w:p w:rsidR="006342E6" w:rsidRPr="00DF7196" w:rsidRDefault="006342E6" w:rsidP="006342E6">
      <w:pPr>
        <w:pStyle w:val="ListParagraph"/>
        <w:numPr>
          <w:ilvl w:val="0"/>
          <w:numId w:val="34"/>
        </w:numPr>
        <w:tabs>
          <w:tab w:val="left" w:pos="3912"/>
        </w:tabs>
        <w:spacing w:after="60" w:line="240" w:lineRule="auto"/>
      </w:pPr>
      <w:bookmarkStart w:id="44" w:name="_Ref362010048"/>
      <w:r w:rsidRPr="00DF7196">
        <w:t xml:space="preserve">Tjänsten meddelar användaren </w:t>
      </w:r>
      <w:bookmarkEnd w:id="44"/>
      <w:r w:rsidRPr="00DF7196">
        <w:t>resultatet av sökningen och presenterar den information som erhållits från Katalogen samt eventuella andra informationskällor</w:t>
      </w:r>
    </w:p>
    <w:p w:rsidR="0039481C" w:rsidRDefault="0039481C" w:rsidP="0039481C">
      <w:pPr>
        <w:pStyle w:val="Heading5"/>
      </w:pPr>
      <w:r w:rsidRPr="00E131FD">
        <w:t>Roller</w:t>
      </w:r>
    </w:p>
    <w:p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8"/>
        <w:gridCol w:w="7069"/>
      </w:tblGrid>
      <w:tr w:rsidR="00DA3B1C" w:rsidRPr="000D195E" w:rsidTr="00A02230">
        <w:trPr>
          <w:trHeight w:val="348"/>
        </w:trPr>
        <w:tc>
          <w:tcPr>
            <w:tcW w:w="1027" w:type="pct"/>
            <w:shd w:val="clear" w:color="auto" w:fill="D9D9D9"/>
          </w:tcPr>
          <w:p w:rsidR="00DA3B1C" w:rsidRPr="000D195E" w:rsidRDefault="00DA3B1C" w:rsidP="00A02230">
            <w:pPr>
              <w:tabs>
                <w:tab w:val="left" w:pos="567"/>
              </w:tabs>
              <w:jc w:val="center"/>
            </w:pPr>
            <w:r w:rsidRPr="000D195E">
              <w:t>Namn/beteckning</w:t>
            </w:r>
          </w:p>
        </w:tc>
        <w:tc>
          <w:tcPr>
            <w:tcW w:w="3973" w:type="pct"/>
            <w:shd w:val="clear" w:color="auto" w:fill="D9D9D9"/>
          </w:tcPr>
          <w:p w:rsidR="00DA3B1C" w:rsidRPr="000D195E" w:rsidRDefault="00DA3B1C" w:rsidP="00A02230">
            <w:pPr>
              <w:tabs>
                <w:tab w:val="left" w:pos="567"/>
              </w:tabs>
            </w:pPr>
            <w:r w:rsidRPr="000D195E">
              <w:t>Beskrivning</w:t>
            </w:r>
            <w:r>
              <w:t xml:space="preserve"> alt. referens</w:t>
            </w:r>
          </w:p>
        </w:tc>
      </w:tr>
      <w:tr w:rsidR="00DA3B1C" w:rsidRPr="000D195E" w:rsidTr="00A02230">
        <w:trPr>
          <w:trHeight w:val="709"/>
        </w:trPr>
        <w:tc>
          <w:tcPr>
            <w:tcW w:w="1027" w:type="pct"/>
          </w:tcPr>
          <w:p w:rsidR="00DA3B1C" w:rsidRPr="000D195E" w:rsidRDefault="00DA3B1C" w:rsidP="00A02230">
            <w:pPr>
              <w:tabs>
                <w:tab w:val="left" w:pos="567"/>
              </w:tabs>
            </w:pPr>
            <w:r>
              <w:t>Användare</w:t>
            </w:r>
          </w:p>
        </w:tc>
        <w:tc>
          <w:tcPr>
            <w:tcW w:w="3973" w:type="pct"/>
          </w:tcPr>
          <w:p w:rsidR="00DA3B1C" w:rsidRPr="000D195E" w:rsidRDefault="00DA3B1C" w:rsidP="00A02230">
            <w:r>
              <w:t>Kan utgöras av allmänheten (en person som gör en vårdsökning på en publik webbplats) eller av en medarbetare inom vården (som söker information om tillgängliga enheter eller kontaktinformation till en specifik enhet)</w:t>
            </w:r>
          </w:p>
        </w:tc>
      </w:tr>
      <w:tr w:rsidR="00DA3B1C" w:rsidRPr="000D195E" w:rsidTr="00A02230">
        <w:trPr>
          <w:trHeight w:val="709"/>
        </w:trPr>
        <w:tc>
          <w:tcPr>
            <w:tcW w:w="1027" w:type="pct"/>
          </w:tcPr>
          <w:p w:rsidR="00DA3B1C" w:rsidRPr="000D195E" w:rsidRDefault="00DA3B1C" w:rsidP="00A02230">
            <w:pPr>
              <w:tabs>
                <w:tab w:val="left" w:pos="567"/>
              </w:tabs>
            </w:pPr>
          </w:p>
        </w:tc>
        <w:tc>
          <w:tcPr>
            <w:tcW w:w="3973" w:type="pct"/>
          </w:tcPr>
          <w:p w:rsidR="00DA3B1C" w:rsidRPr="000D195E" w:rsidRDefault="00DA3B1C" w:rsidP="00A02230">
            <w:pPr>
              <w:tabs>
                <w:tab w:val="left" w:pos="567"/>
              </w:tabs>
            </w:pPr>
          </w:p>
        </w:tc>
      </w:tr>
    </w:tbl>
    <w:p w:rsidR="00DA3B1C" w:rsidRPr="00E131FD" w:rsidRDefault="00DA3B1C" w:rsidP="0039481C"/>
    <w:p w:rsidR="0039481C" w:rsidRDefault="006342E6" w:rsidP="0039481C">
      <w:pPr>
        <w:pStyle w:val="Heading4"/>
      </w:pPr>
      <w:r>
        <w:lastRenderedPageBreak/>
        <w:t>Flödesdiagram</w:t>
      </w:r>
    </w:p>
    <w:p w:rsidR="0039481C" w:rsidRPr="007B79AC" w:rsidRDefault="006342E6" w:rsidP="0039481C">
      <w:pPr>
        <w:tabs>
          <w:tab w:val="left" w:pos="3912"/>
        </w:tabs>
        <w:rPr>
          <w:color w:val="4F81BD" w:themeColor="accent1"/>
        </w:rPr>
      </w:pPr>
      <w:r w:rsidRPr="00545022">
        <w:rPr>
          <w:rFonts w:ascii="Arial" w:eastAsia="ヒラギノ角ゴ Pro W3" w:hAnsi="Arial"/>
          <w:color w:val="000000"/>
          <w:szCs w:val="24"/>
        </w:rPr>
        <w:object w:dxaOrig="9915" w:dyaOrig="6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4" o:title=""/>
          </v:shape>
          <o:OLEObject Type="Embed" ProgID="Visio.Drawing.11" ShapeID="_x0000_i1026" DrawAspect="Content" ObjectID="_1469855372" r:id="rId15"/>
        </w:object>
      </w:r>
    </w:p>
    <w:p w:rsidR="0039481C" w:rsidRDefault="0039481C" w:rsidP="0039481C">
      <w:pPr>
        <w:rPr>
          <w:color w:val="4F81BD" w:themeColor="accent1"/>
        </w:rPr>
      </w:pPr>
    </w:p>
    <w:p w:rsidR="0039481C" w:rsidRDefault="0039481C" w:rsidP="0039481C">
      <w:pPr>
        <w:pStyle w:val="Heading3"/>
      </w:pPr>
      <w:bookmarkStart w:id="45" w:name="_Toc243452553"/>
      <w:bookmarkStart w:id="46" w:name="_Toc393789007"/>
      <w:r>
        <w:t>Obligatoriska kontrakt</w:t>
      </w:r>
      <w:bookmarkEnd w:id="45"/>
      <w:bookmarkEnd w:id="46"/>
    </w:p>
    <w:p w:rsidR="0039481C" w:rsidRPr="003727DE" w:rsidRDefault="0039481C" w:rsidP="0039481C"/>
    <w:tbl>
      <w:tblPr>
        <w:tblW w:w="0" w:type="auto"/>
        <w:tblInd w:w="567" w:type="dxa"/>
        <w:tblLayout w:type="fixed"/>
        <w:tblCellMar>
          <w:left w:w="0" w:type="dxa"/>
          <w:right w:w="0" w:type="dxa"/>
        </w:tblCellMar>
        <w:tblLook w:val="04A0"/>
      </w:tblPr>
      <w:tblGrid>
        <w:gridCol w:w="4503"/>
        <w:gridCol w:w="5103"/>
      </w:tblGrid>
      <w:tr w:rsidR="006342E6" w:rsidRPr="00865734"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2E6" w:rsidRPr="00865734" w:rsidRDefault="006342E6" w:rsidP="0039481C">
            <w:pPr>
              <w:spacing w:before="100" w:beforeAutospacing="1" w:after="100" w:afterAutospacing="1"/>
              <w:rPr>
                <w:rFonts w:eastAsia="Times New Roman" w:cs="Arial"/>
                <w:sz w:val="24"/>
                <w:highlight w:val="yellow"/>
                <w:lang w:eastAsia="sv-SE"/>
              </w:rPr>
            </w:pPr>
            <w:r w:rsidRPr="00A501E5">
              <w:rPr>
                <w:rFonts w:cs="Arial"/>
                <w:szCs w:val="20"/>
              </w:rPr>
              <w:t xml:space="preserve">GetHealthCareUnit (se avsnitt </w:t>
            </w:r>
            <w:fldSimple w:instr=" REF _Ref370936701 \r \h  \* MERGEFORMAT ">
              <w:r w:rsidRPr="00A501E5">
                <w:rPr>
                  <w:rFonts w:cs="Arial"/>
                  <w:szCs w:val="20"/>
                </w:rPr>
                <w:t>6.1</w:t>
              </w:r>
            </w:fldSimple>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2E6" w:rsidRPr="00865734" w:rsidRDefault="006342E6" w:rsidP="0039481C">
            <w:pPr>
              <w:spacing w:before="100" w:beforeAutospacing="1" w:after="100" w:afterAutospacing="1"/>
              <w:rPr>
                <w:rFonts w:eastAsia="Times New Roman" w:cs="Arial"/>
                <w:sz w:val="24"/>
                <w:highlight w:val="yellow"/>
                <w:lang w:eastAsia="sv-SE"/>
              </w:rPr>
            </w:pPr>
            <w:r w:rsidRPr="00A501E5">
              <w:rPr>
                <w:rFonts w:cs="Arial"/>
                <w:szCs w:val="20"/>
              </w:rPr>
              <w:t xml:space="preserve">GetHealthCareUnitList (se avsnitt </w:t>
            </w:r>
            <w:fldSimple w:instr=" REF _Ref362009936 \r \h  \* MERGEFORMAT ">
              <w:r w:rsidRPr="00A501E5">
                <w:rPr>
                  <w:rFonts w:cs="Arial"/>
                  <w:szCs w:val="20"/>
                </w:rPr>
                <w:t>6.2</w:t>
              </w:r>
            </w:fldSimple>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42E6" w:rsidRPr="00A501E5" w:rsidRDefault="006342E6" w:rsidP="0039481C">
            <w:pPr>
              <w:spacing w:before="100" w:beforeAutospacing="1" w:after="100" w:afterAutospacing="1"/>
              <w:rPr>
                <w:rFonts w:cs="Arial"/>
                <w:szCs w:val="20"/>
              </w:rPr>
            </w:pPr>
            <w:r w:rsidRPr="00A501E5">
              <w:rPr>
                <w:rFonts w:cs="Arial"/>
                <w:szCs w:val="20"/>
              </w:rPr>
              <w:t xml:space="preserve">GetHealthCareUnitMembers (se avsnitt </w:t>
            </w:r>
            <w:fldSimple w:instr=" REF _Ref362009943 \r \h  \* MERGEFORMAT ">
              <w:r w:rsidRPr="00A501E5">
                <w:rPr>
                  <w:rFonts w:cs="Arial"/>
                  <w:szCs w:val="20"/>
                </w:rPr>
                <w:t>6.3</w:t>
              </w:r>
            </w:fldSimple>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2E6" w:rsidRPr="006342E6" w:rsidRDefault="006342E6" w:rsidP="006342E6">
            <w:pPr>
              <w:spacing w:after="60" w:line="240" w:lineRule="auto"/>
              <w:rPr>
                <w:rFonts w:cs="Arial"/>
                <w:szCs w:val="20"/>
              </w:rPr>
            </w:pPr>
            <w:r w:rsidRPr="00DF7196">
              <w:rPr>
                <w:rFonts w:cs="Arial"/>
                <w:szCs w:val="20"/>
              </w:rPr>
              <w:t xml:space="preserve">GetUnit (se avsnitt </w:t>
            </w:r>
            <w:fldSimple w:instr=" REF _Ref362009945 \r \h  \* MERGEFORMAT ">
              <w:r>
                <w:rPr>
                  <w:rFonts w:cs="Arial"/>
                  <w:szCs w:val="20"/>
                </w:rPr>
                <w:t>6.4</w:t>
              </w:r>
            </w:fldSimple>
            <w:r w:rsidRPr="00DF7196">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bl>
    <w:p w:rsidR="0039481C" w:rsidRDefault="0039481C" w:rsidP="0039481C">
      <w:pPr>
        <w:rPr>
          <w:color w:val="4F81BD" w:themeColor="accent1"/>
        </w:rPr>
      </w:pPr>
    </w:p>
    <w:p w:rsidR="0039481C" w:rsidRPr="00854AB6" w:rsidRDefault="0039481C" w:rsidP="0039481C">
      <w:pPr>
        <w:pStyle w:val="Heading2"/>
      </w:pPr>
      <w:bookmarkStart w:id="47" w:name="_Toc357754849"/>
      <w:bookmarkStart w:id="48" w:name="_Toc243452554"/>
      <w:bookmarkStart w:id="49" w:name="_Toc393789008"/>
      <w:r w:rsidRPr="00854AB6">
        <w:t>Adressering</w:t>
      </w:r>
      <w:bookmarkEnd w:id="47"/>
      <w:bookmarkEnd w:id="48"/>
      <w:bookmarkEnd w:id="49"/>
    </w:p>
    <w:p w:rsidR="00DB4C35" w:rsidRPr="00854AB6" w:rsidRDefault="00DB4C35" w:rsidP="00DB4C35">
      <w:pPr>
        <w:pStyle w:val="BodyText"/>
      </w:pPr>
      <w:r w:rsidRPr="00854AB6">
        <w:t xml:space="preserve">Tjänstedomänen tillämpar Tjänsteplattformens systemadressering. Tjänstekonsumenten adresserar Tjänsteplattformen, Tjänsteplattformen adresserar tjänsteproducenten med HSA-id för tjänstekonsumenten. </w:t>
      </w:r>
    </w:p>
    <w:p w:rsidR="0039481C" w:rsidRPr="00854AB6" w:rsidRDefault="0039481C" w:rsidP="0039481C"/>
    <w:p w:rsidR="0039481C" w:rsidRPr="00854AB6" w:rsidRDefault="0039481C" w:rsidP="0039481C">
      <w:pPr>
        <w:pStyle w:val="Heading2"/>
      </w:pPr>
      <w:bookmarkStart w:id="50" w:name="_Toc357754850"/>
      <w:bookmarkStart w:id="51" w:name="_Toc243452555"/>
      <w:bookmarkStart w:id="52" w:name="_Toc393789009"/>
      <w:r w:rsidRPr="00854AB6">
        <w:lastRenderedPageBreak/>
        <w:t>Aggregering och engagemangsindex</w:t>
      </w:r>
      <w:bookmarkEnd w:id="50"/>
      <w:bookmarkEnd w:id="51"/>
      <w:bookmarkEnd w:id="52"/>
    </w:p>
    <w:p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rsidR="00DB4C35" w:rsidRDefault="00DB4C35" w:rsidP="00DB4C35">
      <w:pPr>
        <w:jc w:val="center"/>
      </w:pPr>
    </w:p>
    <w:p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rsidR="003C07FE">
        <w:fldChar w:fldCharType="begin"/>
      </w:r>
      <w:r>
        <w:instrText xml:space="preserve"> REF R2 \h </w:instrText>
      </w:r>
      <w:r w:rsidR="003C07FE">
        <w:fldChar w:fldCharType="separate"/>
      </w:r>
      <w:r w:rsidRPr="00DF7196">
        <w:t>R2</w:t>
      </w:r>
      <w:r w:rsidR="003C07FE">
        <w:fldChar w:fldCharType="end"/>
      </w:r>
      <w:r>
        <w:t>].</w:t>
      </w:r>
    </w:p>
    <w:p w:rsidR="00DB4C35" w:rsidRDefault="00DB4C35" w:rsidP="00DB4C35"/>
    <w:p w:rsidR="0039481C" w:rsidRDefault="0039481C" w:rsidP="0039481C">
      <w:pPr>
        <w:pStyle w:val="Heading1"/>
      </w:pPr>
      <w:bookmarkStart w:id="53" w:name="_Toc224960921"/>
      <w:bookmarkStart w:id="54" w:name="_Toc357754852"/>
      <w:bookmarkStart w:id="55" w:name="_Toc243452557"/>
      <w:bookmarkStart w:id="56" w:name="_Toc393789010"/>
      <w:r>
        <w:t>Tjänstedomänens krav och regler</w:t>
      </w:r>
      <w:bookmarkEnd w:id="53"/>
      <w:bookmarkEnd w:id="54"/>
      <w:bookmarkEnd w:id="55"/>
      <w:bookmarkEnd w:id="56"/>
    </w:p>
    <w:p w:rsidR="0039481C" w:rsidRDefault="0039481C" w:rsidP="0039481C">
      <w:r>
        <w:t>Dessa gäller alla tjänstekontrakt i hela tjänstedomänen om inte undantag görs för specifika tjänstekontrakt senare i dokumentet.</w:t>
      </w:r>
    </w:p>
    <w:p w:rsidR="0039481C" w:rsidRDefault="0039481C" w:rsidP="0039481C"/>
    <w:p w:rsidR="0039481C" w:rsidRDefault="0039481C" w:rsidP="0039481C">
      <w:pPr>
        <w:pStyle w:val="Heading2"/>
      </w:pPr>
      <w:bookmarkStart w:id="57" w:name="_Toc357754853"/>
      <w:bookmarkStart w:id="58" w:name="_Toc243452558"/>
      <w:bookmarkStart w:id="59" w:name="_Toc393789011"/>
      <w:r>
        <w:t>Informationssäkerhet och juridik</w:t>
      </w:r>
      <w:bookmarkEnd w:id="57"/>
      <w:bookmarkEnd w:id="58"/>
      <w:bookmarkEnd w:id="59"/>
    </w:p>
    <w:p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rsidR="003C07FE">
        <w:fldChar w:fldCharType="begin"/>
      </w:r>
      <w:r>
        <w:instrText xml:space="preserve"> REF R3 \h </w:instrText>
      </w:r>
      <w:r w:rsidR="003C07FE">
        <w:fldChar w:fldCharType="separate"/>
      </w:r>
      <w:r w:rsidRPr="00DF7196">
        <w:t>R3</w:t>
      </w:r>
      <w:r w:rsidR="003C07FE">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DB4C35" w:rsidRPr="00DF7196" w:rsidRDefault="00DB4C35" w:rsidP="00DB4C35"/>
    <w:p w:rsidR="00DB4C35" w:rsidRPr="00DF7196" w:rsidRDefault="00DB4C35" w:rsidP="00DB4C35">
      <w:pPr>
        <w:pStyle w:val="Body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rsidR="0039481C" w:rsidRPr="00DE75E6" w:rsidRDefault="0039481C" w:rsidP="0039481C">
      <w:pPr>
        <w:rPr>
          <w:highlight w:val="yellow"/>
        </w:rPr>
      </w:pPr>
    </w:p>
    <w:p w:rsidR="0039481C" w:rsidRDefault="0039481C" w:rsidP="0039481C">
      <w:pPr>
        <w:pStyle w:val="Heading2"/>
      </w:pPr>
      <w:bookmarkStart w:id="60" w:name="_Toc243452559"/>
      <w:bookmarkStart w:id="61" w:name="_Toc393789012"/>
      <w:r>
        <w:t>Icke funktionella krav</w:t>
      </w:r>
      <w:bookmarkEnd w:id="60"/>
      <w:bookmarkEnd w:id="61"/>
    </w:p>
    <w:p w:rsidR="0039481C" w:rsidRDefault="0039481C" w:rsidP="0039481C">
      <w:pPr>
        <w:rPr>
          <w:color w:val="4F81BD" w:themeColor="accent1"/>
        </w:rPr>
      </w:pPr>
    </w:p>
    <w:p w:rsidR="00BB38AF" w:rsidRDefault="00BB38AF" w:rsidP="00BB38AF">
      <w:pPr>
        <w:pStyle w:val="Heading3"/>
      </w:pPr>
      <w:bookmarkStart w:id="62" w:name="_Toc393789013"/>
      <w:bookmarkStart w:id="63" w:name="_Toc243452560"/>
      <w:r>
        <w:t>Krav på en tjänsteproducent</w:t>
      </w:r>
      <w:bookmarkEnd w:id="62"/>
    </w:p>
    <w:p w:rsidR="00BB38AF" w:rsidRPr="00DF7196" w:rsidRDefault="00BB38AF" w:rsidP="00BB38AF">
      <w:r w:rsidRPr="00DF7196">
        <w:t>Följande krav skall beaktas då ett system agerar som en tjänsteproducent för tjänstedomänens ingående tjänster.</w:t>
      </w:r>
    </w:p>
    <w:p w:rsidR="00BB38AF" w:rsidRPr="00DF7196" w:rsidRDefault="00BB38AF" w:rsidP="00BB38AF"/>
    <w:p w:rsidR="00BB38AF" w:rsidRPr="00DF7196" w:rsidRDefault="00BB38AF" w:rsidP="00BB38AF">
      <w:r w:rsidRPr="00DF7196">
        <w:t xml:space="preserve">Tjänsteproducenten ansvarar för </w:t>
      </w:r>
    </w:p>
    <w:p w:rsidR="00BB38AF" w:rsidRDefault="00BB38AF" w:rsidP="00BB38AF">
      <w:pPr>
        <w:pStyle w:val="ListParagraph"/>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rsidR="00BB38AF" w:rsidRDefault="00BB38AF" w:rsidP="00BB38AF">
      <w:pPr>
        <w:pStyle w:val="ListParagraph"/>
        <w:numPr>
          <w:ilvl w:val="1"/>
          <w:numId w:val="27"/>
        </w:numPr>
        <w:spacing w:after="60" w:line="240" w:lineRule="auto"/>
      </w:pPr>
      <w:r>
        <w:t xml:space="preserve">tjänstedomänens arkitektur (se avsnitt </w:t>
      </w:r>
      <w:r w:rsidR="003C07FE">
        <w:fldChar w:fldCharType="begin"/>
      </w:r>
      <w:r>
        <w:instrText xml:space="preserve"> REF _Ref369705736 \r \h </w:instrText>
      </w:r>
      <w:r w:rsidR="003C07FE">
        <w:fldChar w:fldCharType="separate"/>
      </w:r>
      <w:r>
        <w:t>3</w:t>
      </w:r>
      <w:r w:rsidR="003C07FE">
        <w:fldChar w:fldCharType="end"/>
      </w:r>
      <w:r>
        <w:t>)</w:t>
      </w:r>
    </w:p>
    <w:p w:rsidR="00BB38AF" w:rsidRDefault="00BB38AF" w:rsidP="00BB38AF">
      <w:pPr>
        <w:pStyle w:val="ListParagraph"/>
        <w:numPr>
          <w:ilvl w:val="1"/>
          <w:numId w:val="27"/>
        </w:numPr>
        <w:spacing w:after="60" w:line="240" w:lineRule="auto"/>
      </w:pPr>
      <w:r>
        <w:t xml:space="preserve">informationssäkerhet och juridik (se avsnitt </w:t>
      </w:r>
      <w:r w:rsidR="003C07FE">
        <w:fldChar w:fldCharType="begin"/>
      </w:r>
      <w:r>
        <w:instrText xml:space="preserve"> REF _Ref369705914 \r \h </w:instrText>
      </w:r>
      <w:r w:rsidR="003C07FE">
        <w:fldChar w:fldCharType="separate"/>
      </w:r>
      <w:r>
        <w:t>4.1</w:t>
      </w:r>
      <w:r w:rsidR="003C07FE">
        <w:fldChar w:fldCharType="end"/>
      </w:r>
      <w:r>
        <w:t xml:space="preserve">) </w:t>
      </w:r>
    </w:p>
    <w:p w:rsidR="00BB38AF" w:rsidRDefault="00BB38AF" w:rsidP="00BB38AF">
      <w:pPr>
        <w:pStyle w:val="ListParagraph"/>
        <w:numPr>
          <w:ilvl w:val="1"/>
          <w:numId w:val="27"/>
        </w:numPr>
        <w:spacing w:after="60" w:line="240" w:lineRule="auto"/>
      </w:pPr>
      <w:r>
        <w:lastRenderedPageBreak/>
        <w:t xml:space="preserve">felhantering (se avsnitt </w:t>
      </w:r>
      <w:r w:rsidR="003C07FE">
        <w:fldChar w:fldCharType="begin"/>
      </w:r>
      <w:r>
        <w:instrText xml:space="preserve"> REF _Ref369705921 \r \h </w:instrText>
      </w:r>
      <w:r w:rsidR="003C07FE">
        <w:fldChar w:fldCharType="separate"/>
      </w:r>
      <w:r>
        <w:t>4.2</w:t>
      </w:r>
      <w:r w:rsidR="003C07FE">
        <w:fldChar w:fldCharType="end"/>
      </w:r>
      <w:r>
        <w:t>)</w:t>
      </w:r>
    </w:p>
    <w:p w:rsidR="00BB38AF" w:rsidRDefault="00BB38AF" w:rsidP="00BB38AF">
      <w:pPr>
        <w:pStyle w:val="ListParagraph"/>
        <w:numPr>
          <w:ilvl w:val="1"/>
          <w:numId w:val="27"/>
        </w:numPr>
        <w:spacing w:after="60" w:line="240" w:lineRule="auto"/>
      </w:pPr>
      <w:r w:rsidRPr="00DF7196">
        <w:t>SLA:er</w:t>
      </w:r>
      <w:r>
        <w:t xml:space="preserve"> (se avsnitt </w:t>
      </w:r>
      <w:r w:rsidR="003C07FE">
        <w:fldChar w:fldCharType="begin"/>
      </w:r>
      <w:r>
        <w:instrText xml:space="preserve"> REF _Ref369705931 \r \h </w:instrText>
      </w:r>
      <w:r w:rsidR="003C07FE">
        <w:fldChar w:fldCharType="separate"/>
      </w:r>
      <w:r>
        <w:t>4.4.1</w:t>
      </w:r>
      <w:r w:rsidR="003C07FE">
        <w:fldChar w:fldCharType="end"/>
      </w:r>
      <w:r>
        <w:t>)</w:t>
      </w:r>
    </w:p>
    <w:p w:rsidR="00BB38AF" w:rsidRDefault="00BB38AF" w:rsidP="00BB38AF">
      <w:pPr>
        <w:pStyle w:val="ListParagraph"/>
        <w:numPr>
          <w:ilvl w:val="1"/>
          <w:numId w:val="27"/>
        </w:numPr>
        <w:spacing w:after="60" w:line="240" w:lineRule="auto"/>
      </w:pPr>
      <w:r>
        <w:t xml:space="preserve">informationsinnehåll (specificeras för resp. tjänstekontrakt under avsnitt </w:t>
      </w:r>
      <w:r w:rsidR="003C07FE">
        <w:fldChar w:fldCharType="begin"/>
      </w:r>
      <w:r>
        <w:instrText xml:space="preserve"> REF _Ref360177402 \r \h </w:instrText>
      </w:r>
      <w:r w:rsidR="003C07FE">
        <w:fldChar w:fldCharType="separate"/>
      </w:r>
      <w:r>
        <w:t>6</w:t>
      </w:r>
      <w:r w:rsidR="003C07FE">
        <w:fldChar w:fldCharType="end"/>
      </w:r>
      <w:r>
        <w:t>)</w:t>
      </w:r>
    </w:p>
    <w:p w:rsidR="00BB38AF" w:rsidRPr="00DF7196" w:rsidRDefault="00BB38AF" w:rsidP="00BB38AF">
      <w:pPr>
        <w:pStyle w:val="ListParagraph"/>
        <w:numPr>
          <w:ilvl w:val="1"/>
          <w:numId w:val="27"/>
        </w:numPr>
        <w:spacing w:after="60" w:line="240" w:lineRule="auto"/>
      </w:pPr>
      <w:r>
        <w:t xml:space="preserve">tjänstedomänens meddelandemodeller (se avsnitt </w:t>
      </w:r>
      <w:r w:rsidR="003C07FE">
        <w:fldChar w:fldCharType="begin"/>
      </w:r>
      <w:r>
        <w:instrText xml:space="preserve"> REF _Ref369705957 \r \h </w:instrText>
      </w:r>
      <w:r w:rsidR="003C07FE">
        <w:fldChar w:fldCharType="separate"/>
      </w:r>
      <w:r>
        <w:t>5</w:t>
      </w:r>
      <w:r w:rsidR="003C07FE">
        <w:fldChar w:fldCharType="end"/>
      </w:r>
      <w:r>
        <w:t>)</w:t>
      </w:r>
    </w:p>
    <w:p w:rsidR="00BB38AF" w:rsidRDefault="00BB38AF" w:rsidP="00BB38AF">
      <w:pPr>
        <w:pStyle w:val="ListParagraph"/>
        <w:numPr>
          <w:ilvl w:val="0"/>
          <w:numId w:val="27"/>
        </w:numPr>
        <w:spacing w:after="60" w:line="240" w:lineRule="auto"/>
      </w:pPr>
      <w:r w:rsidRPr="00DF7196">
        <w:t>att vid behov förmedla kontakt mellan tjänstekonsument och informationsägare, t.ex. i frågor som rör förändring av innehåll</w:t>
      </w:r>
    </w:p>
    <w:p w:rsidR="00BB38AF" w:rsidRPr="00DF7196" w:rsidRDefault="00BB38AF" w:rsidP="00BB38AF">
      <w:pPr>
        <w:pStyle w:val="ListParagraph"/>
        <w:numPr>
          <w:ilvl w:val="0"/>
          <w:numId w:val="27"/>
        </w:numPr>
        <w:spacing w:after="60" w:line="240" w:lineRule="auto"/>
      </w:pPr>
      <w:r>
        <w:t>att (vid behov genom kravställning på anslutna organisationer/</w:t>
      </w:r>
      <w:r w:rsidRPr="00DF7196">
        <w:t xml:space="preserve">informationsägare) </w:t>
      </w:r>
      <w:r>
        <w:t xml:space="preserve">tillse att </w:t>
      </w:r>
    </w:p>
    <w:p w:rsidR="00BB38AF" w:rsidRDefault="00BB38AF" w:rsidP="00BB38AF">
      <w:pPr>
        <w:pStyle w:val="ListParagraph"/>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rsidR="00BB38AF" w:rsidRDefault="00BB38AF" w:rsidP="00BB38AF">
      <w:pPr>
        <w:pStyle w:val="ListParagraph"/>
        <w:numPr>
          <w:ilvl w:val="1"/>
          <w:numId w:val="27"/>
        </w:numPr>
        <w:spacing w:after="60" w:line="240" w:lineRule="auto"/>
      </w:pPr>
      <w:r>
        <w:t>den information som tillhandahålls vid var tid i möjligaste mån är säkrad mot ursprungskällor</w:t>
      </w:r>
    </w:p>
    <w:p w:rsidR="00BB38AF" w:rsidRPr="00DF7196" w:rsidRDefault="00BB38AF" w:rsidP="00BB38AF">
      <w:pPr>
        <w:pStyle w:val="ListParagraph"/>
        <w:numPr>
          <w:ilvl w:val="2"/>
          <w:numId w:val="27"/>
        </w:numPr>
        <w:spacing w:after="60" w:line="240" w:lineRule="auto"/>
      </w:pPr>
      <w:r>
        <w:t>minst omfattar detta kontroll av namnuppgifter mot Skatteverket samt kontroll av legitimerad yrkesgrupp mot Socialstyrelsens register minst en gång per månad</w:t>
      </w:r>
    </w:p>
    <w:p w:rsidR="00BB38AF" w:rsidRPr="00DF7196" w:rsidRDefault="00BB38AF" w:rsidP="00BB38AF">
      <w:pPr>
        <w:pStyle w:val="ListParagraph"/>
        <w:numPr>
          <w:ilvl w:val="1"/>
          <w:numId w:val="27"/>
        </w:numPr>
        <w:spacing w:after="60" w:line="240" w:lineRule="auto"/>
      </w:pPr>
      <w:r w:rsidRPr="00DF7196">
        <w:t>tillämpliga lagar och regelverk, t.ex. Personuppgiftslagen PUL, efterlevs</w:t>
      </w:r>
    </w:p>
    <w:p w:rsidR="00BB38AF" w:rsidRDefault="00BB38AF" w:rsidP="00BB38AF">
      <w:pPr>
        <w:pStyle w:val="ListParagraph"/>
        <w:numPr>
          <w:ilvl w:val="1"/>
          <w:numId w:val="27"/>
        </w:numPr>
        <w:spacing w:after="60" w:line="240" w:lineRule="auto"/>
      </w:pPr>
      <w:r>
        <w:t>det finns ett dokumenterat regelverk för hur administratörsbehörigheter tilldelas och tas bort</w:t>
      </w:r>
    </w:p>
    <w:p w:rsidR="00BB38AF" w:rsidRDefault="00BB38AF" w:rsidP="00BB38AF">
      <w:pPr>
        <w:pStyle w:val="ListParagraph"/>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rsidR="00BB38AF" w:rsidRPr="00DF7196" w:rsidRDefault="00BB38AF" w:rsidP="00BB38AF">
      <w:pPr>
        <w:pStyle w:val="ListParagraph"/>
        <w:numPr>
          <w:ilvl w:val="1"/>
          <w:numId w:val="27"/>
        </w:numPr>
        <w:spacing w:after="60" w:line="240" w:lineRule="auto"/>
      </w:pPr>
      <w:r>
        <w:t>HSA-id behålls då en person byter person-identitet (t.ex. från samordningsnummer till personnummer)</w:t>
      </w:r>
    </w:p>
    <w:p w:rsidR="00BB38AF" w:rsidRDefault="00BB38AF" w:rsidP="00BB38AF">
      <w:pPr>
        <w:pStyle w:val="ListParagraph"/>
        <w:numPr>
          <w:ilvl w:val="0"/>
          <w:numId w:val="27"/>
        </w:numPr>
        <w:spacing w:after="60" w:line="240" w:lineRule="auto"/>
      </w:pPr>
      <w:r w:rsidRPr="00DF7196">
        <w:t>att upprätthålla en organisation för administration samt för mottagande av driftstörningsinformation</w:t>
      </w:r>
    </w:p>
    <w:p w:rsidR="00BB38AF" w:rsidRDefault="00BB38AF" w:rsidP="00BB38AF">
      <w:pPr>
        <w:pStyle w:val="ListParagraph"/>
        <w:numPr>
          <w:ilvl w:val="0"/>
          <w:numId w:val="27"/>
        </w:numPr>
        <w:spacing w:after="60" w:line="240" w:lineRule="auto"/>
      </w:pPr>
      <w:r>
        <w:t>att förändringar som görs i tjänsten loggas så att det går att spåra vem som gjort en förändring och när</w:t>
      </w:r>
    </w:p>
    <w:p w:rsidR="00BB38AF" w:rsidRDefault="00BB38AF" w:rsidP="00BB38AF">
      <w:pPr>
        <w:pStyle w:val="ListParagraph"/>
        <w:numPr>
          <w:ilvl w:val="0"/>
          <w:numId w:val="27"/>
        </w:numPr>
        <w:spacing w:after="60" w:line="240" w:lineRule="auto"/>
      </w:pPr>
      <w:r>
        <w:t>att särskild hantering av personer med skyddade personuppgifter finns dokumenterad och tillämpas</w:t>
      </w:r>
    </w:p>
    <w:p w:rsidR="00BB38AF" w:rsidRPr="00BB38AF" w:rsidRDefault="00BB38AF" w:rsidP="00BB38AF">
      <w:pPr>
        <w:pStyle w:val="ListParagraph"/>
        <w:numPr>
          <w:ilvl w:val="0"/>
          <w:numId w:val="27"/>
        </w:numPr>
        <w:spacing w:after="60" w:line="240" w:lineRule="auto"/>
      </w:pPr>
      <w:r>
        <w:t>att årligen genomföra intern revision för att säkerställa att tjänsteproducenten verkligen uppfyller samtliga krav beskrivna i denna tjänstekontraktsbeskrivning</w:t>
      </w:r>
    </w:p>
    <w:p w:rsidR="00BB38AF" w:rsidRPr="00BB38AF" w:rsidRDefault="00BB38AF" w:rsidP="00BB38AF"/>
    <w:p w:rsidR="0039481C" w:rsidRDefault="0039481C" w:rsidP="00BB38AF">
      <w:pPr>
        <w:pStyle w:val="Heading4"/>
      </w:pPr>
      <w:r>
        <w:t>SLA krav</w:t>
      </w:r>
      <w:bookmarkEnd w:id="63"/>
    </w:p>
    <w:p w:rsidR="00DB4C35" w:rsidRPr="00DF7196" w:rsidRDefault="00DB4C35" w:rsidP="00DB4C35">
      <w:bookmarkStart w:id="64"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DB4C35" w:rsidRPr="00DF7196" w:rsidTr="000105E5">
        <w:tc>
          <w:tcPr>
            <w:tcW w:w="2268" w:type="dxa"/>
          </w:tcPr>
          <w:p w:rsidR="00DB4C35" w:rsidRPr="00DF7196" w:rsidRDefault="00DB4C35" w:rsidP="000105E5">
            <w:pPr>
              <w:rPr>
                <w:b/>
              </w:rPr>
            </w:pPr>
            <w:r w:rsidRPr="00DF7196">
              <w:rPr>
                <w:b/>
              </w:rPr>
              <w:t>Kategori</w:t>
            </w:r>
          </w:p>
        </w:tc>
        <w:tc>
          <w:tcPr>
            <w:tcW w:w="2127" w:type="dxa"/>
          </w:tcPr>
          <w:p w:rsidR="00DB4C35" w:rsidRPr="00DF7196" w:rsidRDefault="00DB4C35" w:rsidP="000105E5">
            <w:pPr>
              <w:rPr>
                <w:b/>
              </w:rPr>
            </w:pPr>
            <w:r w:rsidRPr="00DF7196">
              <w:rPr>
                <w:b/>
              </w:rPr>
              <w:t>Värde</w:t>
            </w:r>
          </w:p>
        </w:tc>
        <w:tc>
          <w:tcPr>
            <w:tcW w:w="5293" w:type="dxa"/>
          </w:tcPr>
          <w:p w:rsidR="00DB4C35" w:rsidRPr="00DF7196" w:rsidRDefault="00DB4C35" w:rsidP="000105E5">
            <w:pPr>
              <w:rPr>
                <w:b/>
              </w:rPr>
            </w:pPr>
            <w:r w:rsidRPr="00DF7196">
              <w:rPr>
                <w:b/>
              </w:rPr>
              <w:t>Beskrivning</w:t>
            </w:r>
          </w:p>
        </w:tc>
      </w:tr>
      <w:tr w:rsidR="00DB4C35" w:rsidRPr="00DF7196" w:rsidTr="000105E5">
        <w:tc>
          <w:tcPr>
            <w:tcW w:w="2268" w:type="dxa"/>
          </w:tcPr>
          <w:p w:rsidR="00DB4C35" w:rsidRPr="00DF7196" w:rsidRDefault="00DB4C35" w:rsidP="000105E5">
            <w:r w:rsidRPr="00DF7196">
              <w:t>Svarstid</w:t>
            </w:r>
          </w:p>
        </w:tc>
        <w:tc>
          <w:tcPr>
            <w:tcW w:w="2127" w:type="dxa"/>
          </w:tcPr>
          <w:p w:rsidR="00DB4C35" w:rsidRPr="00C3306D" w:rsidRDefault="00DB4C35" w:rsidP="000105E5">
            <w:pPr>
              <w:rPr>
                <w:highlight w:val="yellow"/>
              </w:rPr>
            </w:pPr>
          </w:p>
        </w:tc>
        <w:tc>
          <w:tcPr>
            <w:tcW w:w="5293" w:type="dxa"/>
          </w:tcPr>
          <w:p w:rsidR="00DB4C35" w:rsidRPr="00C3306D" w:rsidRDefault="00DB4C35" w:rsidP="000105E5">
            <w:r w:rsidRPr="00C3306D">
              <w:t>Definieras per tjänstekontrakt i avsnitt 6.</w:t>
            </w:r>
          </w:p>
        </w:tc>
      </w:tr>
      <w:tr w:rsidR="00DB4C35" w:rsidRPr="00DF7196" w:rsidTr="000105E5">
        <w:tc>
          <w:tcPr>
            <w:tcW w:w="2268" w:type="dxa"/>
          </w:tcPr>
          <w:p w:rsidR="00DB4C35" w:rsidRPr="00DF7196" w:rsidRDefault="00DB4C35" w:rsidP="000105E5">
            <w:r w:rsidRPr="00DF7196">
              <w:t>Tillgänglighet</w:t>
            </w:r>
          </w:p>
        </w:tc>
        <w:tc>
          <w:tcPr>
            <w:tcW w:w="2127" w:type="dxa"/>
          </w:tcPr>
          <w:p w:rsidR="00DB4C35" w:rsidRPr="00C3306D" w:rsidRDefault="00DB4C35" w:rsidP="000105E5">
            <w:r w:rsidRPr="00C3306D">
              <w:t>24x7, 99,9%</w:t>
            </w:r>
          </w:p>
        </w:tc>
        <w:tc>
          <w:tcPr>
            <w:tcW w:w="5293" w:type="dxa"/>
          </w:tcPr>
          <w:p w:rsidR="00DB4C35" w:rsidRPr="00C3306D" w:rsidRDefault="00DB4C35" w:rsidP="000105E5"/>
        </w:tc>
      </w:tr>
      <w:tr w:rsidR="00DB4C35" w:rsidRPr="00DF7196" w:rsidTr="000105E5">
        <w:tc>
          <w:tcPr>
            <w:tcW w:w="2268" w:type="dxa"/>
          </w:tcPr>
          <w:p w:rsidR="00DB4C35" w:rsidRPr="00DF7196" w:rsidRDefault="00DB4C35" w:rsidP="000105E5">
            <w:r w:rsidRPr="00DF7196">
              <w:t>Last</w:t>
            </w:r>
          </w:p>
        </w:tc>
        <w:tc>
          <w:tcPr>
            <w:tcW w:w="2127" w:type="dxa"/>
          </w:tcPr>
          <w:p w:rsidR="00DB4C35" w:rsidRPr="00C3306D" w:rsidRDefault="00DB4C35" w:rsidP="000105E5">
            <w:pPr>
              <w:rPr>
                <w:highlight w:val="yellow"/>
              </w:rPr>
            </w:pPr>
          </w:p>
        </w:tc>
        <w:tc>
          <w:tcPr>
            <w:tcW w:w="5293" w:type="dxa"/>
          </w:tcPr>
          <w:p w:rsidR="00DB4C35" w:rsidRPr="00C3306D" w:rsidRDefault="00DB4C35" w:rsidP="000105E5">
            <w:r w:rsidRPr="00C3306D">
              <w:t>Definieras per tjänstekontrakt i avsnitt 6.</w:t>
            </w:r>
          </w:p>
        </w:tc>
      </w:tr>
      <w:tr w:rsidR="00DB4C35" w:rsidRPr="00DF7196" w:rsidTr="000105E5">
        <w:tc>
          <w:tcPr>
            <w:tcW w:w="2268" w:type="dxa"/>
          </w:tcPr>
          <w:p w:rsidR="00DB4C35" w:rsidRPr="00DF7196" w:rsidRDefault="00DB4C35" w:rsidP="000105E5">
            <w:r w:rsidRPr="00DF7196">
              <w:t>Aktualitet</w:t>
            </w:r>
          </w:p>
        </w:tc>
        <w:tc>
          <w:tcPr>
            <w:tcW w:w="2127" w:type="dxa"/>
          </w:tcPr>
          <w:p w:rsidR="00DB4C35" w:rsidRPr="00C3306D" w:rsidRDefault="00DB4C35" w:rsidP="000105E5">
            <w:pPr>
              <w:rPr>
                <w:highlight w:val="yellow"/>
              </w:rPr>
            </w:pPr>
            <w:r w:rsidRPr="00C3306D">
              <w:t>10 minuter</w:t>
            </w:r>
          </w:p>
        </w:tc>
        <w:tc>
          <w:tcPr>
            <w:tcW w:w="5293" w:type="dxa"/>
          </w:tcPr>
          <w:p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rsidTr="000105E5">
        <w:tc>
          <w:tcPr>
            <w:tcW w:w="2268" w:type="dxa"/>
          </w:tcPr>
          <w:p w:rsidR="00DB4C35" w:rsidRPr="00DF7196" w:rsidRDefault="00DB4C35" w:rsidP="000105E5">
            <w:pPr>
              <w:rPr>
                <w:highlight w:val="yellow"/>
              </w:rPr>
            </w:pPr>
            <w:r w:rsidRPr="00DF7196">
              <w:t>Återställningstid</w:t>
            </w:r>
          </w:p>
        </w:tc>
        <w:tc>
          <w:tcPr>
            <w:tcW w:w="2127" w:type="dxa"/>
          </w:tcPr>
          <w:p w:rsidR="00DB4C35" w:rsidRPr="00C3306D" w:rsidRDefault="00DB4C35" w:rsidP="000105E5">
            <w:pPr>
              <w:tabs>
                <w:tab w:val="left" w:pos="2935"/>
              </w:tabs>
              <w:jc w:val="both"/>
              <w:rPr>
                <w:highlight w:val="yellow"/>
              </w:rPr>
            </w:pPr>
            <w:r w:rsidRPr="00C3306D">
              <w:t>1 dygn</w:t>
            </w:r>
          </w:p>
        </w:tc>
        <w:tc>
          <w:tcPr>
            <w:tcW w:w="5293" w:type="dxa"/>
          </w:tcPr>
          <w:p w:rsidR="00DB4C35" w:rsidRPr="00C3306D" w:rsidRDefault="00DB4C35" w:rsidP="000105E5">
            <w:r w:rsidRPr="00C3306D">
              <w:t>Vid katastrof som bortfall av driftshall</w:t>
            </w:r>
          </w:p>
        </w:tc>
      </w:tr>
    </w:tbl>
    <w:p w:rsidR="00DB4C35" w:rsidRPr="00DF7196" w:rsidRDefault="00DB4C35" w:rsidP="00DB4C35">
      <w:pPr>
        <w:pStyle w:val="BodyText"/>
      </w:pPr>
    </w:p>
    <w:p w:rsidR="0039481C" w:rsidRDefault="0039481C" w:rsidP="00BB38AF">
      <w:pPr>
        <w:pStyle w:val="Heading4"/>
      </w:pPr>
      <w:bookmarkStart w:id="65" w:name="_Toc357754854"/>
      <w:bookmarkStart w:id="66" w:name="_Toc243452562"/>
      <w:bookmarkStart w:id="67" w:name="_Toc224960922"/>
      <w:bookmarkStart w:id="68" w:name="_Toc357754855"/>
      <w:bookmarkEnd w:id="16"/>
      <w:bookmarkEnd w:id="17"/>
      <w:bookmarkEnd w:id="18"/>
      <w:bookmarkEnd w:id="64"/>
      <w:r>
        <w:t>Felhantering</w:t>
      </w:r>
      <w:bookmarkEnd w:id="65"/>
      <w:bookmarkEnd w:id="66"/>
    </w:p>
    <w:p w:rsidR="0039481C" w:rsidRDefault="0039481C" w:rsidP="00BB38AF">
      <w:pPr>
        <w:pStyle w:val="Heading5"/>
      </w:pPr>
      <w:r>
        <w:t xml:space="preserve">Logiska fel </w:t>
      </w:r>
    </w:p>
    <w:p w:rsidR="00BB38AF" w:rsidRPr="00DF7196" w:rsidRDefault="00BB38AF" w:rsidP="00BB38AF">
      <w:pPr>
        <w:pStyle w:val="BodyText"/>
      </w:pPr>
      <w:bookmarkStart w:id="69"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BB38AF" w:rsidRPr="00DF7196" w:rsidRDefault="00BB38AF" w:rsidP="00BB38AF">
      <w:pPr>
        <w:pStyle w:val="BodyText"/>
      </w:pPr>
      <w:r w:rsidRPr="00DF7196">
        <w:lastRenderedPageBreak/>
        <w:t>De värden som resultCode kan returnera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rsidR="00BB38AF" w:rsidRDefault="00BB38AF" w:rsidP="00BB38AF">
      <w:r w:rsidRPr="00DF7196">
        <w:t xml:space="preserve">De felkoder/felmeddelanden som används och som returneras i resultText beskrivs under respektive tjänstekontrakt i kapitel </w:t>
      </w:r>
      <w:r w:rsidR="003C07FE" w:rsidRPr="00DF7196">
        <w:fldChar w:fldCharType="begin"/>
      </w:r>
      <w:r w:rsidRPr="00DF7196">
        <w:instrText xml:space="preserve"> REF _Ref360177402 \r \h </w:instrText>
      </w:r>
      <w:r w:rsidR="003C07FE" w:rsidRPr="00DF7196">
        <w:fldChar w:fldCharType="separate"/>
      </w:r>
      <w:r>
        <w:t>6</w:t>
      </w:r>
      <w:r w:rsidR="003C07FE" w:rsidRPr="00DF7196">
        <w:fldChar w:fldCharType="end"/>
      </w:r>
      <w:r w:rsidRPr="00DF7196">
        <w:t>.</w:t>
      </w:r>
    </w:p>
    <w:p w:rsidR="00BB38AF" w:rsidRDefault="00BB38AF" w:rsidP="00BB38AF"/>
    <w:p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rsidR="00BB38AF" w:rsidRPr="00581BE4" w:rsidRDefault="00BB38AF" w:rsidP="00BB38AF">
      <w:pPr>
        <w:pStyle w:val="ListParagraph"/>
        <w:numPr>
          <w:ilvl w:val="0"/>
          <w:numId w:val="28"/>
        </w:numPr>
        <w:spacing w:after="120" w:line="240" w:lineRule="auto"/>
      </w:pPr>
      <w:r w:rsidRPr="00581BE4">
        <w:t>Om sökt identitet saknas i katalogen, eller om identiteten inte avser rätt objekttyp eller felaktigt tillhör flera olika objekt.</w:t>
      </w:r>
    </w:p>
    <w:p w:rsidR="00BB38AF" w:rsidRPr="00581BE4" w:rsidRDefault="00BB38AF" w:rsidP="00BB38AF">
      <w:pPr>
        <w:spacing w:after="120"/>
      </w:pPr>
    </w:p>
    <w:p w:rsidR="00BB38AF" w:rsidRPr="00581BE4" w:rsidRDefault="00BB38AF" w:rsidP="00BB38AF">
      <w:pPr>
        <w:spacing w:after="120"/>
      </w:pPr>
      <w:r w:rsidRPr="00581BE4">
        <w:t xml:space="preserve">Exempel på mindre fel där resultat ändå kan returneras, tillsammans med en varning och utpekning av felet är: </w:t>
      </w:r>
    </w:p>
    <w:p w:rsidR="00BB38AF" w:rsidRPr="00581BE4" w:rsidRDefault="00BB38AF" w:rsidP="00BB38AF">
      <w:pPr>
        <w:pStyle w:val="ListParagraph"/>
        <w:numPr>
          <w:ilvl w:val="0"/>
          <w:numId w:val="28"/>
        </w:numPr>
        <w:spacing w:before="80" w:line="240" w:lineRule="auto"/>
        <w:ind w:left="714" w:hanging="357"/>
        <w:contextualSpacing w:val="0"/>
      </w:pPr>
      <w:r w:rsidRPr="00581BE4">
        <w:t>Då obligatoriska attribut (som skulle returnerats) saknas</w:t>
      </w:r>
    </w:p>
    <w:p w:rsidR="00BB38AF" w:rsidRPr="00581BE4" w:rsidRDefault="00BB38AF" w:rsidP="00BB38AF">
      <w:pPr>
        <w:pStyle w:val="ListParagraph"/>
        <w:numPr>
          <w:ilvl w:val="0"/>
          <w:numId w:val="28"/>
        </w:numPr>
        <w:spacing w:before="80" w:line="240" w:lineRule="auto"/>
        <w:ind w:left="714" w:hanging="357"/>
        <w:contextualSpacing w:val="0"/>
      </w:pPr>
      <w:r w:rsidRPr="00581BE4">
        <w:t>Attribut med värde som inte följer gällande värdemängd</w:t>
      </w:r>
    </w:p>
    <w:p w:rsidR="00BB38AF" w:rsidRPr="00581BE4" w:rsidRDefault="00BB38AF" w:rsidP="00BB38AF">
      <w:pPr>
        <w:pStyle w:val="ListParagraph"/>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rsidR="00BB38AF" w:rsidRPr="00581BE4" w:rsidRDefault="00BB38AF" w:rsidP="00BB38AF">
      <w:pPr>
        <w:pStyle w:val="ListParagraph"/>
        <w:numPr>
          <w:ilvl w:val="0"/>
          <w:numId w:val="28"/>
        </w:numPr>
        <w:spacing w:before="80" w:line="240" w:lineRule="auto"/>
        <w:ind w:left="714" w:hanging="357"/>
      </w:pPr>
      <w:r w:rsidRPr="00581BE4">
        <w:t xml:space="preserve">Attribut med felaktig syntax, t ex  </w:t>
      </w:r>
    </w:p>
    <w:p w:rsidR="00BB38AF" w:rsidRPr="00581BE4" w:rsidRDefault="00BB38AF" w:rsidP="00BB38AF">
      <w:pPr>
        <w:pStyle w:val="ListParagraph"/>
        <w:numPr>
          <w:ilvl w:val="1"/>
          <w:numId w:val="28"/>
        </w:numPr>
        <w:spacing w:line="240" w:lineRule="auto"/>
        <w:ind w:left="1434" w:hanging="357"/>
        <w:contextualSpacing w:val="0"/>
      </w:pPr>
      <w:r w:rsidRPr="00581BE4">
        <w:t>Sammansatta attribut saknad någon del (t ex öppettider)</w:t>
      </w:r>
    </w:p>
    <w:p w:rsidR="00BB38AF" w:rsidRPr="00581BE4" w:rsidRDefault="00BB38AF" w:rsidP="00BB38AF">
      <w:pPr>
        <w:pStyle w:val="ListParagraph"/>
        <w:numPr>
          <w:ilvl w:val="1"/>
          <w:numId w:val="28"/>
        </w:numPr>
        <w:spacing w:line="240" w:lineRule="auto"/>
        <w:ind w:left="1434" w:hanging="357"/>
        <w:contextualSpacing w:val="0"/>
      </w:pPr>
      <w:r w:rsidRPr="00581BE4">
        <w:t>Telefonnummer med bokstäver i</w:t>
      </w:r>
    </w:p>
    <w:p w:rsidR="00BB38AF" w:rsidRPr="00581BE4" w:rsidRDefault="00BB38AF" w:rsidP="00BB38AF">
      <w:pPr>
        <w:pStyle w:val="ListParagraph"/>
        <w:numPr>
          <w:ilvl w:val="1"/>
          <w:numId w:val="28"/>
        </w:numPr>
        <w:spacing w:line="240" w:lineRule="auto"/>
        <w:ind w:left="1434" w:hanging="357"/>
        <w:contextualSpacing w:val="0"/>
      </w:pPr>
      <w:r w:rsidRPr="00581BE4">
        <w:t>Öppettider med tim-del med bokstäver eller utanför 0-24</w:t>
      </w:r>
    </w:p>
    <w:p w:rsidR="00BB38AF" w:rsidRPr="00581BE4" w:rsidRDefault="00BB38AF" w:rsidP="00BB38AF">
      <w:pPr>
        <w:pStyle w:val="ListParagraph"/>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rsidR="00BB38AF" w:rsidRPr="00581BE4" w:rsidRDefault="00BB38AF" w:rsidP="00BB38AF">
      <w:pPr>
        <w:pStyle w:val="ListParagraph"/>
        <w:numPr>
          <w:ilvl w:val="1"/>
          <w:numId w:val="28"/>
        </w:numPr>
        <w:spacing w:line="240" w:lineRule="auto"/>
        <w:ind w:left="1434" w:hanging="357"/>
        <w:contextualSpacing w:val="0"/>
      </w:pPr>
      <w:r w:rsidRPr="00581BE4">
        <w:t>Felaktigt format för datum</w:t>
      </w:r>
    </w:p>
    <w:p w:rsidR="00BB38AF" w:rsidRPr="00581BE4" w:rsidRDefault="00BB38AF" w:rsidP="00BB38AF">
      <w:pPr>
        <w:pStyle w:val="ListParagraph"/>
        <w:numPr>
          <w:ilvl w:val="1"/>
          <w:numId w:val="28"/>
        </w:numPr>
        <w:spacing w:line="240" w:lineRule="auto"/>
        <w:ind w:left="1434" w:hanging="357"/>
        <w:contextualSpacing w:val="0"/>
      </w:pPr>
      <w:r w:rsidRPr="00581BE4">
        <w:t>Foto eller Logotype inte är i jpeg-format eller är &gt; 50kb</w:t>
      </w:r>
    </w:p>
    <w:p w:rsidR="00BB38AF" w:rsidRPr="00581BE4" w:rsidRDefault="00BB38AF" w:rsidP="00BB38AF">
      <w:pPr>
        <w:pStyle w:val="ListParagraph"/>
        <w:numPr>
          <w:ilvl w:val="1"/>
          <w:numId w:val="28"/>
        </w:numPr>
        <w:spacing w:line="240" w:lineRule="auto"/>
        <w:ind w:left="1434" w:hanging="357"/>
        <w:contextualSpacing w:val="0"/>
      </w:pPr>
      <w:r w:rsidRPr="00581BE4">
        <w:t>Etc. etc.</w:t>
      </w:r>
    </w:p>
    <w:bookmarkEnd w:id="69"/>
    <w:p w:rsidR="0039481C" w:rsidRDefault="0039481C" w:rsidP="0039481C">
      <w:pPr>
        <w:rPr>
          <w:color w:val="4F81BD" w:themeColor="accent1"/>
        </w:rPr>
      </w:pPr>
    </w:p>
    <w:p w:rsidR="0039481C" w:rsidRDefault="0039481C" w:rsidP="0039481C">
      <w:pPr>
        <w:pStyle w:val="Heading4"/>
      </w:pPr>
      <w:r>
        <w:t>Tekniska fel</w:t>
      </w:r>
    </w:p>
    <w:p w:rsidR="00BB38AF" w:rsidRPr="00DF7196" w:rsidRDefault="00BB38AF" w:rsidP="00BB38AF">
      <w:pPr>
        <w:pStyle w:val="BodyText"/>
      </w:pPr>
      <w:r w:rsidRPr="00DF7196">
        <w:t xml:space="preserve">Vid ett tekniskt fel levereras normalt ett generellt undantag (SOAP-fault). </w:t>
      </w:r>
    </w:p>
    <w:p w:rsidR="00BB38AF" w:rsidRPr="00DF7196" w:rsidRDefault="00BB38AF" w:rsidP="00BB38AF">
      <w:pPr>
        <w:pStyle w:val="BodyText"/>
      </w:pPr>
      <w:r w:rsidRPr="00DF7196">
        <w:t>Exempel på tekniska fel vid anrop till någon av tjänstedomänens tjänstekontrakt där SOAP-fault returneras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(eller ev. läskopia) är inte nåbar (ur funktion, överlastad, kommunikationsmässigt eller på annat sätt onåbar)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Grundläggande information i katalogen, t ex kodtabeller, innehåller felaktig information eller felaktigt strukturerad information.</w:t>
      </w:r>
    </w:p>
    <w:p w:rsidR="00BB38AF" w:rsidRPr="00DF7196" w:rsidRDefault="00BB38AF" w:rsidP="00BB38AF">
      <w:pPr>
        <w:pStyle w:val="BodyText"/>
      </w:pPr>
      <w:r w:rsidRPr="00DF7196">
        <w:t>Exempel på andra tekniska fel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rsidR="00BB38AF" w:rsidRPr="00DF7196" w:rsidRDefault="00BB38AF" w:rsidP="00BB38AF">
      <w:pPr>
        <w:pStyle w:val="BodyText"/>
      </w:pPr>
      <w:r w:rsidRPr="00DF7196">
        <w:t>Vid tekniska fel förmedlas inga kataloguppgifter till konsumenten.</w:t>
      </w:r>
    </w:p>
    <w:p w:rsidR="0039481C" w:rsidRDefault="0039481C" w:rsidP="0039481C">
      <w:pPr>
        <w:rPr>
          <w:color w:val="4F81BD" w:themeColor="accent1"/>
        </w:rPr>
      </w:pPr>
    </w:p>
    <w:p w:rsidR="00BB38AF" w:rsidRDefault="00BB38AF" w:rsidP="00BB38AF">
      <w:pPr>
        <w:pStyle w:val="Heading3"/>
      </w:pPr>
      <w:bookmarkStart w:id="70" w:name="_Toc393789014"/>
      <w:bookmarkStart w:id="71" w:name="_Toc243452564"/>
      <w:r>
        <w:t>Övriga krav</w:t>
      </w:r>
      <w:bookmarkEnd w:id="70"/>
    </w:p>
    <w:p w:rsidR="00BB38AF" w:rsidRDefault="00BB38AF" w:rsidP="00BB38AF">
      <w:r>
        <w:t>-</w:t>
      </w:r>
    </w:p>
    <w:p w:rsidR="00BB38AF" w:rsidRPr="00BB38AF" w:rsidRDefault="00BB38AF" w:rsidP="00BB38AF"/>
    <w:p w:rsidR="0039481C" w:rsidRDefault="0039481C" w:rsidP="0039481C">
      <w:pPr>
        <w:pStyle w:val="Heading3"/>
      </w:pPr>
      <w:bookmarkStart w:id="72" w:name="_Toc393789015"/>
      <w:r>
        <w:t>Krav på en tjänstekonsument</w:t>
      </w:r>
      <w:bookmarkEnd w:id="71"/>
      <w:bookmarkEnd w:id="72"/>
    </w:p>
    <w:p w:rsidR="00BB38AF" w:rsidRPr="00DF7196" w:rsidRDefault="00BB38AF" w:rsidP="00BB38AF">
      <w:r w:rsidRPr="00DF7196">
        <w:t>Följande krav skall beaktas då ett system agerar som en tjänstekonsument för tjänstedomänens ingående tjänster.</w:t>
      </w:r>
    </w:p>
    <w:p w:rsidR="00BB38AF" w:rsidRPr="00DF7196" w:rsidRDefault="00BB38AF" w:rsidP="00BB38AF"/>
    <w:p w:rsidR="00BB38AF" w:rsidRDefault="00BB38AF" w:rsidP="00BB38AF">
      <w:r w:rsidRPr="00DF7196">
        <w:t xml:space="preserve">Autentisering av tjänstekonsument ska alltid ske med SITHS Funktionscertifikat. </w:t>
      </w:r>
    </w:p>
    <w:p w:rsidR="00BB38AF" w:rsidRDefault="00BB38AF" w:rsidP="00BB38AF"/>
    <w:p w:rsidR="00BB38AF" w:rsidRDefault="00BB38AF" w:rsidP="00BB38AF">
      <w:r>
        <w:t>Tjänstekonsumenten ansvarar för att ha en kontinuitetsplan för det fall att tjänsteproducentens tjänst inte skulle vara tillgänglig.</w:t>
      </w:r>
    </w:p>
    <w:p w:rsidR="00BB38AF" w:rsidRDefault="00BB38AF" w:rsidP="00BB38AF"/>
    <w:p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BB38AF" w:rsidRPr="00DF7196" w:rsidRDefault="00BB38AF" w:rsidP="00BB38AF"/>
    <w:p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rsidR="003C07FE">
        <w:fldChar w:fldCharType="begin"/>
      </w:r>
      <w:r>
        <w:instrText xml:space="preserve"> REF R4 \h </w:instrText>
      </w:r>
      <w:r w:rsidR="003C07FE">
        <w:fldChar w:fldCharType="separate"/>
      </w:r>
      <w:r w:rsidRPr="00DF7196">
        <w:t>R4</w:t>
      </w:r>
      <w:r w:rsidR="003C07FE">
        <w:fldChar w:fldCharType="end"/>
      </w:r>
      <w:r>
        <w:t>], där informationsägarna</w:t>
      </w:r>
      <w:r w:rsidRPr="00DF7196">
        <w:t xml:space="preserve"> bland annat </w:t>
      </w:r>
      <w:r>
        <w:t xml:space="preserve">ställer </w:t>
      </w:r>
      <w:r w:rsidRPr="00DF7196">
        <w:t>krav på</w:t>
      </w:r>
    </w:p>
    <w:p w:rsidR="00BB38AF" w:rsidRPr="00DF7196" w:rsidRDefault="00BB38AF" w:rsidP="00BB38AF">
      <w:pPr>
        <w:pStyle w:val="ListParagraph"/>
        <w:numPr>
          <w:ilvl w:val="0"/>
          <w:numId w:val="27"/>
        </w:numPr>
        <w:spacing w:after="60" w:line="240" w:lineRule="auto"/>
      </w:pPr>
      <w:r w:rsidRPr="00DF7196">
        <w:t>att all användning av informationen erhållen från tjänsteproducenten ska beskrivas i godkänd HPTB, HSA-policytillämpning för brukarorganisation</w:t>
      </w:r>
    </w:p>
    <w:p w:rsidR="00BB38AF" w:rsidRPr="00DF7196" w:rsidRDefault="00BB38AF" w:rsidP="00BB38AF">
      <w:pPr>
        <w:pStyle w:val="ListParagraph"/>
        <w:numPr>
          <w:ilvl w:val="0"/>
          <w:numId w:val="27"/>
        </w:numPr>
        <w:spacing w:after="60" w:line="240" w:lineRule="auto"/>
      </w:pPr>
      <w:r w:rsidRPr="00DF7196">
        <w:t>att tillämpliga lagar och regelverk, t.ex. Personuppgiftslagen PUL, efterlevs</w:t>
      </w:r>
    </w:p>
    <w:p w:rsidR="00BB38AF" w:rsidRPr="00DF7196" w:rsidRDefault="00BB38AF" w:rsidP="00BB38AF">
      <w:pPr>
        <w:pStyle w:val="ListParagraph"/>
        <w:numPr>
          <w:ilvl w:val="0"/>
          <w:numId w:val="27"/>
        </w:numPr>
        <w:spacing w:after="60" w:line="240" w:lineRule="auto"/>
      </w:pPr>
      <w:r w:rsidRPr="00DF7196">
        <w:t>att information som lagras i egen applikation ska skyddas på tillfredställande sätt</w:t>
      </w:r>
    </w:p>
    <w:p w:rsidR="00BB38AF" w:rsidRPr="00DF7196" w:rsidRDefault="00BB38AF" w:rsidP="00BB38AF">
      <w:pPr>
        <w:pStyle w:val="ListParagraph"/>
        <w:numPr>
          <w:ilvl w:val="0"/>
          <w:numId w:val="27"/>
        </w:numPr>
        <w:spacing w:after="60" w:line="240" w:lineRule="auto"/>
      </w:pPr>
      <w:r w:rsidRPr="00DF7196">
        <w:t>att information som lagras i egen applikation ska hållas uppdaterad mot ursprungskällan</w:t>
      </w:r>
    </w:p>
    <w:p w:rsidR="00BB38AF" w:rsidRPr="00DF7196" w:rsidRDefault="00BB38AF" w:rsidP="00BB38AF">
      <w:pPr>
        <w:pStyle w:val="ListParagraph"/>
        <w:numPr>
          <w:ilvl w:val="0"/>
          <w:numId w:val="27"/>
        </w:numPr>
        <w:spacing w:after="60" w:line="240" w:lineRule="auto"/>
      </w:pPr>
      <w:r>
        <w:t>att intern revision genomförs årligen för kontroll av efterlevnad till HSA-policy</w:t>
      </w:r>
    </w:p>
    <w:p w:rsidR="00BB38AF" w:rsidRDefault="00BB38AF" w:rsidP="00BB38AF"/>
    <w:p w:rsidR="00BB38AF" w:rsidRDefault="00BB38AF" w:rsidP="00BB38AF">
      <w:r>
        <w:lastRenderedPageBreak/>
        <w:t xml:space="preserve">Anslutna tjänsteproducenter kan ha egna processer för godkännande av tjänstekonsumenter som anropar tjänsteproducentens katalogtjänst. </w:t>
      </w:r>
    </w:p>
    <w:p w:rsidR="00BB38AF" w:rsidRPr="00BB38AF" w:rsidRDefault="00BB38AF" w:rsidP="00BB38AF"/>
    <w:p w:rsidR="0039481C" w:rsidRDefault="0039481C" w:rsidP="0039481C">
      <w:pPr>
        <w:pStyle w:val="Heading1"/>
      </w:pPr>
      <w:bookmarkStart w:id="73" w:name="_Toc243452565"/>
      <w:bookmarkStart w:id="74" w:name="_Toc393789016"/>
      <w:r>
        <w:t xml:space="preserve">Tjänstedomänens </w:t>
      </w:r>
      <w:bookmarkEnd w:id="67"/>
      <w:r>
        <w:t>meddelandemodeller</w:t>
      </w:r>
      <w:bookmarkEnd w:id="68"/>
      <w:bookmarkEnd w:id="73"/>
      <w:bookmarkEnd w:id="74"/>
    </w:p>
    <w:p w:rsidR="0039481C" w:rsidRDefault="0039481C" w:rsidP="0039481C">
      <w:bookmarkStart w:id="75" w:name="_Toc224960923"/>
      <w:r>
        <w:t>Här beskrivs de meddelandemodeller som tjänstekontrakten bygger på. För varje meddelandemodell beskrivs hur mappning ser ut delvis mot V-TIM, här version 2.2 samt mot schema (XSD) för tjänstekontrakt.</w:t>
      </w:r>
    </w:p>
    <w:p w:rsidR="0039481C" w:rsidRDefault="0039481C" w:rsidP="0039481C">
      <w:pPr>
        <w:pStyle w:val="Heading2"/>
      </w:pPr>
      <w:bookmarkStart w:id="76" w:name="_Toc357754856"/>
      <w:bookmarkStart w:id="77" w:name="_Toc243452566"/>
      <w:bookmarkStart w:id="78" w:name="_Toc393789017"/>
      <w:r>
        <w:t>V-MIM</w:t>
      </w:r>
      <w:bookmarkEnd w:id="76"/>
      <w:bookmarkEnd w:id="77"/>
      <w:bookmarkEnd w:id="78"/>
      <w:r>
        <w:t xml:space="preserve"> </w:t>
      </w:r>
    </w:p>
    <w:p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fldSimple w:instr=" REF R2 \h  \* MERGEFORMAT ">
        <w:r w:rsidRPr="00DF7196">
          <w:t>R2</w:t>
        </w:r>
      </w:fldSimple>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rsidR="00BB38AF" w:rsidRDefault="00BB38AF" w:rsidP="00BB38AF"/>
    <w:p w:rsidR="0039481C" w:rsidRDefault="00BB38AF" w:rsidP="0039481C">
      <w:r w:rsidRPr="00DF7196">
        <w:t xml:space="preserve">Nuvarande informationsmodell beskrivs i RIV Informationsspecifikation HSA Struktur och Innehåll </w:t>
      </w:r>
      <w:r w:rsidRPr="00457C02">
        <w:t>[</w:t>
      </w:r>
      <w:r w:rsidR="003C07FE">
        <w:fldChar w:fldCharType="begin"/>
      </w:r>
      <w:r>
        <w:instrText xml:space="preserve"> REF R5 \h </w:instrText>
      </w:r>
      <w:r w:rsidR="003C07FE">
        <w:fldChar w:fldCharType="separate"/>
      </w:r>
      <w:r w:rsidRPr="00DF7196">
        <w:t>R</w:t>
      </w:r>
      <w:r>
        <w:t>5</w:t>
      </w:r>
      <w:r w:rsidR="003C07FE">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fldSimple w:instr=" REF R2 \h  \* MERGEFORMAT ">
        <w:r w:rsidRPr="00DF7196">
          <w:t>R2</w:t>
        </w:r>
      </w:fldSimple>
      <w:r w:rsidRPr="002E75B7">
        <w:t>].</w:t>
      </w:r>
    </w:p>
    <w:p w:rsidR="0039481C" w:rsidRDefault="0039481C" w:rsidP="0039481C"/>
    <w:p w:rsidR="0039481C" w:rsidRDefault="0039481C" w:rsidP="0039481C">
      <w:pPr>
        <w:pStyle w:val="Heading2"/>
      </w:pPr>
      <w:bookmarkStart w:id="79" w:name="_Toc357754857"/>
      <w:bookmarkStart w:id="80" w:name="_Toc243452567"/>
      <w:bookmarkStart w:id="81" w:name="_Toc393789018"/>
      <w:r>
        <w:t>Formatregler</w:t>
      </w:r>
      <w:bookmarkEnd w:id="79"/>
      <w:bookmarkEnd w:id="80"/>
      <w:bookmarkEnd w:id="81"/>
    </w:p>
    <w:p w:rsidR="00BB38AF" w:rsidRPr="00DF7196"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2" w:name="_Toc393789019"/>
      <w:r w:rsidRPr="00DF7196">
        <w:t>RIV-specifikation</w:t>
      </w:r>
      <w:bookmarkEnd w:id="82"/>
    </w:p>
    <w:p w:rsidR="0039481C" w:rsidRPr="002F2D14" w:rsidRDefault="00BB38AF" w:rsidP="0039481C">
      <w:r w:rsidRPr="00DF7196">
        <w:t>Formatregler för tjänstedomänen specificeras i RIV Informationsspecifikation HSA Struktur och Innehåll [</w:t>
      </w:r>
      <w:r w:rsidR="003C07FE">
        <w:fldChar w:fldCharType="begin"/>
      </w:r>
      <w:r>
        <w:instrText xml:space="preserve"> REF R5 \h </w:instrText>
      </w:r>
      <w:r w:rsidR="003C07FE">
        <w:fldChar w:fldCharType="separate"/>
      </w:r>
      <w:r w:rsidRPr="00DF7196">
        <w:t>R</w:t>
      </w:r>
      <w:r>
        <w:t>5</w:t>
      </w:r>
      <w:r w:rsidR="003C07FE">
        <w:fldChar w:fldCharType="end"/>
      </w:r>
      <w:r>
        <w:t xml:space="preserve">], se </w:t>
      </w:r>
      <w:r w:rsidRPr="0092589B">
        <w:t>även AB-2.</w:t>
      </w:r>
      <w:r>
        <w:t>6 [</w:t>
      </w:r>
      <w:r w:rsidR="003C07FE">
        <w:fldChar w:fldCharType="begin"/>
      </w:r>
      <w:r>
        <w:instrText xml:space="preserve"> REF R2 \h </w:instrText>
      </w:r>
      <w:r w:rsidR="003C07FE">
        <w:fldChar w:fldCharType="separate"/>
      </w:r>
      <w:r w:rsidRPr="00DF7196">
        <w:t>R2</w:t>
      </w:r>
      <w:r w:rsidR="003C07FE">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rsidR="003C07FE">
        <w:fldChar w:fldCharType="begin"/>
      </w:r>
      <w:r>
        <w:instrText xml:space="preserve"> REF _Ref360177402 \r \h </w:instrText>
      </w:r>
      <w:r w:rsidR="003C07FE">
        <w:fldChar w:fldCharType="separate"/>
      </w:r>
      <w:r>
        <w:t>6</w:t>
      </w:r>
      <w:r w:rsidR="003C07FE">
        <w:fldChar w:fldCharType="end"/>
      </w:r>
      <w:r>
        <w:t>.</w:t>
      </w:r>
    </w:p>
    <w:p w:rsidR="0039481C" w:rsidRDefault="0039481C" w:rsidP="0039481C">
      <w:pPr>
        <w:spacing w:line="240" w:lineRule="auto"/>
        <w:rPr>
          <w:rFonts w:eastAsia="Times New Roman"/>
          <w:bCs/>
          <w:sz w:val="30"/>
          <w:szCs w:val="28"/>
        </w:rPr>
      </w:pPr>
      <w:r>
        <w:br w:type="page"/>
      </w:r>
    </w:p>
    <w:p w:rsidR="0039481C" w:rsidRDefault="0039481C" w:rsidP="0039481C">
      <w:pPr>
        <w:pStyle w:val="Heading1"/>
      </w:pPr>
      <w:bookmarkStart w:id="83" w:name="_Toc357754858"/>
      <w:bookmarkStart w:id="84" w:name="_Toc243452569"/>
      <w:bookmarkStart w:id="85" w:name="_Toc393789020"/>
      <w:r>
        <w:lastRenderedPageBreak/>
        <w:t>Tjänstekontrakt</w:t>
      </w:r>
      <w:bookmarkEnd w:id="75"/>
      <w:bookmarkEnd w:id="83"/>
      <w:bookmarkEnd w:id="84"/>
      <w:bookmarkEnd w:id="85"/>
    </w:p>
    <w:p w:rsidR="00BB38AF" w:rsidRPr="00804A57" w:rsidRDefault="00BB38AF" w:rsidP="00BB38AF">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6" w:name="_Ref370936701"/>
      <w:bookmarkStart w:id="87" w:name="_Toc384204618"/>
      <w:bookmarkStart w:id="88" w:name="_Toc393789021"/>
      <w:r w:rsidRPr="00804A57">
        <w:t>GetHealthCareUnit</w:t>
      </w:r>
      <w:bookmarkEnd w:id="86"/>
      <w:bookmarkEnd w:id="87"/>
      <w:bookmarkEnd w:id="88"/>
    </w:p>
    <w:p w:rsidR="00BB38AF" w:rsidRPr="00915D3B" w:rsidRDefault="00BB38AF" w:rsidP="00BB38AF">
      <w:r w:rsidRPr="00915D3B">
        <w:t>Metoden söker ut vilken vårdenhet den angivna enheten är kopplad till. Kan användas av tjänstekonsumenten för att koppla ihop en enhet i ett vårdsystem med vårdenhet i enlighet med PDL. Notera särskilt att alla enheter inte är kopplade till en vårdenhet</w:t>
      </w:r>
      <w:r>
        <w:t>. Om enheten i sig själv är utpekad som vårdenhet markeras detta med en flagga i svaret.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9" w:name="_Toc393789022"/>
      <w:r w:rsidRPr="00915D3B">
        <w:t>Version</w:t>
      </w:r>
      <w:bookmarkEnd w:id="89"/>
    </w:p>
    <w:p w:rsidR="00BB38AF" w:rsidRPr="00915D3B" w:rsidRDefault="00BB38AF" w:rsidP="00BB38AF">
      <w:r w:rsidRPr="00915D3B">
        <w:t xml:space="preserve">Version på detta kontrakt är </w:t>
      </w:r>
      <w:r w:rsidR="00244739">
        <w:t>1.0.0.RC_03</w:t>
      </w:r>
      <w:r w:rsidRPr="00915D3B">
        <w: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0" w:name="_Toc393789023"/>
      <w:r w:rsidRPr="00915D3B">
        <w:t>Fältregler</w:t>
      </w:r>
      <w:bookmarkEnd w:id="90"/>
    </w:p>
    <w:p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1"/>
      </w:r>
      <w:r w:rsidRPr="00915D3B">
        <w:t xml:space="preserve">. </w:t>
      </w:r>
    </w:p>
    <w:p w:rsidR="00BB38AF" w:rsidRPr="00915D3B" w:rsidRDefault="00A02230" w:rsidP="00BB38AF">
      <w:r>
        <w:object w:dxaOrig="1531" w:dyaOrig="990">
          <v:shape id="_x0000_i1027" type="#_x0000_t75" style="width:76.5pt;height:49.5pt" o:ole="">
            <v:imagedata r:id="rId16" o:title=""/>
          </v:shape>
          <o:OLEObject Type="Embed" ProgID="Excel.Sheet.8" ShapeID="_x0000_i1027" DrawAspect="Icon" ObjectID="_1469855373" r:id="rId17"/>
        </w:object>
      </w:r>
    </w:p>
    <w:tbl>
      <w:tblPr>
        <w:tblStyle w:val="TableGrid"/>
        <w:tblpPr w:leftFromText="141" w:rightFromText="141" w:vertAnchor="text" w:tblpY="1"/>
        <w:tblOverlap w:val="never"/>
        <w:tblW w:w="9606" w:type="dxa"/>
        <w:tblLayout w:type="fixed"/>
        <w:tblLook w:val="04A0"/>
      </w:tblPr>
      <w:tblGrid>
        <w:gridCol w:w="3085"/>
        <w:gridCol w:w="1276"/>
        <w:gridCol w:w="3827"/>
        <w:gridCol w:w="1418"/>
      </w:tblGrid>
      <w:tr w:rsidR="00BB38AF" w:rsidRPr="00915D3B" w:rsidTr="000105E5">
        <w:trPr>
          <w:cantSplit/>
          <w:trHeight w:val="384"/>
        </w:trPr>
        <w:tc>
          <w:tcPr>
            <w:tcW w:w="3085" w:type="dxa"/>
            <w:shd w:val="clear" w:color="auto" w:fill="D9D9D9" w:themeFill="background1" w:themeFillShade="D9"/>
            <w:vAlign w:val="bottom"/>
          </w:tcPr>
          <w:p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rsidR="00BB38AF" w:rsidRPr="00915D3B" w:rsidRDefault="00BB38AF" w:rsidP="000105E5">
            <w:pPr>
              <w:rPr>
                <w:b/>
              </w:rPr>
            </w:pPr>
            <w:r w:rsidRPr="00915D3B">
              <w:rPr>
                <w:b/>
              </w:rPr>
              <w:t>Typ</w:t>
            </w:r>
          </w:p>
        </w:tc>
        <w:tc>
          <w:tcPr>
            <w:tcW w:w="3827" w:type="dxa"/>
            <w:shd w:val="clear" w:color="auto" w:fill="D9D9D9" w:themeFill="background1" w:themeFillShade="D9"/>
            <w:vAlign w:val="bottom"/>
          </w:tcPr>
          <w:p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rsidR="00BB38AF" w:rsidRPr="00915D3B" w:rsidRDefault="00BB38AF" w:rsidP="000105E5">
            <w:pPr>
              <w:rPr>
                <w:b/>
              </w:rPr>
            </w:pPr>
            <w:r w:rsidRPr="00915D3B">
              <w:rPr>
                <w:b/>
              </w:rPr>
              <w:t>Kardinalitet</w:t>
            </w:r>
          </w:p>
        </w:tc>
      </w:tr>
      <w:tr w:rsidR="00BB38AF" w:rsidRPr="00915D3B" w:rsidTr="000105E5">
        <w:trPr>
          <w:cantSplit/>
        </w:trPr>
        <w:tc>
          <w:tcPr>
            <w:tcW w:w="3085"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3085" w:type="dxa"/>
          </w:tcPr>
          <w:p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healthCareUnitMemberHsaId</w:t>
            </w:r>
          </w:p>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82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en enhet som är kopplad till en vårdenhet enligt PDL.</w:t>
            </w:r>
          </w:p>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BB38AF" w:rsidRPr="00915D3B" w:rsidTr="000105E5">
        <w:trPr>
          <w:cantSplit/>
        </w:trPr>
        <w:tc>
          <w:tcPr>
            <w:tcW w:w="3085"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searchBase</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827" w:type="dxa"/>
          </w:tcPr>
          <w:p w:rsidR="00BB38AF" w:rsidRPr="00915D3B" w:rsidRDefault="00BB38AF" w:rsidP="000105E5">
            <w:pPr>
              <w:pStyle w:val="TableTextsmall"/>
            </w:pPr>
            <w:r w:rsidRPr="00915D3B">
              <w:t xml:space="preserve">Sökbas. Om ingen sökbas anges används </w:t>
            </w:r>
            <w:r w:rsidRPr="00915D3B">
              <w:rPr>
                <w:i/>
              </w:rPr>
              <w:t>c=SE</w:t>
            </w:r>
            <w:r w:rsidRPr="00915D3B">
              <w:t xml:space="preserve"> som sökbas.</w:t>
            </w: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3085"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3085"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HealthCareUnitType</w:t>
            </w:r>
          </w:p>
        </w:tc>
        <w:tc>
          <w:tcPr>
            <w:tcW w:w="382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3085"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..healthCareUnitMemberHsaId</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82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Enhetens HSA-id</w:t>
            </w: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Enhetens namn</w:t>
            </w:r>
          </w:p>
        </w:tc>
        <w:tc>
          <w:tcPr>
            <w:tcW w:w="1418"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..healthCareUnitMemberStartDate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Startdatum för 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..healthCareUnitMemberEndDate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Slutdatum för 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..healthCareUnitHsaId</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..unitIsHealthCareUnit</w:t>
            </w:r>
          </w:p>
        </w:tc>
        <w:tc>
          <w:tcPr>
            <w:tcW w:w="1276"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Boolean</w:t>
            </w:r>
          </w:p>
        </w:tc>
        <w:tc>
          <w:tcPr>
            <w:tcW w:w="3827"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True, om enheten själv är en vårdenhet</w:t>
            </w:r>
            <w:r>
              <w:rPr>
                <w:rFonts w:ascii="Times New Roman" w:hAnsi="Times New Roman"/>
                <w:szCs w:val="20"/>
              </w:rPr>
              <w:br/>
              <w:t>Om enhet inte är vårdenhet kommer inget värde att returneras.</w:t>
            </w:r>
          </w:p>
        </w:tc>
        <w:tc>
          <w:tcPr>
            <w:tcW w:w="1418"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Vårdenhetens namn</w:t>
            </w:r>
          </w:p>
        </w:tc>
        <w:tc>
          <w:tcPr>
            <w:tcW w:w="1418"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..healthCareUnitStartDate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..healthCareUnitEndDate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..healthCareProviderHsaId</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..healthCareProviderName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namn</w:t>
            </w:r>
          </w:p>
        </w:tc>
        <w:tc>
          <w:tcPr>
            <w:tcW w:w="1418"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..healthCareProviderOrgNo</w:t>
            </w:r>
          </w:p>
        </w:tc>
        <w:tc>
          <w:tcPr>
            <w:tcW w:w="1276"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organisationsnummer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..healthCareProviderStartDate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..healthCareProviderEndDate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3085"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 vid resultCode=ERROR.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rsidR="0039481C" w:rsidRDefault="0039481C" w:rsidP="0039481C">
      <w:pPr>
        <w:pStyle w:val="BodyText"/>
      </w:pPr>
    </w:p>
    <w:p w:rsidR="00BB38AF" w:rsidRDefault="00BB38AF" w:rsidP="0039481C">
      <w:pPr>
        <w:pStyle w:val="BodyText"/>
      </w:pPr>
    </w:p>
    <w:p w:rsidR="00BB38AF" w:rsidRDefault="00BB38AF" w:rsidP="0039481C">
      <w:pPr>
        <w:pStyle w:val="BodyText"/>
      </w:pPr>
    </w:p>
    <w:p w:rsidR="00BB38AF" w:rsidRDefault="00BB38AF" w:rsidP="0039481C">
      <w:pPr>
        <w:pStyle w:val="BodyText"/>
      </w:pPr>
    </w:p>
    <w:p w:rsidR="00BB38AF" w:rsidRDefault="00BB38AF" w:rsidP="0039481C">
      <w:pPr>
        <w:pStyle w:val="BodyText"/>
      </w:pPr>
    </w:p>
    <w:p w:rsidR="00BB38AF" w:rsidRDefault="00BB38AF" w:rsidP="0039481C">
      <w:pPr>
        <w:pStyle w:val="BodyText"/>
      </w:pPr>
    </w:p>
    <w:p w:rsidR="00BB38AF" w:rsidRDefault="00BB38AF" w:rsidP="0039481C">
      <w:pPr>
        <w:pStyle w:val="BodyText"/>
      </w:pPr>
    </w:p>
    <w:p w:rsidR="00BB38AF" w:rsidRPr="00ED19D0" w:rsidRDefault="00BB38AF" w:rsidP="0039481C">
      <w:pPr>
        <w:pStyle w:val="BodyText"/>
      </w:pPr>
    </w:p>
    <w:p w:rsidR="0039481C" w:rsidRDefault="0039481C" w:rsidP="0039481C">
      <w:pPr>
        <w:pStyle w:val="Heading3"/>
      </w:pPr>
      <w:bookmarkStart w:id="91" w:name="_Toc243452573"/>
      <w:bookmarkStart w:id="92" w:name="_Toc393789024"/>
      <w:r>
        <w:t>Övriga regler</w:t>
      </w:r>
      <w:bookmarkEnd w:id="91"/>
      <w:bookmarkEnd w:id="92"/>
    </w:p>
    <w:p w:rsidR="0039481C" w:rsidRDefault="00BB38AF" w:rsidP="0039481C">
      <w:pPr>
        <w:rPr>
          <w:color w:val="4F81BD" w:themeColor="accent1"/>
        </w:rPr>
      </w:pPr>
      <w:r>
        <w:t>-</w:t>
      </w:r>
    </w:p>
    <w:p w:rsidR="0039481C" w:rsidRDefault="0039481C" w:rsidP="0039481C">
      <w:pPr>
        <w:rPr>
          <w:color w:val="4F81BD" w:themeColor="accent1"/>
        </w:rPr>
      </w:pPr>
    </w:p>
    <w:p w:rsidR="0039481C" w:rsidRPr="00776D68" w:rsidRDefault="0039481C" w:rsidP="0039481C">
      <w:pPr>
        <w:pStyle w:val="Heading4"/>
      </w:pPr>
      <w:r w:rsidRPr="00776D68">
        <w:t>Icke funktionella krav</w:t>
      </w:r>
    </w:p>
    <w:p w:rsidR="00BB38AF" w:rsidRPr="00915D3B" w:rsidRDefault="00BB38AF" w:rsidP="00BB38AF">
      <w:pPr>
        <w:pStyle w:val="Heading5"/>
      </w:pPr>
      <w:r w:rsidRPr="00915D3B">
        <w:t>SLA-krav</w:t>
      </w:r>
    </w:p>
    <w:p w:rsidR="00BB38AF" w:rsidRPr="00915D3B" w:rsidRDefault="00BB38AF" w:rsidP="00BB38AF">
      <w:pPr>
        <w:keepNext/>
      </w:pPr>
      <w:r w:rsidRPr="00915D3B">
        <w:t xml:space="preserve">Svarstider är specifika för respektive tjänstekontrakt. </w:t>
      </w:r>
    </w:p>
    <w:p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0" w:type="auto"/>
        <w:tblLook w:val="04A0"/>
      </w:tblPr>
      <w:tblGrid>
        <w:gridCol w:w="3509"/>
        <w:gridCol w:w="2836"/>
        <w:gridCol w:w="2552"/>
      </w:tblGrid>
      <w:tr w:rsidR="00BB38AF" w:rsidRPr="00915D3B" w:rsidTr="000105E5">
        <w:tc>
          <w:tcPr>
            <w:tcW w:w="3509" w:type="dxa"/>
          </w:tcPr>
          <w:p w:rsidR="00BB38AF" w:rsidRPr="00915D3B" w:rsidRDefault="00BB38AF" w:rsidP="000105E5">
            <w:pPr>
              <w:keepNext/>
              <w:rPr>
                <w:b/>
              </w:rPr>
            </w:pPr>
            <w:r w:rsidRPr="00915D3B">
              <w:rPr>
                <w:b/>
              </w:rPr>
              <w:t>Metod</w:t>
            </w:r>
          </w:p>
        </w:tc>
        <w:tc>
          <w:tcPr>
            <w:tcW w:w="2836" w:type="dxa"/>
          </w:tcPr>
          <w:p w:rsidR="00BB38AF" w:rsidRPr="00915D3B" w:rsidRDefault="00BB38AF" w:rsidP="000105E5">
            <w:pPr>
              <w:keepNext/>
              <w:rPr>
                <w:b/>
              </w:rPr>
            </w:pPr>
            <w:r w:rsidRPr="00915D3B">
              <w:rPr>
                <w:b/>
              </w:rPr>
              <w:t>Svarstider måste garanteras upp till följande last</w:t>
            </w:r>
          </w:p>
        </w:tc>
        <w:tc>
          <w:tcPr>
            <w:tcW w:w="2552" w:type="dxa"/>
          </w:tcPr>
          <w:p w:rsidR="00BB38AF" w:rsidRPr="00915D3B" w:rsidRDefault="00BB38AF" w:rsidP="000105E5">
            <w:pPr>
              <w:keepNext/>
              <w:rPr>
                <w:b/>
              </w:rPr>
            </w:pPr>
            <w:r w:rsidRPr="00915D3B">
              <w:rPr>
                <w:b/>
              </w:rPr>
              <w:t>Svarstid för 95 % av alla anrop ligger inom</w:t>
            </w:r>
          </w:p>
        </w:tc>
      </w:tr>
      <w:tr w:rsidR="00BB38AF" w:rsidRPr="00915D3B" w:rsidTr="000105E5">
        <w:tc>
          <w:tcPr>
            <w:tcW w:w="3509" w:type="dxa"/>
          </w:tcPr>
          <w:p w:rsidR="00BB38AF" w:rsidRPr="00915D3B" w:rsidRDefault="00BB38AF" w:rsidP="000105E5">
            <w:r w:rsidRPr="00915D3B">
              <w:t>GetHealthCareUnit</w:t>
            </w:r>
          </w:p>
        </w:tc>
        <w:tc>
          <w:tcPr>
            <w:tcW w:w="2836" w:type="dxa"/>
          </w:tcPr>
          <w:p w:rsidR="00BB38AF" w:rsidRPr="00915D3B" w:rsidRDefault="00BB38AF" w:rsidP="000105E5">
            <w:r w:rsidRPr="00915D3B">
              <w:t>10 anrop/s</w:t>
            </w:r>
          </w:p>
        </w:tc>
        <w:tc>
          <w:tcPr>
            <w:tcW w:w="2552" w:type="dxa"/>
          </w:tcPr>
          <w:p w:rsidR="00BB38AF" w:rsidRPr="00915D3B" w:rsidRDefault="00BB38AF" w:rsidP="000105E5">
            <w:r w:rsidRPr="00915D3B">
              <w:t xml:space="preserve">  100 ms</w:t>
            </w:r>
          </w:p>
        </w:tc>
      </w:tr>
    </w:tbl>
    <w:p w:rsidR="00BB38AF" w:rsidRPr="00915D3B" w:rsidRDefault="00BB38AF" w:rsidP="00BB38AF"/>
    <w:p w:rsidR="00BB38AF" w:rsidRPr="00915D3B" w:rsidRDefault="00BB38AF" w:rsidP="00BB38AF">
      <w:pPr>
        <w:pStyle w:val="Heading5"/>
      </w:pPr>
      <w:r w:rsidRPr="00915D3B">
        <w:t>Logiska fel</w:t>
      </w:r>
    </w:p>
    <w:p w:rsidR="00BB38AF" w:rsidRPr="009C6E87" w:rsidRDefault="00BB38AF" w:rsidP="00BB38AF">
      <w:pPr>
        <w:rPr>
          <w:rFonts w:cs="Arial"/>
        </w:rPr>
      </w:pPr>
      <w:r w:rsidRPr="009C6E87">
        <w:rPr>
          <w:rFonts w:cs="Arial"/>
        </w:rPr>
        <w:t xml:space="preserve">För alla logiska fel returneras </w:t>
      </w:r>
      <w:r w:rsidRPr="009C6E87">
        <w:rPr>
          <w:rFonts w:cs="Arial"/>
          <w:szCs w:val="20"/>
        </w:rPr>
        <w:t>resultCode=ERROR</w:t>
      </w:r>
      <w:r w:rsidRPr="009C6E87">
        <w:rPr>
          <w:rFonts w:cs="Arial"/>
        </w:rPr>
        <w:t xml:space="preserve"> och en förklarande text i </w:t>
      </w:r>
      <w:r w:rsidRPr="009C6E87">
        <w:rPr>
          <w:rFonts w:cs="Arial"/>
          <w:szCs w:val="20"/>
        </w:rPr>
        <w:t>resultText. Följande logiska fel har identifierats för detta kontrakt:</w:t>
      </w:r>
    </w:p>
    <w:p w:rsidR="00BB38AF" w:rsidRPr="00915D3B" w:rsidRDefault="00BB38AF" w:rsidP="00BB38AF">
      <w:pPr>
        <w:rPr>
          <w:rFonts w:cs="Arial"/>
        </w:rPr>
      </w:pPr>
      <w:r w:rsidRPr="00915D3B">
        <w:rPr>
          <w:rFonts w:cs="Arial"/>
          <w:szCs w:val="20"/>
        </w:rPr>
        <w:t>Fel för vilka ingen information returneras.</w:t>
      </w:r>
    </w:p>
    <w:p w:rsidR="00BB38AF" w:rsidRPr="00915D3B" w:rsidRDefault="00BB38AF" w:rsidP="00BB38AF">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GetHealthCareUnit; 1; Angiven sökbas: &lt;värde&gt; kan inte hittas”.</w:t>
      </w:r>
    </w:p>
    <w:p w:rsidR="00BB38AF" w:rsidRPr="00915D3B" w:rsidRDefault="00BB38AF" w:rsidP="00BB38AF">
      <w:pPr>
        <w:pStyle w:val="ListParagraph"/>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 Fel GetHealthCareUnit; 2; Det går inte att hitta något objekt med angivet HSA-id: &lt;värde&gt;”.</w:t>
      </w:r>
    </w:p>
    <w:p w:rsidR="00BB38AF" w:rsidRPr="00915D3B" w:rsidRDefault="00BB38AF" w:rsidP="00BB38AF">
      <w:pPr>
        <w:pStyle w:val="ListParagraph"/>
        <w:numPr>
          <w:ilvl w:val="0"/>
          <w:numId w:val="28"/>
        </w:numPr>
        <w:spacing w:after="120" w:line="240" w:lineRule="auto"/>
        <w:contextualSpacing w:val="0"/>
      </w:pPr>
      <w:r w:rsidRPr="00915D3B">
        <w:t>Objektet med angivet HSA-id är inte ett enhetsobjekt.</w:t>
      </w:r>
      <w:r w:rsidRPr="00915D3B">
        <w:br/>
      </w:r>
      <w:r w:rsidRPr="00915D3B">
        <w:rPr>
          <w:rFonts w:ascii="Times New Roman" w:hAnsi="Times New Roman"/>
          <w:szCs w:val="20"/>
        </w:rPr>
        <w:t>resultText=</w:t>
      </w:r>
      <w:r w:rsidRPr="00915D3B">
        <w:t>”&lt;katalog-id&gt;; Fel GetHealthCareUnit; 3; Objektet med angivet HSA-id: &lt;värde&gt; är inte ett enhets- eller funktionsobjekt.”</w:t>
      </w:r>
    </w:p>
    <w:p w:rsidR="00BB38AF" w:rsidRPr="00915D3B" w:rsidRDefault="00BB38AF" w:rsidP="00BB38AF">
      <w:pPr>
        <w:pStyle w:val="ListParagraph"/>
        <w:numPr>
          <w:ilvl w:val="0"/>
          <w:numId w:val="28"/>
        </w:numPr>
        <w:spacing w:after="120" w:line="240" w:lineRule="auto"/>
        <w:contextualSpacing w:val="0"/>
      </w:pPr>
      <w:r w:rsidRPr="00915D3B">
        <w:t>Sökt enhet är kopplad till flera vårdenheter</w:t>
      </w:r>
      <w:r w:rsidRPr="00915D3B">
        <w:br/>
      </w:r>
      <w:r w:rsidRPr="00915D3B">
        <w:rPr>
          <w:rFonts w:ascii="Times New Roman" w:hAnsi="Times New Roman"/>
          <w:szCs w:val="20"/>
        </w:rPr>
        <w:t>resultText=</w:t>
      </w:r>
      <w:r w:rsidRPr="00915D3B">
        <w:t>”&lt;katalog-id&gt;; Fel GetHealthCareUnit; 4; Sökt enhet HSA-Id: &lt;värde&gt; är kopplad till flera vårdenheter”</w:t>
      </w:r>
    </w:p>
    <w:p w:rsidR="00BB38AF" w:rsidRPr="00915D3B" w:rsidRDefault="00BB38AF" w:rsidP="00BB38AF">
      <w:pPr>
        <w:pStyle w:val="ListParagraph"/>
        <w:numPr>
          <w:ilvl w:val="0"/>
          <w:numId w:val="28"/>
        </w:numPr>
        <w:spacing w:after="120" w:line="240" w:lineRule="auto"/>
        <w:contextualSpacing w:val="0"/>
      </w:pPr>
      <w:r w:rsidRPr="00915D3B">
        <w:lastRenderedPageBreak/>
        <w:t>Vårdenheten som sökt enhet är kopplad till saknar uppgift om vårdgivartillhörighet</w:t>
      </w:r>
      <w:r w:rsidRPr="00915D3B">
        <w:br/>
      </w:r>
      <w:r w:rsidRPr="00915D3B">
        <w:rPr>
          <w:rFonts w:ascii="Times New Roman" w:hAnsi="Times New Roman"/>
          <w:szCs w:val="20"/>
        </w:rPr>
        <w:t>resultText=</w:t>
      </w:r>
      <w:r w:rsidRPr="00915D3B">
        <w:t>”&lt;katalog-id&gt;; Fel GetHealthCareUnit; 5; Sökt enhet är kopplad till en vårdenhet som saknar obligatorisk uppgift om vårdgivartillhörighet. Gäller vårdenhet: &lt;path&gt;”</w:t>
      </w:r>
    </w:p>
    <w:p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GetHealthCareUnit; 6; Det finns flera objekt med angivet HSA-Id: &lt;värde&gt;”</w:t>
      </w:r>
    </w:p>
    <w:p w:rsidR="00BB38AF" w:rsidRPr="00915D3B" w:rsidRDefault="00BB38AF" w:rsidP="00BB38AF">
      <w:pPr>
        <w:pStyle w:val="ListParagraph"/>
        <w:numPr>
          <w:ilvl w:val="0"/>
          <w:numId w:val="28"/>
        </w:numPr>
        <w:spacing w:after="120" w:line="240" w:lineRule="auto"/>
        <w:contextualSpacing w:val="0"/>
      </w:pPr>
      <w:r w:rsidRPr="00915D3B">
        <w:t>Det finns flera objekt med samma HSA-Id som vårdenheten</w:t>
      </w:r>
      <w:r w:rsidRPr="00915D3B">
        <w:br/>
      </w:r>
      <w:r w:rsidRPr="00915D3B">
        <w:rPr>
          <w:rFonts w:ascii="Times New Roman" w:hAnsi="Times New Roman"/>
          <w:szCs w:val="20"/>
        </w:rPr>
        <w:t>resultText=</w:t>
      </w:r>
      <w:r w:rsidRPr="00915D3B">
        <w:t>”&lt;katalog-id&gt;; Fel GetHealthCareUnit; 7; Det finns flera objekt med samma HSA-Id som vårdenheten: &lt;värde&gt;”</w:t>
      </w:r>
    </w:p>
    <w:p w:rsidR="00BB38AF" w:rsidRPr="00915D3B" w:rsidRDefault="00BB38AF" w:rsidP="00BB38AF">
      <w:pPr>
        <w:pStyle w:val="ListParagraph"/>
        <w:numPr>
          <w:ilvl w:val="0"/>
          <w:numId w:val="28"/>
        </w:numPr>
        <w:spacing w:after="120" w:line="240" w:lineRule="auto"/>
        <w:contextualSpacing w:val="0"/>
      </w:pPr>
      <w:r w:rsidRPr="00915D3B">
        <w:t>Det finns flera objekt med samma HSA-Id som vårdgivaren</w:t>
      </w:r>
      <w:r w:rsidRPr="00915D3B">
        <w:br/>
      </w:r>
      <w:r w:rsidRPr="00915D3B">
        <w:rPr>
          <w:rFonts w:ascii="Times New Roman" w:hAnsi="Times New Roman"/>
          <w:szCs w:val="20"/>
        </w:rPr>
        <w:t>resultText=</w:t>
      </w:r>
      <w:r w:rsidRPr="00915D3B">
        <w:t>”&lt;katalog-id&gt;; Fel GetHealthCareUnit; 8; Det finns flera objekt med samma HSA-Id som vårdgivaren: &lt;värde&gt;”</w:t>
      </w:r>
    </w:p>
    <w:p w:rsidR="00BB38AF" w:rsidRPr="00915D3B" w:rsidRDefault="00BB38AF" w:rsidP="00BB38AF">
      <w:pPr>
        <w:spacing w:after="120"/>
      </w:pPr>
      <w:r w:rsidRPr="00915D3B">
        <w:t>Varnande fel för vilka fullständigt svar ändå ska returneras, men där en eller flera uppgifter pekas ut som felaktiga:</w:t>
      </w:r>
    </w:p>
    <w:p w:rsidR="00BB38AF" w:rsidRPr="00915D3B" w:rsidRDefault="00BB38AF" w:rsidP="00BB38AF">
      <w:pPr>
        <w:pStyle w:val="ListParagraph"/>
        <w:numPr>
          <w:ilvl w:val="0"/>
          <w:numId w:val="28"/>
        </w:numPr>
        <w:spacing w:after="120" w:line="240" w:lineRule="auto"/>
        <w:contextualSpacing w:val="0"/>
      </w:pPr>
      <w:r w:rsidRPr="00915D3B">
        <w:t>Vårdenheten saknar HSA-id</w:t>
      </w:r>
      <w:r w:rsidRPr="00915D3B">
        <w:br/>
      </w:r>
      <w:r w:rsidRPr="00915D3B">
        <w:rPr>
          <w:rFonts w:ascii="Times New Roman" w:hAnsi="Times New Roman"/>
          <w:szCs w:val="20"/>
        </w:rPr>
        <w:t>resultText=</w:t>
      </w:r>
      <w:r w:rsidRPr="00915D3B">
        <w:t>”&lt;katalog-id&gt;; Varning GetHealthCareUnit; 10; Sökt enhet är kopplad till en vårdenhet som saknar obligatorisk information om dess HSA-id. Gäller vårdenhet: &lt;path&gt;”</w:t>
      </w:r>
    </w:p>
    <w:p w:rsidR="00BB38AF" w:rsidRPr="00915D3B" w:rsidRDefault="00BB38AF" w:rsidP="00BB38AF">
      <w:pPr>
        <w:pStyle w:val="ListParagraph"/>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 Varning GetHealthCareUnit; 11; Vårdenhetens Start-datum inte följer gällande syntax: &lt;värde&gt;. Gäller vårdenheten &lt;path&gt;”</w:t>
      </w:r>
    </w:p>
    <w:p w:rsidR="00BB38AF" w:rsidRPr="00382B3A" w:rsidRDefault="00BB38AF" w:rsidP="00BB38AF">
      <w:pPr>
        <w:pStyle w:val="ListParagraph"/>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 Varning GetHealthCareUnit; 12; Vårdenhetens Slut-datum inte följer gällande syntax: &lt;värde&gt;. Gäller vårdenheten &lt;path&gt;”</w:t>
      </w:r>
    </w:p>
    <w:p w:rsidR="00BB38AF" w:rsidRPr="00915D3B" w:rsidRDefault="00BB38AF" w:rsidP="00BB38AF">
      <w:pPr>
        <w:pStyle w:val="ListParagraph"/>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 Varning GetHealthCareUnit; 14; Vårdgivarens Start-datum inte följer gällande syntax: &lt;värde&gt;. Gäller vårdgivaren &lt;path&gt;”</w:t>
      </w:r>
    </w:p>
    <w:p w:rsidR="00BB38AF" w:rsidRDefault="00BB38AF" w:rsidP="00BB38AF">
      <w:pPr>
        <w:pStyle w:val="ListParagraph"/>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 Varning GetHealthCareUnit; 15; Vårdgivarens Slut-datum inte följer gällande syntax: &lt;värde&gt;. Gäller vårdgivaren &lt;path&gt;”</w:t>
      </w:r>
    </w:p>
    <w:p w:rsidR="00BB38AF" w:rsidRPr="009C6E87" w:rsidRDefault="00BB38AF" w:rsidP="00BB38AF">
      <w:pPr>
        <w:pStyle w:val="ListParagraph"/>
        <w:numPr>
          <w:ilvl w:val="0"/>
          <w:numId w:val="28"/>
        </w:numPr>
        <w:spacing w:after="120" w:line="240" w:lineRule="auto"/>
        <w:contextualSpacing w:val="0"/>
      </w:pPr>
      <w:r w:rsidRPr="009C6E87">
        <w:t>Vårdgivare som saknar obligatorisk uppgift om organisationsnummer.</w:t>
      </w:r>
      <w:r w:rsidRPr="009C6E87">
        <w:br/>
      </w:r>
      <w:r w:rsidRPr="009C6E87">
        <w:rPr>
          <w:rFonts w:ascii="Times New Roman" w:hAnsi="Times New Roman"/>
          <w:szCs w:val="20"/>
        </w:rPr>
        <w:t>resultText=</w:t>
      </w:r>
      <w:r w:rsidRPr="009C6E87">
        <w:t>”&lt;katalog-id&gt;; Varning GetHealthCareUnit; 40; Vårdgivare saknar obligatorisk uppgift om organisationsnummer. Gäller vårdgivaren &lt;path&gt;”</w:t>
      </w:r>
    </w:p>
    <w:p w:rsidR="00BB38AF" w:rsidRPr="009C6E87" w:rsidRDefault="00BB38AF" w:rsidP="00BB38AF">
      <w:pPr>
        <w:pStyle w:val="ListParagraph"/>
        <w:numPr>
          <w:ilvl w:val="0"/>
          <w:numId w:val="28"/>
        </w:numPr>
        <w:spacing w:after="120" w:line="240" w:lineRule="auto"/>
        <w:contextualSpacing w:val="0"/>
      </w:pPr>
      <w:r w:rsidRPr="009C6E87">
        <w:t>Vårdgivare vars uppgift om organisationsnummer inte följer gällande syntax.</w:t>
      </w:r>
      <w:r w:rsidRPr="009C6E87">
        <w:br/>
      </w:r>
      <w:r w:rsidRPr="009C6E87">
        <w:rPr>
          <w:rFonts w:ascii="Times New Roman" w:hAnsi="Times New Roman"/>
          <w:szCs w:val="20"/>
        </w:rPr>
        <w:t>resultText=</w:t>
      </w:r>
      <w:r w:rsidRPr="009C6E87">
        <w:t>”&lt;katalog-id&gt;; Varning GetHealthCareUnit; 41; Vårdgivare vars organisationsnummer inte följer gällande syntax: &lt;värde&gt;. Gäller vårdgivaren &lt;path&gt;”</w:t>
      </w:r>
    </w:p>
    <w:p w:rsidR="0039481C" w:rsidRPr="008B016A" w:rsidRDefault="0039481C" w:rsidP="0039481C"/>
    <w:p w:rsidR="0039481C" w:rsidRPr="00776D68" w:rsidRDefault="0039481C" w:rsidP="0039481C">
      <w:pPr>
        <w:pStyle w:val="Heading3"/>
      </w:pPr>
      <w:bookmarkStart w:id="93" w:name="_Toc243452574"/>
      <w:bookmarkStart w:id="94" w:name="_Toc393789025"/>
      <w:r w:rsidRPr="00776D68">
        <w:t>Annan information om kontraktet</w:t>
      </w:r>
      <w:bookmarkEnd w:id="93"/>
      <w:bookmarkEnd w:id="94"/>
    </w:p>
    <w:p w:rsidR="0039481C" w:rsidRPr="000B492D" w:rsidRDefault="00BB38AF" w:rsidP="0039481C">
      <w:r w:rsidRPr="00915D3B">
        <w:t>Information returneras endast om angiven enhet är kopplad till en vårdenhet, om den angivna enheten inte är det, t ex om den i sig själv är en vårdenhet, returner</w:t>
      </w:r>
      <w:r>
        <w:t>as ingen vårdenhetsinformation.</w:t>
      </w:r>
    </w:p>
    <w:p w:rsidR="00BB38AF" w:rsidRPr="00915D3B" w:rsidRDefault="00BB38AF" w:rsidP="00BB38AF">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5" w:name="_Ref362009885"/>
      <w:bookmarkStart w:id="96" w:name="_Ref362009936"/>
      <w:bookmarkStart w:id="97" w:name="_Toc384204619"/>
      <w:bookmarkStart w:id="98" w:name="_Toc393789026"/>
      <w:r w:rsidRPr="00915D3B">
        <w:lastRenderedPageBreak/>
        <w:t>GetHealthCareUnitList</w:t>
      </w:r>
      <w:bookmarkEnd w:id="95"/>
      <w:bookmarkEnd w:id="96"/>
      <w:bookmarkEnd w:id="97"/>
      <w:bookmarkEnd w:id="98"/>
    </w:p>
    <w:p w:rsidR="00BB38AF" w:rsidRPr="00915D3B" w:rsidRDefault="00BB38AF" w:rsidP="00BB38AF">
      <w:r w:rsidRPr="00915D3B">
        <w:t>Metoden söker fram och listar en angiven vårdgivares alla vårdenheter, definierade enligt PDL. Kan användas av tjänstekonsumenten för att t.ex. skapa en förvalslista i ett användargränssnitt.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9" w:name="_Toc393789027"/>
      <w:r w:rsidRPr="00915D3B">
        <w:t>Version</w:t>
      </w:r>
      <w:bookmarkEnd w:id="99"/>
    </w:p>
    <w:p w:rsidR="00BB38AF" w:rsidRPr="00915D3B" w:rsidRDefault="00BB38AF" w:rsidP="00BB38AF">
      <w:r w:rsidRPr="00915D3B">
        <w:t xml:space="preserve">Version på detta kontrakt är </w:t>
      </w:r>
      <w:r w:rsidR="00244739">
        <w:t>1.0.0.RC_03</w:t>
      </w:r>
      <w:r w:rsidRPr="00915D3B">
        <w: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0" w:name="_Toc393789028"/>
      <w:r w:rsidRPr="00915D3B">
        <w:t>Fältregler</w:t>
      </w:r>
      <w:bookmarkEnd w:id="100"/>
    </w:p>
    <w:p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2"/>
      </w:r>
      <w:r w:rsidRPr="00915D3B">
        <w:t xml:space="preserve">. </w:t>
      </w:r>
    </w:p>
    <w:p w:rsidR="00BB38AF" w:rsidRPr="00915D3B" w:rsidRDefault="00A02230" w:rsidP="00BB38AF">
      <w:r>
        <w:object w:dxaOrig="1531" w:dyaOrig="990">
          <v:shape id="_x0000_i1028" type="#_x0000_t75" style="width:76.5pt;height:49.5pt" o:ole="">
            <v:imagedata r:id="rId16" o:title=""/>
          </v:shape>
          <o:OLEObject Type="Embed" ProgID="Excel.Sheet.8" ShapeID="_x0000_i1028" DrawAspect="Icon" ObjectID="_1469855374" r:id="rId18"/>
        </w:object>
      </w:r>
    </w:p>
    <w:tbl>
      <w:tblPr>
        <w:tblStyle w:val="TableGrid"/>
        <w:tblpPr w:leftFromText="141" w:rightFromText="141" w:vertAnchor="text" w:tblpY="1"/>
        <w:tblOverlap w:val="never"/>
        <w:tblW w:w="9606" w:type="dxa"/>
        <w:tblLayout w:type="fixed"/>
        <w:tblLook w:val="04A0"/>
      </w:tblPr>
      <w:tblGrid>
        <w:gridCol w:w="2802"/>
        <w:gridCol w:w="1417"/>
        <w:gridCol w:w="3969"/>
        <w:gridCol w:w="1418"/>
      </w:tblGrid>
      <w:tr w:rsidR="00BB38AF" w:rsidRPr="00915D3B" w:rsidTr="000105E5">
        <w:trPr>
          <w:cantSplit/>
          <w:trHeight w:val="384"/>
        </w:trPr>
        <w:tc>
          <w:tcPr>
            <w:tcW w:w="2802" w:type="dxa"/>
            <w:shd w:val="clear" w:color="auto" w:fill="D9D9D9" w:themeFill="background1" w:themeFillShade="D9"/>
            <w:vAlign w:val="bottom"/>
          </w:tcPr>
          <w:p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rsidR="00BB38AF" w:rsidRPr="00915D3B" w:rsidRDefault="00BB38AF" w:rsidP="000105E5">
            <w:pPr>
              <w:rPr>
                <w:b/>
              </w:rPr>
            </w:pPr>
            <w:r w:rsidRPr="00915D3B">
              <w:rPr>
                <w:b/>
              </w:rPr>
              <w:t>Kardinalitet</w:t>
            </w:r>
          </w:p>
        </w:tc>
      </w:tr>
      <w:tr w:rsidR="00BB38AF" w:rsidRPr="00915D3B" w:rsidTr="000105E5">
        <w:trPr>
          <w:cantSplit/>
        </w:trPr>
        <w:tc>
          <w:tcPr>
            <w:tcW w:w="2802"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2802" w:type="dxa"/>
          </w:tcPr>
          <w:p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healthCareProviderHsaId</w:t>
            </w:r>
          </w:p>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Vårdgivarens HSA-id.</w:t>
            </w:r>
          </w:p>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rsidTr="000105E5">
        <w:trPr>
          <w:cantSplit/>
        </w:trPr>
        <w:tc>
          <w:tcPr>
            <w:tcW w:w="2802"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2802"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2802"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HealthCareUnitListType</w:t>
            </w: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..healthCareProviderHsaId</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..healthCareProviderName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namn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..healthCareProviderStartDate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..healthCareProviderEndDate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HealthCareUnitType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Ingående vårdenhet enligt PDL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..healthCareUnitHsaId</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ingående enhet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..healthCareUnitName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ingående enhet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..healthCareUnitStartDate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..healthCareUnitEndDate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802"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rsidR="00BB38AF" w:rsidRPr="00915D3B" w:rsidRDefault="00BB38AF" w:rsidP="00BB38AF"/>
    <w:p w:rsidR="00854AB6" w:rsidRDefault="00854AB6">
      <w:pPr>
        <w:spacing w:line="240" w:lineRule="auto"/>
        <w:rPr>
          <w:rFonts w:eastAsia="Times New Roman"/>
          <w:bCs/>
          <w:sz w:val="24"/>
        </w:rPr>
      </w:pPr>
      <w:r>
        <w:br w:type="page"/>
      </w:r>
    </w:p>
    <w:p w:rsidR="00854AB6" w:rsidRDefault="00854AB6" w:rsidP="00854AB6">
      <w:pPr>
        <w:pStyle w:val="Heading3"/>
      </w:pPr>
      <w:bookmarkStart w:id="101" w:name="_Toc393789029"/>
      <w:r>
        <w:lastRenderedPageBreak/>
        <w:t>Övriga regler</w:t>
      </w:r>
      <w:bookmarkEnd w:id="101"/>
    </w:p>
    <w:p w:rsidR="00854AB6" w:rsidRDefault="00854AB6" w:rsidP="00854AB6">
      <w:pPr>
        <w:rPr>
          <w:color w:val="4F81BD" w:themeColor="accent1"/>
        </w:rPr>
      </w:pPr>
      <w:r>
        <w:t>-</w:t>
      </w:r>
    </w:p>
    <w:p w:rsidR="00854AB6" w:rsidRDefault="00854AB6" w:rsidP="00854AB6">
      <w:pPr>
        <w:rPr>
          <w:color w:val="4F81BD" w:themeColor="accent1"/>
        </w:rPr>
      </w:pPr>
    </w:p>
    <w:p w:rsidR="00854AB6" w:rsidRPr="00776D68" w:rsidRDefault="00854AB6" w:rsidP="00854AB6">
      <w:pPr>
        <w:pStyle w:val="Heading4"/>
      </w:pPr>
      <w:r w:rsidRPr="00776D68">
        <w:t>Icke funktionella krav</w:t>
      </w:r>
    </w:p>
    <w:p w:rsidR="00BB38AF" w:rsidRPr="00915D3B" w:rsidRDefault="00BB38AF" w:rsidP="00854AB6">
      <w:pPr>
        <w:pStyle w:val="Heading5"/>
      </w:pPr>
      <w:r w:rsidRPr="00915D3B">
        <w:t>SLA-krav</w:t>
      </w:r>
    </w:p>
    <w:p w:rsidR="00BB38AF" w:rsidRPr="00915D3B" w:rsidRDefault="00BB38AF" w:rsidP="00BB38AF">
      <w:pPr>
        <w:keepNext/>
      </w:pPr>
      <w:r w:rsidRPr="00915D3B">
        <w:t xml:space="preserve">Svarstider är specifika för respektive tjänstekontrakt. </w:t>
      </w:r>
    </w:p>
    <w:p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9039" w:type="dxa"/>
        <w:tblLook w:val="04A0"/>
      </w:tblPr>
      <w:tblGrid>
        <w:gridCol w:w="3585"/>
        <w:gridCol w:w="2619"/>
        <w:gridCol w:w="2835"/>
      </w:tblGrid>
      <w:tr w:rsidR="00BB38AF" w:rsidRPr="00915D3B" w:rsidTr="000105E5">
        <w:tc>
          <w:tcPr>
            <w:tcW w:w="3585" w:type="dxa"/>
          </w:tcPr>
          <w:p w:rsidR="00BB38AF" w:rsidRPr="00915D3B" w:rsidRDefault="00BB38AF" w:rsidP="000105E5">
            <w:pPr>
              <w:keepNext/>
              <w:rPr>
                <w:b/>
              </w:rPr>
            </w:pPr>
            <w:r w:rsidRPr="00915D3B">
              <w:rPr>
                <w:b/>
              </w:rPr>
              <w:t>Metod</w:t>
            </w:r>
          </w:p>
        </w:tc>
        <w:tc>
          <w:tcPr>
            <w:tcW w:w="2619" w:type="dxa"/>
          </w:tcPr>
          <w:p w:rsidR="00BB38AF" w:rsidRPr="00915D3B" w:rsidRDefault="00BB38AF" w:rsidP="000105E5">
            <w:pPr>
              <w:keepNext/>
              <w:rPr>
                <w:b/>
              </w:rPr>
            </w:pPr>
            <w:r w:rsidRPr="00915D3B">
              <w:rPr>
                <w:b/>
              </w:rPr>
              <w:t>Svarstider måste garanteras upp till följande last</w:t>
            </w:r>
          </w:p>
        </w:tc>
        <w:tc>
          <w:tcPr>
            <w:tcW w:w="2835" w:type="dxa"/>
          </w:tcPr>
          <w:p w:rsidR="00BB38AF" w:rsidRPr="00915D3B" w:rsidRDefault="00BB38AF" w:rsidP="000105E5">
            <w:pPr>
              <w:keepNext/>
              <w:rPr>
                <w:b/>
              </w:rPr>
            </w:pPr>
            <w:r w:rsidRPr="00915D3B">
              <w:rPr>
                <w:b/>
              </w:rPr>
              <w:t>Svarstid för 95 % av alla anrop ligger inom</w:t>
            </w:r>
          </w:p>
        </w:tc>
      </w:tr>
      <w:tr w:rsidR="00BB38AF" w:rsidRPr="00915D3B" w:rsidTr="000105E5">
        <w:tc>
          <w:tcPr>
            <w:tcW w:w="3585" w:type="dxa"/>
          </w:tcPr>
          <w:p w:rsidR="00BB38AF" w:rsidRPr="00915D3B" w:rsidRDefault="00BB38AF" w:rsidP="000105E5">
            <w:r w:rsidRPr="00915D3B">
              <w:t>GetHealthCareUnitList</w:t>
            </w:r>
          </w:p>
        </w:tc>
        <w:tc>
          <w:tcPr>
            <w:tcW w:w="2619" w:type="dxa"/>
          </w:tcPr>
          <w:p w:rsidR="00BB38AF" w:rsidRPr="00915D3B" w:rsidRDefault="00BB38AF" w:rsidP="000105E5">
            <w:r w:rsidRPr="00915D3B">
              <w:t>1 anrop/s</w:t>
            </w:r>
          </w:p>
        </w:tc>
        <w:tc>
          <w:tcPr>
            <w:tcW w:w="2835" w:type="dxa"/>
          </w:tcPr>
          <w:p w:rsidR="00BB38AF" w:rsidRPr="00915D3B" w:rsidRDefault="00BB38AF" w:rsidP="000105E5">
            <w:r w:rsidRPr="00915D3B">
              <w:t xml:space="preserve">  2000 ms</w:t>
            </w:r>
          </w:p>
        </w:tc>
      </w:tr>
    </w:tbl>
    <w:p w:rsidR="00854AB6" w:rsidRPr="00ED19D0" w:rsidRDefault="00854AB6" w:rsidP="00854AB6">
      <w:pPr>
        <w:pStyle w:val="BodyText"/>
      </w:pPr>
    </w:p>
    <w:p w:rsidR="00BB38AF" w:rsidRPr="00915D3B" w:rsidRDefault="00BB38AF" w:rsidP="00854AB6">
      <w:pPr>
        <w:pStyle w:val="Heading5"/>
      </w:pPr>
      <w:r w:rsidRPr="00915D3B">
        <w:t>Logiska fel</w:t>
      </w:r>
    </w:p>
    <w:p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rsidR="00BB38AF" w:rsidRPr="00915D3B" w:rsidRDefault="00BB38AF" w:rsidP="00BB38AF">
      <w:pPr>
        <w:rPr>
          <w:rFonts w:cs="Arial"/>
        </w:rPr>
      </w:pPr>
      <w:r w:rsidRPr="00915D3B">
        <w:rPr>
          <w:rFonts w:cs="Arial"/>
          <w:szCs w:val="20"/>
        </w:rPr>
        <w:t>Fel för vilka ingen information returneras.</w:t>
      </w:r>
    </w:p>
    <w:p w:rsidR="00BB38AF" w:rsidRPr="00915D3B" w:rsidRDefault="00BB38AF" w:rsidP="00BB38AF">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GetHealthCareUnitList; 1; Angiven sökbas: &lt;värde&gt; kan inte hittas”.</w:t>
      </w:r>
    </w:p>
    <w:p w:rsidR="00BB38AF" w:rsidRPr="00915D3B" w:rsidRDefault="00BB38AF" w:rsidP="00BB38AF">
      <w:pPr>
        <w:pStyle w:val="ListParagraph"/>
        <w:numPr>
          <w:ilvl w:val="0"/>
          <w:numId w:val="28"/>
        </w:numPr>
        <w:spacing w:after="120" w:line="240" w:lineRule="auto"/>
        <w:contextualSpacing w:val="0"/>
      </w:pPr>
      <w:r w:rsidRPr="00915D3B">
        <w:t>Sökt vårdgivare finns inte i katalogen (det går inte att hitta något objekt med angivet HSA-id).</w:t>
      </w:r>
      <w:r w:rsidRPr="00915D3B">
        <w:br/>
      </w:r>
      <w:r w:rsidRPr="00915D3B">
        <w:rPr>
          <w:rFonts w:ascii="Times New Roman" w:hAnsi="Times New Roman"/>
          <w:szCs w:val="20"/>
        </w:rPr>
        <w:t>resultText=</w:t>
      </w:r>
      <w:r w:rsidRPr="00915D3B">
        <w:t>”&lt;katalog-id&gt;; Fel GetHealthCareUnitList; 2; Det går inte att hitta något objekt med angivet HSA-id: &lt;värde&gt;”.</w:t>
      </w:r>
    </w:p>
    <w:p w:rsidR="00BB38AF" w:rsidRPr="00915D3B" w:rsidRDefault="00BB38AF" w:rsidP="00BB38AF">
      <w:pPr>
        <w:pStyle w:val="ListParagraph"/>
        <w:numPr>
          <w:ilvl w:val="0"/>
          <w:numId w:val="28"/>
        </w:numPr>
        <w:spacing w:after="120" w:line="240" w:lineRule="auto"/>
        <w:contextualSpacing w:val="0"/>
      </w:pPr>
      <w:r w:rsidRPr="00915D3B">
        <w:t>Objektet med angivet HSA-id är inte en vårdgivare.</w:t>
      </w:r>
      <w:r w:rsidRPr="00915D3B">
        <w:br/>
      </w:r>
      <w:r w:rsidRPr="00915D3B">
        <w:rPr>
          <w:rFonts w:ascii="Times New Roman" w:hAnsi="Times New Roman"/>
          <w:szCs w:val="20"/>
        </w:rPr>
        <w:t>resultText=</w:t>
      </w:r>
      <w:r w:rsidRPr="00915D3B">
        <w:t>”&lt;katalog-id&gt;; Fel GetHealthCareUnitList; 3; Objektet med angivet HSA-id: &lt;värde&gt; är inte en vårdgivare.”</w:t>
      </w:r>
    </w:p>
    <w:p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GetHealthCareUnitList; 4; Det finns flera objekt med angivet HSA-Id: &lt;värde&gt;”</w:t>
      </w:r>
    </w:p>
    <w:p w:rsidR="00BB38AF" w:rsidRPr="00915D3B" w:rsidRDefault="00BB38AF" w:rsidP="00BB38AF">
      <w:pPr>
        <w:spacing w:after="120"/>
      </w:pPr>
      <w:r w:rsidRPr="00915D3B">
        <w:t>Varnande fel för vilka fullständigt svar ändå ska returneras, men där en eller flera uppgifter pekas ut som felaktiga:</w:t>
      </w:r>
    </w:p>
    <w:p w:rsidR="00BB38AF" w:rsidRPr="00915D3B" w:rsidRDefault="00BB38AF" w:rsidP="00BB38AF">
      <w:pPr>
        <w:pStyle w:val="ListParagraph"/>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 Varning GetHealthCareUnitList; 10; Vårdgivarens Start-datum inte följer gällande syntax: &lt;värde&gt;. Gäller vårdgivaren &lt;path&gt;”</w:t>
      </w:r>
    </w:p>
    <w:p w:rsidR="00BB38AF" w:rsidRPr="00915D3B" w:rsidRDefault="00BB38AF" w:rsidP="00BB38AF">
      <w:pPr>
        <w:pStyle w:val="ListParagraph"/>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 Varning GetHealthCareUnitList; 11; Vårdgivarens Slut-datum inte följer gällande syntax: &lt;värde&gt;. Gäller vårdgivaren &lt;path&gt;”</w:t>
      </w:r>
    </w:p>
    <w:p w:rsidR="00BB38AF" w:rsidRPr="00915D3B" w:rsidRDefault="00BB38AF" w:rsidP="00BB38AF">
      <w:pPr>
        <w:pStyle w:val="ListParagraph"/>
        <w:numPr>
          <w:ilvl w:val="0"/>
          <w:numId w:val="28"/>
        </w:numPr>
        <w:spacing w:after="120" w:line="240" w:lineRule="auto"/>
        <w:contextualSpacing w:val="0"/>
      </w:pPr>
      <w:r w:rsidRPr="00915D3B">
        <w:t>En vårdenhet saknar HSA-Id</w:t>
      </w:r>
      <w:r w:rsidRPr="00915D3B">
        <w:br/>
      </w:r>
      <w:r w:rsidRPr="00915D3B">
        <w:rPr>
          <w:rFonts w:ascii="Times New Roman" w:hAnsi="Times New Roman"/>
          <w:szCs w:val="20"/>
        </w:rPr>
        <w:t>resultText=</w:t>
      </w:r>
      <w:r w:rsidRPr="00915D3B">
        <w:t>”&lt;katalog-id&gt;; Varning GetHealthCareUnitList; 12; En vårdenhet saknar obligatorisk uppgift om HSA-Id. Gäller vårdenheten &lt;path&gt;”</w:t>
      </w:r>
    </w:p>
    <w:p w:rsidR="00BB38AF" w:rsidRPr="00915D3B" w:rsidRDefault="00BB38AF" w:rsidP="00BB38AF">
      <w:pPr>
        <w:pStyle w:val="ListParagraph"/>
        <w:numPr>
          <w:ilvl w:val="0"/>
          <w:numId w:val="28"/>
        </w:numPr>
        <w:spacing w:after="120" w:line="240" w:lineRule="auto"/>
        <w:contextualSpacing w:val="0"/>
      </w:pPr>
      <w:r w:rsidRPr="00915D3B">
        <w:lastRenderedPageBreak/>
        <w:t>En vårdenhet har Start-datum som inte följer gällande syntax.</w:t>
      </w:r>
      <w:r w:rsidRPr="00915D3B">
        <w:br/>
      </w:r>
      <w:r w:rsidRPr="00915D3B">
        <w:rPr>
          <w:rFonts w:ascii="Times New Roman" w:hAnsi="Times New Roman"/>
          <w:szCs w:val="20"/>
        </w:rPr>
        <w:t>resultText=</w:t>
      </w:r>
      <w:r w:rsidRPr="00915D3B">
        <w:t>”&lt;katalog-id&gt;; Varning GetHealthCareUnitList; 13; En vårdenhet har Start-datum som inte följer gällande syntax: &lt;värde&gt;. Gäller vårdenheten &lt;path&gt;”</w:t>
      </w:r>
    </w:p>
    <w:p w:rsidR="00BB38AF" w:rsidRPr="00325B7D" w:rsidRDefault="00BB38AF" w:rsidP="00BB38AF">
      <w:pPr>
        <w:pStyle w:val="ListParagraph"/>
        <w:numPr>
          <w:ilvl w:val="0"/>
          <w:numId w:val="28"/>
        </w:numPr>
        <w:spacing w:after="120" w:line="240" w:lineRule="auto"/>
        <w:contextualSpacing w:val="0"/>
      </w:pPr>
      <w:r w:rsidRPr="00915D3B">
        <w:t>En vårdenhet har Slut-datum som inte följer gällande syntax.</w:t>
      </w:r>
      <w:r w:rsidRPr="00915D3B">
        <w:br/>
      </w:r>
      <w:r w:rsidRPr="00915D3B">
        <w:rPr>
          <w:rFonts w:ascii="Times New Roman" w:hAnsi="Times New Roman"/>
          <w:szCs w:val="20"/>
        </w:rPr>
        <w:t>resultText=</w:t>
      </w:r>
      <w:r w:rsidRPr="00915D3B">
        <w:t>”&lt;katalog-id&gt;; Varning GetHealthCareUnitList; 14; En vårdenhet har Slut-datum som inte följer gällande syntax: &lt;värde&gt;. Gäller vårdenheten &lt;path&gt;”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2" w:name="_Toc393789030"/>
      <w:r w:rsidRPr="00915D3B">
        <w:t>Annan information om kontraktet</w:t>
      </w:r>
      <w:bookmarkEnd w:id="102"/>
    </w:p>
    <w:p w:rsidR="00BB38AF" w:rsidRPr="00915D3B" w:rsidRDefault="00BB38AF" w:rsidP="00BB38AF">
      <w:r w:rsidRPr="00915D3B">
        <w:t>-</w:t>
      </w:r>
    </w:p>
    <w:p w:rsidR="00BB38AF" w:rsidRPr="00915D3B" w:rsidRDefault="00BB38AF" w:rsidP="00BB38AF">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03" w:name="_Ref362009891"/>
      <w:bookmarkStart w:id="104" w:name="_Ref362009943"/>
      <w:bookmarkStart w:id="105" w:name="_Toc384204620"/>
      <w:bookmarkStart w:id="106" w:name="_Toc393789031"/>
      <w:r w:rsidRPr="00915D3B">
        <w:lastRenderedPageBreak/>
        <w:t>GetHealthCareUnitMembers</w:t>
      </w:r>
      <w:bookmarkEnd w:id="103"/>
      <w:bookmarkEnd w:id="104"/>
      <w:bookmarkEnd w:id="105"/>
      <w:bookmarkEnd w:id="106"/>
    </w:p>
    <w:p w:rsidR="00BB38AF" w:rsidRPr="00915D3B" w:rsidRDefault="00BB38AF" w:rsidP="00BB38AF">
      <w:r w:rsidRPr="00915D3B">
        <w:t>Metoden söker fram alla kopplade enheter för den angivna vårdenheten. Kan användas av tjänstekonsumenten för att se vilka mottagningar och avdelningar som ingår i en klinik eller för att i ett användargränssnitt skapa en förvalslista med samtliga arbetsplatskoder kopplade till vårdenheten. Notera särskilt att alla enheter inte är kopplade till en vårdenhet och att samtliga arbetsplatskoder inte finns registrerade.</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7" w:name="_Toc393789032"/>
      <w:r w:rsidRPr="00915D3B">
        <w:t>Version</w:t>
      </w:r>
      <w:bookmarkEnd w:id="107"/>
    </w:p>
    <w:p w:rsidR="00BB38AF" w:rsidRPr="00915D3B" w:rsidRDefault="00BB38AF" w:rsidP="00BB38AF">
      <w:r w:rsidRPr="00915D3B">
        <w:t xml:space="preserve">Version på detta kontrakt är </w:t>
      </w:r>
      <w:r w:rsidR="00244739">
        <w:t>1.0.0.RC_03</w:t>
      </w:r>
      <w:r w:rsidRPr="00915D3B">
        <w: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8" w:name="_Toc393789033"/>
      <w:r w:rsidRPr="00915D3B">
        <w:t>Fältregler</w:t>
      </w:r>
      <w:bookmarkEnd w:id="108"/>
    </w:p>
    <w:p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3"/>
      </w:r>
      <w:r w:rsidRPr="00915D3B">
        <w:t xml:space="preserve">. </w:t>
      </w:r>
    </w:p>
    <w:p w:rsidR="00BB38AF" w:rsidRPr="00915D3B" w:rsidRDefault="00A02230" w:rsidP="00BB38AF">
      <w:r>
        <w:object w:dxaOrig="1531" w:dyaOrig="990">
          <v:shape id="_x0000_i1029" type="#_x0000_t75" style="width:76.5pt;height:49.5pt" o:ole="">
            <v:imagedata r:id="rId16" o:title=""/>
          </v:shape>
          <o:OLEObject Type="Embed" ProgID="Excel.Sheet.8" ShapeID="_x0000_i1029" DrawAspect="Icon" ObjectID="_1469855375" r:id="rId19"/>
        </w:object>
      </w:r>
    </w:p>
    <w:tbl>
      <w:tblPr>
        <w:tblStyle w:val="TableGrid"/>
        <w:tblW w:w="9606" w:type="dxa"/>
        <w:tblLayout w:type="fixed"/>
        <w:tblLook w:val="04A0"/>
      </w:tblPr>
      <w:tblGrid>
        <w:gridCol w:w="2660"/>
        <w:gridCol w:w="1417"/>
        <w:gridCol w:w="4111"/>
        <w:gridCol w:w="1418"/>
      </w:tblGrid>
      <w:tr w:rsidR="00BB38AF" w:rsidRPr="00915D3B" w:rsidTr="000105E5">
        <w:trPr>
          <w:cantSplit/>
          <w:trHeight w:val="384"/>
        </w:trPr>
        <w:tc>
          <w:tcPr>
            <w:tcW w:w="2660" w:type="dxa"/>
            <w:shd w:val="clear" w:color="auto" w:fill="D9D9D9" w:themeFill="background1" w:themeFillShade="D9"/>
            <w:vAlign w:val="bottom"/>
          </w:tcPr>
          <w:p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rsidR="00BB38AF" w:rsidRPr="00915D3B" w:rsidRDefault="00BB38AF" w:rsidP="000105E5">
            <w:pPr>
              <w:rPr>
                <w:b/>
              </w:rPr>
            </w:pPr>
            <w:r w:rsidRPr="00915D3B">
              <w:rPr>
                <w:b/>
              </w:rPr>
              <w:t>Typ</w:t>
            </w:r>
          </w:p>
        </w:tc>
        <w:tc>
          <w:tcPr>
            <w:tcW w:w="4111" w:type="dxa"/>
            <w:shd w:val="clear" w:color="auto" w:fill="D9D9D9" w:themeFill="background1" w:themeFillShade="D9"/>
            <w:vAlign w:val="bottom"/>
          </w:tcPr>
          <w:p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rsidR="00BB38AF" w:rsidRPr="00915D3B" w:rsidRDefault="00BB38AF" w:rsidP="000105E5">
            <w:pPr>
              <w:rPr>
                <w:b/>
              </w:rPr>
            </w:pPr>
            <w:r w:rsidRPr="00915D3B">
              <w:rPr>
                <w:b/>
              </w:rPr>
              <w:t>Kardinalitet</w:t>
            </w:r>
          </w:p>
        </w:tc>
      </w:tr>
      <w:tr w:rsidR="00BB38AF" w:rsidRPr="00915D3B" w:rsidTr="000105E5">
        <w:trPr>
          <w:cantSplit/>
        </w:trPr>
        <w:tc>
          <w:tcPr>
            <w:tcW w:w="2660"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2660" w:type="dxa"/>
          </w:tcPr>
          <w:p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healthCareUnitHsaId</w:t>
            </w:r>
          </w:p>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4111" w:type="dxa"/>
          </w:tcPr>
          <w:p w:rsidR="00BB38AF" w:rsidRPr="00915D3B" w:rsidRDefault="00BB38AF" w:rsidP="000105E5">
            <w:pPr>
              <w:pStyle w:val="TableParagraph"/>
              <w:spacing w:line="226" w:lineRule="exact"/>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vårdenhet enligt PDL.</w:t>
            </w:r>
          </w:p>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rsidTr="000105E5">
        <w:trPr>
          <w:cantSplit/>
        </w:trPr>
        <w:tc>
          <w:tcPr>
            <w:tcW w:w="2660"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4111" w:type="dxa"/>
          </w:tcPr>
          <w:p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2660"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2660"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w:t>
            </w:r>
          </w:p>
        </w:tc>
        <w:tc>
          <w:tcPr>
            <w:tcW w:w="1417"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HealthCareUnitMembersType</w:t>
            </w:r>
          </w:p>
        </w:tc>
        <w:tc>
          <w:tcPr>
            <w:tcW w:w="4111"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vårdenheten och dess kopplade enheter</w:t>
            </w: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..healthCareUnitName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namn.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..healthCareUnitHsaId</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..healthCareUnitStartDate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..healthCareUnitEndDate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..healthCareUnitPrescriptionCode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arbetsplatskod(-er)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..telephoneNumber</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publika direkttelefonnummer.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..postalAddress</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postadress.</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..addressLine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..postalCode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 postnummer där verksamheten bedrivs</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..healthCareUnitMember</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HealthCareUnitMemberType</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en kopplad enhet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Name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namn </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HsaId</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HSA-id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StartDate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kopplade 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EndDate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kopplade 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PrescriptionCode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arbetsplatskod(-er)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TelephoneNumber</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Den kopplade enhetens publika direkttelefonnummer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postalAddress</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postadress </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..addressLine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postalCode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postnummer för där verksamheten bedrivs.</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660"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rsidR="00BB38AF" w:rsidRPr="00915D3B" w:rsidRDefault="00BB38AF" w:rsidP="00BB38AF"/>
    <w:p w:rsidR="00854AB6" w:rsidRDefault="00854AB6" w:rsidP="00854AB6">
      <w:pPr>
        <w:pStyle w:val="Heading3"/>
      </w:pPr>
      <w:bookmarkStart w:id="109" w:name="_Toc393789034"/>
      <w:r>
        <w:t>Övriga regler</w:t>
      </w:r>
      <w:bookmarkEnd w:id="109"/>
    </w:p>
    <w:p w:rsidR="00854AB6" w:rsidRDefault="00854AB6" w:rsidP="00854AB6">
      <w:pPr>
        <w:rPr>
          <w:color w:val="4F81BD" w:themeColor="accent1"/>
        </w:rPr>
      </w:pPr>
      <w:r>
        <w:t>-</w:t>
      </w:r>
    </w:p>
    <w:p w:rsidR="00854AB6" w:rsidRDefault="00854AB6" w:rsidP="00854AB6">
      <w:pPr>
        <w:rPr>
          <w:color w:val="4F81BD" w:themeColor="accent1"/>
        </w:rPr>
      </w:pPr>
    </w:p>
    <w:p w:rsidR="00854AB6" w:rsidRPr="00776D68" w:rsidRDefault="00854AB6" w:rsidP="00854AB6">
      <w:pPr>
        <w:pStyle w:val="Heading4"/>
      </w:pPr>
      <w:r w:rsidRPr="00776D68">
        <w:t>Icke funktionella krav</w:t>
      </w:r>
    </w:p>
    <w:p w:rsidR="00BB38AF" w:rsidRPr="00915D3B" w:rsidRDefault="00BB38AF" w:rsidP="00854AB6">
      <w:pPr>
        <w:pStyle w:val="Heading5"/>
      </w:pPr>
      <w:r w:rsidRPr="00915D3B">
        <w:t>SLA-krav</w:t>
      </w:r>
    </w:p>
    <w:p w:rsidR="00BB38AF" w:rsidRPr="00915D3B" w:rsidRDefault="00BB38AF" w:rsidP="00BB38AF">
      <w:pPr>
        <w:keepNext/>
      </w:pPr>
      <w:r w:rsidRPr="00915D3B">
        <w:t xml:space="preserve">Svarstider är specifika för respektive tjänstekontrakt. </w:t>
      </w:r>
    </w:p>
    <w:p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8755" w:type="dxa"/>
        <w:tblLook w:val="04A0"/>
      </w:tblPr>
      <w:tblGrid>
        <w:gridCol w:w="3616"/>
        <w:gridCol w:w="2446"/>
        <w:gridCol w:w="2693"/>
      </w:tblGrid>
      <w:tr w:rsidR="00BB38AF" w:rsidRPr="00915D3B" w:rsidTr="000105E5">
        <w:tc>
          <w:tcPr>
            <w:tcW w:w="3616" w:type="dxa"/>
          </w:tcPr>
          <w:p w:rsidR="00BB38AF" w:rsidRPr="00915D3B" w:rsidRDefault="00BB38AF" w:rsidP="000105E5">
            <w:pPr>
              <w:keepNext/>
              <w:rPr>
                <w:b/>
              </w:rPr>
            </w:pPr>
            <w:r w:rsidRPr="00915D3B">
              <w:rPr>
                <w:b/>
              </w:rPr>
              <w:t>Vårdenhet med kopplade enheter eller inte</w:t>
            </w:r>
          </w:p>
        </w:tc>
        <w:tc>
          <w:tcPr>
            <w:tcW w:w="2446" w:type="dxa"/>
          </w:tcPr>
          <w:p w:rsidR="00BB38AF" w:rsidRPr="00915D3B" w:rsidRDefault="00BB38AF" w:rsidP="000105E5">
            <w:pPr>
              <w:keepNext/>
              <w:rPr>
                <w:b/>
              </w:rPr>
            </w:pPr>
            <w:r w:rsidRPr="00915D3B">
              <w:rPr>
                <w:b/>
              </w:rPr>
              <w:t>Svarstider måste garanteras upp till följande last</w:t>
            </w:r>
          </w:p>
        </w:tc>
        <w:tc>
          <w:tcPr>
            <w:tcW w:w="2693" w:type="dxa"/>
          </w:tcPr>
          <w:p w:rsidR="00BB38AF" w:rsidRPr="00915D3B" w:rsidRDefault="00BB38AF" w:rsidP="000105E5">
            <w:pPr>
              <w:keepNext/>
              <w:rPr>
                <w:b/>
              </w:rPr>
            </w:pPr>
            <w:r w:rsidRPr="00915D3B">
              <w:rPr>
                <w:b/>
              </w:rPr>
              <w:t>Svarstid för 95 % av alla anrop ligger inom</w:t>
            </w:r>
          </w:p>
        </w:tc>
      </w:tr>
      <w:tr w:rsidR="00BB38AF" w:rsidRPr="00915D3B" w:rsidTr="000105E5">
        <w:tc>
          <w:tcPr>
            <w:tcW w:w="3616" w:type="dxa"/>
          </w:tcPr>
          <w:p w:rsidR="00BB38AF" w:rsidRPr="00915D3B" w:rsidRDefault="00BB38AF" w:rsidP="000105E5">
            <w:r w:rsidRPr="00915D3B">
              <w:t xml:space="preserve">Svarstid för vårdenhet </w:t>
            </w:r>
            <w:r w:rsidRPr="00915D3B">
              <w:rPr>
                <w:u w:val="single"/>
              </w:rPr>
              <w:t>utan</w:t>
            </w:r>
            <w:r w:rsidRPr="00915D3B">
              <w:t xml:space="preserve"> kopplade enheter</w:t>
            </w:r>
          </w:p>
        </w:tc>
        <w:tc>
          <w:tcPr>
            <w:tcW w:w="2446" w:type="dxa"/>
          </w:tcPr>
          <w:p w:rsidR="00BB38AF" w:rsidRPr="00915D3B" w:rsidRDefault="00BB38AF" w:rsidP="000105E5">
            <w:r w:rsidRPr="00915D3B">
              <w:t>10 anrop/s</w:t>
            </w:r>
          </w:p>
        </w:tc>
        <w:tc>
          <w:tcPr>
            <w:tcW w:w="2693" w:type="dxa"/>
          </w:tcPr>
          <w:p w:rsidR="00BB38AF" w:rsidRPr="00915D3B" w:rsidRDefault="00BB38AF" w:rsidP="000105E5">
            <w:r w:rsidRPr="00915D3B">
              <w:t xml:space="preserve">  100 ms</w:t>
            </w:r>
          </w:p>
        </w:tc>
      </w:tr>
      <w:tr w:rsidR="00BB38AF" w:rsidRPr="00915D3B" w:rsidTr="000105E5">
        <w:tc>
          <w:tcPr>
            <w:tcW w:w="3616" w:type="dxa"/>
          </w:tcPr>
          <w:p w:rsidR="00BB38AF" w:rsidRPr="00915D3B" w:rsidRDefault="00BB38AF" w:rsidP="000105E5">
            <w:r w:rsidRPr="00915D3B">
              <w:t xml:space="preserve">Svarstid för vårdenhet </w:t>
            </w:r>
            <w:r w:rsidRPr="00915D3B">
              <w:rPr>
                <w:u w:val="single"/>
              </w:rPr>
              <w:t>med</w:t>
            </w:r>
            <w:r w:rsidRPr="00915D3B">
              <w:t xml:space="preserve"> kopplade enheter</w:t>
            </w:r>
          </w:p>
        </w:tc>
        <w:tc>
          <w:tcPr>
            <w:tcW w:w="2446" w:type="dxa"/>
          </w:tcPr>
          <w:p w:rsidR="00BB38AF" w:rsidRPr="00915D3B" w:rsidRDefault="00BB38AF" w:rsidP="000105E5">
            <w:r w:rsidRPr="00915D3B">
              <w:t>1 anrop/s</w:t>
            </w:r>
          </w:p>
        </w:tc>
        <w:tc>
          <w:tcPr>
            <w:tcW w:w="2693" w:type="dxa"/>
          </w:tcPr>
          <w:p w:rsidR="00BB38AF" w:rsidRPr="00915D3B" w:rsidRDefault="00BB38AF" w:rsidP="000105E5">
            <w:r w:rsidRPr="00915D3B">
              <w:t xml:space="preserve">  1000 ms</w:t>
            </w:r>
          </w:p>
        </w:tc>
      </w:tr>
    </w:tbl>
    <w:p w:rsidR="00BB38AF" w:rsidRPr="00915D3B" w:rsidRDefault="00BB38AF" w:rsidP="00BB38AF"/>
    <w:p w:rsidR="00BB38AF" w:rsidRPr="00915D3B" w:rsidRDefault="00BB38AF" w:rsidP="00854AB6">
      <w:pPr>
        <w:pStyle w:val="Heading5"/>
      </w:pPr>
      <w:r w:rsidRPr="00915D3B">
        <w:lastRenderedPageBreak/>
        <w:t>Logiska fel</w:t>
      </w:r>
    </w:p>
    <w:p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rsidR="00BB38AF" w:rsidRPr="00915D3B" w:rsidRDefault="00BB38AF" w:rsidP="00BB38AF">
      <w:pPr>
        <w:rPr>
          <w:rFonts w:cs="Arial"/>
        </w:rPr>
      </w:pPr>
      <w:r w:rsidRPr="00915D3B">
        <w:rPr>
          <w:rFonts w:cs="Arial"/>
          <w:szCs w:val="20"/>
        </w:rPr>
        <w:t>Fel för vilka ingen information returneras.</w:t>
      </w:r>
    </w:p>
    <w:p w:rsidR="00BB38AF" w:rsidRPr="00915D3B" w:rsidRDefault="00BB38AF" w:rsidP="00BB38AF">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GetCareUnitMembers; 1; Angiven sökbas: &lt;värde&gt; kan inte hittas”.</w:t>
      </w:r>
    </w:p>
    <w:p w:rsidR="00BB38AF" w:rsidRPr="00915D3B" w:rsidRDefault="00BB38AF" w:rsidP="00BB38AF">
      <w:pPr>
        <w:pStyle w:val="ListParagraph"/>
        <w:numPr>
          <w:ilvl w:val="0"/>
          <w:numId w:val="28"/>
        </w:numPr>
        <w:spacing w:after="120" w:line="240" w:lineRule="auto"/>
        <w:contextualSpacing w:val="0"/>
      </w:pPr>
      <w:r w:rsidRPr="00915D3B">
        <w:t>Sökt vårdenhetens finns inte i katalogen (det går inte att hitta något objekt med angivet HSA-id).</w:t>
      </w:r>
      <w:r w:rsidRPr="00915D3B">
        <w:br/>
      </w:r>
      <w:r w:rsidRPr="00915D3B">
        <w:rPr>
          <w:rFonts w:ascii="Times New Roman" w:hAnsi="Times New Roman"/>
          <w:szCs w:val="20"/>
        </w:rPr>
        <w:t>resultText=</w:t>
      </w:r>
      <w:r w:rsidRPr="00915D3B">
        <w:t>”&lt;katalog-id&gt;; Fel GetCareUnitMembers; 2; Det går inte att hitta något objekt med angivet HSA-id: &lt;värde&gt;”.</w:t>
      </w:r>
    </w:p>
    <w:p w:rsidR="00BB38AF" w:rsidRPr="00915D3B" w:rsidRDefault="00BB38AF" w:rsidP="00BB38AF">
      <w:pPr>
        <w:pStyle w:val="ListParagraph"/>
        <w:numPr>
          <w:ilvl w:val="0"/>
          <w:numId w:val="28"/>
        </w:numPr>
        <w:spacing w:after="120" w:line="240" w:lineRule="auto"/>
        <w:contextualSpacing w:val="0"/>
      </w:pPr>
      <w:r w:rsidRPr="00915D3B">
        <w:t>Objektet med angivet HSA-id är inte ett vårdenhetsobjekt.</w:t>
      </w:r>
      <w:r w:rsidRPr="00915D3B">
        <w:br/>
      </w:r>
      <w:r w:rsidRPr="00915D3B">
        <w:rPr>
          <w:rFonts w:ascii="Times New Roman" w:hAnsi="Times New Roman"/>
          <w:szCs w:val="20"/>
        </w:rPr>
        <w:t>resultText=</w:t>
      </w:r>
      <w:r w:rsidRPr="00915D3B">
        <w:t>”&lt;katalog-id&gt;; Fel GetCareUnitMembers; 3; Objektet med angivet HSA-id: &lt;värde&gt; är inget vårdenhetsobjekt.”</w:t>
      </w:r>
    </w:p>
    <w:p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GetCareUnitMembers; 4; Det finns flera objekt med angivet HSA-Id: &lt;värde&gt;”</w:t>
      </w:r>
    </w:p>
    <w:p w:rsidR="00BB38AF" w:rsidRPr="00915D3B" w:rsidRDefault="00BB38AF" w:rsidP="00BB38AF">
      <w:pPr>
        <w:spacing w:after="120"/>
      </w:pPr>
      <w:r w:rsidRPr="00915D3B">
        <w:t>Varnande fel för vilka fullständigt svar ändå ska returneras, men där en eller flera uppgifter pekas ut som felaktiga:</w:t>
      </w:r>
    </w:p>
    <w:p w:rsidR="00BB38AF" w:rsidRPr="00915D3B" w:rsidRDefault="00BB38AF" w:rsidP="00BB38AF">
      <w:pPr>
        <w:pStyle w:val="ListParagraph"/>
        <w:numPr>
          <w:ilvl w:val="0"/>
          <w:numId w:val="28"/>
        </w:numPr>
        <w:spacing w:after="120" w:line="240" w:lineRule="auto"/>
        <w:contextualSpacing w:val="0"/>
      </w:pPr>
      <w:r w:rsidRPr="00915D3B">
        <w:t>Det finns flera objekt med samma HSA-Id som en kopplad enhet</w:t>
      </w:r>
      <w:r w:rsidRPr="00915D3B">
        <w:br/>
      </w:r>
      <w:r w:rsidRPr="00915D3B">
        <w:rPr>
          <w:rFonts w:ascii="Times New Roman" w:hAnsi="Times New Roman"/>
          <w:szCs w:val="20"/>
        </w:rPr>
        <w:t>resultText=</w:t>
      </w:r>
      <w:r w:rsidRPr="00915D3B">
        <w:t>”&lt;katalog-id&gt;; Varning GetCareUnitMembers; 10; Det finns flera objekt med samma HSA-Id: &lt;värde&gt; kopplade till vårdenheten: &lt;path&gt;.”</w:t>
      </w:r>
    </w:p>
    <w:p w:rsidR="00BB38AF" w:rsidRPr="00915D3B" w:rsidRDefault="00BB38AF" w:rsidP="00BB38AF">
      <w:pPr>
        <w:pStyle w:val="ListParagraph"/>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 Varning GetHealthCareUnitList; 11; Vårdenhetens Start-datum inte följer gällande syntax: &lt;värde&gt;. Gäller vårdenheten &lt;path&gt;”</w:t>
      </w:r>
    </w:p>
    <w:p w:rsidR="00BB38AF" w:rsidRPr="00915D3B" w:rsidRDefault="00BB38AF" w:rsidP="00BB38AF">
      <w:pPr>
        <w:pStyle w:val="ListParagraph"/>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 Varning GetHealthCareUnitList; 12; Vårdenhetens Slut-datum inte följer gällande syntax: &lt;värde&gt;. Gäller vårdenheten &lt;path&gt;”</w:t>
      </w:r>
    </w:p>
    <w:p w:rsidR="00BB38AF" w:rsidRPr="00915D3B" w:rsidRDefault="00BB38AF" w:rsidP="00BB38AF">
      <w:pPr>
        <w:pStyle w:val="ListParagraph"/>
        <w:numPr>
          <w:ilvl w:val="0"/>
          <w:numId w:val="28"/>
        </w:numPr>
        <w:spacing w:after="120" w:line="240" w:lineRule="auto"/>
        <w:contextualSpacing w:val="0"/>
      </w:pPr>
      <w:r w:rsidRPr="00915D3B">
        <w:t>Vårdenhetens Arbetsplatskod följer inte gällande syntax.</w:t>
      </w:r>
      <w:r w:rsidRPr="00915D3B">
        <w:br/>
      </w:r>
      <w:r w:rsidRPr="00915D3B">
        <w:rPr>
          <w:rFonts w:ascii="Times New Roman" w:hAnsi="Times New Roman"/>
          <w:szCs w:val="20"/>
        </w:rPr>
        <w:t>resultText=</w:t>
      </w:r>
      <w:r w:rsidRPr="00915D3B">
        <w:t>”&lt;katalog-id&gt;; Varning GetHealthCareUnitList; 13; Vårdenhetens Arbetsplatskod inte följer gällande syntax: &lt;värde&gt;. Gäller vårdenheten &lt;path&gt;”</w:t>
      </w:r>
    </w:p>
    <w:p w:rsidR="00BB38AF" w:rsidRPr="00915D3B" w:rsidRDefault="00BB38AF" w:rsidP="00BB38AF">
      <w:pPr>
        <w:pStyle w:val="ListParagraph"/>
        <w:numPr>
          <w:ilvl w:val="0"/>
          <w:numId w:val="28"/>
        </w:numPr>
        <w:spacing w:after="120" w:line="240" w:lineRule="auto"/>
        <w:contextualSpacing w:val="0"/>
      </w:pPr>
      <w:r w:rsidRPr="00915D3B">
        <w:t>Vårdenhetens Telefonnummer följer inte gällande syntax.</w:t>
      </w:r>
      <w:r w:rsidRPr="00915D3B">
        <w:br/>
      </w:r>
      <w:r w:rsidRPr="00915D3B">
        <w:rPr>
          <w:rFonts w:ascii="Times New Roman" w:hAnsi="Times New Roman"/>
          <w:szCs w:val="20"/>
        </w:rPr>
        <w:t>resultText=</w:t>
      </w:r>
      <w:r w:rsidRPr="00915D3B">
        <w:t>”&lt;katalog-id&gt;; Varning GetHealthCareUnitList; 14; Vårdenhetens Telefonnummer inte följer gällande syntax: &lt;värde&gt;. Gäller vårdenheten &lt;path&gt;”</w:t>
      </w:r>
    </w:p>
    <w:p w:rsidR="00BB38AF" w:rsidRPr="00915D3B" w:rsidRDefault="00BB38AF" w:rsidP="00BB38AF">
      <w:pPr>
        <w:pStyle w:val="ListParagraph"/>
        <w:numPr>
          <w:ilvl w:val="0"/>
          <w:numId w:val="28"/>
        </w:numPr>
        <w:spacing w:after="120" w:line="240" w:lineRule="auto"/>
        <w:contextualSpacing w:val="0"/>
      </w:pPr>
      <w:r w:rsidRPr="00915D3B">
        <w:t>Vårdenhetens Postadress följer inte gällande syntax.</w:t>
      </w:r>
      <w:r w:rsidRPr="00915D3B">
        <w:br/>
      </w:r>
      <w:r w:rsidRPr="00915D3B">
        <w:rPr>
          <w:rFonts w:ascii="Times New Roman" w:hAnsi="Times New Roman"/>
          <w:szCs w:val="20"/>
        </w:rPr>
        <w:t>resultText=</w:t>
      </w:r>
      <w:r w:rsidRPr="00915D3B">
        <w:t>”&lt;katalog-id&gt;; Varning GetHealthCareUnitList; 15; Vårdenhetens Postadress inte följer gällande syntax: &lt;värde&gt;. Gäller vårdenheten &lt;path&gt;”</w:t>
      </w:r>
    </w:p>
    <w:p w:rsidR="00BB38AF" w:rsidRPr="00915D3B" w:rsidRDefault="00BB38AF" w:rsidP="00BB38AF">
      <w:pPr>
        <w:pStyle w:val="ListParagraph"/>
        <w:numPr>
          <w:ilvl w:val="0"/>
          <w:numId w:val="28"/>
        </w:numPr>
        <w:spacing w:after="120" w:line="240" w:lineRule="auto"/>
        <w:contextualSpacing w:val="0"/>
      </w:pPr>
      <w:r w:rsidRPr="00915D3B">
        <w:t>Vårdenhetens Postnummer följer inte gällande syntax.</w:t>
      </w:r>
      <w:r w:rsidRPr="00915D3B">
        <w:br/>
      </w:r>
      <w:r w:rsidRPr="00915D3B">
        <w:rPr>
          <w:rFonts w:ascii="Times New Roman" w:hAnsi="Times New Roman"/>
          <w:szCs w:val="20"/>
        </w:rPr>
        <w:t>resultText=</w:t>
      </w:r>
      <w:r w:rsidRPr="00915D3B">
        <w:t>”&lt;katalog-id&gt;; Varning GetHealthCareUnitList; 16; Vårdenhetens Postnummer inte följer gällande syntax: &lt;värde&gt;. Gäller vårdenheten &lt;path&gt;”</w:t>
      </w:r>
    </w:p>
    <w:p w:rsidR="00BB38AF" w:rsidRPr="00915D3B" w:rsidRDefault="00BB38AF" w:rsidP="00BB38AF">
      <w:pPr>
        <w:pStyle w:val="ListParagraph"/>
        <w:numPr>
          <w:ilvl w:val="0"/>
          <w:numId w:val="28"/>
        </w:numPr>
        <w:spacing w:after="120" w:line="240" w:lineRule="auto"/>
        <w:contextualSpacing w:val="0"/>
      </w:pPr>
      <w:r w:rsidRPr="00915D3B">
        <w:t>En kopplad enhets Start-datum följer inte gällande syntax.</w:t>
      </w:r>
      <w:r w:rsidRPr="00915D3B">
        <w:br/>
      </w:r>
      <w:r w:rsidRPr="00915D3B">
        <w:rPr>
          <w:rFonts w:ascii="Times New Roman" w:hAnsi="Times New Roman"/>
          <w:szCs w:val="20"/>
        </w:rPr>
        <w:t>resultText=</w:t>
      </w:r>
      <w:r w:rsidRPr="00915D3B">
        <w:t>”&lt;katalog-id&gt;; Varning GetHealthCareUnitList; 17; En kopplad enhets Start-datum inte följer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lastRenderedPageBreak/>
        <w:t>En kopplad enhets Slut-datum följer inte gällande syntax.</w:t>
      </w:r>
      <w:r w:rsidRPr="00915D3B">
        <w:br/>
      </w:r>
      <w:r w:rsidRPr="00915D3B">
        <w:rPr>
          <w:rFonts w:ascii="Times New Roman" w:hAnsi="Times New Roman"/>
          <w:szCs w:val="20"/>
        </w:rPr>
        <w:t>resultText=</w:t>
      </w:r>
      <w:r w:rsidRPr="00915D3B">
        <w:t>”&lt;katalog-id&gt;; Varning GetHealthCareUnitList; 18; En kopplad enhets Slut-datum inte följer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 kopplad enhets Arbetsplatskod följer inte gällande syntax.</w:t>
      </w:r>
      <w:r w:rsidRPr="00915D3B">
        <w:br/>
      </w:r>
      <w:r w:rsidRPr="00915D3B">
        <w:rPr>
          <w:rFonts w:ascii="Times New Roman" w:hAnsi="Times New Roman"/>
          <w:szCs w:val="20"/>
        </w:rPr>
        <w:t>resultText=</w:t>
      </w:r>
      <w:r w:rsidRPr="00915D3B">
        <w:t>”&lt;katalog-id&gt;; Varning GetHealthCareUnitList; 19; En kopplad enhets Arbetsplatskod inte följer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 kopplad enhets Telefonnummer följer inte gällande syntax.</w:t>
      </w:r>
      <w:r w:rsidRPr="00915D3B">
        <w:br/>
      </w:r>
      <w:r w:rsidRPr="00915D3B">
        <w:rPr>
          <w:rFonts w:ascii="Times New Roman" w:hAnsi="Times New Roman"/>
          <w:szCs w:val="20"/>
        </w:rPr>
        <w:t>resultText=</w:t>
      </w:r>
      <w:r w:rsidRPr="00915D3B">
        <w:t>”&lt;katalog-id&gt;; Varning GetHealthCareUnitList; 20; En kopplad enhets Telefonnummer inte följer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 kopplad enhets Postadress följer inte gällande syntax.</w:t>
      </w:r>
      <w:r w:rsidRPr="00915D3B">
        <w:br/>
      </w:r>
      <w:r w:rsidRPr="00915D3B">
        <w:rPr>
          <w:rFonts w:ascii="Times New Roman" w:hAnsi="Times New Roman"/>
          <w:szCs w:val="20"/>
        </w:rPr>
        <w:t>resultText=</w:t>
      </w:r>
      <w:r w:rsidRPr="00915D3B">
        <w:t>”&lt;katalog-id&gt;; Varning GetHealthCareUnitList; 21; En kopplad enhets Postadress inte följer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 kopplad enhets Postnummer följer inte gällande syntax.</w:t>
      </w:r>
      <w:r w:rsidRPr="00915D3B">
        <w:br/>
      </w:r>
      <w:r w:rsidRPr="00915D3B">
        <w:rPr>
          <w:rFonts w:ascii="Times New Roman" w:hAnsi="Times New Roman"/>
          <w:szCs w:val="20"/>
        </w:rPr>
        <w:t>resultText=</w:t>
      </w:r>
      <w:r w:rsidRPr="00915D3B">
        <w:t>”&lt;katalog-id&gt;; Varning GetHealthCareUnitList; 22; En kopplad enhets Postnummer inte följer gällande syntax: &lt;värde&gt;. Gäller enheten &lt;path&gt;”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0" w:name="_Toc393789035"/>
      <w:r w:rsidRPr="00915D3B">
        <w:t>Annan information om kontraktet</w:t>
      </w:r>
      <w:bookmarkEnd w:id="110"/>
    </w:p>
    <w:p w:rsidR="00BB38AF" w:rsidRPr="00915D3B" w:rsidRDefault="00BB38AF" w:rsidP="00BB38AF">
      <w:r w:rsidRPr="00915D3B">
        <w:t>-</w:t>
      </w:r>
    </w:p>
    <w:p w:rsidR="00BB38AF" w:rsidRPr="00915D3B" w:rsidRDefault="00BB38AF" w:rsidP="00BB38AF">
      <w:pPr>
        <w:rPr>
          <w:lang w:eastAsia="sv-SE"/>
        </w:rPr>
      </w:pPr>
    </w:p>
    <w:p w:rsidR="00BB38AF" w:rsidRPr="00915D3B" w:rsidRDefault="00BB38AF" w:rsidP="00BB38AF">
      <w:pPr>
        <w:rPr>
          <w:lang w:eastAsia="sv-SE"/>
        </w:rPr>
      </w:pPr>
    </w:p>
    <w:p w:rsidR="00BB38AF" w:rsidRPr="00915D3B" w:rsidRDefault="00BB38AF" w:rsidP="00BB38AF">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11" w:name="_Ref362009892"/>
      <w:bookmarkStart w:id="112" w:name="_Ref362009945"/>
      <w:bookmarkStart w:id="113" w:name="_Toc384204621"/>
      <w:bookmarkStart w:id="114" w:name="_Toc393789036"/>
      <w:r w:rsidRPr="00915D3B">
        <w:lastRenderedPageBreak/>
        <w:t>GetUnit</w:t>
      </w:r>
      <w:bookmarkEnd w:id="111"/>
      <w:bookmarkEnd w:id="112"/>
      <w:bookmarkEnd w:id="113"/>
      <w:bookmarkEnd w:id="114"/>
    </w:p>
    <w:p w:rsidR="00BB38AF" w:rsidRPr="00915D3B" w:rsidRDefault="00BB38AF" w:rsidP="00BB38AF">
      <w:r w:rsidRPr="00915D3B">
        <w:t>GetUnit returnerar information om den angivna enheten (med enhet avses här alla typer av organisatoriska objekt, d.v.s. både organisation, enhet och funktion). Kan användas av tjänstekonsumenten för att presentera detaljerad information om en enhet i t.ex. en vårdsökning eller en kontaktlista. Notera särskilt att alla attribut inte är obligatoriska och att ytterst få enheter innehåller samtlig information enligt nedan specifikation.</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5" w:name="_Toc393789037"/>
      <w:r w:rsidRPr="00915D3B">
        <w:t>Version</w:t>
      </w:r>
      <w:bookmarkEnd w:id="115"/>
    </w:p>
    <w:p w:rsidR="00BB38AF" w:rsidRPr="00915D3B" w:rsidRDefault="00BB38AF" w:rsidP="00BB38AF">
      <w:r w:rsidRPr="00915D3B">
        <w:t xml:space="preserve">Version på detta kontrakt är </w:t>
      </w:r>
      <w:r w:rsidR="00244739">
        <w:t>1.0.0.RC_03</w:t>
      </w:r>
      <w:r w:rsidRPr="00915D3B">
        <w: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6" w:name="_Toc393789038"/>
      <w:r w:rsidRPr="00915D3B">
        <w:t>Fältregler</w:t>
      </w:r>
      <w:bookmarkEnd w:id="116"/>
    </w:p>
    <w:p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4"/>
      </w:r>
      <w:r w:rsidRPr="00915D3B">
        <w:t xml:space="preserve">. </w:t>
      </w:r>
    </w:p>
    <w:p w:rsidR="00BB38AF" w:rsidRPr="00915D3B" w:rsidRDefault="00A02230" w:rsidP="00BB38AF">
      <w:r>
        <w:object w:dxaOrig="1531" w:dyaOrig="990">
          <v:shape id="_x0000_i1030" type="#_x0000_t75" style="width:76.5pt;height:49.5pt" o:ole="">
            <v:imagedata r:id="rId16" o:title=""/>
          </v:shape>
          <o:OLEObject Type="Embed" ProgID="Excel.Sheet.8" ShapeID="_x0000_i1030" DrawAspect="Icon" ObjectID="_1469855376" r:id="rId20"/>
        </w:object>
      </w:r>
    </w:p>
    <w:tbl>
      <w:tblPr>
        <w:tblStyle w:val="TableGrid"/>
        <w:tblW w:w="9606" w:type="dxa"/>
        <w:tblLayout w:type="fixed"/>
        <w:tblLook w:val="04A0"/>
      </w:tblPr>
      <w:tblGrid>
        <w:gridCol w:w="2943"/>
        <w:gridCol w:w="1276"/>
        <w:gridCol w:w="3969"/>
        <w:gridCol w:w="1418"/>
      </w:tblGrid>
      <w:tr w:rsidR="00BB38AF" w:rsidRPr="00915D3B" w:rsidTr="000105E5">
        <w:trPr>
          <w:cantSplit/>
          <w:trHeight w:val="384"/>
        </w:trPr>
        <w:tc>
          <w:tcPr>
            <w:tcW w:w="2943" w:type="dxa"/>
            <w:shd w:val="clear" w:color="auto" w:fill="D9D9D9" w:themeFill="background1" w:themeFillShade="D9"/>
            <w:vAlign w:val="bottom"/>
          </w:tcPr>
          <w:p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rsidR="00BB38AF" w:rsidRPr="00915D3B" w:rsidRDefault="00BB38AF" w:rsidP="000105E5">
            <w:pPr>
              <w:rPr>
                <w:b/>
              </w:rPr>
            </w:pPr>
            <w:r w:rsidRPr="00915D3B">
              <w:rPr>
                <w:b/>
              </w:rPr>
              <w:t>Kardinalitet</w:t>
            </w:r>
          </w:p>
        </w:tc>
      </w:tr>
      <w:tr w:rsidR="00BB38AF" w:rsidRPr="00915D3B" w:rsidTr="000105E5">
        <w:trPr>
          <w:cantSplit/>
        </w:trPr>
        <w:tc>
          <w:tcPr>
            <w:tcW w:w="2943"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2943" w:type="dxa"/>
          </w:tcPr>
          <w:p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unitHsaId</w:t>
            </w:r>
          </w:p>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sökt organisatorisk enhet.</w:t>
            </w:r>
          </w:p>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rsidTr="000105E5">
        <w:trPr>
          <w:cantSplit/>
        </w:trPr>
        <w:tc>
          <w:tcPr>
            <w:tcW w:w="2943"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2943" w:type="dxa"/>
          </w:tcPr>
          <w:p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rsidTr="000105E5">
        <w:trPr>
          <w:cantSplit/>
        </w:trPr>
        <w:tc>
          <w:tcPr>
            <w:tcW w:w="2943" w:type="dxa"/>
          </w:tcPr>
          <w:p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w:t>
            </w:r>
          </w:p>
        </w:tc>
        <w:tc>
          <w:tcPr>
            <w:tcW w:w="1276"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unitType</w:t>
            </w:r>
          </w:p>
        </w:tc>
        <w:tc>
          <w:tcPr>
            <w:tcW w:w="3969"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den angivna organisatoriska enheten</w:t>
            </w:r>
          </w:p>
        </w:tc>
        <w:tc>
          <w:tcPr>
            <w:tcW w:w="1418" w:type="dxa"/>
          </w:tcPr>
          <w:p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..alternateName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Alternativt namn på enheten som används vid sidan av det officiella namnet (se även </w:t>
            </w:r>
            <w:r w:rsidRPr="00915D3B">
              <w:rPr>
                <w:rFonts w:ascii="Times New Roman" w:hAnsi="Times New Roman"/>
                <w:i/>
                <w:iCs/>
                <w:szCs w:val="20"/>
              </w:rPr>
              <w:t>publicName</w:t>
            </w:r>
            <w:r w:rsidRPr="00915D3B">
              <w:rPr>
                <w:rFonts w:ascii="Times New Roman" w:hAnsi="Times New Roman"/>
                <w:szCs w:val="20"/>
              </w:rPr>
              <w: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..alternateText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Beskrivande text till jpegPhoto/bild på enhet.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..businessClassification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BusinessClassificationType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..businessClassificationName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i klartext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..businessClassificationCode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kod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..businessType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Klassificering av enhet (t.ex. sjukhus).</w:t>
            </w:r>
            <w:r w:rsidRPr="00915D3B">
              <w:rPr>
                <w:rFonts w:ascii="Times New Roman" w:hAnsi="Times New Roman"/>
                <w:i/>
                <w:iCs/>
                <w:szCs w:val="20"/>
              </w:rPr>
              <w:t> </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..careType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Vårdform.</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..county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län.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..countyCode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län.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..description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Allmän beskrivning för enheten.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..directoryContact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ansvarig för informationen om enheten. Uppgiften hämtas från enheten eller från något överliggande objekt (det närmast överliggande objekt där det finns definierat).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..displayOption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Används för att beräkna enhetens publika </w:t>
            </w:r>
          </w:p>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namn (publicName). </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..dropInHour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Tider för dropin-besök (utan tidbokning).</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w:t>
            </w:r>
            <w:r w:rsidRPr="00915D3B">
              <w:rPr>
                <w:rFonts w:ascii="Times New Roman" w:hAnsi="Times New Roman"/>
                <w:i/>
                <w:iCs/>
                <w:szCs w:val="20"/>
              </w:rPr>
              <w:t> </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enheten.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..facsimileNumber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Faxnummer till enheten.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..geographicalCoordinatesRt90</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GeoCoordRt90Type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RT90.</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..xCoordinate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..yCoordinate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..geographicalCoordinatesSWEREF99</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GeoCoordSWEREF99Type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SWEREF99.</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..nCoordinate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..eCoordinate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..healthCareArea</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Geografiskt definierat område för någon typ av administrativt indelning.</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..destinationIndicator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Anger vilka parter som får ta del av enhetens information.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..unitHsaId</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Enhetens HSA-id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..jpegPhoto</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Bild för enheten. Base-64-format.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..jpegLogotype</w:t>
            </w:r>
          </w:p>
        </w:tc>
        <w:tc>
          <w:tcPr>
            <w:tcW w:w="1276" w:type="dxa"/>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Logotype för enheten. Base-64-format.</w:t>
            </w:r>
          </w:p>
        </w:tc>
        <w:tc>
          <w:tcPr>
            <w:tcW w:w="1418" w:type="dxa"/>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..labeledUri</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Fullständig webbadress (inklusive </w:t>
            </w:r>
            <w:r w:rsidRPr="00915D3B">
              <w:rPr>
                <w:rFonts w:ascii="Times New Roman" w:hAnsi="Times New Roman"/>
                <w:i/>
                <w:iCs/>
                <w:szCs w:val="20"/>
              </w:rPr>
              <w:t>http://</w:t>
            </w:r>
            <w:r w:rsidRPr="00915D3B">
              <w:rPr>
                <w:rFonts w:ascii="Times New Roman" w:hAnsi="Times New Roman"/>
                <w:szCs w:val="20"/>
              </w:rPr>
              <w:t xml:space="preserve">  eller </w:t>
            </w:r>
            <w:r w:rsidRPr="00915D3B">
              <w:rPr>
                <w:rFonts w:ascii="Times New Roman" w:hAnsi="Times New Roman"/>
                <w:i/>
                <w:szCs w:val="20"/>
              </w:rPr>
              <w:t>https://</w:t>
            </w:r>
            <w:r w:rsidRPr="00915D3B">
              <w:rPr>
                <w:rFonts w:ascii="Times New Roman" w:hAnsi="Times New Roman"/>
                <w:szCs w:val="20"/>
              </w:rPr>
              <w: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..location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geografiskt område där enheten i huvudsak är placerad.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..webPage1177</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Länk till Enhetens sida på 1177.se (om enheten är publik och finns på 1177.se)</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..management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Ägarform i klartext.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..municipalityCode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kommun.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..municipalitySection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kommundel.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..unitName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Namnet på enheten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..patientInformation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Informationstext till patienter.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..postalAddress</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..addressLine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..postalCode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Postnummer där verksamheten bedrivs</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..priceInformation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Prisinformation.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..publicName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officiellt namn.</w:t>
            </w:r>
            <w:r w:rsidRPr="00915D3B">
              <w:rPr>
                <w:rFonts w:ascii="Times New Roman" w:hAnsi="Times New Roman"/>
                <w:szCs w:val="20"/>
              </w:rPr>
              <w:br/>
              <w:t>Det publika namnet beräknas i första hand utifrån enhetens DN tillsammans med värdet i attributet displayOption.</w:t>
            </w:r>
            <w:r w:rsidRPr="00915D3B">
              <w:rPr>
                <w:rFonts w:ascii="Times New Roman" w:hAnsi="Times New Roman"/>
                <w:szCs w:val="20"/>
              </w:rPr>
              <w:br/>
              <w:t>Om displayOption saknas beräknas det publika namnet enligt:</w:t>
            </w:r>
            <w:r w:rsidRPr="00915D3B">
              <w:rPr>
                <w:rFonts w:ascii="Times New Roman" w:hAnsi="Times New Roman"/>
                <w:szCs w:val="20"/>
              </w:rPr>
              <w:br/>
              <w:t>enhetens namn &lt;blanktecken&gt; location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..relatedUnitHsaId</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på en enhet som på något sätt hör ihop med aktuell enhet.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..route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Vägbeskrivning.</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..street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Besöksadress (gatuadress).</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..surgeryHour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Öppettider.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..switchboardNumber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..telephoneHour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Telefontider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..telephoneNumber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..textTelephoneNumber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Texttelefonnummer för personer med tal- eller hörselhandikapp.</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..unitExtraInformation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Kompletterande information om enheten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..unitFunction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UnitFunctionType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från direkt underliggande funktionsobjekt med något av följande reserverade funktionsnamn: Avbokning, Bokning, Sjukresebeställning, Receptförnyelse och Rådgivning</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..name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Enhetsfunktionens namn (se ovanstående lista).</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..telephoneHour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Telefontider för telefonnummer i parametern </w:t>
            </w:r>
            <w:r w:rsidRPr="00915D3B">
              <w:rPr>
                <w:rFonts w:ascii="Times New Roman" w:hAnsi="Times New Roman"/>
                <w:i/>
                <w:iCs/>
                <w:szCs w:val="20"/>
              </w:rPr>
              <w:t>telephoneNumber</w:t>
            </w:r>
            <w:r w:rsidRPr="00915D3B">
              <w:rPr>
                <w:rFonts w:ascii="Times New Roman" w:hAnsi="Times New Roman"/>
                <w:szCs w:val="20"/>
              </w:rPr>
              <w: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..fromDay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..fromTime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 .. ..toDay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..toTime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..comment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..telephoneNumber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..unitTemporaryInformation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DateSpan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 om enheten.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datum. Exempel: 20101123</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datum. Exempel: 20101131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..temporaryInformation</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..visitingHour</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Besökstider för anhöriga.</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..visitingRuleAge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AgeSpan</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Åldersintervall på patienter som tas emot.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..fromAge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ålder. </w:t>
            </w:r>
            <w:r w:rsidRPr="00915D3B">
              <w:rPr>
                <w:rFonts w:ascii="Times New Roman" w:hAnsi="Times New Roman"/>
                <w:i/>
                <w:iCs/>
                <w:szCs w:val="20"/>
              </w:rPr>
              <w:t>00</w:t>
            </w:r>
            <w:r w:rsidRPr="00915D3B">
              <w:rPr>
                <w:rFonts w:ascii="Times New Roman" w:hAnsi="Times New Roman"/>
                <w:szCs w:val="20"/>
              </w:rPr>
              <w:t xml:space="preserve"> för nyfödd.</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..toAge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ålder. </w:t>
            </w:r>
            <w:r w:rsidRPr="00915D3B">
              <w:rPr>
                <w:rFonts w:ascii="Times New Roman" w:hAnsi="Times New Roman"/>
                <w:i/>
                <w:iCs/>
                <w:szCs w:val="20"/>
              </w:rPr>
              <w:t>99</w:t>
            </w:r>
            <w:r w:rsidRPr="00915D3B">
              <w:rPr>
                <w:rFonts w:ascii="Times New Roman" w:hAnsi="Times New Roman"/>
                <w:szCs w:val="20"/>
              </w:rPr>
              <w:t xml:space="preserve"> för ingen övre åldersgräns.</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Kommentar till åldersintervallet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..referralRules</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remisskrav.</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..visitingRules</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Besöksregler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..unitStartDate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..unitEndDate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enhetens verksamhet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rsidTr="000105E5">
        <w:trPr>
          <w:cantSplit/>
        </w:trPr>
        <w:tc>
          <w:tcPr>
            <w:tcW w:w="2943"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rsidR="00BB38AF" w:rsidRPr="00915D3B" w:rsidRDefault="00BB38AF" w:rsidP="00BB38AF"/>
    <w:p w:rsidR="00854AB6" w:rsidRDefault="00854AB6" w:rsidP="00854AB6">
      <w:pPr>
        <w:pStyle w:val="Heading3"/>
      </w:pPr>
      <w:bookmarkStart w:id="117" w:name="_Toc393789039"/>
      <w:r>
        <w:t>Övriga regler</w:t>
      </w:r>
      <w:bookmarkEnd w:id="117"/>
    </w:p>
    <w:p w:rsidR="00854AB6" w:rsidRDefault="00854AB6" w:rsidP="00854AB6">
      <w:pPr>
        <w:rPr>
          <w:color w:val="4F81BD" w:themeColor="accent1"/>
        </w:rPr>
      </w:pPr>
      <w:r>
        <w:t>-</w:t>
      </w:r>
    </w:p>
    <w:p w:rsidR="00854AB6" w:rsidRDefault="00854AB6" w:rsidP="00854AB6">
      <w:pPr>
        <w:rPr>
          <w:color w:val="4F81BD" w:themeColor="accent1"/>
        </w:rPr>
      </w:pPr>
    </w:p>
    <w:p w:rsidR="00854AB6" w:rsidRPr="00776D68" w:rsidRDefault="00854AB6" w:rsidP="00854AB6">
      <w:pPr>
        <w:pStyle w:val="Heading4"/>
      </w:pPr>
      <w:r w:rsidRPr="00776D68">
        <w:t>Icke funktionella krav</w:t>
      </w:r>
    </w:p>
    <w:p w:rsidR="00BB38AF" w:rsidRPr="00915D3B" w:rsidRDefault="00BB38AF" w:rsidP="00854AB6">
      <w:pPr>
        <w:pStyle w:val="Heading5"/>
      </w:pPr>
      <w:r w:rsidRPr="00915D3B">
        <w:t>SLA-krav</w:t>
      </w:r>
    </w:p>
    <w:p w:rsidR="00BB38AF" w:rsidRPr="00915D3B" w:rsidRDefault="00BB38AF" w:rsidP="00BB38AF">
      <w:pPr>
        <w:keepNext/>
      </w:pPr>
      <w:r w:rsidRPr="00915D3B">
        <w:t xml:space="preserve">Svarstider är specifika för respektive tjänstekontrakt. </w:t>
      </w:r>
    </w:p>
    <w:p w:rsidR="00BB38AF" w:rsidRPr="00915D3B" w:rsidRDefault="00BB38AF" w:rsidP="00BB38AF">
      <w:pPr>
        <w:keepNext/>
      </w:pPr>
      <w:r w:rsidRPr="00915D3B">
        <w:t>Krav på svarstider är dock inte definierade idag, men följande svarstidsnivå uppfylls idag (förutsatt SSL-uppkoppling):</w:t>
      </w:r>
    </w:p>
    <w:tbl>
      <w:tblPr>
        <w:tblStyle w:val="TableGrid"/>
        <w:tblW w:w="0" w:type="auto"/>
        <w:tblLook w:val="04A0"/>
      </w:tblPr>
      <w:tblGrid>
        <w:gridCol w:w="3290"/>
        <w:gridCol w:w="3330"/>
        <w:gridCol w:w="2419"/>
      </w:tblGrid>
      <w:tr w:rsidR="00BB38AF" w:rsidRPr="00915D3B" w:rsidTr="000105E5">
        <w:tc>
          <w:tcPr>
            <w:tcW w:w="3290" w:type="dxa"/>
          </w:tcPr>
          <w:p w:rsidR="00BB38AF" w:rsidRPr="00915D3B" w:rsidRDefault="00BB38AF" w:rsidP="000105E5">
            <w:pPr>
              <w:keepNext/>
              <w:rPr>
                <w:b/>
              </w:rPr>
            </w:pPr>
            <w:r w:rsidRPr="00915D3B">
              <w:rPr>
                <w:b/>
              </w:rPr>
              <w:t>Metod</w:t>
            </w:r>
          </w:p>
        </w:tc>
        <w:tc>
          <w:tcPr>
            <w:tcW w:w="3330" w:type="dxa"/>
          </w:tcPr>
          <w:p w:rsidR="00BB38AF" w:rsidRPr="00915D3B" w:rsidRDefault="00BB38AF" w:rsidP="000105E5">
            <w:pPr>
              <w:keepNext/>
              <w:rPr>
                <w:b/>
              </w:rPr>
            </w:pPr>
            <w:r w:rsidRPr="00915D3B">
              <w:rPr>
                <w:b/>
              </w:rPr>
              <w:t>Svarstider måste garanteras upp till följande last</w:t>
            </w:r>
          </w:p>
        </w:tc>
        <w:tc>
          <w:tcPr>
            <w:tcW w:w="2419" w:type="dxa"/>
          </w:tcPr>
          <w:p w:rsidR="00BB38AF" w:rsidRPr="00915D3B" w:rsidRDefault="00BB38AF" w:rsidP="000105E5">
            <w:pPr>
              <w:keepNext/>
              <w:rPr>
                <w:b/>
              </w:rPr>
            </w:pPr>
            <w:r w:rsidRPr="00915D3B">
              <w:rPr>
                <w:b/>
              </w:rPr>
              <w:t>Svarstid för 95 % av alla anrop ligger inom</w:t>
            </w:r>
          </w:p>
        </w:tc>
      </w:tr>
      <w:tr w:rsidR="00BB38AF" w:rsidRPr="00915D3B" w:rsidTr="000105E5">
        <w:tc>
          <w:tcPr>
            <w:tcW w:w="3290" w:type="dxa"/>
          </w:tcPr>
          <w:p w:rsidR="00BB38AF" w:rsidRPr="00915D3B" w:rsidRDefault="00BB38AF" w:rsidP="000105E5">
            <w:r w:rsidRPr="00915D3B">
              <w:t>GetUnit</w:t>
            </w:r>
          </w:p>
        </w:tc>
        <w:tc>
          <w:tcPr>
            <w:tcW w:w="3330" w:type="dxa"/>
          </w:tcPr>
          <w:p w:rsidR="00BB38AF" w:rsidRPr="00915D3B" w:rsidRDefault="00BB38AF" w:rsidP="000105E5">
            <w:r w:rsidRPr="00915D3B">
              <w:t>10 anrop/s</w:t>
            </w:r>
          </w:p>
        </w:tc>
        <w:tc>
          <w:tcPr>
            <w:tcW w:w="2419" w:type="dxa"/>
          </w:tcPr>
          <w:p w:rsidR="00BB38AF" w:rsidRPr="00915D3B" w:rsidRDefault="00BB38AF" w:rsidP="000105E5">
            <w:r w:rsidRPr="00915D3B">
              <w:t xml:space="preserve">  200 ms</w:t>
            </w:r>
          </w:p>
        </w:tc>
      </w:tr>
    </w:tbl>
    <w:p w:rsidR="00BB38AF" w:rsidRPr="00915D3B" w:rsidRDefault="00BB38AF" w:rsidP="00BB38AF"/>
    <w:p w:rsidR="00BB38AF" w:rsidRPr="00915D3B" w:rsidRDefault="00BB38AF" w:rsidP="00854AB6">
      <w:pPr>
        <w:pStyle w:val="Heading5"/>
      </w:pPr>
      <w:r w:rsidRPr="00915D3B">
        <w:t>Logiska fel</w:t>
      </w:r>
    </w:p>
    <w:p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rsidR="00BB38AF" w:rsidRPr="00915D3B" w:rsidRDefault="00BB38AF" w:rsidP="00BB38AF">
      <w:pPr>
        <w:rPr>
          <w:rFonts w:cs="Arial"/>
        </w:rPr>
      </w:pPr>
      <w:r w:rsidRPr="00915D3B">
        <w:rPr>
          <w:rFonts w:cs="Arial"/>
          <w:szCs w:val="20"/>
        </w:rPr>
        <w:t>Fel för vilka ingen information returneras.</w:t>
      </w:r>
    </w:p>
    <w:p w:rsidR="00BB38AF" w:rsidRPr="00915D3B" w:rsidRDefault="00BB38AF" w:rsidP="00BB38AF">
      <w:pPr>
        <w:pStyle w:val="ListParagraph"/>
        <w:numPr>
          <w:ilvl w:val="0"/>
          <w:numId w:val="28"/>
        </w:numPr>
        <w:spacing w:after="120" w:line="240" w:lineRule="auto"/>
        <w:contextualSpacing w:val="0"/>
      </w:pPr>
      <w:r w:rsidRPr="00915D3B">
        <w:lastRenderedPageBreak/>
        <w:t>Angiven sökbas finns inte i katalogen.</w:t>
      </w:r>
      <w:r w:rsidRPr="00915D3B">
        <w:br/>
      </w:r>
      <w:r w:rsidRPr="00915D3B">
        <w:rPr>
          <w:rFonts w:ascii="Times New Roman" w:hAnsi="Times New Roman"/>
          <w:szCs w:val="20"/>
        </w:rPr>
        <w:t>resultText=</w:t>
      </w:r>
      <w:r w:rsidRPr="00915D3B">
        <w:t>”&lt;katalog-id&gt;; Fel GetUnit; 1; Angiven sökbas: &lt;värde&gt; kan inte hittas”.</w:t>
      </w:r>
    </w:p>
    <w:p w:rsidR="00BB38AF" w:rsidRPr="00915D3B" w:rsidRDefault="00BB38AF" w:rsidP="00BB38AF">
      <w:pPr>
        <w:pStyle w:val="ListParagraph"/>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 Fel GetUnit; 2; Det går inte att hitta något objekt med angivet HSA-id: &lt;värde&gt;”.</w:t>
      </w:r>
    </w:p>
    <w:p w:rsidR="00BB38AF" w:rsidRPr="00915D3B" w:rsidRDefault="00BB38AF" w:rsidP="00BB38AF">
      <w:pPr>
        <w:pStyle w:val="ListParagraph"/>
        <w:numPr>
          <w:ilvl w:val="0"/>
          <w:numId w:val="28"/>
        </w:numPr>
        <w:spacing w:after="120" w:line="240" w:lineRule="auto"/>
        <w:contextualSpacing w:val="0"/>
      </w:pPr>
      <w:r w:rsidRPr="00915D3B">
        <w:t>Objektet med angivet HSA-id är inget organisatoriskt objekt.</w:t>
      </w:r>
      <w:r w:rsidRPr="00915D3B">
        <w:br/>
      </w:r>
      <w:r w:rsidRPr="00915D3B">
        <w:rPr>
          <w:rFonts w:ascii="Times New Roman" w:hAnsi="Times New Roman"/>
          <w:szCs w:val="20"/>
        </w:rPr>
        <w:t>resultText=</w:t>
      </w:r>
      <w:r w:rsidRPr="00915D3B">
        <w:t>”&lt;katalog-id&gt;; Fel GetUnit; 3; Objektet med angivet HSA-id: &lt;värde&gt; är inget organisatoriskt objekt.”</w:t>
      </w:r>
    </w:p>
    <w:p w:rsidR="00BB38AF" w:rsidRPr="00915D3B" w:rsidRDefault="00BB38AF" w:rsidP="00BB38AF">
      <w:pPr>
        <w:pStyle w:val="ListParagraph"/>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 xml:space="preserve">”&lt;katalog-id&gt;; Fel GetUnit; </w:t>
      </w:r>
      <w:r>
        <w:t>6</w:t>
      </w:r>
      <w:r w:rsidRPr="00915D3B">
        <w:t>; Det finns flera objekt med angivet HSA-Id: &lt;värde&gt;”</w:t>
      </w:r>
    </w:p>
    <w:p w:rsidR="00BB38AF" w:rsidRPr="00915D3B" w:rsidRDefault="00BB38AF" w:rsidP="00BB38AF">
      <w:pPr>
        <w:spacing w:after="120"/>
      </w:pPr>
      <w:r w:rsidRPr="00915D3B">
        <w:t>Varnande fel för vilka fullständigt svar ändå ska returneras, men där en eller flera uppgifter pekas ut som felaktiga:</w:t>
      </w:r>
    </w:p>
    <w:p w:rsidR="00BB38AF" w:rsidRPr="00915D3B" w:rsidRDefault="00BB38AF" w:rsidP="00BB38AF">
      <w:pPr>
        <w:pStyle w:val="ListParagraph"/>
        <w:numPr>
          <w:ilvl w:val="0"/>
          <w:numId w:val="28"/>
        </w:numPr>
        <w:spacing w:after="120" w:line="240" w:lineRule="auto"/>
        <w:contextualSpacing w:val="0"/>
      </w:pPr>
      <w:r w:rsidRPr="00915D3B">
        <w:t>Enhetens verksamhetskod följer inte gällande värdemängd.</w:t>
      </w:r>
      <w:r w:rsidRPr="00915D3B">
        <w:br/>
      </w:r>
      <w:r w:rsidRPr="00915D3B">
        <w:rPr>
          <w:rFonts w:ascii="Times New Roman" w:hAnsi="Times New Roman"/>
          <w:szCs w:val="20"/>
        </w:rPr>
        <w:t>resultText=</w:t>
      </w:r>
      <w:r w:rsidRPr="00915D3B">
        <w:t>”&lt;katalog-id&gt;; Varning GetUnit; 10; Enhetens verksamhetskod följer inte gällande värdemängd [koden finns inte i värdemängden: &lt;värde&gt;][klartexten finns inte i värdemängden: &lt;värde&gt;][kod &lt;värde&gt; och klartext &lt;värde&gt; överensstämmer inte].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värde för enhetstyp följer inte gällande värdemängd.</w:t>
      </w:r>
      <w:r w:rsidRPr="00915D3B">
        <w:br/>
      </w:r>
      <w:r w:rsidRPr="00915D3B">
        <w:rPr>
          <w:rFonts w:ascii="Times New Roman" w:hAnsi="Times New Roman"/>
          <w:szCs w:val="20"/>
        </w:rPr>
        <w:t>resultText=</w:t>
      </w:r>
      <w:r w:rsidRPr="00915D3B">
        <w:t>”&lt;katalog-id&gt;; Varning GetUnit; 11; Enhetens värde för enhetstyp följer inte gällande värdemängd: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värde för vårdform följer inte gällande värdemängd.</w:t>
      </w:r>
      <w:r w:rsidRPr="00915D3B">
        <w:br/>
      </w:r>
      <w:r w:rsidRPr="00915D3B">
        <w:rPr>
          <w:rFonts w:ascii="Times New Roman" w:hAnsi="Times New Roman"/>
          <w:szCs w:val="20"/>
        </w:rPr>
        <w:t>resultText=</w:t>
      </w:r>
      <w:r w:rsidRPr="00915D3B">
        <w:t>”&lt;katalog-id&gt;; Varning GetUnit; 12; Enhetens värde för vårdform följer inte gällande värdemängd: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värde för län följer inte gällande värdemängd.</w:t>
      </w:r>
      <w:r w:rsidRPr="00915D3B">
        <w:br/>
      </w:r>
      <w:r w:rsidRPr="00915D3B">
        <w:rPr>
          <w:rFonts w:ascii="Times New Roman" w:hAnsi="Times New Roman"/>
          <w:szCs w:val="20"/>
        </w:rPr>
        <w:t>resultText=</w:t>
      </w:r>
      <w:r w:rsidRPr="00915D3B">
        <w:t>”&lt;katalog-id&gt;; Varning GetUnit; 13; Enhetens värde för län följer inte gällande värdemängd [koden finns inte i värdemängden: &lt;värde&gt;][klartexten finns inte i värdemängden: &lt;värde&gt;][kod &lt;värde&gt; och klartext &lt;värde&gt; överensstämmer inte].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värde för kommun följer inte gällande värdemängd.</w:t>
      </w:r>
      <w:r w:rsidRPr="00915D3B">
        <w:br/>
      </w:r>
      <w:r w:rsidRPr="00915D3B">
        <w:rPr>
          <w:rFonts w:ascii="Times New Roman" w:hAnsi="Times New Roman"/>
          <w:szCs w:val="20"/>
        </w:rPr>
        <w:t>resultText=</w:t>
      </w:r>
      <w:r w:rsidRPr="00915D3B">
        <w:t>”&lt;katalog-id&gt;; Varning GetUnit; 14; Enhetens värde för län följer inte gällande värdemängd [koden finns inte i värdemängden: &lt;värde&gt;][klartexten finns inte i värdemängden: &lt;värde&gt;][kod &lt;värde&gt; och klartext &lt;värde&gt; överensstämmer inte][kommunen: kod: &lt;värde&gt; namn: &lt;värde&gt; finns ej i värdemängden för angivet län: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mailadress till innehållsansvarig följer inte gällande syntax.</w:t>
      </w:r>
      <w:r w:rsidRPr="00915D3B">
        <w:br/>
      </w:r>
      <w:r w:rsidRPr="00915D3B">
        <w:rPr>
          <w:rFonts w:ascii="Times New Roman" w:hAnsi="Times New Roman"/>
          <w:szCs w:val="20"/>
        </w:rPr>
        <w:t>resultText=</w:t>
      </w:r>
      <w:r w:rsidRPr="00915D3B">
        <w:t>”&lt;katalog-id&gt;; Varning GetUnit; 15; Enhetens mailadress till innehållsansvarig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värde för alternativt namn följer inte gällande syntax.</w:t>
      </w:r>
      <w:r w:rsidRPr="00915D3B">
        <w:br/>
      </w:r>
      <w:r w:rsidRPr="00915D3B">
        <w:rPr>
          <w:rFonts w:ascii="Times New Roman" w:hAnsi="Times New Roman"/>
          <w:szCs w:val="20"/>
        </w:rPr>
        <w:t>resultText=</w:t>
      </w:r>
      <w:r w:rsidRPr="00915D3B">
        <w:t>”&lt;katalog-id&gt;; Varning GetUnit; 16; Enhetens värde för alternativt namn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öppettid följer inte gällande syntax.</w:t>
      </w:r>
      <w:r w:rsidRPr="00915D3B">
        <w:br/>
      </w:r>
      <w:r w:rsidRPr="00915D3B">
        <w:rPr>
          <w:rFonts w:ascii="Times New Roman" w:hAnsi="Times New Roman"/>
          <w:szCs w:val="20"/>
        </w:rPr>
        <w:t>resultText=</w:t>
      </w:r>
      <w:r w:rsidRPr="00915D3B">
        <w:t>”&lt;katalog-id&gt;; Varning GetUnit; 17; Enhetens öppettid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lastRenderedPageBreak/>
        <w:t>Enhetens drop-in tid följer inte gällande syntax.</w:t>
      </w:r>
      <w:r w:rsidRPr="00915D3B">
        <w:br/>
      </w:r>
      <w:r w:rsidRPr="00915D3B">
        <w:rPr>
          <w:rFonts w:ascii="Times New Roman" w:hAnsi="Times New Roman"/>
          <w:szCs w:val="20"/>
        </w:rPr>
        <w:t>resultText=</w:t>
      </w:r>
      <w:r w:rsidRPr="00915D3B">
        <w:t>”&lt;katalog-id&gt;; Varning GetUnit; 18; Enhetens drop-in 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telefontid följer inte gällande syntax.</w:t>
      </w:r>
      <w:r w:rsidRPr="00915D3B">
        <w:br/>
      </w:r>
      <w:r w:rsidRPr="00915D3B">
        <w:rPr>
          <w:rFonts w:ascii="Times New Roman" w:hAnsi="Times New Roman"/>
          <w:szCs w:val="20"/>
        </w:rPr>
        <w:t>resultText=</w:t>
      </w:r>
      <w:r w:rsidRPr="00915D3B">
        <w:t>”&lt;katalog-id&gt;; Varning GetUnit; 19; Enhetens telefontid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besökstid följer inte gällande syntax.</w:t>
      </w:r>
      <w:r w:rsidRPr="00915D3B">
        <w:br/>
      </w:r>
      <w:r w:rsidRPr="00915D3B">
        <w:rPr>
          <w:rFonts w:ascii="Times New Roman" w:hAnsi="Times New Roman"/>
          <w:szCs w:val="20"/>
        </w:rPr>
        <w:t>resultText=</w:t>
      </w:r>
      <w:r w:rsidRPr="00915D3B">
        <w:t>”&lt;katalog-id&gt;; Varning GetUnit; 20; Enhetens besökstid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epostadress följer inte gällande syntax.</w:t>
      </w:r>
      <w:r w:rsidRPr="00915D3B">
        <w:br/>
      </w:r>
      <w:r w:rsidRPr="00915D3B">
        <w:rPr>
          <w:rFonts w:ascii="Times New Roman" w:hAnsi="Times New Roman"/>
          <w:szCs w:val="20"/>
        </w:rPr>
        <w:t>resultText=</w:t>
      </w:r>
      <w:r w:rsidRPr="00915D3B">
        <w:t>”&lt;katalog-id&gt;; Varning GetUnit; 30; Enhetens epostadress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telefonnummer följer inte gällande syntax.</w:t>
      </w:r>
      <w:r w:rsidRPr="00915D3B">
        <w:br/>
      </w:r>
      <w:r w:rsidRPr="00915D3B">
        <w:rPr>
          <w:rFonts w:ascii="Times New Roman" w:hAnsi="Times New Roman"/>
          <w:szCs w:val="20"/>
        </w:rPr>
        <w:t>resultText=</w:t>
      </w:r>
      <w:r w:rsidRPr="00915D3B">
        <w:t>”&lt;katalog-id&gt;; Varning GetUnit; 31; Enhetens telefonnummer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fax-telefonnummer följer inte gällande syntax.</w:t>
      </w:r>
      <w:r w:rsidRPr="00915D3B">
        <w:br/>
      </w:r>
      <w:r w:rsidRPr="00915D3B">
        <w:rPr>
          <w:rFonts w:ascii="Times New Roman" w:hAnsi="Times New Roman"/>
          <w:szCs w:val="20"/>
        </w:rPr>
        <w:t>resultText=</w:t>
      </w:r>
      <w:r w:rsidRPr="00915D3B">
        <w:t>”&lt;katalog-id&gt;; Varning GetUnit; 32; Enhetens fax-telefonnummer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växeltelefonnummer följer inte gällande syntax.</w:t>
      </w:r>
      <w:r w:rsidRPr="00915D3B">
        <w:br/>
      </w:r>
      <w:r w:rsidRPr="00915D3B">
        <w:rPr>
          <w:rFonts w:ascii="Times New Roman" w:hAnsi="Times New Roman"/>
          <w:szCs w:val="20"/>
        </w:rPr>
        <w:t>resultText=</w:t>
      </w:r>
      <w:r w:rsidRPr="00915D3B">
        <w:t>”&lt;katalog-id&gt;; Varning GetUnit; 33; Enhetens växeltelefonnummer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texttelefonnummer följer inte gällande syntax.</w:t>
      </w:r>
      <w:r w:rsidRPr="00915D3B">
        <w:br/>
      </w:r>
      <w:r w:rsidRPr="00915D3B">
        <w:rPr>
          <w:rFonts w:ascii="Times New Roman" w:hAnsi="Times New Roman"/>
          <w:szCs w:val="20"/>
        </w:rPr>
        <w:t>resultText=</w:t>
      </w:r>
      <w:r w:rsidRPr="00915D3B">
        <w:t>”&lt;katalog-id&gt;; Varning GetUnit; 34; Enhetens texttelefonnummer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geografiska RT90-koordinater följer inte gällande syntax.</w:t>
      </w:r>
      <w:r w:rsidRPr="00915D3B">
        <w:br/>
      </w:r>
      <w:r w:rsidRPr="00915D3B">
        <w:rPr>
          <w:rFonts w:ascii="Times New Roman" w:hAnsi="Times New Roman"/>
          <w:szCs w:val="20"/>
        </w:rPr>
        <w:t>resultText=</w:t>
      </w:r>
      <w:r w:rsidRPr="00915D3B">
        <w:t>”&lt;katalog-id&gt;; Varning GetUnit; 35; Enhetens geografiska RT90-koordinater följer inte gällande syntax: [X-koordinat saknas][Y-koordinat saknas][X-koordinat har felaktig syntax: &lt;värde&gt;][Y-koordinat har felaktig syntax: &lt;värde&lt;][Felaktig avgränsare: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geografiska SWEREF99-koordinater följer inte gällande syntax.</w:t>
      </w:r>
      <w:r w:rsidRPr="00915D3B">
        <w:br/>
      </w:r>
      <w:r w:rsidRPr="00915D3B">
        <w:rPr>
          <w:rFonts w:ascii="Times New Roman" w:hAnsi="Times New Roman"/>
          <w:szCs w:val="20"/>
        </w:rPr>
        <w:t>resultText=</w:t>
      </w:r>
      <w:r w:rsidRPr="00915D3B">
        <w:t>”&lt;katalog-id&gt;; Varning GetUnit; 36; Enhetens geografiska SWEREF99-koordinater följer inte gällande syntax: [N-koordinat saknas][E-koordinat saknas][N-koordinat har felaktig syntax: &lt;värde&gt;][E-koordinat har felaktig syntax: &lt;värde&gt;][Felaktig avgränsare: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värde för ”Visas för” följer inte gällande värdemängd.</w:t>
      </w:r>
      <w:r w:rsidRPr="00915D3B">
        <w:br/>
      </w:r>
      <w:r w:rsidRPr="00915D3B">
        <w:rPr>
          <w:rFonts w:ascii="Times New Roman" w:hAnsi="Times New Roman"/>
          <w:szCs w:val="20"/>
        </w:rPr>
        <w:t>resultText=</w:t>
      </w:r>
      <w:r w:rsidRPr="00915D3B">
        <w:t>”&lt;katalog-id&gt;; Varning GetUnit; 37; Enhetens värde för ”Visas för” följer inte gällande värdemängd: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lastRenderedPageBreak/>
        <w:t>Enhetens postadress/besöksadress följer inte gällande syntax.</w:t>
      </w:r>
      <w:r w:rsidRPr="00915D3B">
        <w:br/>
      </w:r>
      <w:r w:rsidRPr="00915D3B">
        <w:rPr>
          <w:rFonts w:ascii="Times New Roman" w:hAnsi="Times New Roman"/>
          <w:szCs w:val="20"/>
        </w:rPr>
        <w:t>resultText=</w:t>
      </w:r>
      <w:r w:rsidRPr="00915D3B">
        <w:t>”&lt;katalog-id&gt;; Varning GetUnit; 38; Enhetens [postadress][fakturaadress][besöksadress]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bild följer inte gällande syntax.</w:t>
      </w:r>
      <w:r w:rsidRPr="00915D3B">
        <w:br/>
      </w:r>
      <w:r w:rsidRPr="00915D3B">
        <w:rPr>
          <w:rFonts w:ascii="Times New Roman" w:hAnsi="Times New Roman"/>
          <w:szCs w:val="20"/>
        </w:rPr>
        <w:t>resultText=</w:t>
      </w:r>
      <w:r w:rsidRPr="00915D3B">
        <w:t>”&lt;katalog-id&gt;; Varning GetUnit; 39; Enhetens bild följer inte gällande syntax [ej jpeg-format][överskrider 50 kb].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logotype följer inte gällande syntax.</w:t>
      </w:r>
      <w:r w:rsidRPr="00915D3B">
        <w:br/>
      </w:r>
      <w:r w:rsidRPr="00915D3B">
        <w:rPr>
          <w:rFonts w:ascii="Times New Roman" w:hAnsi="Times New Roman"/>
          <w:szCs w:val="20"/>
        </w:rPr>
        <w:t>resultText=</w:t>
      </w:r>
      <w:r w:rsidRPr="00915D3B">
        <w:t>”&lt;katalog-id&gt;; Varning GetUnit; 40; Enhetens logotype följer inte gällande syntax [ej jpeg-format][överskrider 50 kb].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webadress följer inte gällande syntax.</w:t>
      </w:r>
      <w:r w:rsidRPr="00915D3B">
        <w:br/>
      </w:r>
      <w:r w:rsidRPr="00915D3B">
        <w:rPr>
          <w:rFonts w:ascii="Times New Roman" w:hAnsi="Times New Roman"/>
          <w:szCs w:val="20"/>
        </w:rPr>
        <w:t>resultText=</w:t>
      </w:r>
      <w:r w:rsidRPr="00915D3B">
        <w:t>”&lt;katalog-id&gt;; Varning GetUnit; 41; Enhetens webadress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länk till 1177.se följer inte gällande syntax.</w:t>
      </w:r>
      <w:r w:rsidRPr="00915D3B">
        <w:br/>
      </w:r>
      <w:r w:rsidRPr="00915D3B">
        <w:rPr>
          <w:rFonts w:ascii="Times New Roman" w:hAnsi="Times New Roman"/>
          <w:szCs w:val="20"/>
        </w:rPr>
        <w:t>resultText=</w:t>
      </w:r>
      <w:r w:rsidRPr="00915D3B">
        <w:t>”&lt;katalog-id&gt;; Varning GetUnit; 42; Enhetens länk till 1177.se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värde för ägarform följer inte gällande värdemängd.</w:t>
      </w:r>
      <w:r w:rsidRPr="00915D3B">
        <w:br/>
      </w:r>
      <w:r w:rsidRPr="00915D3B">
        <w:rPr>
          <w:rFonts w:ascii="Times New Roman" w:hAnsi="Times New Roman"/>
          <w:szCs w:val="20"/>
        </w:rPr>
        <w:t>resultText=</w:t>
      </w:r>
      <w:r w:rsidRPr="00915D3B">
        <w:t>”&lt;katalog-id&gt;; Varning GetUnit; 43; Enhetens värde för ägarform följer inte gällande värdemängd: &lt;värde&gt;. Gäller enheten &lt;path&gt;”</w:t>
      </w:r>
    </w:p>
    <w:p w:rsidR="00BB38AF" w:rsidRPr="00F40430" w:rsidRDefault="00BB38AF" w:rsidP="00BB38AF">
      <w:pPr>
        <w:pStyle w:val="ListParagraph"/>
        <w:numPr>
          <w:ilvl w:val="0"/>
          <w:numId w:val="28"/>
        </w:numPr>
        <w:spacing w:after="120" w:line="240" w:lineRule="auto"/>
        <w:contextualSpacing w:val="0"/>
      </w:pPr>
      <w:r w:rsidRPr="00915D3B">
        <w:t>Enhetens postnummer följer inte gällande syntax.</w:t>
      </w:r>
      <w:r w:rsidRPr="00915D3B">
        <w:br/>
      </w:r>
      <w:r w:rsidRPr="00915D3B">
        <w:rPr>
          <w:rFonts w:ascii="Times New Roman" w:hAnsi="Times New Roman"/>
          <w:szCs w:val="20"/>
        </w:rPr>
        <w:t>resultText=</w:t>
      </w:r>
      <w:r w:rsidRPr="00915D3B">
        <w:t>”&lt;katalog-id&gt;; Varning GetUnit; 44; Enhetens postnummer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start-datum för tillfällig information följer inte gällande syntax.</w:t>
      </w:r>
      <w:r w:rsidRPr="00915D3B">
        <w:br/>
      </w:r>
      <w:r w:rsidRPr="00915D3B">
        <w:rPr>
          <w:rFonts w:ascii="Times New Roman" w:hAnsi="Times New Roman"/>
          <w:szCs w:val="20"/>
        </w:rPr>
        <w:t>resultText=</w:t>
      </w:r>
      <w:r w:rsidRPr="00915D3B">
        <w:t>”&lt;katalog-id&gt;; Varning GetUnit; 48; Enhetens start-datum för tillfällig information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slut-datum för tillfällig information följer inte gällande syntax.</w:t>
      </w:r>
      <w:r w:rsidRPr="00915D3B">
        <w:br/>
      </w:r>
      <w:r w:rsidRPr="00915D3B">
        <w:rPr>
          <w:rFonts w:ascii="Times New Roman" w:hAnsi="Times New Roman"/>
          <w:szCs w:val="20"/>
        </w:rPr>
        <w:t>resultText=</w:t>
      </w:r>
      <w:r w:rsidRPr="00915D3B">
        <w:t>”&lt;katalog-id&gt;; Varning GetUnit; 49; Enhetens slutdatum för tillfällig information följer inte gällande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åldersintervall för patienter följer inte gällande syntax.</w:t>
      </w:r>
      <w:r w:rsidRPr="00915D3B">
        <w:br/>
      </w:r>
      <w:r w:rsidRPr="00915D3B">
        <w:rPr>
          <w:rFonts w:ascii="Times New Roman" w:hAnsi="Times New Roman"/>
          <w:szCs w:val="20"/>
        </w:rPr>
        <w:t>resultText=</w:t>
      </w:r>
      <w:r w:rsidRPr="00915D3B">
        <w:t>”&lt;katalog-id&gt;; Varning GetUnit; 50; Enhetens åldersintervall för patienter följer inte gällande syntax: [Från-ålder saknas: &lt;värde&gt;][till-ålder saknas: &lt;värde&gt;][från-ålder har felaktig syntax: &lt;värde&gt;][till-ålder har felaktig syntax: &lt;värde&gt;]. Gäller enheten &lt;path&gt;”</w:t>
      </w:r>
    </w:p>
    <w:p w:rsidR="00BB38AF" w:rsidRPr="00915D3B" w:rsidRDefault="00BB38AF" w:rsidP="00BB38AF">
      <w:pPr>
        <w:pStyle w:val="ListParagraph"/>
        <w:numPr>
          <w:ilvl w:val="0"/>
          <w:numId w:val="28"/>
        </w:numPr>
        <w:spacing w:after="120" w:line="240" w:lineRule="auto"/>
        <w:contextualSpacing w:val="0"/>
      </w:pPr>
      <w:r w:rsidRPr="00915D3B">
        <w:t>Enhetens start-datum följer inte gällande syntax.</w:t>
      </w:r>
      <w:r w:rsidRPr="00915D3B">
        <w:br/>
      </w:r>
      <w:r w:rsidRPr="00915D3B">
        <w:rPr>
          <w:rFonts w:ascii="Times New Roman" w:hAnsi="Times New Roman"/>
          <w:szCs w:val="20"/>
        </w:rPr>
        <w:t>resultText=</w:t>
      </w:r>
      <w:r w:rsidRPr="00915D3B">
        <w:t>”&lt;katalog-id&gt;; Varning GetUnit; 51; Enhetens start-datum följer inte gällande syntax: &lt;värde&gt;. Gäller enheten &lt;path&gt;”</w:t>
      </w:r>
    </w:p>
    <w:p w:rsidR="00BB38AF" w:rsidRDefault="00BB38AF" w:rsidP="00BB38AF">
      <w:pPr>
        <w:pStyle w:val="ListParagraph"/>
        <w:numPr>
          <w:ilvl w:val="0"/>
          <w:numId w:val="28"/>
        </w:numPr>
        <w:spacing w:after="120" w:line="240" w:lineRule="auto"/>
        <w:contextualSpacing w:val="0"/>
      </w:pPr>
      <w:r w:rsidRPr="00915D3B">
        <w:t>Enhetens slut-datum följer inte gällande syntax.</w:t>
      </w:r>
      <w:r w:rsidRPr="00915D3B">
        <w:br/>
      </w:r>
      <w:r w:rsidRPr="00915D3B">
        <w:rPr>
          <w:rFonts w:ascii="Times New Roman" w:hAnsi="Times New Roman"/>
          <w:szCs w:val="20"/>
        </w:rPr>
        <w:t>resultText=</w:t>
      </w:r>
      <w:r w:rsidRPr="00915D3B">
        <w:t>”&lt;katalog-id&gt;; Varning GetUnit; 52; Enhetens slut-datum följer inte gällande syntax: &lt;värde&gt;. Gäller enheten &lt;path&gt;”</w:t>
      </w:r>
    </w:p>
    <w:p w:rsidR="00BB38AF" w:rsidRDefault="00BB38AF" w:rsidP="00BB38AF">
      <w:pPr>
        <w:pStyle w:val="ListParagraph"/>
        <w:numPr>
          <w:ilvl w:val="0"/>
          <w:numId w:val="28"/>
        </w:numPr>
        <w:spacing w:after="120" w:line="240" w:lineRule="auto"/>
        <w:contextualSpacing w:val="0"/>
      </w:pPr>
      <w:r>
        <w:t>Enhetens värde för alternativ namnvisning följer inte gällande syntax.</w:t>
      </w:r>
      <w:r>
        <w:br/>
      </w:r>
      <w:r w:rsidRPr="00915D3B">
        <w:rPr>
          <w:rFonts w:ascii="Times New Roman" w:hAnsi="Times New Roman"/>
          <w:szCs w:val="20"/>
        </w:rPr>
        <w:t>resultText=</w:t>
      </w:r>
      <w:r w:rsidRPr="00915D3B">
        <w:t xml:space="preserve">”&lt;katalog-id&gt;; Varning GetUnit; </w:t>
      </w:r>
      <w:r>
        <w:t>53</w:t>
      </w:r>
      <w:r w:rsidRPr="00915D3B">
        <w:t xml:space="preserve">; Enhetens </w:t>
      </w:r>
      <w:r>
        <w:t xml:space="preserve">värde för alternativ namnvisning </w:t>
      </w:r>
      <w:r w:rsidRPr="00915D3B">
        <w:t>följer inte gällande syntax: &lt;värde&gt;. Gäller enheten &lt;path&gt;”</w:t>
      </w:r>
    </w:p>
    <w:p w:rsidR="00BB38AF" w:rsidRPr="00915D3B"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8" w:name="_Toc393789040"/>
      <w:r w:rsidRPr="00915D3B">
        <w:lastRenderedPageBreak/>
        <w:t>Annan information om kontraktet</w:t>
      </w:r>
      <w:bookmarkEnd w:id="118"/>
    </w:p>
    <w:p w:rsidR="00BB38AF" w:rsidRPr="00915D3B" w:rsidRDefault="00BB38AF" w:rsidP="00BB38AF">
      <w:r w:rsidRPr="00915D3B">
        <w:t>-</w:t>
      </w:r>
    </w:p>
    <w:p w:rsidR="00BB38AF" w:rsidRPr="00915D3B" w:rsidRDefault="00BB38AF" w:rsidP="00BB38AF">
      <w:pPr>
        <w:rPr>
          <w:lang w:eastAsia="sv-SE"/>
        </w:rPr>
      </w:pPr>
    </w:p>
    <w:p w:rsidR="00E127E3" w:rsidRDefault="00E127E3" w:rsidP="00BB38AF">
      <w:pPr>
        <w:pStyle w:val="Heading2"/>
        <w:numPr>
          <w:ilvl w:val="0"/>
          <w:numId w:val="0"/>
        </w:numPr>
      </w:pPr>
    </w:p>
    <w:sectPr w:rsidR="00E127E3" w:rsidSect="000A531A">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90A" w:rsidRDefault="0037790A" w:rsidP="00C72B17">
      <w:pPr>
        <w:spacing w:line="240" w:lineRule="auto"/>
      </w:pPr>
      <w:r>
        <w:separator/>
      </w:r>
    </w:p>
  </w:endnote>
  <w:endnote w:type="continuationSeparator" w:id="0">
    <w:p w:rsidR="0037790A" w:rsidRDefault="0037790A" w:rsidP="00C72B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230" w:rsidRDefault="00A02230"/>
  <w:p w:rsidR="00A02230" w:rsidRDefault="00A02230"/>
  <w:tbl>
    <w:tblPr>
      <w:tblW w:w="9072" w:type="dxa"/>
      <w:tblInd w:w="817" w:type="dxa"/>
      <w:tblBorders>
        <w:left w:val="single" w:sz="4" w:space="0" w:color="00A9A7"/>
        <w:insideH w:val="single" w:sz="4" w:space="0" w:color="00A9A7"/>
        <w:insideV w:val="single" w:sz="4" w:space="0" w:color="00A9A7"/>
      </w:tblBorders>
      <w:tblLayout w:type="fixed"/>
      <w:tblLook w:val="01E0"/>
    </w:tblPr>
    <w:tblGrid>
      <w:gridCol w:w="1559"/>
      <w:gridCol w:w="2127"/>
      <w:gridCol w:w="2268"/>
      <w:gridCol w:w="2409"/>
      <w:gridCol w:w="709"/>
    </w:tblGrid>
    <w:tr w:rsidR="00A02230" w:rsidRPr="004A7C1C" w:rsidTr="00095A0D">
      <w:trPr>
        <w:trHeight w:val="629"/>
      </w:trPr>
      <w:tc>
        <w:tcPr>
          <w:tcW w:w="1559" w:type="dxa"/>
        </w:tcPr>
        <w:p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rsidR="00A02230" w:rsidRPr="003E62A7" w:rsidRDefault="00A0223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rsidR="00A02230" w:rsidRPr="003E62A7" w:rsidRDefault="00A0223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rsidR="00A02230" w:rsidRPr="0091623E" w:rsidRDefault="00A02230" w:rsidP="00095A0D">
          <w:pPr>
            <w:pStyle w:val="Footer"/>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rsidR="00A02230" w:rsidRPr="001304B6" w:rsidRDefault="00A0223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rsidR="00A02230" w:rsidRPr="004A7C1C" w:rsidRDefault="00A02230" w:rsidP="001304B6">
          <w:pPr>
            <w:pStyle w:val="Footer"/>
          </w:pPr>
        </w:p>
      </w:tc>
      <w:tc>
        <w:tcPr>
          <w:tcW w:w="709" w:type="dxa"/>
        </w:tcPr>
        <w:p w:rsidR="00A02230" w:rsidRPr="004A7C1C" w:rsidRDefault="00A02230" w:rsidP="00095A0D">
          <w:pPr>
            <w:pStyle w:val="Footer"/>
            <w:ind w:left="0"/>
            <w:rPr>
              <w:rStyle w:val="PageNumber"/>
            </w:rPr>
          </w:pPr>
          <w:r w:rsidRPr="004A7C1C">
            <w:rPr>
              <w:rStyle w:val="PageNumber"/>
            </w:rPr>
            <w:t xml:space="preserve">Sid </w:t>
          </w:r>
          <w:r w:rsidR="003C07FE" w:rsidRPr="004A7C1C">
            <w:rPr>
              <w:rStyle w:val="PageNumber"/>
            </w:rPr>
            <w:fldChar w:fldCharType="begin"/>
          </w:r>
          <w:r w:rsidRPr="004A7C1C">
            <w:rPr>
              <w:rStyle w:val="PageNumber"/>
            </w:rPr>
            <w:instrText xml:space="preserve"> PAGE </w:instrText>
          </w:r>
          <w:r w:rsidR="003C07FE" w:rsidRPr="004A7C1C">
            <w:rPr>
              <w:rStyle w:val="PageNumber"/>
            </w:rPr>
            <w:fldChar w:fldCharType="separate"/>
          </w:r>
          <w:r w:rsidR="00AB355A">
            <w:rPr>
              <w:rStyle w:val="PageNumber"/>
              <w:noProof/>
            </w:rPr>
            <w:t>7</w:t>
          </w:r>
          <w:r w:rsidR="003C07FE" w:rsidRPr="004A7C1C">
            <w:rPr>
              <w:rStyle w:val="PageNumber"/>
            </w:rPr>
            <w:fldChar w:fldCharType="end"/>
          </w:r>
          <w:r w:rsidRPr="004A7C1C">
            <w:rPr>
              <w:rStyle w:val="PageNumber"/>
            </w:rPr>
            <w:t>/</w:t>
          </w:r>
          <w:r w:rsidR="003C07FE" w:rsidRPr="004A7C1C">
            <w:rPr>
              <w:rStyle w:val="PageNumber"/>
            </w:rPr>
            <w:fldChar w:fldCharType="begin"/>
          </w:r>
          <w:r w:rsidRPr="004A7C1C">
            <w:rPr>
              <w:rStyle w:val="PageNumber"/>
            </w:rPr>
            <w:instrText xml:space="preserve"> NUMPAGES </w:instrText>
          </w:r>
          <w:r w:rsidR="003C07FE" w:rsidRPr="004A7C1C">
            <w:rPr>
              <w:rStyle w:val="PageNumber"/>
            </w:rPr>
            <w:fldChar w:fldCharType="separate"/>
          </w:r>
          <w:r w:rsidR="00AB355A">
            <w:rPr>
              <w:rStyle w:val="PageNumber"/>
              <w:noProof/>
            </w:rPr>
            <w:t>34</w:t>
          </w:r>
          <w:r w:rsidR="003C07FE" w:rsidRPr="004A7C1C">
            <w:rPr>
              <w:rStyle w:val="PageNumber"/>
            </w:rPr>
            <w:fldChar w:fldCharType="end"/>
          </w:r>
        </w:p>
      </w:tc>
    </w:tr>
  </w:tbl>
  <w:p w:rsidR="00A02230" w:rsidRDefault="00A02230" w:rsidP="001304B6">
    <w:pPr>
      <w:pStyle w:val="Footer"/>
      <w:ind w:left="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230" w:rsidRDefault="00A02230">
    <w:pPr>
      <w:pStyle w:val="Footer"/>
    </w:pPr>
  </w:p>
  <w:p w:rsidR="00A02230" w:rsidRDefault="00A02230">
    <w:pPr>
      <w:pStyle w:val="Footer"/>
    </w:pPr>
  </w:p>
  <w:p w:rsidR="00A02230" w:rsidRDefault="00A02230">
    <w:pPr>
      <w:pStyle w:val="Footer"/>
    </w:pPr>
  </w:p>
  <w:p w:rsidR="00A02230" w:rsidRDefault="00A02230">
    <w:pPr>
      <w:pStyle w:val="Footer"/>
    </w:pPr>
  </w:p>
  <w:p w:rsidR="00A02230" w:rsidRDefault="00A022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90A" w:rsidRDefault="0037790A" w:rsidP="00C72B17">
      <w:pPr>
        <w:spacing w:line="240" w:lineRule="auto"/>
      </w:pPr>
      <w:r>
        <w:separator/>
      </w:r>
    </w:p>
  </w:footnote>
  <w:footnote w:type="continuationSeparator" w:id="0">
    <w:p w:rsidR="0037790A" w:rsidRDefault="0037790A" w:rsidP="00C72B17">
      <w:pPr>
        <w:spacing w:line="240" w:lineRule="auto"/>
      </w:pPr>
      <w:r>
        <w:continuationSeparator/>
      </w:r>
    </w:p>
  </w:footnote>
  <w:footnote w:id="1">
    <w:p w:rsidR="00A02230" w:rsidRDefault="00A02230" w:rsidP="00BB38AF">
      <w:pPr>
        <w:pStyle w:val="FootnoteText"/>
      </w:pPr>
      <w:r>
        <w:rPr>
          <w:rFonts w:ascii="Times New Roman" w:hAnsi="Times New Roman"/>
          <w:color w:val="auto"/>
          <w:sz w:val="18"/>
          <w:szCs w:val="18"/>
        </w:rPr>
        <w:t>.</w:t>
      </w:r>
    </w:p>
  </w:footnote>
  <w:footnote w:id="2">
    <w:p w:rsidR="00A02230" w:rsidRDefault="00A02230" w:rsidP="00BB38AF">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AB355A">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O.</w:t>
      </w:r>
    </w:p>
  </w:footnote>
  <w:footnote w:id="3">
    <w:p w:rsidR="00A02230" w:rsidRDefault="00A02230" w:rsidP="00BB38AF">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AB355A">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P.</w:t>
      </w:r>
    </w:p>
  </w:footnote>
  <w:footnote w:id="4">
    <w:p w:rsidR="00A02230" w:rsidRDefault="00A02230" w:rsidP="00BB38AF">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AB355A">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Q.</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230" w:rsidRDefault="00A02230"/>
  <w:p w:rsidR="00A02230" w:rsidRDefault="00A02230"/>
  <w:tbl>
    <w:tblPr>
      <w:tblW w:w="11532" w:type="dxa"/>
      <w:tblInd w:w="-792" w:type="dxa"/>
      <w:tblBorders>
        <w:insideH w:val="single" w:sz="4" w:space="0" w:color="auto"/>
        <w:insideV w:val="single" w:sz="4" w:space="0" w:color="00A9A7"/>
      </w:tblBorders>
      <w:tblLayout w:type="fixed"/>
      <w:tblLook w:val="01E0"/>
    </w:tblPr>
    <w:tblGrid>
      <w:gridCol w:w="3168"/>
      <w:gridCol w:w="4111"/>
      <w:gridCol w:w="2977"/>
      <w:gridCol w:w="1276"/>
    </w:tblGrid>
    <w:tr w:rsidR="00A02230" w:rsidRPr="00333716" w:rsidTr="000A531A">
      <w:trPr>
        <w:trHeight w:hRule="exact" w:val="539"/>
      </w:trPr>
      <w:tc>
        <w:tcPr>
          <w:tcW w:w="3168" w:type="dxa"/>
          <w:tcBorders>
            <w:top w:val="nil"/>
            <w:bottom w:val="nil"/>
          </w:tcBorders>
        </w:tcPr>
        <w:p w:rsidR="00A02230" w:rsidRPr="00095A0D" w:rsidRDefault="00A02230" w:rsidP="00095A0D">
          <w:pPr>
            <w:pStyle w:val="Footer"/>
            <w:rPr>
              <w:rFonts w:ascii="Arial" w:eastAsia="Times New Roman" w:hAnsi="Arial"/>
              <w:color w:val="00A9A7"/>
              <w:sz w:val="14"/>
              <w:szCs w:val="24"/>
              <w:lang w:eastAsia="en-GB"/>
            </w:rPr>
          </w:pPr>
          <w:bookmarkStart w:id="119" w:name="LDnr1"/>
          <w:bookmarkEnd w:id="119"/>
        </w:p>
        <w:p w:rsidR="00A02230" w:rsidRPr="00095A0D" w:rsidRDefault="00A02230" w:rsidP="00095A0D">
          <w:pPr>
            <w:pStyle w:val="Footer"/>
            <w:rPr>
              <w:rFonts w:ascii="Arial" w:eastAsia="Times New Roman" w:hAnsi="Arial"/>
              <w:color w:val="00A9A7"/>
              <w:sz w:val="14"/>
              <w:szCs w:val="24"/>
              <w:lang w:eastAsia="en-GB"/>
            </w:rPr>
          </w:pPr>
        </w:p>
      </w:tc>
      <w:tc>
        <w:tcPr>
          <w:tcW w:w="4111" w:type="dxa"/>
          <w:tcBorders>
            <w:top w:val="nil"/>
            <w:bottom w:val="nil"/>
          </w:tcBorders>
        </w:tcPr>
        <w:p w:rsidR="00A02230" w:rsidRDefault="00A02230"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Tjanstekontraktsbeskrivning_infrastructure_directory_organization</w:t>
          </w:r>
        </w:p>
        <w:p w:rsidR="00A02230" w:rsidRDefault="00A0223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fldSimple w:instr=" DOCPROPERTY  &quot;version1&quot; \* MERGEFORMAT ">
            <w:r w:rsidRPr="0039481C">
              <w:rPr>
                <w:rFonts w:ascii="Arial" w:eastAsia="Times New Roman" w:hAnsi="Arial"/>
                <w:color w:val="00A9A7"/>
                <w:sz w:val="14"/>
                <w:szCs w:val="24"/>
                <w:lang w:eastAsia="en-GB"/>
              </w:rPr>
              <w:t>1</w:t>
            </w:r>
          </w:fldSimple>
          <w:r w:rsidRPr="0039481C">
            <w:rPr>
              <w:rFonts w:ascii="Arial" w:eastAsia="Times New Roman" w:hAnsi="Arial"/>
              <w:color w:val="00A9A7"/>
              <w:sz w:val="14"/>
              <w:szCs w:val="24"/>
              <w:lang w:eastAsia="en-GB"/>
            </w:rPr>
            <w:t>.</w:t>
          </w:r>
          <w:fldSimple w:instr=" DOCPROPERTY &quot;version2&quot; \* MERGEFORMAT ">
            <w:r w:rsidRPr="0039481C">
              <w:rPr>
                <w:rFonts w:ascii="Arial" w:eastAsia="Times New Roman" w:hAnsi="Arial"/>
                <w:color w:val="00A9A7"/>
                <w:sz w:val="14"/>
                <w:szCs w:val="24"/>
                <w:lang w:eastAsia="en-GB"/>
              </w:rPr>
              <w:t>0</w:t>
            </w:r>
          </w:fldSimple>
          <w:r w:rsidRPr="0039481C">
            <w:rPr>
              <w:rFonts w:ascii="Arial" w:eastAsia="Times New Roman" w:hAnsi="Arial"/>
              <w:color w:val="00A9A7"/>
              <w:sz w:val="14"/>
              <w:szCs w:val="24"/>
              <w:lang w:eastAsia="en-GB"/>
            </w:rPr>
            <w:t>.</w:t>
          </w:r>
          <w:fldSimple w:instr=" DOCPROPERTY &quot;version3&quot; \* MERGEFORMAT ">
            <w:r w:rsidRPr="0039481C">
              <w:rPr>
                <w:rFonts w:ascii="Arial" w:eastAsia="Times New Roman" w:hAnsi="Arial"/>
                <w:color w:val="00A9A7"/>
                <w:sz w:val="14"/>
                <w:szCs w:val="24"/>
                <w:lang w:eastAsia="en-GB"/>
              </w:rPr>
              <w:t>0</w:t>
            </w:r>
          </w:fldSimple>
          <w:r>
            <w:rPr>
              <w:rFonts w:ascii="Arial" w:eastAsia="Times New Roman" w:hAnsi="Arial"/>
              <w:color w:val="00A9A7"/>
              <w:sz w:val="14"/>
              <w:szCs w:val="24"/>
              <w:lang w:eastAsia="en-GB"/>
            </w:rPr>
            <w:t>.RC_03</w:t>
          </w:r>
        </w:p>
        <w:p w:rsidR="00A02230" w:rsidRPr="00095A0D" w:rsidRDefault="00A0223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rsidR="00A02230" w:rsidRPr="00095A0D" w:rsidRDefault="00A02230"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rsidR="00A02230" w:rsidRPr="00095A0D" w:rsidRDefault="00A02230"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rsidR="00A02230" w:rsidRPr="000A531A" w:rsidRDefault="003C07FE" w:rsidP="00A02230">
          <w:pPr>
            <w:pStyle w:val="Footer"/>
            <w:ind w:left="0"/>
            <w:rPr>
              <w:rFonts w:ascii="Arial" w:eastAsia="Times New Roman" w:hAnsi="Arial"/>
              <w:color w:val="76923C" w:themeColor="accent3" w:themeShade="BF"/>
              <w:sz w:val="14"/>
              <w:szCs w:val="24"/>
              <w:lang w:eastAsia="en-GB"/>
            </w:rPr>
          </w:pPr>
          <w:fldSimple w:instr=" DOCPROPERTY &quot;datepublished&quot; \* MERGEFORMAT ">
            <w:r w:rsidR="00A02230">
              <w:rPr>
                <w:rFonts w:ascii="Arial" w:eastAsia="Times New Roman" w:hAnsi="Arial"/>
                <w:color w:val="00A9A7"/>
                <w:sz w:val="14"/>
                <w:szCs w:val="24"/>
                <w:lang w:eastAsia="en-GB"/>
              </w:rPr>
              <w:t>2014-07-22</w:t>
            </w:r>
          </w:fldSimple>
        </w:p>
      </w:tc>
    </w:tr>
    <w:tr w:rsidR="00A02230" w:rsidRPr="00095A0D"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rsidR="00A02230" w:rsidRPr="00095A0D" w:rsidRDefault="00A02230"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rsidR="00A02230" w:rsidRPr="00095A0D" w:rsidRDefault="00A02230" w:rsidP="00095A0D">
          <w:pPr>
            <w:pStyle w:val="Footer"/>
            <w:rPr>
              <w:rFonts w:ascii="Arial" w:eastAsia="Times New Roman" w:hAnsi="Arial"/>
              <w:color w:val="00A9A7"/>
              <w:sz w:val="14"/>
              <w:szCs w:val="24"/>
              <w:lang w:eastAsia="en-GB"/>
            </w:rPr>
          </w:pPr>
        </w:p>
      </w:tc>
    </w:tr>
  </w:tbl>
  <w:p w:rsidR="00A02230" w:rsidRDefault="00A02230" w:rsidP="008303EF">
    <w:pPr>
      <w:tabs>
        <w:tab w:val="left" w:pos="6237"/>
      </w:tabs>
    </w:pPr>
    <w:r>
      <w:t xml:space="preserve"> </w:t>
    </w:r>
    <w:bookmarkStart w:id="120" w:name="Dnr1"/>
    <w:bookmarkEnd w:id="12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230" w:rsidRDefault="00A02230" w:rsidP="00D774BC">
    <w:pPr>
      <w:tabs>
        <w:tab w:val="left" w:pos="6237"/>
      </w:tabs>
    </w:pPr>
  </w:p>
  <w:p w:rsidR="00A02230" w:rsidRDefault="00A02230" w:rsidP="00D774BC">
    <w:pPr>
      <w:tabs>
        <w:tab w:val="left" w:pos="6237"/>
      </w:tabs>
    </w:pPr>
  </w:p>
  <w:p w:rsidR="00A02230" w:rsidRDefault="00A02230" w:rsidP="00D774BC">
    <w:pPr>
      <w:tabs>
        <w:tab w:val="left" w:pos="6237"/>
      </w:tabs>
    </w:pPr>
  </w:p>
  <w:p w:rsidR="00A02230" w:rsidRDefault="00A02230" w:rsidP="00D774BC">
    <w:pPr>
      <w:tabs>
        <w:tab w:val="left" w:pos="6237"/>
      </w:tabs>
    </w:pPr>
    <w:r>
      <w:rPr>
        <w:noProof/>
        <w:lang w:eastAsia="sv-SE"/>
      </w:rPr>
      <w:drawing>
        <wp:inline distT="0" distB="0" distL="0" distR="0">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1" w:name="LDnr"/>
    <w:bookmarkEnd w:id="121"/>
    <w:r>
      <w:t xml:space="preserve"> </w:t>
    </w:r>
    <w:bookmarkStart w:id="122" w:name="Dnr"/>
    <w:bookmarkEnd w:id="122"/>
  </w:p>
  <w:tbl>
    <w:tblPr>
      <w:tblW w:w="9180" w:type="dxa"/>
      <w:tblLayout w:type="fixed"/>
      <w:tblLook w:val="04A0"/>
    </w:tblPr>
    <w:tblGrid>
      <w:gridCol w:w="956"/>
      <w:gridCol w:w="1199"/>
      <w:gridCol w:w="4049"/>
      <w:gridCol w:w="2976"/>
    </w:tblGrid>
    <w:tr w:rsidR="00A02230" w:rsidRPr="0024387D" w:rsidTr="00364AE6">
      <w:tc>
        <w:tcPr>
          <w:tcW w:w="2155" w:type="dxa"/>
          <w:gridSpan w:val="2"/>
        </w:tcPr>
        <w:p w:rsidR="00A02230" w:rsidRPr="0024387D" w:rsidRDefault="00A02230" w:rsidP="002A2120">
          <w:pPr>
            <w:pStyle w:val="Header"/>
            <w:rPr>
              <w:rFonts w:cs="Georgia"/>
              <w:sz w:val="12"/>
              <w:szCs w:val="12"/>
            </w:rPr>
          </w:pPr>
        </w:p>
      </w:tc>
      <w:tc>
        <w:tcPr>
          <w:tcW w:w="4049" w:type="dxa"/>
        </w:tcPr>
        <w:p w:rsidR="00A02230" w:rsidRPr="0024387D" w:rsidRDefault="00A02230" w:rsidP="00DE4030">
          <w:pPr>
            <w:pStyle w:val="Header"/>
            <w:rPr>
              <w:rFonts w:cs="Georgia"/>
              <w:sz w:val="14"/>
              <w:szCs w:val="14"/>
            </w:rPr>
          </w:pPr>
        </w:p>
      </w:tc>
      <w:tc>
        <w:tcPr>
          <w:tcW w:w="2976" w:type="dxa"/>
        </w:tcPr>
        <w:p w:rsidR="00A02230" w:rsidRDefault="00A02230" w:rsidP="00DE4030">
          <w:r>
            <w:t xml:space="preserve"> </w:t>
          </w:r>
          <w:bookmarkStart w:id="123" w:name="slask"/>
          <w:bookmarkStart w:id="124" w:name="Addressee"/>
          <w:bookmarkEnd w:id="123"/>
          <w:bookmarkEnd w:id="124"/>
        </w:p>
      </w:tc>
    </w:tr>
    <w:tr w:rsidR="00A02230" w:rsidRPr="00F456CC" w:rsidTr="00364AE6">
      <w:tc>
        <w:tcPr>
          <w:tcW w:w="956" w:type="dxa"/>
          <w:tcBorders>
            <w:right w:val="single" w:sz="4" w:space="0" w:color="auto"/>
          </w:tcBorders>
        </w:tcPr>
        <w:p w:rsidR="00A02230" w:rsidRPr="00F456CC" w:rsidRDefault="00A02230" w:rsidP="00025527">
          <w:pPr>
            <w:pStyle w:val="Header"/>
            <w:rPr>
              <w:rFonts w:cs="Georgia"/>
              <w:sz w:val="12"/>
              <w:szCs w:val="12"/>
            </w:rPr>
          </w:pPr>
        </w:p>
      </w:tc>
      <w:tc>
        <w:tcPr>
          <w:tcW w:w="1199" w:type="dxa"/>
          <w:tcBorders>
            <w:left w:val="single" w:sz="4" w:space="0" w:color="auto"/>
          </w:tcBorders>
        </w:tcPr>
        <w:p w:rsidR="00A02230" w:rsidRPr="00F456CC" w:rsidRDefault="00A02230" w:rsidP="00DE4030">
          <w:pPr>
            <w:pStyle w:val="Header"/>
            <w:rPr>
              <w:rFonts w:cs="Georgia"/>
              <w:sz w:val="12"/>
              <w:szCs w:val="12"/>
            </w:rPr>
          </w:pPr>
        </w:p>
      </w:tc>
      <w:tc>
        <w:tcPr>
          <w:tcW w:w="4049" w:type="dxa"/>
        </w:tcPr>
        <w:p w:rsidR="00A02230" w:rsidRPr="002C11AF" w:rsidRDefault="00A02230" w:rsidP="00DE4030">
          <w:pPr>
            <w:pStyle w:val="Header"/>
            <w:rPr>
              <w:rFonts w:cs="Georgia"/>
              <w:sz w:val="12"/>
              <w:szCs w:val="12"/>
            </w:rPr>
          </w:pPr>
        </w:p>
      </w:tc>
      <w:tc>
        <w:tcPr>
          <w:tcW w:w="2976" w:type="dxa"/>
        </w:tcPr>
        <w:p w:rsidR="00A02230" w:rsidRPr="002C11AF" w:rsidRDefault="00A02230" w:rsidP="00DE4030">
          <w:pPr>
            <w:pStyle w:val="Header"/>
            <w:rPr>
              <w:rFonts w:cs="Georgia"/>
              <w:sz w:val="12"/>
              <w:szCs w:val="12"/>
            </w:rPr>
          </w:pPr>
        </w:p>
      </w:tc>
    </w:tr>
  </w:tbl>
  <w:p w:rsidR="00A02230" w:rsidRPr="003755FD" w:rsidRDefault="00A02230" w:rsidP="008866A6">
    <w:bookmarkStart w:id="125" w:name="Radera2"/>
    <w:bookmarkEnd w:id="125"/>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9">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7"/>
  </w:num>
  <w:num w:numId="4">
    <w:abstractNumId w:val="6"/>
  </w:num>
  <w:num w:numId="5">
    <w:abstractNumId w:val="27"/>
  </w:num>
  <w:num w:numId="6">
    <w:abstractNumId w:val="19"/>
  </w:num>
  <w:num w:numId="7">
    <w:abstractNumId w:val="29"/>
  </w:num>
  <w:num w:numId="8">
    <w:abstractNumId w:val="30"/>
  </w:num>
  <w:num w:numId="9">
    <w:abstractNumId w:val="22"/>
  </w:num>
  <w:num w:numId="10">
    <w:abstractNumId w:val="21"/>
  </w:num>
  <w:num w:numId="11">
    <w:abstractNumId w:val="16"/>
  </w:num>
  <w:num w:numId="12">
    <w:abstractNumId w:val="31"/>
  </w:num>
  <w:num w:numId="13">
    <w:abstractNumId w:val="18"/>
  </w:num>
  <w:num w:numId="14">
    <w:abstractNumId w:val="4"/>
  </w:num>
  <w:num w:numId="15">
    <w:abstractNumId w:val="24"/>
  </w:num>
  <w:num w:numId="16">
    <w:abstractNumId w:val="28"/>
  </w:num>
  <w:num w:numId="17">
    <w:abstractNumId w:val="34"/>
  </w:num>
  <w:num w:numId="18">
    <w:abstractNumId w:val="25"/>
  </w:num>
  <w:num w:numId="19">
    <w:abstractNumId w:val="5"/>
  </w:num>
  <w:num w:numId="20">
    <w:abstractNumId w:val="9"/>
  </w:num>
  <w:num w:numId="21">
    <w:abstractNumId w:val="8"/>
  </w:num>
  <w:num w:numId="22">
    <w:abstractNumId w:val="3"/>
  </w:num>
  <w:num w:numId="23">
    <w:abstractNumId w:val="23"/>
  </w:num>
  <w:num w:numId="24">
    <w:abstractNumId w:val="11"/>
  </w:num>
  <w:num w:numId="25">
    <w:abstractNumId w:val="13"/>
  </w:num>
  <w:num w:numId="26">
    <w:abstractNumId w:val="32"/>
  </w:num>
  <w:num w:numId="27">
    <w:abstractNumId w:val="33"/>
  </w:num>
  <w:num w:numId="28">
    <w:abstractNumId w:val="10"/>
  </w:num>
  <w:num w:numId="29">
    <w:abstractNumId w:val="20"/>
  </w:num>
  <w:num w:numId="30">
    <w:abstractNumId w:val="15"/>
  </w:num>
  <w:num w:numId="31">
    <w:abstractNumId w:val="14"/>
  </w:num>
  <w:num w:numId="32">
    <w:abstractNumId w:val="2"/>
  </w:num>
  <w:num w:numId="33">
    <w:abstractNumId w:val="7"/>
  </w:num>
  <w:num w:numId="34">
    <w:abstractNumId w:val="12"/>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1304"/>
  <w:hyphenationZone w:val="425"/>
  <w:characterSpacingControl w:val="doNotCompress"/>
  <w:hdrShapeDefaults>
    <o:shapedefaults v:ext="edit" spidmax="8194"/>
  </w:hdrShapeDefaults>
  <w:footnotePr>
    <w:footnote w:id="-1"/>
    <w:footnote w:id="0"/>
  </w:footnotePr>
  <w:endnotePr>
    <w:endnote w:id="-1"/>
    <w:endnote w:id="0"/>
  </w:endnotePr>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714C5"/>
    <w:rsid w:val="001752B9"/>
    <w:rsid w:val="00183401"/>
    <w:rsid w:val="00184750"/>
    <w:rsid w:val="00191B2C"/>
    <w:rsid w:val="001B2C00"/>
    <w:rsid w:val="001C046C"/>
    <w:rsid w:val="001C1E6E"/>
    <w:rsid w:val="001F2FFE"/>
    <w:rsid w:val="002047F2"/>
    <w:rsid w:val="00212825"/>
    <w:rsid w:val="00224476"/>
    <w:rsid w:val="00226F03"/>
    <w:rsid w:val="0024387D"/>
    <w:rsid w:val="00244739"/>
    <w:rsid w:val="00246426"/>
    <w:rsid w:val="002617EF"/>
    <w:rsid w:val="00267208"/>
    <w:rsid w:val="00277ADB"/>
    <w:rsid w:val="00287812"/>
    <w:rsid w:val="0029087A"/>
    <w:rsid w:val="0029453B"/>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7790A"/>
    <w:rsid w:val="00390030"/>
    <w:rsid w:val="0039481C"/>
    <w:rsid w:val="00394F76"/>
    <w:rsid w:val="003A1788"/>
    <w:rsid w:val="003A1F89"/>
    <w:rsid w:val="003C07FE"/>
    <w:rsid w:val="003C2D14"/>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5022"/>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733A0"/>
    <w:rsid w:val="00A7347F"/>
    <w:rsid w:val="00A80E12"/>
    <w:rsid w:val="00A81BE1"/>
    <w:rsid w:val="00A81EBC"/>
    <w:rsid w:val="00A8749F"/>
    <w:rsid w:val="00AA3E23"/>
    <w:rsid w:val="00AB355A"/>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774BC"/>
    <w:rsid w:val="00D91240"/>
    <w:rsid w:val="00D93512"/>
    <w:rsid w:val="00DA1759"/>
    <w:rsid w:val="00DA3B1C"/>
    <w:rsid w:val="00DA5D2D"/>
    <w:rsid w:val="00DB4C35"/>
    <w:rsid w:val="00DB56E2"/>
    <w:rsid w:val="00DC3968"/>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85F1F"/>
    <w:rsid w:val="00F87617"/>
    <w:rsid w:val="00FB1144"/>
    <w:rsid w:val="00FB20B9"/>
    <w:rsid w:val="00FB3539"/>
    <w:rsid w:val="00FD2E7E"/>
    <w:rsid w:val="00FD4E8C"/>
    <w:rsid w:val="00FE29F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semiHidden/>
    <w:unhideWhenUsed/>
    <w:rsid w:val="00824399"/>
    <w:rPr>
      <w:sz w:val="16"/>
      <w:szCs w:val="16"/>
    </w:rPr>
  </w:style>
  <w:style w:type="paragraph" w:styleId="CommentText">
    <w:name w:val="annotation text"/>
    <w:basedOn w:val="Normal"/>
    <w:link w:val="CommentTextChar"/>
    <w:unhideWhenUsed/>
    <w:rsid w:val="00824399"/>
    <w:pPr>
      <w:spacing w:line="240" w:lineRule="auto"/>
    </w:pPr>
    <w:rPr>
      <w:szCs w:val="20"/>
    </w:rPr>
  </w:style>
  <w:style w:type="character" w:customStyle="1" w:styleId="CommentTextChar">
    <w:name w:val="Comment Text Char"/>
    <w:basedOn w:val="DefaultParagraphFont"/>
    <w:link w:val="CommentText"/>
    <w:rsid w:val="00824399"/>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824399"/>
    <w:rPr>
      <w:b/>
      <w:bCs/>
    </w:rPr>
  </w:style>
  <w:style w:type="character" w:customStyle="1" w:styleId="CommentSubjectChar">
    <w:name w:val="Comment Subject Char"/>
    <w:basedOn w:val="CommentTextChar"/>
    <w:link w:val="CommentSubject"/>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otnoteText">
    <w:name w:val="footnote text"/>
    <w:basedOn w:val="Normal"/>
    <w:link w:val="FootnoteTextChar"/>
    <w:uiPriority w:val="99"/>
    <w:rsid w:val="00BB38AF"/>
    <w:pPr>
      <w:spacing w:after="60" w:line="240" w:lineRule="auto"/>
    </w:pPr>
    <w:rPr>
      <w:rFonts w:ascii="Arial" w:eastAsia="ヒラギノ角ゴ Pro W3" w:hAnsi="Arial"/>
      <w:color w:val="000000"/>
      <w:sz w:val="24"/>
      <w:szCs w:val="24"/>
    </w:rPr>
  </w:style>
  <w:style w:type="character" w:customStyle="1" w:styleId="FootnoteTextChar">
    <w:name w:val="Footnote Text Char"/>
    <w:basedOn w:val="DefaultParagraphFont"/>
    <w:link w:val="FootnoteText"/>
    <w:uiPriority w:val="99"/>
    <w:rsid w:val="00BB38AF"/>
    <w:rPr>
      <w:rFonts w:ascii="Arial" w:eastAsia="ヒラギノ角ゴ Pro W3" w:hAnsi="Arial"/>
      <w:color w:val="000000"/>
      <w:sz w:val="24"/>
      <w:szCs w:val="24"/>
      <w:lang w:eastAsia="en-US"/>
    </w:rPr>
  </w:style>
  <w:style w:type="character" w:styleId="FootnoteReference">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r="http://schemas.openxmlformats.org/officeDocument/2006/relationships" xmlns:w="http://schemas.openxmlformats.org/wordprocessingml/2006/main">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domains/infrastructure_directory_organization.html" TargetMode="External"/><Relationship Id="rId13" Type="http://schemas.openxmlformats.org/officeDocument/2006/relationships/hyperlink" Target="http://www.inera.se/hsa" TargetMode="External"/><Relationship Id="rId18" Type="http://schemas.openxmlformats.org/officeDocument/2006/relationships/oleObject" Target="embeddings/Microsoft_Office_Excel_97-2003_Worksheet2.xls"/><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nera.se/hsa" TargetMode="External"/><Relationship Id="rId17" Type="http://schemas.openxmlformats.org/officeDocument/2006/relationships/oleObject" Target="embeddings/Microsoft_Office_Excel_97-2003_Worksheet1.xls"/><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Microsoft_Office_Excel_97-2003_Worksheet4.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ra.se/hs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hyperlink" Target="http://www.inera.se/hsa" TargetMode="External"/><Relationship Id="rId19" Type="http://schemas.openxmlformats.org/officeDocument/2006/relationships/oleObject" Target="embeddings/Microsoft_Office_Excel_97-2003_Worksheet3.xls"/><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1.emf"/><Relationship Id="rId22" Type="http://schemas.openxmlformats.org/officeDocument/2006/relationships/footer" Target="footer1.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57EA8-27C8-4A5F-A267-CB6F1DE6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239</TotalTime>
  <Pages>34</Pages>
  <Words>9696</Words>
  <Characters>51392</Characters>
  <Application>Microsoft Office Word</Application>
  <DocSecurity>0</DocSecurity>
  <Lines>428</Lines>
  <Paragraphs>121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60967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RLK</cp:lastModifiedBy>
  <cp:revision>10</cp:revision>
  <dcterms:created xsi:type="dcterms:W3CDTF">2014-04-30T14:26:00Z</dcterms:created>
  <dcterms:modified xsi:type="dcterms:W3CDTF">2014-08-18T06:22:00Z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