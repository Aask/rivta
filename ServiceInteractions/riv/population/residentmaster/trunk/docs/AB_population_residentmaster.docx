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17416637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A20BEB1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540852B" w14:textId="77777777" w:rsidR="006E0E27" w:rsidRPr="004A7C1C" w:rsidRDefault="006E0E27" w:rsidP="006E0E27"/>
        </w:tc>
      </w:tr>
      <w:tr w:rsidR="000927B9" w:rsidRPr="004A7C1C" w14:paraId="6C018218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42FB0A2C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33C20AAF" w14:textId="77777777" w:rsidR="00AC5707" w:rsidRPr="00AC5707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proofErr w:type="spellStart"/>
            <w:r w:rsidR="00EC265F">
              <w:rPr>
                <w:color w:val="008000"/>
              </w:rPr>
              <w:t>population</w:t>
            </w:r>
            <w:r w:rsidR="00860D51">
              <w:rPr>
                <w:color w:val="008000"/>
              </w:rPr>
              <w:t>_</w:t>
            </w:r>
            <w:r w:rsidR="00EC265F">
              <w:rPr>
                <w:color w:val="008000"/>
              </w:rPr>
              <w:t>residentmaster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3620A71A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1DB76DE2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EC265F">
              <w:rPr>
                <w:color w:val="008000"/>
                <w:sz w:val="32"/>
              </w:rPr>
              <w:t>1.1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20FF3DFC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860D51" w:rsidRPr="00860D51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7AF9BFF0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EC265F">
              <w:rPr>
                <w:color w:val="008000"/>
                <w:sz w:val="28"/>
              </w:rPr>
              <w:t>2015-02-05</w:t>
            </w:r>
            <w:r>
              <w:rPr>
                <w:color w:val="008000"/>
                <w:sz w:val="28"/>
              </w:rPr>
              <w:fldChar w:fldCharType="end"/>
            </w:r>
          </w:p>
          <w:p w14:paraId="5A4560C2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329DD502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3BE12A80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10E8C0CB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4C38D8C7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48285308" w14:textId="77777777" w:rsidR="000927B9" w:rsidRPr="004A7C1C" w:rsidRDefault="000927B9" w:rsidP="00A47B77"/>
    <w:p w14:paraId="4E062E46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5E2A217F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1153FED3" w14:textId="77777777" w:rsidR="00435BFE" w:rsidRDefault="00D31AA7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435BFE">
            <w:rPr>
              <w:noProof/>
            </w:rPr>
            <w:t>1.</w:t>
          </w:r>
          <w:r w:rsidR="00435BFE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  <w:tab/>
          </w:r>
          <w:r w:rsidR="00435BFE">
            <w:rPr>
              <w:noProof/>
            </w:rPr>
            <w:t>Inledning</w:t>
          </w:r>
          <w:r w:rsidR="00435BFE">
            <w:rPr>
              <w:noProof/>
            </w:rPr>
            <w:tab/>
          </w:r>
          <w:r w:rsidR="00435BFE">
            <w:rPr>
              <w:noProof/>
            </w:rPr>
            <w:fldChar w:fldCharType="begin"/>
          </w:r>
          <w:r w:rsidR="00435BFE">
            <w:rPr>
              <w:noProof/>
            </w:rPr>
            <w:instrText xml:space="preserve"> PAGEREF _Toc278568752 \h </w:instrText>
          </w:r>
          <w:r w:rsidR="00435BFE">
            <w:rPr>
              <w:noProof/>
            </w:rPr>
          </w:r>
          <w:r w:rsidR="00435BFE">
            <w:rPr>
              <w:noProof/>
            </w:rPr>
            <w:fldChar w:fldCharType="separate"/>
          </w:r>
          <w:r w:rsidR="00435BFE">
            <w:rPr>
              <w:noProof/>
            </w:rPr>
            <w:t>3</w:t>
          </w:r>
          <w:r w:rsidR="00435BFE">
            <w:rPr>
              <w:noProof/>
            </w:rPr>
            <w:fldChar w:fldCharType="end"/>
          </w:r>
        </w:p>
        <w:p w14:paraId="5E639787" w14:textId="77777777" w:rsidR="00435BFE" w:rsidRDefault="00435BFE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B8FCB2" w14:textId="77777777" w:rsidR="00435BFE" w:rsidRDefault="00435BFE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CC30CA9" w14:textId="77777777" w:rsidR="00435BFE" w:rsidRDefault="00435BFE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C97A9F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9720DB0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p w14:paraId="6783F04D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55106FBA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4BA6B23B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01B60A0E" w14:textId="77777777" w:rsidTr="00D31AA7">
        <w:tc>
          <w:tcPr>
            <w:tcW w:w="1101" w:type="dxa"/>
          </w:tcPr>
          <w:p w14:paraId="729B1ACB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435FD0FC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4DE13B79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54B36853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4C4C4F" w14:paraId="041BC7EE" w14:textId="77777777" w:rsidTr="00D31AA7">
        <w:tc>
          <w:tcPr>
            <w:tcW w:w="1101" w:type="dxa"/>
          </w:tcPr>
          <w:p w14:paraId="3FAC5CA7" w14:textId="77777777" w:rsidR="004C4C4F" w:rsidRDefault="00EC265F" w:rsidP="00930148">
            <w:pPr>
              <w:pStyle w:val="TableText"/>
              <w:ind w:right="0"/>
              <w:jc w:val="center"/>
            </w:pPr>
            <w:r>
              <w:t>1</w:t>
            </w:r>
            <w:r w:rsidR="004C4C4F">
              <w:t>.1</w:t>
            </w:r>
          </w:p>
        </w:tc>
        <w:tc>
          <w:tcPr>
            <w:tcW w:w="1842" w:type="dxa"/>
          </w:tcPr>
          <w:p w14:paraId="526B5AE5" w14:textId="77777777" w:rsidR="004C4C4F" w:rsidRDefault="00EC265F" w:rsidP="00930148">
            <w:pPr>
              <w:pStyle w:val="TableText"/>
              <w:ind w:right="0"/>
              <w:jc w:val="center"/>
            </w:pPr>
            <w:r>
              <w:t>2015-02</w:t>
            </w:r>
            <w:r w:rsidR="004C4C4F">
              <w:t>-</w:t>
            </w:r>
            <w:r>
              <w:t>05</w:t>
            </w:r>
          </w:p>
        </w:tc>
        <w:tc>
          <w:tcPr>
            <w:tcW w:w="3261" w:type="dxa"/>
          </w:tcPr>
          <w:p w14:paraId="7B8AE711" w14:textId="77777777" w:rsidR="00EC265F" w:rsidRDefault="00EC265F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Första version av AB.</w:t>
            </w:r>
          </w:p>
          <w:p w14:paraId="1ACF7C40" w14:textId="77777777" w:rsidR="004C4C4F" w:rsidRDefault="004C4C4F" w:rsidP="00EC265F">
            <w:pPr>
              <w:pStyle w:val="TableText"/>
              <w:ind w:left="0" w:right="0"/>
              <w:rPr>
                <w:lang w:val="sv-SE"/>
              </w:rPr>
            </w:pPr>
          </w:p>
        </w:tc>
        <w:tc>
          <w:tcPr>
            <w:tcW w:w="2440" w:type="dxa"/>
          </w:tcPr>
          <w:p w14:paraId="24DE6D82" w14:textId="77777777" w:rsidR="004C4C4F" w:rsidRDefault="004C4C4F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</w:tr>
    </w:tbl>
    <w:p w14:paraId="38D1B5AD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58"/>
        <w:gridCol w:w="5136"/>
        <w:gridCol w:w="1708"/>
        <w:gridCol w:w="1018"/>
      </w:tblGrid>
      <w:tr w:rsidR="00D31AA7" w14:paraId="31FDB2BA" w14:textId="77777777" w:rsidTr="0086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60337ADF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64F457E9" w14:textId="77777777" w:rsidTr="00860D51">
        <w:tc>
          <w:tcPr>
            <w:tcW w:w="858" w:type="dxa"/>
          </w:tcPr>
          <w:p w14:paraId="6CBE4AC1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5136" w:type="dxa"/>
          </w:tcPr>
          <w:p w14:paraId="5B46CF5D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1708" w:type="dxa"/>
          </w:tcPr>
          <w:p w14:paraId="468E095D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1018" w:type="dxa"/>
          </w:tcPr>
          <w:p w14:paraId="520A01D0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860D51" w14:paraId="3CF41B75" w14:textId="77777777" w:rsidTr="00860D51">
        <w:tc>
          <w:tcPr>
            <w:tcW w:w="858" w:type="dxa"/>
          </w:tcPr>
          <w:p w14:paraId="0CDD6D33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5136" w:type="dxa"/>
          </w:tcPr>
          <w:p w14:paraId="25B2F20E" w14:textId="77777777" w:rsidR="00860D51" w:rsidRPr="00376584" w:rsidRDefault="00860D51" w:rsidP="00EC265F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</w:t>
            </w:r>
            <w:r w:rsidR="00EC265F">
              <w:t>population_residentmaster</w:t>
            </w:r>
            <w:r w:rsidRPr="00376584">
              <w:t>.docx</w:t>
            </w:r>
          </w:p>
        </w:tc>
        <w:tc>
          <w:tcPr>
            <w:tcW w:w="1708" w:type="dxa"/>
          </w:tcPr>
          <w:p w14:paraId="5CFCC339" w14:textId="77777777" w:rsidR="00860D51" w:rsidRPr="00D133DF" w:rsidRDefault="00860D51" w:rsidP="00930148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1018" w:type="dxa"/>
          </w:tcPr>
          <w:p w14:paraId="67DA4E20" w14:textId="77777777" w:rsidR="00860D51" w:rsidRPr="001E472A" w:rsidRDefault="00860D51" w:rsidP="00930148">
            <w:pPr>
              <w:pStyle w:val="TableText"/>
              <w:ind w:right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---</w:t>
            </w:r>
          </w:p>
        </w:tc>
      </w:tr>
    </w:tbl>
    <w:p w14:paraId="7BCE3EAD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3247779F" w14:textId="77777777" w:rsidR="00CA5524" w:rsidRPr="00C62266" w:rsidRDefault="00CA5524" w:rsidP="00CA5524">
      <w:pPr>
        <w:pStyle w:val="Rubrik1Nr"/>
      </w:pPr>
      <w:bookmarkStart w:id="3" w:name="_Toc230936749"/>
      <w:bookmarkStart w:id="4" w:name="_Toc278568752"/>
      <w:bookmarkEnd w:id="0"/>
      <w:bookmarkEnd w:id="1"/>
      <w:bookmarkEnd w:id="2"/>
      <w:r w:rsidRPr="00C62266">
        <w:lastRenderedPageBreak/>
        <w:t>Inledning</w:t>
      </w:r>
      <w:bookmarkEnd w:id="3"/>
      <w:bookmarkEnd w:id="4"/>
    </w:p>
    <w:p w14:paraId="7AC4E381" w14:textId="77777777" w:rsidR="00CA5524" w:rsidRDefault="00CA5524" w:rsidP="00CA5524">
      <w:r>
        <w:t xml:space="preserve">Detta dokument beskriver de viktiga arkitekturella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6E58B669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5C5ABF5F" w14:textId="77777777" w:rsidR="00CA5524" w:rsidRDefault="00CA5524" w:rsidP="00CA5524">
      <w:pPr>
        <w:rPr>
          <w:b/>
        </w:rPr>
      </w:pPr>
    </w:p>
    <w:p w14:paraId="206C88A3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278568753"/>
      <w:r w:rsidRPr="00CA5524">
        <w:t>Syfte</w:t>
      </w:r>
      <w:bookmarkEnd w:id="5"/>
      <w:bookmarkEnd w:id="6"/>
      <w:bookmarkEnd w:id="7"/>
      <w:bookmarkEnd w:id="8"/>
    </w:p>
    <w:p w14:paraId="7EC2A8FB" w14:textId="77777777" w:rsidR="00CA5524" w:rsidRDefault="00CA5524" w:rsidP="00CA5524">
      <w:pPr>
        <w:pStyle w:val="BodyText"/>
      </w:pPr>
      <w:r>
        <w:t>Syftet med detta dokument:</w:t>
      </w:r>
    </w:p>
    <w:p w14:paraId="0CD9A83D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1517D3CD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4E251652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7FD62020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549B71BF" w14:textId="77777777" w:rsidR="00CA5524" w:rsidRPr="00CC0C21" w:rsidRDefault="00CA5524" w:rsidP="00CA5524">
      <w:pPr>
        <w:pStyle w:val="Rubrik2Nr"/>
      </w:pPr>
      <w:bookmarkStart w:id="9" w:name="_Toc230936751"/>
      <w:bookmarkStart w:id="10" w:name="_Toc278568754"/>
      <w:r w:rsidRPr="00C929AE">
        <w:t>Begrepp</w:t>
      </w:r>
      <w:bookmarkEnd w:id="9"/>
      <w:bookmarkEnd w:id="10"/>
    </w:p>
    <w:p w14:paraId="6A678B9E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2164276F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37F4A1F7" w14:textId="77777777" w:rsidTr="000F3EA6">
        <w:trPr>
          <w:trHeight w:val="338"/>
        </w:trPr>
        <w:tc>
          <w:tcPr>
            <w:tcW w:w="1572" w:type="dxa"/>
          </w:tcPr>
          <w:p w14:paraId="1A498A8B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1254B956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5756CC9E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0A2CD13B" w14:textId="77777777" w:rsidTr="000F3EA6">
        <w:trPr>
          <w:trHeight w:val="351"/>
        </w:trPr>
        <w:tc>
          <w:tcPr>
            <w:tcW w:w="1572" w:type="dxa"/>
          </w:tcPr>
          <w:p w14:paraId="3EF64F08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A42B8A1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CB1C058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0DAAA33A" w14:textId="77777777" w:rsidTr="000F3EA6">
        <w:trPr>
          <w:trHeight w:val="338"/>
        </w:trPr>
        <w:tc>
          <w:tcPr>
            <w:tcW w:w="1572" w:type="dxa"/>
          </w:tcPr>
          <w:p w14:paraId="74636F11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5A8C694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6D6E8B7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446035AB" w14:textId="77777777" w:rsidTr="000F3EA6">
        <w:trPr>
          <w:trHeight w:val="351"/>
        </w:trPr>
        <w:tc>
          <w:tcPr>
            <w:tcW w:w="1572" w:type="dxa"/>
          </w:tcPr>
          <w:p w14:paraId="6644AD61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73BC3CC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7737BC7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6AC4BEF5" w14:textId="77777777" w:rsidTr="000F3EA6">
        <w:trPr>
          <w:trHeight w:val="338"/>
        </w:trPr>
        <w:tc>
          <w:tcPr>
            <w:tcW w:w="1572" w:type="dxa"/>
          </w:tcPr>
          <w:p w14:paraId="39F7B9B0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6F9B633C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73AEDE2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72E9F1E4" w14:textId="77777777" w:rsidTr="000F3EA6">
        <w:trPr>
          <w:trHeight w:val="338"/>
        </w:trPr>
        <w:tc>
          <w:tcPr>
            <w:tcW w:w="1572" w:type="dxa"/>
          </w:tcPr>
          <w:p w14:paraId="18DE9E43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F6A4157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A5967A5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13F1A693" w14:textId="77777777" w:rsidR="00CA5524" w:rsidRDefault="00CA5524" w:rsidP="00CA5524">
      <w:pPr>
        <w:pStyle w:val="BodyText"/>
      </w:pPr>
    </w:p>
    <w:p w14:paraId="38901ADD" w14:textId="77777777" w:rsidR="00CA5524" w:rsidRDefault="00CA5524" w:rsidP="00EC265F">
      <w:r>
        <w:br w:type="page"/>
      </w:r>
      <w:bookmarkStart w:id="11" w:name="_GoBack"/>
      <w:bookmarkEnd w:id="11"/>
    </w:p>
    <w:p w14:paraId="0B635260" w14:textId="77777777" w:rsidR="004D2F92" w:rsidRPr="00860D51" w:rsidRDefault="004D2F92" w:rsidP="00860D51">
      <w:pPr>
        <w:rPr>
          <w:bCs/>
          <w:sz w:val="24"/>
          <w:szCs w:val="26"/>
        </w:rPr>
      </w:pPr>
    </w:p>
    <w:sectPr w:rsidR="004D2F92" w:rsidRPr="00860D51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63680" w14:textId="77777777" w:rsidR="001A4FCC" w:rsidRDefault="001A4FCC" w:rsidP="00C15048">
      <w:r>
        <w:separator/>
      </w:r>
    </w:p>
    <w:p w14:paraId="39A5BB2B" w14:textId="77777777" w:rsidR="001A4FCC" w:rsidRDefault="001A4FCC" w:rsidP="00C15048"/>
    <w:p w14:paraId="260A4567" w14:textId="77777777" w:rsidR="001A4FCC" w:rsidRDefault="001A4FCC" w:rsidP="00C15048"/>
  </w:endnote>
  <w:endnote w:type="continuationSeparator" w:id="0">
    <w:p w14:paraId="1137F590" w14:textId="77777777" w:rsidR="001A4FCC" w:rsidRDefault="001A4FCC" w:rsidP="00C15048">
      <w:r>
        <w:continuationSeparator/>
      </w:r>
    </w:p>
    <w:p w14:paraId="2AD44D96" w14:textId="77777777" w:rsidR="001A4FCC" w:rsidRDefault="001A4FCC" w:rsidP="00C15048"/>
    <w:p w14:paraId="2DB136C7" w14:textId="77777777" w:rsidR="001A4FCC" w:rsidRDefault="001A4FC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0DDA44C9" w14:textId="77777777" w:rsidTr="00B16F63">
      <w:trPr>
        <w:trHeight w:val="629"/>
      </w:trPr>
      <w:tc>
        <w:tcPr>
          <w:tcW w:w="1702" w:type="dxa"/>
        </w:tcPr>
        <w:p w14:paraId="1EBB5143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13293742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2F399022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4E5B21D2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192D5B58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7C160194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734776F6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17ABA04C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2E3150DD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34F7EC2D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262C558A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4A1D08">
            <w:rPr>
              <w:rStyle w:val="PageNumber"/>
              <w:noProof/>
            </w:rPr>
            <w:t>4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4A1D08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098D8899" w14:textId="77777777" w:rsidR="00D31AA7" w:rsidRPr="004A7C1C" w:rsidRDefault="00D31AA7" w:rsidP="00C15048"/>
  <w:p w14:paraId="15BE0431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BE84A" w14:textId="77777777" w:rsidR="001A4FCC" w:rsidRDefault="001A4FCC" w:rsidP="00C15048">
      <w:r>
        <w:separator/>
      </w:r>
    </w:p>
    <w:p w14:paraId="6CEB60A8" w14:textId="77777777" w:rsidR="001A4FCC" w:rsidRDefault="001A4FCC" w:rsidP="00C15048"/>
    <w:p w14:paraId="1CE7FDF3" w14:textId="77777777" w:rsidR="001A4FCC" w:rsidRDefault="001A4FCC" w:rsidP="00C15048"/>
  </w:footnote>
  <w:footnote w:type="continuationSeparator" w:id="0">
    <w:p w14:paraId="0576BB2A" w14:textId="77777777" w:rsidR="001A4FCC" w:rsidRDefault="001A4FCC" w:rsidP="00C15048">
      <w:r>
        <w:continuationSeparator/>
      </w:r>
    </w:p>
    <w:p w14:paraId="36F6DE4D" w14:textId="77777777" w:rsidR="001A4FCC" w:rsidRDefault="001A4FCC" w:rsidP="00C15048"/>
    <w:p w14:paraId="37BAF19C" w14:textId="77777777" w:rsidR="001A4FCC" w:rsidRDefault="001A4FC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28486" w14:textId="77777777" w:rsidR="00D31AA7" w:rsidRDefault="00D31AA7" w:rsidP="00C15048"/>
  <w:p w14:paraId="1762D93C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16BE7A46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6746C627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212CB37E" w14:textId="77777777" w:rsidR="00D31AA7" w:rsidRPr="00860D51" w:rsidRDefault="005F7C57" w:rsidP="00561EF4">
          <w:pPr>
            <w:pStyle w:val="Footer"/>
            <w:rPr>
              <w:lang w:val="en-US"/>
            </w:rPr>
          </w:pPr>
          <w:r>
            <w:fldChar w:fldCharType="begin"/>
          </w:r>
          <w:r w:rsidRPr="00860D5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proofErr w:type="spellStart"/>
          <w:proofErr w:type="gramStart"/>
          <w:r w:rsidR="00860D51" w:rsidRPr="00860D51">
            <w:rPr>
              <w:lang w:val="en-US"/>
            </w:rPr>
            <w:t>clinicalprocess</w:t>
          </w:r>
          <w:proofErr w:type="gramEnd"/>
          <w:r w:rsidR="00860D51" w:rsidRPr="00860D51">
            <w:rPr>
              <w:lang w:val="en-US"/>
            </w:rPr>
            <w:t>_healthcond_description</w:t>
          </w:r>
          <w:proofErr w:type="spellEnd"/>
          <w:r>
            <w:fldChar w:fldCharType="end"/>
          </w:r>
          <w:r w:rsidR="00D31AA7" w:rsidRPr="00860D51">
            <w:rPr>
              <w:noProof/>
              <w:lang w:val="en-US"/>
            </w:rPr>
            <w:br/>
          </w:r>
          <w:r w:rsidR="00561EF4" w:rsidRPr="00860D51">
            <w:rPr>
              <w:lang w:val="en-US"/>
            </w:rPr>
            <w:t xml:space="preserve">Version: </w:t>
          </w:r>
          <w:r>
            <w:fldChar w:fldCharType="begin"/>
          </w:r>
          <w:r w:rsidRPr="00860D5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2.1</w:t>
          </w:r>
          <w:r>
            <w:fldChar w:fldCharType="end"/>
          </w:r>
          <w:r w:rsidR="00D31AA7" w:rsidRPr="00860D51">
            <w:rPr>
              <w:lang w:val="en-US"/>
            </w:rPr>
            <w:t xml:space="preserve">  </w:t>
          </w:r>
          <w:r w:rsidR="00D31AA7" w:rsidRPr="00860D5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AEE9CC6" w14:textId="77777777" w:rsidR="00D31AA7" w:rsidRPr="00E6091D" w:rsidRDefault="004A1D08" w:rsidP="00E6091D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3F013404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2C35605C" w14:textId="77777777" w:rsidR="00D31AA7" w:rsidRPr="001F54EF" w:rsidRDefault="004A1D08" w:rsidP="00BD4FCA">
          <w:pPr>
            <w:pStyle w:val="Footer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EC265F">
            <w:rPr>
              <w:noProof/>
            </w:rPr>
            <w:t>25/11/14 21:06</w:t>
          </w:r>
          <w:r>
            <w:rPr>
              <w:noProof/>
            </w:rPr>
            <w:fldChar w:fldCharType="end"/>
          </w:r>
        </w:p>
      </w:tc>
    </w:tr>
    <w:tr w:rsidR="00D31AA7" w:rsidRPr="00144360" w14:paraId="654D7099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4658288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4A09841" wp14:editId="4FFDE136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6E58B93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1B4450AC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4209D9C2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EF3C3B7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38A80DF6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222C5EFA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39D3C600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D7A4A3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59B5A829" wp14:editId="29011B0A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C5FBE1A" w14:textId="77777777" w:rsidR="00D31AA7" w:rsidRDefault="00D31AA7" w:rsidP="00C15048">
    <w:pPr>
      <w:pStyle w:val="Header"/>
    </w:pPr>
  </w:p>
  <w:p w14:paraId="500CA597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pt;height:14.25pt" o:bullet="t">
        <v:imagedata r:id="rId1" o:title="Pil-v2-Word"/>
      </v:shape>
    </w:pict>
  </w:numPicBullet>
  <w:numPicBullet w:numPicBulletId="1">
    <w:pict>
      <v:shape id="_x0000_i1033" type="#_x0000_t75" style="width:5pt;height:12.1pt" o:bullet="t">
        <v:imagedata r:id="rId2" o:title="Pil-v2-Word"/>
      </v:shape>
    </w:pict>
  </w:numPicBullet>
  <w:numPicBullet w:numPicBulletId="2">
    <w:pict>
      <v:shape id="_x0000_i1034" type="#_x0000_t75" style="width: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A4FCC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35BFE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1D08"/>
    <w:rsid w:val="004A2C65"/>
    <w:rsid w:val="004A7C1C"/>
    <w:rsid w:val="004B098E"/>
    <w:rsid w:val="004B34AD"/>
    <w:rsid w:val="004B4ADA"/>
    <w:rsid w:val="004B7C7D"/>
    <w:rsid w:val="004C4193"/>
    <w:rsid w:val="004C4C4F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5F7C5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0D5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436FF"/>
    <w:rsid w:val="009506F6"/>
    <w:rsid w:val="00961C67"/>
    <w:rsid w:val="009654D1"/>
    <w:rsid w:val="00967AC6"/>
    <w:rsid w:val="00977E26"/>
    <w:rsid w:val="0098158A"/>
    <w:rsid w:val="00981A15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E5486"/>
    <w:rsid w:val="00CF10DE"/>
    <w:rsid w:val="00CF19C2"/>
    <w:rsid w:val="00D0207B"/>
    <w:rsid w:val="00D049F3"/>
    <w:rsid w:val="00D04D21"/>
    <w:rsid w:val="00D103B1"/>
    <w:rsid w:val="00D1515F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25F1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265F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3869B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53883-9AD0-6C4E-AFDC-BFFF1AB0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0</TotalTime>
  <Pages>5</Pages>
  <Words>256</Words>
  <Characters>1561</Characters>
  <Application>Microsoft Macintosh Word</Application>
  <DocSecurity>0</DocSecurity>
  <Lines>104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population_residentmaster</vt:lpstr>
    </vt:vector>
  </TitlesOfParts>
  <Manager/>
  <Company>Inera AB</Company>
  <LinksUpToDate>false</LinksUpToDate>
  <CharactersWithSpaces>1748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population_residentmaster</dc:title>
  <dc:subject>AB</dc:subject>
  <dc:creator>Khaled Daham</dc:creator>
  <cp:keywords>AB,Arkitekturella beslut,population, residentmaster</cp:keywords>
  <dc:description/>
  <cp:lastModifiedBy>Khaled Daham</cp:lastModifiedBy>
  <cp:revision>2</cp:revision>
  <cp:lastPrinted>2012-03-29T16:27:00Z</cp:lastPrinted>
  <dcterms:created xsi:type="dcterms:W3CDTF">2015-03-05T13:29:00Z</dcterms:created>
  <dcterms:modified xsi:type="dcterms:W3CDTF">2015-03-05T13:29:00Z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2015-02-05</vt:lpwstr>
  </property>
  <property fmtid="{D5CDD505-2E9C-101B-9397-08002B2CF9AE}" pid="3" name="ARKnummer">
    <vt:lpwstr>ARK_0023</vt:lpwstr>
  </property>
  <property fmtid="{D5CDD505-2E9C-101B-9397-08002B2CF9AE}" pid="4" name="Version">
    <vt:lpwstr>1.1</vt:lpwstr>
  </property>
</Properties>
</file>